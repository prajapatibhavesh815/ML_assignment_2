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7B4B9" w14:textId="62F66A08" w:rsidR="00CD6289" w:rsidRDefault="00CD6289" w:rsidP="00CD6289">
      <w:pPr>
        <w:ind w:left="720" w:firstLine="720"/>
        <w:jc w:val="center"/>
        <w:rPr>
          <w:b/>
          <w:bCs/>
          <w:sz w:val="32"/>
          <w:szCs w:val="32"/>
          <w:lang w:val="en-US"/>
        </w:rPr>
      </w:pPr>
      <w:r w:rsidRPr="001A1D3A">
        <w:rPr>
          <w:b/>
          <w:bCs/>
          <w:sz w:val="32"/>
          <w:szCs w:val="32"/>
          <w:lang w:val="en-US"/>
        </w:rPr>
        <w:t xml:space="preserve">ML Assignment </w:t>
      </w:r>
      <w:r w:rsidR="00E337F1">
        <w:rPr>
          <w:b/>
          <w:bCs/>
          <w:sz w:val="32"/>
          <w:szCs w:val="32"/>
          <w:lang w:val="en-US"/>
        </w:rPr>
        <w:t>2</w:t>
      </w:r>
    </w:p>
    <w:p w14:paraId="5D1EBC9C" w14:textId="07BD07E9" w:rsidR="00CD6289" w:rsidRDefault="00CD6289">
      <w:pPr>
        <w:rPr>
          <w:b/>
          <w:bCs/>
          <w:sz w:val="32"/>
          <w:szCs w:val="32"/>
        </w:rPr>
      </w:pPr>
    </w:p>
    <w:p w14:paraId="69FE3F52" w14:textId="77777777" w:rsidR="00CD6289" w:rsidRDefault="00CD6289">
      <w:pPr>
        <w:rPr>
          <w:b/>
          <w:bCs/>
          <w:sz w:val="32"/>
          <w:szCs w:val="32"/>
        </w:rPr>
      </w:pPr>
    </w:p>
    <w:p w14:paraId="69132FEA" w14:textId="7F3687A2" w:rsidR="00B70BA2" w:rsidRDefault="00000000">
      <w:pPr>
        <w:rPr>
          <w:b/>
          <w:bCs/>
          <w:sz w:val="32"/>
          <w:szCs w:val="32"/>
        </w:rPr>
      </w:pPr>
      <w:r>
        <w:rPr>
          <w:b/>
          <w:bCs/>
          <w:sz w:val="32"/>
          <w:szCs w:val="32"/>
        </w:rPr>
        <w:t>Q-1. What is regression analysis?</w:t>
      </w:r>
    </w:p>
    <w:p w14:paraId="20220F75" w14:textId="77777777" w:rsidR="00B70BA2" w:rsidRDefault="00000000">
      <w:pPr>
        <w:pStyle w:val="NormalWeb"/>
      </w:pPr>
      <w:r>
        <w:rPr>
          <w:b/>
          <w:bCs/>
          <w:sz w:val="32"/>
          <w:szCs w:val="32"/>
        </w:rPr>
        <w:t xml:space="preserve">ANS. </w:t>
      </w:r>
      <w:r>
        <w:t>Regression analysis is a statistical technique used to examine the relationships between one dependent variable and one or more independent variables. The goal is to model the relationship and understand how the dependent variable changes as the independent variables change. This technique is widely used for prediction, forecasting, and determining the strength of predictors.</w:t>
      </w:r>
    </w:p>
    <w:p w14:paraId="55B7C11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Components of Regression Analysis</w:t>
      </w:r>
    </w:p>
    <w:p w14:paraId="05784590" w14:textId="77777777" w:rsidR="00B70BA2" w:rsidRDefault="00000000">
      <w:pPr>
        <w:numPr>
          <w:ilvl w:val="0"/>
          <w:numId w:val="1"/>
        </w:numPr>
        <w:spacing w:before="100" w:after="100" w:line="240" w:lineRule="auto"/>
      </w:pPr>
      <w:r>
        <w:rPr>
          <w:rFonts w:ascii="Times New Roman" w:eastAsia="Times New Roman" w:hAnsi="Times New Roman"/>
          <w:b/>
          <w:bCs/>
          <w:kern w:val="0"/>
          <w:sz w:val="24"/>
          <w:szCs w:val="24"/>
          <w:lang w:eastAsia="en-IN"/>
        </w:rPr>
        <w:t>Dependent Variable (Y):</w:t>
      </w:r>
    </w:p>
    <w:p w14:paraId="7211587C" w14:textId="77777777" w:rsidR="00B70BA2" w:rsidRDefault="00000000">
      <w:pPr>
        <w:numPr>
          <w:ilvl w:val="1"/>
          <w:numId w:val="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Also known as the response or outcome variable.</w:t>
      </w:r>
    </w:p>
    <w:p w14:paraId="1E7C8F93" w14:textId="77777777" w:rsidR="00B70BA2" w:rsidRDefault="00000000">
      <w:pPr>
        <w:numPr>
          <w:ilvl w:val="1"/>
          <w:numId w:val="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is the variable you are trying to predict or explain.</w:t>
      </w:r>
    </w:p>
    <w:p w14:paraId="2B9CBE10" w14:textId="77777777" w:rsidR="00B70BA2" w:rsidRDefault="00000000">
      <w:pPr>
        <w:numPr>
          <w:ilvl w:val="0"/>
          <w:numId w:val="1"/>
        </w:numPr>
        <w:spacing w:before="100" w:after="100" w:line="240" w:lineRule="auto"/>
      </w:pPr>
      <w:r>
        <w:rPr>
          <w:rFonts w:ascii="Times New Roman" w:eastAsia="Times New Roman" w:hAnsi="Times New Roman"/>
          <w:b/>
          <w:bCs/>
          <w:kern w:val="0"/>
          <w:sz w:val="24"/>
          <w:szCs w:val="24"/>
          <w:lang w:eastAsia="en-IN"/>
        </w:rPr>
        <w:t>Independent Variable(s) (X):</w:t>
      </w:r>
    </w:p>
    <w:p w14:paraId="3734467A" w14:textId="77777777" w:rsidR="00B70BA2" w:rsidRDefault="00000000">
      <w:pPr>
        <w:numPr>
          <w:ilvl w:val="1"/>
          <w:numId w:val="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Also known as predictors, features, or explanatory variables.</w:t>
      </w:r>
    </w:p>
    <w:p w14:paraId="6B8087EA" w14:textId="77777777" w:rsidR="00B70BA2" w:rsidRDefault="00000000">
      <w:pPr>
        <w:numPr>
          <w:ilvl w:val="1"/>
          <w:numId w:val="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These variables are used to explain or predict changes in the dependent variable.</w:t>
      </w:r>
    </w:p>
    <w:p w14:paraId="3CEB14C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Types of Regression Analysis</w:t>
      </w:r>
    </w:p>
    <w:p w14:paraId="21898218" w14:textId="77777777" w:rsidR="00B70BA2" w:rsidRDefault="00000000">
      <w:pPr>
        <w:numPr>
          <w:ilvl w:val="0"/>
          <w:numId w:val="2"/>
        </w:numPr>
        <w:spacing w:before="100" w:after="100" w:line="240" w:lineRule="auto"/>
      </w:pPr>
      <w:r>
        <w:rPr>
          <w:rFonts w:ascii="Times New Roman" w:eastAsia="Times New Roman" w:hAnsi="Times New Roman"/>
          <w:b/>
          <w:bCs/>
          <w:kern w:val="0"/>
          <w:sz w:val="24"/>
          <w:szCs w:val="24"/>
          <w:lang w:eastAsia="en-IN"/>
        </w:rPr>
        <w:t>Linear Regression:</w:t>
      </w:r>
    </w:p>
    <w:p w14:paraId="33509E19"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Models the relationship between the dependent and independent variables using a straight line (linear relationship).</w:t>
      </w:r>
    </w:p>
    <w:p w14:paraId="36CDF495"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Simple Linear Regression: Involves one independent variable.</w:t>
      </w:r>
    </w:p>
    <w:p w14:paraId="162CC742"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Multiple Linear Regression: Involves more than one independent variable.</w:t>
      </w:r>
    </w:p>
    <w:p w14:paraId="4EE4DB42" w14:textId="77777777" w:rsidR="00B70BA2" w:rsidRDefault="00000000">
      <w:pPr>
        <w:numPr>
          <w:ilvl w:val="0"/>
          <w:numId w:val="2"/>
        </w:numPr>
        <w:spacing w:before="100" w:after="100" w:line="240" w:lineRule="auto"/>
      </w:pPr>
      <w:r>
        <w:rPr>
          <w:rFonts w:ascii="Times New Roman" w:eastAsia="Times New Roman" w:hAnsi="Times New Roman"/>
          <w:b/>
          <w:bCs/>
          <w:kern w:val="0"/>
          <w:sz w:val="24"/>
          <w:szCs w:val="24"/>
          <w:lang w:eastAsia="en-IN"/>
        </w:rPr>
        <w:t>Non-Linear Regression:</w:t>
      </w:r>
    </w:p>
    <w:p w14:paraId="3CBC5A3A"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Models more complex relationships that are not adequately captured by a straight line.</w:t>
      </w:r>
    </w:p>
    <w:p w14:paraId="20DE4873" w14:textId="77777777" w:rsidR="00B70BA2" w:rsidRDefault="00000000">
      <w:pPr>
        <w:numPr>
          <w:ilvl w:val="0"/>
          <w:numId w:val="2"/>
        </w:numPr>
        <w:spacing w:before="100" w:after="100" w:line="240" w:lineRule="auto"/>
      </w:pPr>
      <w:r>
        <w:rPr>
          <w:rFonts w:ascii="Times New Roman" w:eastAsia="Times New Roman" w:hAnsi="Times New Roman"/>
          <w:b/>
          <w:bCs/>
          <w:kern w:val="0"/>
          <w:sz w:val="24"/>
          <w:szCs w:val="24"/>
          <w:lang w:eastAsia="en-IN"/>
        </w:rPr>
        <w:t>Logistic Regression:</w:t>
      </w:r>
    </w:p>
    <w:p w14:paraId="0A8E3467"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for binary outcomes (dependent variable is categorical with two possible outcomes).</w:t>
      </w:r>
    </w:p>
    <w:p w14:paraId="0C7D17FB"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Models the probability of the default class (often coded as 0 or 1).</w:t>
      </w:r>
    </w:p>
    <w:p w14:paraId="360DB361" w14:textId="77777777" w:rsidR="00B70BA2" w:rsidRDefault="00000000">
      <w:pPr>
        <w:numPr>
          <w:ilvl w:val="0"/>
          <w:numId w:val="2"/>
        </w:numPr>
        <w:spacing w:before="100" w:after="100" w:line="240" w:lineRule="auto"/>
      </w:pPr>
      <w:r>
        <w:rPr>
          <w:rFonts w:ascii="Times New Roman" w:eastAsia="Times New Roman" w:hAnsi="Times New Roman"/>
          <w:b/>
          <w:bCs/>
          <w:kern w:val="0"/>
          <w:sz w:val="24"/>
          <w:szCs w:val="24"/>
          <w:lang w:eastAsia="en-IN"/>
        </w:rPr>
        <w:t>Polynomial Regression:</w:t>
      </w:r>
    </w:p>
    <w:p w14:paraId="46A756BF"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type of regression analysis where the relationship between the independent variable and the dependent variable is modeled as an nth degree polynomial.</w:t>
      </w:r>
    </w:p>
    <w:p w14:paraId="1CB7B44E" w14:textId="77777777" w:rsidR="00B70BA2" w:rsidRDefault="00000000">
      <w:pPr>
        <w:numPr>
          <w:ilvl w:val="0"/>
          <w:numId w:val="2"/>
        </w:numPr>
        <w:spacing w:before="100" w:after="100" w:line="240" w:lineRule="auto"/>
      </w:pPr>
      <w:r>
        <w:rPr>
          <w:rFonts w:ascii="Times New Roman" w:eastAsia="Times New Roman" w:hAnsi="Times New Roman"/>
          <w:b/>
          <w:bCs/>
          <w:kern w:val="0"/>
          <w:sz w:val="24"/>
          <w:szCs w:val="24"/>
          <w:lang w:eastAsia="en-IN"/>
        </w:rPr>
        <w:t>Ridge and Lasso Regression:</w:t>
      </w:r>
    </w:p>
    <w:p w14:paraId="4E8CE2C9" w14:textId="77777777" w:rsidR="00B70BA2" w:rsidRDefault="00000000">
      <w:pPr>
        <w:numPr>
          <w:ilvl w:val="1"/>
          <w:numId w:val="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Variants of linear regression that include regularization techniques to prevent overfitting by penalizing large coefficients.</w:t>
      </w:r>
    </w:p>
    <w:p w14:paraId="0DE519A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Steps in Regression Analysis</w:t>
      </w:r>
    </w:p>
    <w:p w14:paraId="2916E7D4"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lastRenderedPageBreak/>
        <w:t>Data Collection:</w:t>
      </w:r>
    </w:p>
    <w:p w14:paraId="6EC86BA8"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Gather data for the dependent and independent variables.</w:t>
      </w:r>
    </w:p>
    <w:p w14:paraId="19D6FC5A"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Data Preparation:</w:t>
      </w:r>
    </w:p>
    <w:p w14:paraId="679BC6F5"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Clean and preprocess the data, handle missing values, and transform variables if necessary.</w:t>
      </w:r>
    </w:p>
    <w:p w14:paraId="5E2CA308"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Model Selection:</w:t>
      </w:r>
    </w:p>
    <w:p w14:paraId="717757AC"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Choose the appropriate type of regression analysis based on the nature of the data and the problem at hand.</w:t>
      </w:r>
    </w:p>
    <w:p w14:paraId="0A6B65A9"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Model Fitting:</w:t>
      </w:r>
    </w:p>
    <w:p w14:paraId="5527C7C1"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 statistical software to estimate the parameters of the regression model.</w:t>
      </w:r>
    </w:p>
    <w:p w14:paraId="72271C44"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Model Evaluation:</w:t>
      </w:r>
    </w:p>
    <w:p w14:paraId="61743EC8"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Assess the model's performance using metrics such as R-squared, Adjusted R-squared, Mean Squared Error (MSE), and others.</w:t>
      </w:r>
    </w:p>
    <w:p w14:paraId="43997604"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Interpretation:</w:t>
      </w:r>
    </w:p>
    <w:p w14:paraId="71515EDA"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Interpret the coefficients to understand the relationship between the dependent and independent variables.</w:t>
      </w:r>
    </w:p>
    <w:p w14:paraId="59B0C482" w14:textId="77777777" w:rsidR="00B70BA2" w:rsidRDefault="00000000">
      <w:pPr>
        <w:numPr>
          <w:ilvl w:val="0"/>
          <w:numId w:val="3"/>
        </w:numPr>
        <w:spacing w:before="100" w:after="100" w:line="240" w:lineRule="auto"/>
      </w:pPr>
      <w:r>
        <w:rPr>
          <w:rFonts w:ascii="Times New Roman" w:eastAsia="Times New Roman" w:hAnsi="Times New Roman"/>
          <w:b/>
          <w:bCs/>
          <w:kern w:val="0"/>
          <w:sz w:val="24"/>
          <w:szCs w:val="24"/>
          <w:lang w:eastAsia="en-IN"/>
        </w:rPr>
        <w:t>Prediction:</w:t>
      </w:r>
    </w:p>
    <w:p w14:paraId="6D6F9E0B" w14:textId="77777777" w:rsidR="00B70BA2" w:rsidRDefault="00000000">
      <w:pPr>
        <w:numPr>
          <w:ilvl w:val="1"/>
          <w:numId w:val="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 the fitted model to make predictions on new data.</w:t>
      </w:r>
    </w:p>
    <w:p w14:paraId="6E0EFEA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Applications of Regression Analysis</w:t>
      </w:r>
    </w:p>
    <w:p w14:paraId="504B89C2" w14:textId="77777777" w:rsidR="00B70BA2" w:rsidRDefault="00000000">
      <w:pPr>
        <w:numPr>
          <w:ilvl w:val="0"/>
          <w:numId w:val="4"/>
        </w:numPr>
        <w:spacing w:before="100" w:after="100" w:line="240" w:lineRule="auto"/>
      </w:pPr>
      <w:r>
        <w:rPr>
          <w:rFonts w:ascii="Times New Roman" w:eastAsia="Times New Roman" w:hAnsi="Times New Roman"/>
          <w:b/>
          <w:bCs/>
          <w:kern w:val="0"/>
          <w:sz w:val="24"/>
          <w:szCs w:val="24"/>
          <w:lang w:eastAsia="en-IN"/>
        </w:rPr>
        <w:t>Economics:</w:t>
      </w:r>
      <w:r>
        <w:rPr>
          <w:rFonts w:ascii="Times New Roman" w:eastAsia="Times New Roman" w:hAnsi="Times New Roman"/>
          <w:kern w:val="0"/>
          <w:sz w:val="24"/>
          <w:szCs w:val="24"/>
          <w:lang w:eastAsia="en-IN"/>
        </w:rPr>
        <w:t xml:space="preserve"> Predicting economic indicators, consumer behavior, and market trends.</w:t>
      </w:r>
    </w:p>
    <w:p w14:paraId="7CF0A985" w14:textId="77777777" w:rsidR="00B70BA2" w:rsidRDefault="00000000">
      <w:pPr>
        <w:numPr>
          <w:ilvl w:val="0"/>
          <w:numId w:val="4"/>
        </w:numPr>
        <w:spacing w:before="100" w:after="100" w:line="240" w:lineRule="auto"/>
      </w:pPr>
      <w:r>
        <w:rPr>
          <w:rFonts w:ascii="Times New Roman" w:eastAsia="Times New Roman" w:hAnsi="Times New Roman"/>
          <w:b/>
          <w:bCs/>
          <w:kern w:val="0"/>
          <w:sz w:val="24"/>
          <w:szCs w:val="24"/>
          <w:lang w:eastAsia="en-IN"/>
        </w:rPr>
        <w:t>Finance:</w:t>
      </w:r>
      <w:r>
        <w:rPr>
          <w:rFonts w:ascii="Times New Roman" w:eastAsia="Times New Roman" w:hAnsi="Times New Roman"/>
          <w:kern w:val="0"/>
          <w:sz w:val="24"/>
          <w:szCs w:val="24"/>
          <w:lang w:eastAsia="en-IN"/>
        </w:rPr>
        <w:t xml:space="preserve"> Risk management, stock price prediction, and financial forecasting.</w:t>
      </w:r>
    </w:p>
    <w:p w14:paraId="37A44F8C" w14:textId="77777777" w:rsidR="00B70BA2" w:rsidRDefault="00000000">
      <w:pPr>
        <w:numPr>
          <w:ilvl w:val="0"/>
          <w:numId w:val="4"/>
        </w:numPr>
        <w:spacing w:before="100" w:after="100" w:line="240" w:lineRule="auto"/>
      </w:pPr>
      <w:r>
        <w:rPr>
          <w:rFonts w:ascii="Times New Roman" w:eastAsia="Times New Roman" w:hAnsi="Times New Roman"/>
          <w:b/>
          <w:bCs/>
          <w:kern w:val="0"/>
          <w:sz w:val="24"/>
          <w:szCs w:val="24"/>
          <w:lang w:eastAsia="en-IN"/>
        </w:rPr>
        <w:t>Healthcare:</w:t>
      </w:r>
      <w:r>
        <w:rPr>
          <w:rFonts w:ascii="Times New Roman" w:eastAsia="Times New Roman" w:hAnsi="Times New Roman"/>
          <w:kern w:val="0"/>
          <w:sz w:val="24"/>
          <w:szCs w:val="24"/>
          <w:lang w:eastAsia="en-IN"/>
        </w:rPr>
        <w:t xml:space="preserve"> Outcome prediction, risk assessment, and epidemiological studies.</w:t>
      </w:r>
    </w:p>
    <w:p w14:paraId="358C8DFE" w14:textId="77777777" w:rsidR="00B70BA2" w:rsidRDefault="00000000">
      <w:pPr>
        <w:numPr>
          <w:ilvl w:val="0"/>
          <w:numId w:val="4"/>
        </w:numPr>
        <w:spacing w:before="100" w:after="100" w:line="240" w:lineRule="auto"/>
      </w:pPr>
      <w:r>
        <w:rPr>
          <w:rFonts w:ascii="Times New Roman" w:eastAsia="Times New Roman" w:hAnsi="Times New Roman"/>
          <w:b/>
          <w:bCs/>
          <w:kern w:val="0"/>
          <w:sz w:val="24"/>
          <w:szCs w:val="24"/>
          <w:lang w:eastAsia="en-IN"/>
        </w:rPr>
        <w:t>Engineering:</w:t>
      </w:r>
      <w:r>
        <w:rPr>
          <w:rFonts w:ascii="Times New Roman" w:eastAsia="Times New Roman" w:hAnsi="Times New Roman"/>
          <w:kern w:val="0"/>
          <w:sz w:val="24"/>
          <w:szCs w:val="24"/>
          <w:lang w:eastAsia="en-IN"/>
        </w:rPr>
        <w:t xml:space="preserve"> Quality control, reliability analysis, and system optimization.</w:t>
      </w:r>
    </w:p>
    <w:p w14:paraId="6C3024D5" w14:textId="77777777" w:rsidR="00B70BA2" w:rsidRDefault="00000000">
      <w:pPr>
        <w:numPr>
          <w:ilvl w:val="0"/>
          <w:numId w:val="4"/>
        </w:numPr>
        <w:spacing w:before="100" w:after="100" w:line="240" w:lineRule="auto"/>
      </w:pPr>
      <w:r>
        <w:rPr>
          <w:rFonts w:ascii="Times New Roman" w:eastAsia="Times New Roman" w:hAnsi="Times New Roman"/>
          <w:b/>
          <w:bCs/>
          <w:kern w:val="0"/>
          <w:sz w:val="24"/>
          <w:szCs w:val="24"/>
          <w:lang w:eastAsia="en-IN"/>
        </w:rPr>
        <w:t>Social Sciences:</w:t>
      </w:r>
      <w:r>
        <w:rPr>
          <w:rFonts w:ascii="Times New Roman" w:eastAsia="Times New Roman" w:hAnsi="Times New Roman"/>
          <w:kern w:val="0"/>
          <w:sz w:val="24"/>
          <w:szCs w:val="24"/>
          <w:lang w:eastAsia="en-IN"/>
        </w:rPr>
        <w:t xml:space="preserve"> Behavioral studies, demographic analysis, and policy impact assessment</w:t>
      </w:r>
    </w:p>
    <w:p w14:paraId="0E01FE3C" w14:textId="77777777" w:rsidR="00B70BA2" w:rsidRDefault="00000000">
      <w:pPr>
        <w:rPr>
          <w:b/>
          <w:bCs/>
          <w:sz w:val="32"/>
          <w:szCs w:val="32"/>
        </w:rPr>
      </w:pPr>
      <w:r>
        <w:rPr>
          <w:b/>
          <w:bCs/>
          <w:sz w:val="32"/>
          <w:szCs w:val="32"/>
        </w:rPr>
        <w:t>Q-2. Explain the difference between linear and nonlinear regression.</w:t>
      </w:r>
    </w:p>
    <w:p w14:paraId="7D830B33" w14:textId="77777777" w:rsidR="00B70BA2" w:rsidRDefault="00000000">
      <w:pPr>
        <w:pStyle w:val="NormalWeb"/>
      </w:pPr>
      <w:r>
        <w:rPr>
          <w:b/>
          <w:bCs/>
          <w:sz w:val="32"/>
          <w:szCs w:val="32"/>
        </w:rPr>
        <w:t>ANS.</w:t>
      </w:r>
      <w:r>
        <w:t xml:space="preserve"> Linear and nonlinear regression are both techniques used to model the relationship between a dependent variable and one or more independent variables. The primary difference lies in the form of the relationship they model.</w:t>
      </w:r>
    </w:p>
    <w:p w14:paraId="2751A7B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Linear Regression</w:t>
      </w:r>
    </w:p>
    <w:p w14:paraId="029B67C1" w14:textId="77777777" w:rsidR="00B70BA2" w:rsidRDefault="00000000">
      <w:pPr>
        <w:spacing w:before="100" w:after="100" w:line="240" w:lineRule="auto"/>
      </w:pPr>
      <w:r>
        <w:rPr>
          <w:rFonts w:ascii="Times New Roman" w:eastAsia="Times New Roman" w:hAnsi="Times New Roman"/>
          <w:b/>
          <w:bCs/>
          <w:kern w:val="0"/>
          <w:sz w:val="24"/>
          <w:szCs w:val="24"/>
          <w:lang w:eastAsia="en-IN"/>
        </w:rPr>
        <w:t>Definition:</w:t>
      </w:r>
    </w:p>
    <w:p w14:paraId="1EE815E8" w14:textId="77777777" w:rsidR="00B70BA2" w:rsidRDefault="00000000">
      <w:pPr>
        <w:numPr>
          <w:ilvl w:val="0"/>
          <w:numId w:val="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Linear regression models the relationship between the dependent variable and the independent variable(s) as a linear function. This means the equation describing the relationship is a straight line (or a plane/hyperplane in multiple dimensions).</w:t>
      </w:r>
    </w:p>
    <w:p w14:paraId="489D2100" w14:textId="77777777" w:rsidR="00B70BA2" w:rsidRDefault="00000000">
      <w:pPr>
        <w:spacing w:before="100" w:after="100" w:line="240" w:lineRule="auto"/>
      </w:pPr>
      <w:r>
        <w:rPr>
          <w:rFonts w:ascii="Times New Roman" w:eastAsia="Times New Roman" w:hAnsi="Times New Roman"/>
          <w:b/>
          <w:bCs/>
          <w:kern w:val="0"/>
          <w:sz w:val="24"/>
          <w:szCs w:val="24"/>
          <w:lang w:eastAsia="en-IN"/>
        </w:rPr>
        <w:t>Equation:</w:t>
      </w:r>
    </w:p>
    <w:p w14:paraId="4F07E4ED" w14:textId="77777777" w:rsidR="00B70BA2" w:rsidRDefault="00000000">
      <w:pPr>
        <w:numPr>
          <w:ilvl w:val="0"/>
          <w:numId w:val="6"/>
        </w:numPr>
        <w:spacing w:before="100" w:after="100" w:line="240" w:lineRule="auto"/>
      </w:pPr>
      <w:r>
        <w:rPr>
          <w:rFonts w:ascii="Times New Roman" w:eastAsia="Times New Roman" w:hAnsi="Times New Roman"/>
          <w:b/>
          <w:bCs/>
          <w:kern w:val="0"/>
          <w:sz w:val="24"/>
          <w:szCs w:val="24"/>
          <w:lang w:eastAsia="en-IN"/>
        </w:rPr>
        <w:t>Simple Linear Regression:</w:t>
      </w:r>
      <w:r>
        <w:rPr>
          <w:rFonts w:ascii="Times New Roman" w:eastAsia="Times New Roman" w:hAnsi="Times New Roman"/>
          <w:kern w:val="0"/>
          <w:sz w:val="24"/>
          <w:szCs w:val="24"/>
          <w:lang w:eastAsia="en-IN"/>
        </w:rPr>
        <w:t xml:space="preserve"> Y=β0+β1X+ϵ</w:t>
      </w:r>
    </w:p>
    <w:p w14:paraId="7CE62F76" w14:textId="77777777" w:rsidR="00B70BA2" w:rsidRDefault="00000000">
      <w:pPr>
        <w:numPr>
          <w:ilvl w:val="0"/>
          <w:numId w:val="6"/>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Y=β0+β1X1+β2X2+…+βnXn+ϵ</w:t>
      </w:r>
    </w:p>
    <w:p w14:paraId="25B7BA21" w14:textId="77777777" w:rsidR="00B70BA2" w:rsidRDefault="00000000">
      <w:pPr>
        <w:spacing w:before="100" w:after="100" w:line="240" w:lineRule="auto"/>
      </w:pPr>
      <w:r>
        <w:rPr>
          <w:rFonts w:ascii="Times New Roman" w:eastAsia="Times New Roman" w:hAnsi="Times New Roman"/>
          <w:b/>
          <w:bCs/>
          <w:kern w:val="0"/>
          <w:sz w:val="24"/>
          <w:szCs w:val="24"/>
          <w:lang w:eastAsia="en-IN"/>
        </w:rPr>
        <w:lastRenderedPageBreak/>
        <w:t>Key Characteristics:</w:t>
      </w:r>
    </w:p>
    <w:p w14:paraId="146C4BFF" w14:textId="77777777" w:rsidR="00B70BA2" w:rsidRDefault="00000000">
      <w:pPr>
        <w:numPr>
          <w:ilvl w:val="0"/>
          <w:numId w:val="7"/>
        </w:numPr>
        <w:spacing w:before="100" w:after="100" w:line="240" w:lineRule="auto"/>
      </w:pPr>
      <w:r>
        <w:rPr>
          <w:rFonts w:ascii="Times New Roman" w:eastAsia="Times New Roman" w:hAnsi="Times New Roman"/>
          <w:b/>
          <w:bCs/>
          <w:kern w:val="0"/>
          <w:sz w:val="24"/>
          <w:szCs w:val="24"/>
          <w:lang w:eastAsia="en-IN"/>
        </w:rPr>
        <w:t>Linearity:</w:t>
      </w:r>
      <w:r>
        <w:rPr>
          <w:rFonts w:ascii="Times New Roman" w:eastAsia="Times New Roman" w:hAnsi="Times New Roman"/>
          <w:kern w:val="0"/>
          <w:sz w:val="24"/>
          <w:szCs w:val="24"/>
          <w:lang w:eastAsia="en-IN"/>
        </w:rPr>
        <w:t xml:space="preserve"> The relationship between the dependent variable and each independent variable is linear.</w:t>
      </w:r>
    </w:p>
    <w:p w14:paraId="19AC3E78" w14:textId="77777777" w:rsidR="00B70BA2" w:rsidRDefault="00000000">
      <w:pPr>
        <w:numPr>
          <w:ilvl w:val="0"/>
          <w:numId w:val="7"/>
        </w:numPr>
        <w:spacing w:before="100" w:after="100" w:line="240" w:lineRule="auto"/>
      </w:pPr>
      <w:r>
        <w:rPr>
          <w:rFonts w:ascii="Times New Roman" w:eastAsia="Times New Roman" w:hAnsi="Times New Roman"/>
          <w:b/>
          <w:bCs/>
          <w:kern w:val="0"/>
          <w:sz w:val="24"/>
          <w:szCs w:val="24"/>
          <w:lang w:eastAsia="en-IN"/>
        </w:rPr>
        <w:t>Model Parameters:</w:t>
      </w:r>
      <w:r>
        <w:rPr>
          <w:rFonts w:ascii="Times New Roman" w:eastAsia="Times New Roman" w:hAnsi="Times New Roman"/>
          <w:kern w:val="0"/>
          <w:sz w:val="24"/>
          <w:szCs w:val="24"/>
          <w:lang w:eastAsia="en-IN"/>
        </w:rPr>
        <w:t xml:space="preserve"> β0 (intercept) and β</w:t>
      </w:r>
      <w:proofErr w:type="gramStart"/>
      <w:r>
        <w:rPr>
          <w:rFonts w:ascii="Times New Roman" w:eastAsia="Times New Roman" w:hAnsi="Times New Roman"/>
          <w:kern w:val="0"/>
          <w:sz w:val="24"/>
          <w:szCs w:val="24"/>
          <w:lang w:eastAsia="en-IN"/>
        </w:rPr>
        <w:t>1,β</w:t>
      </w:r>
      <w:proofErr w:type="gramEnd"/>
      <w:r>
        <w:rPr>
          <w:rFonts w:ascii="Times New Roman" w:eastAsia="Times New Roman" w:hAnsi="Times New Roman"/>
          <w:kern w:val="0"/>
          <w:sz w:val="24"/>
          <w:szCs w:val="24"/>
          <w:lang w:eastAsia="en-IN"/>
        </w:rPr>
        <w:t>2,…,βn (coefficients) are the parameters that are estimated from the data.</w:t>
      </w:r>
    </w:p>
    <w:p w14:paraId="7FE54A58" w14:textId="77777777" w:rsidR="00B70BA2" w:rsidRDefault="00000000">
      <w:pPr>
        <w:numPr>
          <w:ilvl w:val="0"/>
          <w:numId w:val="7"/>
        </w:numPr>
        <w:spacing w:before="100" w:after="100" w:line="240" w:lineRule="auto"/>
      </w:pPr>
      <w:r>
        <w:rPr>
          <w:rFonts w:ascii="Times New Roman" w:eastAsia="Times New Roman" w:hAnsi="Times New Roman"/>
          <w:b/>
          <w:bCs/>
          <w:kern w:val="0"/>
          <w:sz w:val="24"/>
          <w:szCs w:val="24"/>
          <w:lang w:eastAsia="en-IN"/>
        </w:rPr>
        <w:t>Ease of Interpretation:</w:t>
      </w:r>
      <w:r>
        <w:rPr>
          <w:rFonts w:ascii="Times New Roman" w:eastAsia="Times New Roman" w:hAnsi="Times New Roman"/>
          <w:kern w:val="0"/>
          <w:sz w:val="24"/>
          <w:szCs w:val="24"/>
          <w:lang w:eastAsia="en-IN"/>
        </w:rPr>
        <w:t xml:space="preserve"> Coefficients can be directly interpreted as the change in the dependent variable for a one-unit change in the independent variable.</w:t>
      </w:r>
    </w:p>
    <w:p w14:paraId="1A62207C" w14:textId="77777777" w:rsidR="00B70BA2" w:rsidRDefault="00000000">
      <w:pPr>
        <w:numPr>
          <w:ilvl w:val="0"/>
          <w:numId w:val="7"/>
        </w:numPr>
        <w:spacing w:before="100" w:after="100" w:line="240" w:lineRule="auto"/>
      </w:pPr>
      <w:r>
        <w:rPr>
          <w:rFonts w:ascii="Times New Roman" w:eastAsia="Times New Roman" w:hAnsi="Times New Roman"/>
          <w:b/>
          <w:bCs/>
          <w:kern w:val="0"/>
          <w:sz w:val="24"/>
          <w:szCs w:val="24"/>
          <w:lang w:eastAsia="en-IN"/>
        </w:rPr>
        <w:t>Assumptions:</w:t>
      </w:r>
    </w:p>
    <w:p w14:paraId="4184FB1B" w14:textId="77777777" w:rsidR="00B70BA2" w:rsidRDefault="00000000">
      <w:pPr>
        <w:numPr>
          <w:ilvl w:val="1"/>
          <w:numId w:val="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Linearity: The relationship between the variables is linear.</w:t>
      </w:r>
    </w:p>
    <w:p w14:paraId="25A20E48" w14:textId="77777777" w:rsidR="00B70BA2" w:rsidRDefault="00000000">
      <w:pPr>
        <w:numPr>
          <w:ilvl w:val="1"/>
          <w:numId w:val="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Independence: Observations are independent of each other.</w:t>
      </w:r>
    </w:p>
    <w:p w14:paraId="550AA0F8" w14:textId="77777777" w:rsidR="00B70BA2" w:rsidRDefault="00000000">
      <w:pPr>
        <w:numPr>
          <w:ilvl w:val="1"/>
          <w:numId w:val="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Homoscedasticity: Constant variance of errors.</w:t>
      </w:r>
    </w:p>
    <w:p w14:paraId="13CE2882" w14:textId="77777777" w:rsidR="00B70BA2" w:rsidRDefault="00000000">
      <w:pPr>
        <w:numPr>
          <w:ilvl w:val="1"/>
          <w:numId w:val="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Normality: The residuals (errors) are normally distributed.</w:t>
      </w:r>
    </w:p>
    <w:p w14:paraId="66F4B19B" w14:textId="77777777" w:rsidR="00B70BA2" w:rsidRDefault="00000000">
      <w:pPr>
        <w:spacing w:before="100" w:after="100" w:line="240" w:lineRule="auto"/>
      </w:pPr>
      <w:r>
        <w:rPr>
          <w:rFonts w:ascii="Times New Roman" w:eastAsia="Times New Roman" w:hAnsi="Times New Roman"/>
          <w:b/>
          <w:bCs/>
          <w:kern w:val="0"/>
          <w:sz w:val="24"/>
          <w:szCs w:val="24"/>
          <w:lang w:eastAsia="en-IN"/>
        </w:rPr>
        <w:t>Example:</w:t>
      </w:r>
    </w:p>
    <w:p w14:paraId="544E71DB" w14:textId="77777777" w:rsidR="00B70BA2" w:rsidRDefault="00000000">
      <w:pPr>
        <w:numPr>
          <w:ilvl w:val="0"/>
          <w:numId w:val="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Predicting a person's salary based on their years of experience.</w:t>
      </w:r>
    </w:p>
    <w:p w14:paraId="6072C3A3"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Nonlinear Regression</w:t>
      </w:r>
    </w:p>
    <w:p w14:paraId="2DC81F54" w14:textId="77777777" w:rsidR="00B70BA2" w:rsidRDefault="00000000">
      <w:pPr>
        <w:spacing w:before="100" w:after="100" w:line="240" w:lineRule="auto"/>
      </w:pPr>
      <w:r>
        <w:rPr>
          <w:rFonts w:ascii="Times New Roman" w:eastAsia="Times New Roman" w:hAnsi="Times New Roman"/>
          <w:b/>
          <w:bCs/>
          <w:kern w:val="0"/>
          <w:sz w:val="24"/>
          <w:szCs w:val="24"/>
          <w:lang w:eastAsia="en-IN"/>
        </w:rPr>
        <w:t>Definition:</w:t>
      </w:r>
    </w:p>
    <w:p w14:paraId="7166AE8E" w14:textId="77777777" w:rsidR="00B70BA2" w:rsidRDefault="00000000">
      <w:pPr>
        <w:numPr>
          <w:ilvl w:val="0"/>
          <w:numId w:val="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Nonlinear regression models the relationship between the dependent variable and the independent variable(s) using a nonlinear function. This means the equation describing the relationship can take various forms (curves, exponential, logarithmic, etc.).</w:t>
      </w:r>
    </w:p>
    <w:p w14:paraId="0B438403" w14:textId="77777777" w:rsidR="00B70BA2" w:rsidRDefault="00000000">
      <w:pPr>
        <w:spacing w:before="100" w:after="100" w:line="240" w:lineRule="auto"/>
      </w:pPr>
      <w:r>
        <w:rPr>
          <w:rFonts w:ascii="Times New Roman" w:eastAsia="Times New Roman" w:hAnsi="Times New Roman"/>
          <w:b/>
          <w:bCs/>
          <w:kern w:val="0"/>
          <w:sz w:val="24"/>
          <w:szCs w:val="24"/>
          <w:lang w:eastAsia="en-IN"/>
        </w:rPr>
        <w:t>Equation:</w:t>
      </w:r>
    </w:p>
    <w:p w14:paraId="382C1579" w14:textId="77777777" w:rsidR="00B70BA2" w:rsidRDefault="00000000">
      <w:pPr>
        <w:numPr>
          <w:ilvl w:val="0"/>
          <w:numId w:val="1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General form: Y=f(</w:t>
      </w:r>
      <w:proofErr w:type="gramStart"/>
      <w:r>
        <w:rPr>
          <w:rFonts w:ascii="Times New Roman" w:eastAsia="Times New Roman" w:hAnsi="Times New Roman"/>
          <w:kern w:val="0"/>
          <w:sz w:val="24"/>
          <w:szCs w:val="24"/>
          <w:lang w:eastAsia="en-IN"/>
        </w:rPr>
        <w:t>X,β</w:t>
      </w:r>
      <w:proofErr w:type="gramEnd"/>
      <w:r>
        <w:rPr>
          <w:rFonts w:ascii="Times New Roman" w:eastAsia="Times New Roman" w:hAnsi="Times New Roman"/>
          <w:kern w:val="0"/>
          <w:sz w:val="24"/>
          <w:szCs w:val="24"/>
          <w:lang w:eastAsia="en-IN"/>
        </w:rPr>
        <w:t>)+ϵ, where f is a nonlinear function of X and β.</w:t>
      </w:r>
    </w:p>
    <w:p w14:paraId="0E408725" w14:textId="77777777" w:rsidR="00B70BA2" w:rsidRDefault="00000000">
      <w:pPr>
        <w:spacing w:before="100" w:after="100" w:line="240" w:lineRule="auto"/>
      </w:pPr>
      <w:r>
        <w:rPr>
          <w:rFonts w:ascii="Times New Roman" w:eastAsia="Times New Roman" w:hAnsi="Times New Roman"/>
          <w:b/>
          <w:bCs/>
          <w:kern w:val="0"/>
          <w:sz w:val="24"/>
          <w:szCs w:val="24"/>
          <w:lang w:eastAsia="en-IN"/>
        </w:rPr>
        <w:t>Key Characteristics:</w:t>
      </w:r>
    </w:p>
    <w:p w14:paraId="5C8D5528" w14:textId="77777777" w:rsidR="00B70BA2" w:rsidRDefault="00000000">
      <w:pPr>
        <w:numPr>
          <w:ilvl w:val="0"/>
          <w:numId w:val="11"/>
        </w:numPr>
        <w:spacing w:before="100" w:after="100" w:line="240" w:lineRule="auto"/>
      </w:pPr>
      <w:r>
        <w:rPr>
          <w:rFonts w:ascii="Times New Roman" w:eastAsia="Times New Roman" w:hAnsi="Times New Roman"/>
          <w:b/>
          <w:bCs/>
          <w:kern w:val="0"/>
          <w:sz w:val="24"/>
          <w:szCs w:val="24"/>
          <w:lang w:eastAsia="en-IN"/>
        </w:rPr>
        <w:t>Nonlinearity:</w:t>
      </w:r>
      <w:r>
        <w:rPr>
          <w:rFonts w:ascii="Times New Roman" w:eastAsia="Times New Roman" w:hAnsi="Times New Roman"/>
          <w:kern w:val="0"/>
          <w:sz w:val="24"/>
          <w:szCs w:val="24"/>
          <w:lang w:eastAsia="en-IN"/>
        </w:rPr>
        <w:t xml:space="preserve"> The relationship between the dependent variable and one or more independent variables is nonlinear.</w:t>
      </w:r>
    </w:p>
    <w:p w14:paraId="3508BAA5" w14:textId="77777777" w:rsidR="00B70BA2" w:rsidRDefault="00000000">
      <w:pPr>
        <w:numPr>
          <w:ilvl w:val="0"/>
          <w:numId w:val="11"/>
        </w:numPr>
        <w:spacing w:before="100" w:after="100" w:line="240" w:lineRule="auto"/>
      </w:pPr>
      <w:r>
        <w:rPr>
          <w:rFonts w:ascii="Times New Roman" w:eastAsia="Times New Roman" w:hAnsi="Times New Roman"/>
          <w:b/>
          <w:bCs/>
          <w:kern w:val="0"/>
          <w:sz w:val="24"/>
          <w:szCs w:val="24"/>
          <w:lang w:eastAsia="en-IN"/>
        </w:rPr>
        <w:t>Model Parameters:</w:t>
      </w:r>
      <w:r>
        <w:rPr>
          <w:rFonts w:ascii="Times New Roman" w:eastAsia="Times New Roman" w:hAnsi="Times New Roman"/>
          <w:kern w:val="0"/>
          <w:sz w:val="24"/>
          <w:szCs w:val="24"/>
          <w:lang w:eastAsia="en-IN"/>
        </w:rPr>
        <w:t xml:space="preserve"> Nonlinear regression can involve more complex parameters that may not have direct interpretations like linear regression coefficients.</w:t>
      </w:r>
    </w:p>
    <w:p w14:paraId="2AED20FD" w14:textId="77777777" w:rsidR="00B70BA2" w:rsidRDefault="00000000">
      <w:pPr>
        <w:numPr>
          <w:ilvl w:val="0"/>
          <w:numId w:val="11"/>
        </w:numPr>
        <w:spacing w:before="100" w:after="100" w:line="240" w:lineRule="auto"/>
      </w:pPr>
      <w:r>
        <w:rPr>
          <w:rFonts w:ascii="Times New Roman" w:eastAsia="Times New Roman" w:hAnsi="Times New Roman"/>
          <w:b/>
          <w:bCs/>
          <w:kern w:val="0"/>
          <w:sz w:val="24"/>
          <w:szCs w:val="24"/>
          <w:lang w:eastAsia="en-IN"/>
        </w:rPr>
        <w:t>Flexibility:</w:t>
      </w:r>
      <w:r>
        <w:rPr>
          <w:rFonts w:ascii="Times New Roman" w:eastAsia="Times New Roman" w:hAnsi="Times New Roman"/>
          <w:kern w:val="0"/>
          <w:sz w:val="24"/>
          <w:szCs w:val="24"/>
          <w:lang w:eastAsia="en-IN"/>
        </w:rPr>
        <w:t xml:space="preserve"> Can model more complex relationships that linear regression cannot capture.</w:t>
      </w:r>
    </w:p>
    <w:p w14:paraId="6617439A" w14:textId="77777777" w:rsidR="00B70BA2" w:rsidRDefault="00000000">
      <w:pPr>
        <w:numPr>
          <w:ilvl w:val="0"/>
          <w:numId w:val="11"/>
        </w:numPr>
        <w:spacing w:before="100" w:after="100" w:line="240" w:lineRule="auto"/>
      </w:pPr>
      <w:r>
        <w:rPr>
          <w:rFonts w:ascii="Times New Roman" w:eastAsia="Times New Roman" w:hAnsi="Times New Roman"/>
          <w:b/>
          <w:bCs/>
          <w:kern w:val="0"/>
          <w:sz w:val="24"/>
          <w:szCs w:val="24"/>
          <w:lang w:eastAsia="en-IN"/>
        </w:rPr>
        <w:t>Assumptions:</w:t>
      </w:r>
    </w:p>
    <w:p w14:paraId="258965E8" w14:textId="77777777" w:rsidR="00B70BA2" w:rsidRDefault="00000000">
      <w:pPr>
        <w:numPr>
          <w:ilvl w:val="1"/>
          <w:numId w:val="1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form of the nonlinear function f must be correctly specified.</w:t>
      </w:r>
    </w:p>
    <w:p w14:paraId="23172B88" w14:textId="77777777" w:rsidR="00B70BA2" w:rsidRDefault="00000000">
      <w:pPr>
        <w:numPr>
          <w:ilvl w:val="1"/>
          <w:numId w:val="1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Independence of observations.</w:t>
      </w:r>
    </w:p>
    <w:p w14:paraId="4AEDC75D" w14:textId="77777777" w:rsidR="00B70BA2" w:rsidRDefault="00000000">
      <w:pPr>
        <w:numPr>
          <w:ilvl w:val="1"/>
          <w:numId w:val="1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Homoscedasticity (may vary depending on the specific model).</w:t>
      </w:r>
    </w:p>
    <w:p w14:paraId="1F061527" w14:textId="77777777" w:rsidR="00B70BA2" w:rsidRDefault="00000000">
      <w:pPr>
        <w:spacing w:before="100" w:after="100" w:line="240" w:lineRule="auto"/>
      </w:pPr>
      <w:r>
        <w:rPr>
          <w:rFonts w:ascii="Times New Roman" w:eastAsia="Times New Roman" w:hAnsi="Times New Roman"/>
          <w:b/>
          <w:bCs/>
          <w:kern w:val="0"/>
          <w:sz w:val="24"/>
          <w:szCs w:val="24"/>
          <w:lang w:eastAsia="en-IN"/>
        </w:rPr>
        <w:t>Example:</w:t>
      </w:r>
    </w:p>
    <w:p w14:paraId="47662EE4" w14:textId="77777777" w:rsidR="00B70BA2" w:rsidRDefault="00000000">
      <w:pPr>
        <w:numPr>
          <w:ilvl w:val="0"/>
          <w:numId w:val="1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Modeling population growth with an exponential function: Y=β0 exp(β1X)</w:t>
      </w:r>
    </w:p>
    <w:p w14:paraId="3621C3B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Comparison</w:t>
      </w:r>
    </w:p>
    <w:p w14:paraId="485ED425"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Model Form:</w:t>
      </w:r>
    </w:p>
    <w:p w14:paraId="78FD68E7"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Linear form, straight line (e.g., Y=β0+β1X).</w:t>
      </w:r>
    </w:p>
    <w:p w14:paraId="2CAE617A"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lastRenderedPageBreak/>
        <w:t>Nonlinear Regression:</w:t>
      </w:r>
      <w:r>
        <w:rPr>
          <w:rFonts w:ascii="Times New Roman" w:eastAsia="Times New Roman" w:hAnsi="Times New Roman"/>
          <w:kern w:val="0"/>
          <w:sz w:val="24"/>
          <w:szCs w:val="24"/>
          <w:lang w:eastAsia="en-IN"/>
        </w:rPr>
        <w:t xml:space="preserve"> Nonlinear form, curve or other shapes (e.g., Y=β0 exp(β1X))).</w:t>
      </w:r>
    </w:p>
    <w:p w14:paraId="38DE4D07"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Complexity:</w:t>
      </w:r>
    </w:p>
    <w:p w14:paraId="433DD8DD"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Simpler, fewer parameters, easier to interpret.</w:t>
      </w:r>
    </w:p>
    <w:p w14:paraId="36B56F87"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Nonlinear Regression:</w:t>
      </w:r>
      <w:r>
        <w:rPr>
          <w:rFonts w:ascii="Times New Roman" w:eastAsia="Times New Roman" w:hAnsi="Times New Roman"/>
          <w:kern w:val="0"/>
          <w:sz w:val="24"/>
          <w:szCs w:val="24"/>
          <w:lang w:eastAsia="en-IN"/>
        </w:rPr>
        <w:t xml:space="preserve"> More complex, potentially more parameters, harder to interpret.</w:t>
      </w:r>
    </w:p>
    <w:p w14:paraId="69844E54"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Flexibility:</w:t>
      </w:r>
    </w:p>
    <w:p w14:paraId="13BDE6E0"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Limited to linear relationships.</w:t>
      </w:r>
    </w:p>
    <w:p w14:paraId="774EEA9A"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Nonlinear Regression:</w:t>
      </w:r>
      <w:r>
        <w:rPr>
          <w:rFonts w:ascii="Times New Roman" w:eastAsia="Times New Roman" w:hAnsi="Times New Roman"/>
          <w:kern w:val="0"/>
          <w:sz w:val="24"/>
          <w:szCs w:val="24"/>
          <w:lang w:eastAsia="en-IN"/>
        </w:rPr>
        <w:t xml:space="preserve"> Can model a wide variety of relationships.</w:t>
      </w:r>
    </w:p>
    <w:p w14:paraId="298AFDDF"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Assumptions:</w:t>
      </w:r>
    </w:p>
    <w:p w14:paraId="543A2B74"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Stricter assumptions regarding linearity and normality.</w:t>
      </w:r>
    </w:p>
    <w:p w14:paraId="56A1DA01"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Nonlinear Regression:</w:t>
      </w:r>
      <w:r>
        <w:rPr>
          <w:rFonts w:ascii="Times New Roman" w:eastAsia="Times New Roman" w:hAnsi="Times New Roman"/>
          <w:kern w:val="0"/>
          <w:sz w:val="24"/>
          <w:szCs w:val="24"/>
          <w:lang w:eastAsia="en-IN"/>
        </w:rPr>
        <w:t xml:space="preserve"> Requires correct specification of the nonlinear form, but can handle more complex patterns.</w:t>
      </w:r>
    </w:p>
    <w:p w14:paraId="1A35428A"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Computational Complexity:</w:t>
      </w:r>
    </w:p>
    <w:p w14:paraId="08466A60"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w:t>
      </w:r>
      <w:proofErr w:type="gramStart"/>
      <w:r>
        <w:rPr>
          <w:rFonts w:ascii="Times New Roman" w:eastAsia="Times New Roman" w:hAnsi="Times New Roman"/>
          <w:kern w:val="0"/>
          <w:sz w:val="24"/>
          <w:szCs w:val="24"/>
          <w:lang w:eastAsia="en-IN"/>
        </w:rPr>
        <w:t>Typically</w:t>
      </w:r>
      <w:proofErr w:type="gramEnd"/>
      <w:r>
        <w:rPr>
          <w:rFonts w:ascii="Times New Roman" w:eastAsia="Times New Roman" w:hAnsi="Times New Roman"/>
          <w:kern w:val="0"/>
          <w:sz w:val="24"/>
          <w:szCs w:val="24"/>
          <w:lang w:eastAsia="en-IN"/>
        </w:rPr>
        <w:t xml:space="preserve"> easier and faster to compute.</w:t>
      </w:r>
    </w:p>
    <w:p w14:paraId="106B87DF"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Nonlinear Regression:</w:t>
      </w:r>
      <w:r>
        <w:rPr>
          <w:rFonts w:ascii="Times New Roman" w:eastAsia="Times New Roman" w:hAnsi="Times New Roman"/>
          <w:kern w:val="0"/>
          <w:sz w:val="24"/>
          <w:szCs w:val="24"/>
          <w:lang w:eastAsia="en-IN"/>
        </w:rPr>
        <w:t xml:space="preserve"> Often requires iterative methods and can be computationally intensive.</w:t>
      </w:r>
    </w:p>
    <w:p w14:paraId="084822D3" w14:textId="77777777" w:rsidR="00B70BA2" w:rsidRDefault="00000000">
      <w:pPr>
        <w:numPr>
          <w:ilvl w:val="0"/>
          <w:numId w:val="13"/>
        </w:numPr>
        <w:spacing w:before="100" w:after="100" w:line="240" w:lineRule="auto"/>
      </w:pPr>
      <w:r>
        <w:rPr>
          <w:rFonts w:ascii="Times New Roman" w:eastAsia="Times New Roman" w:hAnsi="Times New Roman"/>
          <w:b/>
          <w:bCs/>
          <w:kern w:val="0"/>
          <w:sz w:val="24"/>
          <w:szCs w:val="24"/>
          <w:lang w:eastAsia="en-IN"/>
        </w:rPr>
        <w:t>Use Cases:</w:t>
      </w:r>
    </w:p>
    <w:p w14:paraId="526C9D97"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Linear Regression:</w:t>
      </w:r>
      <w:r>
        <w:rPr>
          <w:rFonts w:ascii="Times New Roman" w:eastAsia="Times New Roman" w:hAnsi="Times New Roman"/>
          <w:kern w:val="0"/>
          <w:sz w:val="24"/>
          <w:szCs w:val="24"/>
          <w:lang w:eastAsia="en-IN"/>
        </w:rPr>
        <w:t xml:space="preserve"> Suitable for simpler, well-understood relationships.</w:t>
      </w:r>
    </w:p>
    <w:p w14:paraId="2BE698C0" w14:textId="77777777" w:rsidR="00B70BA2" w:rsidRDefault="00000000">
      <w:pPr>
        <w:numPr>
          <w:ilvl w:val="1"/>
          <w:numId w:val="13"/>
        </w:numPr>
        <w:spacing w:before="100" w:after="100" w:line="240" w:lineRule="auto"/>
      </w:pPr>
      <w:r>
        <w:rPr>
          <w:rFonts w:ascii="Times New Roman" w:eastAsia="Times New Roman" w:hAnsi="Times New Roman"/>
          <w:b/>
          <w:bCs/>
          <w:kern w:val="0"/>
          <w:sz w:val="24"/>
          <w:szCs w:val="24"/>
          <w:lang w:eastAsia="en-IN"/>
        </w:rPr>
        <w:t>Nonlinear Regression:</w:t>
      </w:r>
      <w:r>
        <w:rPr>
          <w:rFonts w:ascii="Times New Roman" w:eastAsia="Times New Roman" w:hAnsi="Times New Roman"/>
          <w:kern w:val="0"/>
          <w:sz w:val="24"/>
          <w:szCs w:val="24"/>
          <w:lang w:eastAsia="en-IN"/>
        </w:rPr>
        <w:t xml:space="preserve"> Suitable for complex, unknown, or highly specific relationships.</w:t>
      </w:r>
    </w:p>
    <w:p w14:paraId="487ED0FF" w14:textId="77777777" w:rsidR="00B70BA2" w:rsidRDefault="00000000">
      <w:pPr>
        <w:rPr>
          <w:b/>
          <w:bCs/>
          <w:sz w:val="32"/>
          <w:szCs w:val="32"/>
        </w:rPr>
      </w:pPr>
      <w:r>
        <w:rPr>
          <w:b/>
          <w:bCs/>
          <w:sz w:val="32"/>
          <w:szCs w:val="32"/>
        </w:rPr>
        <w:t>Q-3. What is the difference between simple linear regression and multiple linear regression?</w:t>
      </w:r>
    </w:p>
    <w:p w14:paraId="442498E8" w14:textId="77777777" w:rsidR="00B70BA2" w:rsidRDefault="00000000">
      <w:pPr>
        <w:pStyle w:val="NormalWeb"/>
      </w:pPr>
      <w:r>
        <w:rPr>
          <w:b/>
          <w:bCs/>
          <w:sz w:val="32"/>
          <w:szCs w:val="32"/>
        </w:rPr>
        <w:t xml:space="preserve">ANS. </w:t>
      </w:r>
      <w:r>
        <w:t>The primary difference between simple linear regression and multiple linear regression lies in the number of independent variables used to predict the dependent variable.</w:t>
      </w:r>
    </w:p>
    <w:p w14:paraId="4B0AE70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Simple Linear Regression</w:t>
      </w:r>
    </w:p>
    <w:p w14:paraId="7C4ED7B4" w14:textId="77777777" w:rsidR="00B70BA2" w:rsidRDefault="00000000">
      <w:pPr>
        <w:spacing w:before="100" w:after="100" w:line="240" w:lineRule="auto"/>
      </w:pPr>
      <w:r>
        <w:rPr>
          <w:rFonts w:ascii="Times New Roman" w:eastAsia="Times New Roman" w:hAnsi="Times New Roman"/>
          <w:b/>
          <w:bCs/>
          <w:kern w:val="0"/>
          <w:sz w:val="24"/>
          <w:szCs w:val="24"/>
          <w:lang w:eastAsia="en-IN"/>
        </w:rPr>
        <w:t>Definition:</w:t>
      </w:r>
    </w:p>
    <w:p w14:paraId="77B60980" w14:textId="77777777" w:rsidR="00B70BA2" w:rsidRDefault="00000000">
      <w:pPr>
        <w:numPr>
          <w:ilvl w:val="0"/>
          <w:numId w:val="1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Simple linear regression models the relationship between a single dependent variable and a single independent variable using a linear function.</w:t>
      </w:r>
    </w:p>
    <w:p w14:paraId="1D97701C" w14:textId="77777777" w:rsidR="00B70BA2" w:rsidRDefault="00000000">
      <w:pPr>
        <w:spacing w:before="100" w:after="100" w:line="240" w:lineRule="auto"/>
      </w:pPr>
      <w:r>
        <w:rPr>
          <w:rFonts w:ascii="Times New Roman" w:eastAsia="Times New Roman" w:hAnsi="Times New Roman"/>
          <w:b/>
          <w:bCs/>
          <w:kern w:val="0"/>
          <w:sz w:val="24"/>
          <w:szCs w:val="24"/>
          <w:lang w:eastAsia="en-IN"/>
        </w:rPr>
        <w:t>Equation:</w:t>
      </w:r>
    </w:p>
    <w:p w14:paraId="55B49858" w14:textId="77777777" w:rsidR="00B70BA2" w:rsidRDefault="00000000">
      <w:pPr>
        <w:numPr>
          <w:ilvl w:val="0"/>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Y=β0+β1X+ϵ</w:t>
      </w:r>
    </w:p>
    <w:p w14:paraId="0C454E53" w14:textId="77777777" w:rsidR="00B70BA2" w:rsidRDefault="00000000">
      <w:pPr>
        <w:numPr>
          <w:ilvl w:val="1"/>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Y is the dependent variable.</w:t>
      </w:r>
    </w:p>
    <w:p w14:paraId="59DA7E46" w14:textId="77777777" w:rsidR="00B70BA2" w:rsidRDefault="00000000">
      <w:pPr>
        <w:numPr>
          <w:ilvl w:val="1"/>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β0​ is the intercept (constant term).</w:t>
      </w:r>
    </w:p>
    <w:p w14:paraId="2E2B1F25" w14:textId="77777777" w:rsidR="00B70BA2" w:rsidRDefault="00000000">
      <w:pPr>
        <w:numPr>
          <w:ilvl w:val="1"/>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β1​ is the coefficient for the independent variable X.</w:t>
      </w:r>
    </w:p>
    <w:p w14:paraId="47568E81" w14:textId="77777777" w:rsidR="00B70BA2" w:rsidRDefault="00000000">
      <w:pPr>
        <w:numPr>
          <w:ilvl w:val="1"/>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X is the independent variable.</w:t>
      </w:r>
    </w:p>
    <w:p w14:paraId="5EA5D051" w14:textId="77777777" w:rsidR="00B70BA2" w:rsidRDefault="00000000">
      <w:pPr>
        <w:numPr>
          <w:ilvl w:val="1"/>
          <w:numId w:val="1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ϵ is the error term (residuals).</w:t>
      </w:r>
    </w:p>
    <w:p w14:paraId="1A358B05" w14:textId="77777777" w:rsidR="00B70BA2" w:rsidRDefault="00000000">
      <w:pPr>
        <w:spacing w:before="100" w:after="100" w:line="240" w:lineRule="auto"/>
      </w:pPr>
      <w:r>
        <w:rPr>
          <w:rFonts w:ascii="Times New Roman" w:eastAsia="Times New Roman" w:hAnsi="Times New Roman"/>
          <w:b/>
          <w:bCs/>
          <w:kern w:val="0"/>
          <w:sz w:val="24"/>
          <w:szCs w:val="24"/>
          <w:lang w:eastAsia="en-IN"/>
        </w:rPr>
        <w:t>Key Characteristics:</w:t>
      </w:r>
    </w:p>
    <w:p w14:paraId="1322FF42" w14:textId="77777777" w:rsidR="00B70BA2" w:rsidRDefault="00000000">
      <w:pPr>
        <w:numPr>
          <w:ilvl w:val="0"/>
          <w:numId w:val="16"/>
        </w:numPr>
        <w:spacing w:before="100" w:after="100" w:line="240" w:lineRule="auto"/>
      </w:pPr>
      <w:r>
        <w:rPr>
          <w:rFonts w:ascii="Times New Roman" w:eastAsia="Times New Roman" w:hAnsi="Times New Roman"/>
          <w:b/>
          <w:bCs/>
          <w:kern w:val="0"/>
          <w:sz w:val="24"/>
          <w:szCs w:val="24"/>
          <w:lang w:eastAsia="en-IN"/>
        </w:rPr>
        <w:t>One Predictor:</w:t>
      </w:r>
      <w:r>
        <w:rPr>
          <w:rFonts w:ascii="Times New Roman" w:eastAsia="Times New Roman" w:hAnsi="Times New Roman"/>
          <w:kern w:val="0"/>
          <w:sz w:val="24"/>
          <w:szCs w:val="24"/>
          <w:lang w:eastAsia="en-IN"/>
        </w:rPr>
        <w:t xml:space="preserve"> Only one independent variable is used.</w:t>
      </w:r>
    </w:p>
    <w:p w14:paraId="40A7428B" w14:textId="77777777" w:rsidR="00B70BA2" w:rsidRDefault="00000000">
      <w:pPr>
        <w:numPr>
          <w:ilvl w:val="0"/>
          <w:numId w:val="16"/>
        </w:numPr>
        <w:spacing w:before="100" w:after="100" w:line="240" w:lineRule="auto"/>
      </w:pPr>
      <w:r>
        <w:rPr>
          <w:rFonts w:ascii="Times New Roman" w:eastAsia="Times New Roman" w:hAnsi="Times New Roman"/>
          <w:b/>
          <w:bCs/>
          <w:kern w:val="0"/>
          <w:sz w:val="24"/>
          <w:szCs w:val="24"/>
          <w:lang w:eastAsia="en-IN"/>
        </w:rPr>
        <w:lastRenderedPageBreak/>
        <w:t>Linear Relationship:</w:t>
      </w:r>
      <w:r>
        <w:rPr>
          <w:rFonts w:ascii="Times New Roman" w:eastAsia="Times New Roman" w:hAnsi="Times New Roman"/>
          <w:kern w:val="0"/>
          <w:sz w:val="24"/>
          <w:szCs w:val="24"/>
          <w:lang w:eastAsia="en-IN"/>
        </w:rPr>
        <w:t xml:space="preserve"> Assumes a linear relationship between the dependent and independent variables.</w:t>
      </w:r>
    </w:p>
    <w:p w14:paraId="6BB0B7D8" w14:textId="77777777" w:rsidR="00B70BA2" w:rsidRDefault="00000000">
      <w:pPr>
        <w:numPr>
          <w:ilvl w:val="0"/>
          <w:numId w:val="16"/>
        </w:numPr>
        <w:spacing w:before="100" w:after="100" w:line="240" w:lineRule="auto"/>
      </w:pPr>
      <w:r>
        <w:rPr>
          <w:rFonts w:ascii="Times New Roman" w:eastAsia="Times New Roman" w:hAnsi="Times New Roman"/>
          <w:b/>
          <w:bCs/>
          <w:kern w:val="0"/>
          <w:sz w:val="24"/>
          <w:szCs w:val="24"/>
          <w:lang w:eastAsia="en-IN"/>
        </w:rPr>
        <w:t>Ease of Interpretation:</w:t>
      </w:r>
      <w:r>
        <w:rPr>
          <w:rFonts w:ascii="Times New Roman" w:eastAsia="Times New Roman" w:hAnsi="Times New Roman"/>
          <w:kern w:val="0"/>
          <w:sz w:val="24"/>
          <w:szCs w:val="24"/>
          <w:lang w:eastAsia="en-IN"/>
        </w:rPr>
        <w:t xml:space="preserve"> The coefficient β1​ represents the change in Y for a one-unit change in X.</w:t>
      </w:r>
    </w:p>
    <w:p w14:paraId="7589C224" w14:textId="77777777" w:rsidR="00B70BA2" w:rsidRDefault="00000000">
      <w:pPr>
        <w:spacing w:before="100" w:after="100" w:line="240" w:lineRule="auto"/>
      </w:pPr>
      <w:r>
        <w:rPr>
          <w:rFonts w:ascii="Times New Roman" w:eastAsia="Times New Roman" w:hAnsi="Times New Roman"/>
          <w:b/>
          <w:bCs/>
          <w:kern w:val="0"/>
          <w:sz w:val="24"/>
          <w:szCs w:val="24"/>
          <w:lang w:eastAsia="en-IN"/>
        </w:rPr>
        <w:t>Example:</w:t>
      </w:r>
    </w:p>
    <w:p w14:paraId="40E9D5D7" w14:textId="77777777" w:rsidR="00B70BA2" w:rsidRDefault="00000000">
      <w:pPr>
        <w:numPr>
          <w:ilvl w:val="0"/>
          <w:numId w:val="1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Predicting a person's salary based on their years of experience.</w:t>
      </w:r>
    </w:p>
    <w:p w14:paraId="65BD6F3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Multiple Linear Regression</w:t>
      </w:r>
    </w:p>
    <w:p w14:paraId="2F5FC60E" w14:textId="77777777" w:rsidR="00B70BA2" w:rsidRDefault="00000000">
      <w:pPr>
        <w:spacing w:before="100" w:after="100" w:line="240" w:lineRule="auto"/>
      </w:pPr>
      <w:r>
        <w:rPr>
          <w:rFonts w:ascii="Times New Roman" w:eastAsia="Times New Roman" w:hAnsi="Times New Roman"/>
          <w:b/>
          <w:bCs/>
          <w:kern w:val="0"/>
          <w:sz w:val="24"/>
          <w:szCs w:val="24"/>
          <w:lang w:eastAsia="en-IN"/>
        </w:rPr>
        <w:t>Definition:</w:t>
      </w:r>
    </w:p>
    <w:p w14:paraId="083DC85A" w14:textId="77777777" w:rsidR="00B70BA2" w:rsidRDefault="00000000">
      <w:pPr>
        <w:numPr>
          <w:ilvl w:val="0"/>
          <w:numId w:val="1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Multiple linear regression models the relationship between a single dependent variable and two or more independent variables using a linear function.</w:t>
      </w:r>
    </w:p>
    <w:p w14:paraId="453BE030" w14:textId="77777777" w:rsidR="00B70BA2" w:rsidRDefault="00000000">
      <w:pPr>
        <w:spacing w:before="100" w:after="100" w:line="240" w:lineRule="auto"/>
      </w:pPr>
      <w:r>
        <w:rPr>
          <w:rFonts w:ascii="Times New Roman" w:eastAsia="Times New Roman" w:hAnsi="Times New Roman"/>
          <w:b/>
          <w:bCs/>
          <w:kern w:val="0"/>
          <w:sz w:val="24"/>
          <w:szCs w:val="24"/>
          <w:lang w:eastAsia="en-IN"/>
        </w:rPr>
        <w:t>Equation:</w:t>
      </w:r>
    </w:p>
    <w:p w14:paraId="251473D2" w14:textId="77777777" w:rsidR="00B70BA2" w:rsidRDefault="00000000">
      <w:pPr>
        <w:numPr>
          <w:ilvl w:val="0"/>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Y=β0+β1X1+β2X2+…+βnXn+ϵ</w:t>
      </w:r>
    </w:p>
    <w:p w14:paraId="1CAC05B9" w14:textId="77777777" w:rsidR="00B70BA2" w:rsidRDefault="00000000">
      <w:pPr>
        <w:numPr>
          <w:ilvl w:val="1"/>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Y is the dependent variable.</w:t>
      </w:r>
    </w:p>
    <w:p w14:paraId="0E645A29" w14:textId="77777777" w:rsidR="00B70BA2" w:rsidRDefault="00000000">
      <w:pPr>
        <w:numPr>
          <w:ilvl w:val="1"/>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β0​ is the intercept (constant term).</w:t>
      </w:r>
    </w:p>
    <w:p w14:paraId="3AE3831A" w14:textId="77777777" w:rsidR="00B70BA2" w:rsidRDefault="00000000">
      <w:pPr>
        <w:numPr>
          <w:ilvl w:val="1"/>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β1</w:t>
      </w:r>
      <w:proofErr w:type="gramStart"/>
      <w:r>
        <w:rPr>
          <w:rFonts w:ascii="Times New Roman" w:eastAsia="Times New Roman" w:hAnsi="Times New Roman"/>
          <w:kern w:val="0"/>
          <w:sz w:val="24"/>
          <w:szCs w:val="24"/>
          <w:lang w:eastAsia="en-IN"/>
        </w:rPr>
        <w:t>​,β</w:t>
      </w:r>
      <w:proofErr w:type="gramEnd"/>
      <w:r>
        <w:rPr>
          <w:rFonts w:ascii="Times New Roman" w:eastAsia="Times New Roman" w:hAnsi="Times New Roman"/>
          <w:kern w:val="0"/>
          <w:sz w:val="24"/>
          <w:szCs w:val="24"/>
          <w:lang w:eastAsia="en-IN"/>
        </w:rPr>
        <w:t>2​,…,βn​ are the coefficients for the independent variables X1,X2,…,Xn</w:t>
      </w:r>
    </w:p>
    <w:p w14:paraId="45295CBA" w14:textId="77777777" w:rsidR="00B70BA2" w:rsidRDefault="00000000">
      <w:pPr>
        <w:numPr>
          <w:ilvl w:val="1"/>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X1</w:t>
      </w:r>
      <w:proofErr w:type="gramStart"/>
      <w:r>
        <w:rPr>
          <w:rFonts w:ascii="Times New Roman" w:eastAsia="Times New Roman" w:hAnsi="Times New Roman"/>
          <w:kern w:val="0"/>
          <w:sz w:val="24"/>
          <w:szCs w:val="24"/>
          <w:lang w:eastAsia="en-IN"/>
        </w:rPr>
        <w:t>​,X</w:t>
      </w:r>
      <w:proofErr w:type="gramEnd"/>
      <w:r>
        <w:rPr>
          <w:rFonts w:ascii="Times New Roman" w:eastAsia="Times New Roman" w:hAnsi="Times New Roman"/>
          <w:kern w:val="0"/>
          <w:sz w:val="24"/>
          <w:szCs w:val="24"/>
          <w:lang w:eastAsia="en-IN"/>
        </w:rPr>
        <w:t>2​,…,Xn​ are the independent variables.</w:t>
      </w:r>
    </w:p>
    <w:p w14:paraId="5ED73511" w14:textId="77777777" w:rsidR="00B70BA2" w:rsidRDefault="00000000">
      <w:pPr>
        <w:numPr>
          <w:ilvl w:val="1"/>
          <w:numId w:val="1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ϵ is the error term (residuals).</w:t>
      </w:r>
    </w:p>
    <w:p w14:paraId="011BC3CB" w14:textId="77777777" w:rsidR="00B70BA2" w:rsidRDefault="00000000">
      <w:pPr>
        <w:spacing w:before="100" w:after="100" w:line="240" w:lineRule="auto"/>
      </w:pPr>
      <w:r>
        <w:rPr>
          <w:rFonts w:ascii="Times New Roman" w:eastAsia="Times New Roman" w:hAnsi="Times New Roman"/>
          <w:b/>
          <w:bCs/>
          <w:kern w:val="0"/>
          <w:sz w:val="24"/>
          <w:szCs w:val="24"/>
          <w:lang w:eastAsia="en-IN"/>
        </w:rPr>
        <w:t>Key Characteristics:</w:t>
      </w:r>
    </w:p>
    <w:p w14:paraId="2132E477" w14:textId="77777777" w:rsidR="00B70BA2" w:rsidRDefault="00000000">
      <w:pPr>
        <w:numPr>
          <w:ilvl w:val="0"/>
          <w:numId w:val="20"/>
        </w:numPr>
        <w:spacing w:before="100" w:after="100" w:line="240" w:lineRule="auto"/>
      </w:pPr>
      <w:r>
        <w:rPr>
          <w:rFonts w:ascii="Times New Roman" w:eastAsia="Times New Roman" w:hAnsi="Times New Roman"/>
          <w:b/>
          <w:bCs/>
          <w:kern w:val="0"/>
          <w:sz w:val="24"/>
          <w:szCs w:val="24"/>
          <w:lang w:eastAsia="en-IN"/>
        </w:rPr>
        <w:t>Multiple Predictors:</w:t>
      </w:r>
      <w:r>
        <w:rPr>
          <w:rFonts w:ascii="Times New Roman" w:eastAsia="Times New Roman" w:hAnsi="Times New Roman"/>
          <w:kern w:val="0"/>
          <w:sz w:val="24"/>
          <w:szCs w:val="24"/>
          <w:lang w:eastAsia="en-IN"/>
        </w:rPr>
        <w:t xml:space="preserve"> Two or more independent variables are used.</w:t>
      </w:r>
    </w:p>
    <w:p w14:paraId="38737908" w14:textId="77777777" w:rsidR="00B70BA2" w:rsidRDefault="00000000">
      <w:pPr>
        <w:numPr>
          <w:ilvl w:val="0"/>
          <w:numId w:val="20"/>
        </w:numPr>
        <w:spacing w:before="100" w:after="100" w:line="240" w:lineRule="auto"/>
      </w:pPr>
      <w:r>
        <w:rPr>
          <w:rFonts w:ascii="Times New Roman" w:eastAsia="Times New Roman" w:hAnsi="Times New Roman"/>
          <w:b/>
          <w:bCs/>
          <w:kern w:val="0"/>
          <w:sz w:val="24"/>
          <w:szCs w:val="24"/>
          <w:lang w:eastAsia="en-IN"/>
        </w:rPr>
        <w:t>Linear Relationship:</w:t>
      </w:r>
      <w:r>
        <w:rPr>
          <w:rFonts w:ascii="Times New Roman" w:eastAsia="Times New Roman" w:hAnsi="Times New Roman"/>
          <w:kern w:val="0"/>
          <w:sz w:val="24"/>
          <w:szCs w:val="24"/>
          <w:lang w:eastAsia="en-IN"/>
        </w:rPr>
        <w:t xml:space="preserve"> Assumes a linear relationship between the dependent variable and each independent variable.</w:t>
      </w:r>
    </w:p>
    <w:p w14:paraId="40F6F80B" w14:textId="77777777" w:rsidR="00B70BA2" w:rsidRDefault="00000000">
      <w:pPr>
        <w:numPr>
          <w:ilvl w:val="0"/>
          <w:numId w:val="20"/>
        </w:numPr>
        <w:spacing w:before="100" w:after="100" w:line="240" w:lineRule="auto"/>
      </w:pPr>
      <w:r>
        <w:rPr>
          <w:rFonts w:ascii="Times New Roman" w:eastAsia="Times New Roman" w:hAnsi="Times New Roman"/>
          <w:b/>
          <w:bCs/>
          <w:kern w:val="0"/>
          <w:sz w:val="24"/>
          <w:szCs w:val="24"/>
          <w:lang w:eastAsia="en-IN"/>
        </w:rPr>
        <w:t>Interpretation:</w:t>
      </w:r>
      <w:r>
        <w:rPr>
          <w:rFonts w:ascii="Times New Roman" w:eastAsia="Times New Roman" w:hAnsi="Times New Roman"/>
          <w:kern w:val="0"/>
          <w:sz w:val="24"/>
          <w:szCs w:val="24"/>
          <w:lang w:eastAsia="en-IN"/>
        </w:rPr>
        <w:t xml:space="preserve"> Each coefficient βi represents the change in Y for a one-unit change in Xi, holding all other variables constant.</w:t>
      </w:r>
    </w:p>
    <w:p w14:paraId="5D968EC4" w14:textId="77777777" w:rsidR="00B70BA2" w:rsidRDefault="00000000">
      <w:pPr>
        <w:spacing w:before="100" w:after="100" w:line="240" w:lineRule="auto"/>
      </w:pPr>
      <w:r>
        <w:rPr>
          <w:rFonts w:ascii="Times New Roman" w:eastAsia="Times New Roman" w:hAnsi="Times New Roman"/>
          <w:b/>
          <w:bCs/>
          <w:kern w:val="0"/>
          <w:sz w:val="24"/>
          <w:szCs w:val="24"/>
          <w:lang w:eastAsia="en-IN"/>
        </w:rPr>
        <w:t>Example:</w:t>
      </w:r>
    </w:p>
    <w:p w14:paraId="73EFEE0F" w14:textId="77777777" w:rsidR="00B70BA2" w:rsidRDefault="00000000">
      <w:pPr>
        <w:numPr>
          <w:ilvl w:val="0"/>
          <w:numId w:val="21"/>
        </w:numPr>
        <w:spacing w:before="100" w:after="100" w:line="240" w:lineRule="auto"/>
      </w:pPr>
      <w:r>
        <w:rPr>
          <w:rFonts w:ascii="Times New Roman" w:eastAsia="Times New Roman" w:hAnsi="Times New Roman"/>
          <w:kern w:val="0"/>
          <w:sz w:val="24"/>
          <w:szCs w:val="24"/>
          <w:lang w:eastAsia="en-IN"/>
        </w:rPr>
        <w:t>Predicting a person's salary based on their years of experience, education level, and age.</w:t>
      </w:r>
      <w:r>
        <w:t xml:space="preserve"> </w:t>
      </w:r>
    </w:p>
    <w:p w14:paraId="568CB52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Comparison</w:t>
      </w:r>
    </w:p>
    <w:p w14:paraId="6F0D7A3E" w14:textId="77777777" w:rsidR="00B70BA2" w:rsidRDefault="00000000">
      <w:pPr>
        <w:numPr>
          <w:ilvl w:val="0"/>
          <w:numId w:val="22"/>
        </w:numPr>
        <w:spacing w:before="100" w:after="100" w:line="240" w:lineRule="auto"/>
      </w:pPr>
      <w:r>
        <w:rPr>
          <w:rFonts w:ascii="Times New Roman" w:eastAsia="Times New Roman" w:hAnsi="Times New Roman"/>
          <w:b/>
          <w:bCs/>
          <w:kern w:val="0"/>
          <w:sz w:val="24"/>
          <w:szCs w:val="24"/>
          <w:lang w:eastAsia="en-IN"/>
        </w:rPr>
        <w:t>Number of Independent Variables:</w:t>
      </w:r>
    </w:p>
    <w:p w14:paraId="731792C2"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Simple Linear Regression:</w:t>
      </w:r>
      <w:r>
        <w:rPr>
          <w:rFonts w:ascii="Times New Roman" w:eastAsia="Times New Roman" w:hAnsi="Times New Roman"/>
          <w:kern w:val="0"/>
          <w:sz w:val="24"/>
          <w:szCs w:val="24"/>
          <w:lang w:eastAsia="en-IN"/>
        </w:rPr>
        <w:t xml:space="preserve"> One independent variable.</w:t>
      </w:r>
    </w:p>
    <w:p w14:paraId="6A660E97"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Two or more independent variables.</w:t>
      </w:r>
    </w:p>
    <w:p w14:paraId="684AA945" w14:textId="77777777" w:rsidR="00B70BA2" w:rsidRDefault="00000000">
      <w:pPr>
        <w:numPr>
          <w:ilvl w:val="0"/>
          <w:numId w:val="22"/>
        </w:numPr>
        <w:spacing w:before="100" w:after="100" w:line="240" w:lineRule="auto"/>
      </w:pPr>
      <w:r>
        <w:rPr>
          <w:rFonts w:ascii="Times New Roman" w:eastAsia="Times New Roman" w:hAnsi="Times New Roman"/>
          <w:b/>
          <w:bCs/>
          <w:kern w:val="0"/>
          <w:sz w:val="24"/>
          <w:szCs w:val="24"/>
          <w:lang w:eastAsia="en-IN"/>
        </w:rPr>
        <w:t>Equation Form:</w:t>
      </w:r>
    </w:p>
    <w:p w14:paraId="134CA3EC"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Simple Linear Regression:</w:t>
      </w:r>
      <w:r>
        <w:rPr>
          <w:rFonts w:ascii="Times New Roman" w:eastAsia="Times New Roman" w:hAnsi="Times New Roman"/>
          <w:kern w:val="0"/>
          <w:sz w:val="24"/>
          <w:szCs w:val="24"/>
          <w:lang w:eastAsia="en-IN"/>
        </w:rPr>
        <w:t xml:space="preserve"> Y=β0+β1X+ϵ.</w:t>
      </w:r>
    </w:p>
    <w:p w14:paraId="7E393EC4"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Y=β0+β1X1+β2X2+…+βnXn+ϵ.</w:t>
      </w:r>
    </w:p>
    <w:p w14:paraId="7529E195" w14:textId="77777777" w:rsidR="00B70BA2" w:rsidRDefault="00000000">
      <w:pPr>
        <w:numPr>
          <w:ilvl w:val="0"/>
          <w:numId w:val="22"/>
        </w:numPr>
        <w:spacing w:before="100" w:after="100" w:line="240" w:lineRule="auto"/>
      </w:pPr>
      <w:r>
        <w:rPr>
          <w:rFonts w:ascii="Times New Roman" w:eastAsia="Times New Roman" w:hAnsi="Times New Roman"/>
          <w:b/>
          <w:bCs/>
          <w:kern w:val="0"/>
          <w:sz w:val="24"/>
          <w:szCs w:val="24"/>
          <w:lang w:eastAsia="en-IN"/>
        </w:rPr>
        <w:t>Complexity:</w:t>
      </w:r>
    </w:p>
    <w:p w14:paraId="62BFFF0C"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Simple Linear Regression:</w:t>
      </w:r>
      <w:r>
        <w:rPr>
          <w:rFonts w:ascii="Times New Roman" w:eastAsia="Times New Roman" w:hAnsi="Times New Roman"/>
          <w:kern w:val="0"/>
          <w:sz w:val="24"/>
          <w:szCs w:val="24"/>
          <w:lang w:eastAsia="en-IN"/>
        </w:rPr>
        <w:t xml:space="preserve"> Simpler to compute and interpret.</w:t>
      </w:r>
    </w:p>
    <w:p w14:paraId="7AA85B2E"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More complex due to the presence of multiple predictors.</w:t>
      </w:r>
    </w:p>
    <w:p w14:paraId="27BEDC2A" w14:textId="77777777" w:rsidR="00B70BA2" w:rsidRDefault="00000000">
      <w:pPr>
        <w:numPr>
          <w:ilvl w:val="0"/>
          <w:numId w:val="22"/>
        </w:numPr>
        <w:spacing w:before="100" w:after="100" w:line="240" w:lineRule="auto"/>
      </w:pPr>
      <w:r>
        <w:rPr>
          <w:rFonts w:ascii="Times New Roman" w:eastAsia="Times New Roman" w:hAnsi="Times New Roman"/>
          <w:b/>
          <w:bCs/>
          <w:kern w:val="0"/>
          <w:sz w:val="24"/>
          <w:szCs w:val="24"/>
          <w:lang w:eastAsia="en-IN"/>
        </w:rPr>
        <w:t>Model Interpretation:</w:t>
      </w:r>
    </w:p>
    <w:p w14:paraId="6010F2D3"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lastRenderedPageBreak/>
        <w:t>Simple Linear Regression:</w:t>
      </w:r>
      <w:r>
        <w:rPr>
          <w:rFonts w:ascii="Times New Roman" w:eastAsia="Times New Roman" w:hAnsi="Times New Roman"/>
          <w:kern w:val="0"/>
          <w:sz w:val="24"/>
          <w:szCs w:val="24"/>
          <w:lang w:eastAsia="en-IN"/>
        </w:rPr>
        <w:t xml:space="preserve"> Easy to interpret the effect of the single predictor on the dependent variable.</w:t>
      </w:r>
    </w:p>
    <w:p w14:paraId="05407201"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Interpretation involves understanding the effect of each predictor while controlling for the others.</w:t>
      </w:r>
    </w:p>
    <w:p w14:paraId="146252AE" w14:textId="77777777" w:rsidR="00B70BA2" w:rsidRDefault="00000000">
      <w:pPr>
        <w:numPr>
          <w:ilvl w:val="0"/>
          <w:numId w:val="22"/>
        </w:numPr>
        <w:spacing w:before="100" w:after="100" w:line="240" w:lineRule="auto"/>
      </w:pPr>
      <w:r>
        <w:rPr>
          <w:rFonts w:ascii="Times New Roman" w:eastAsia="Times New Roman" w:hAnsi="Times New Roman"/>
          <w:b/>
          <w:bCs/>
          <w:kern w:val="0"/>
          <w:sz w:val="24"/>
          <w:szCs w:val="24"/>
          <w:lang w:eastAsia="en-IN"/>
        </w:rPr>
        <w:t>Use Cases:</w:t>
      </w:r>
    </w:p>
    <w:p w14:paraId="1B0A872C"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Simple Linear Regression:</w:t>
      </w:r>
      <w:r>
        <w:rPr>
          <w:rFonts w:ascii="Times New Roman" w:eastAsia="Times New Roman" w:hAnsi="Times New Roman"/>
          <w:kern w:val="0"/>
          <w:sz w:val="24"/>
          <w:szCs w:val="24"/>
          <w:lang w:eastAsia="en-IN"/>
        </w:rPr>
        <w:t xml:space="preserve"> Suitable when the relationship involves only one predictor.</w:t>
      </w:r>
    </w:p>
    <w:p w14:paraId="7DF07208" w14:textId="77777777" w:rsidR="00B70BA2" w:rsidRDefault="00000000">
      <w:pPr>
        <w:numPr>
          <w:ilvl w:val="1"/>
          <w:numId w:val="22"/>
        </w:numPr>
        <w:spacing w:before="100" w:after="100" w:line="240" w:lineRule="auto"/>
      </w:pPr>
      <w:r>
        <w:rPr>
          <w:rFonts w:ascii="Times New Roman" w:eastAsia="Times New Roman" w:hAnsi="Times New Roman"/>
          <w:b/>
          <w:bCs/>
          <w:kern w:val="0"/>
          <w:sz w:val="24"/>
          <w:szCs w:val="24"/>
          <w:lang w:eastAsia="en-IN"/>
        </w:rPr>
        <w:t>Multiple Linear Regression:</w:t>
      </w:r>
      <w:r>
        <w:rPr>
          <w:rFonts w:ascii="Times New Roman" w:eastAsia="Times New Roman" w:hAnsi="Times New Roman"/>
          <w:kern w:val="0"/>
          <w:sz w:val="24"/>
          <w:szCs w:val="24"/>
          <w:lang w:eastAsia="en-IN"/>
        </w:rPr>
        <w:t xml:space="preserve"> Suitable for more complex situations where multiple factors influence the dependent variable.</w:t>
      </w:r>
    </w:p>
    <w:p w14:paraId="0C538EF3" w14:textId="77777777" w:rsidR="00B70BA2" w:rsidRDefault="00000000">
      <w:pPr>
        <w:rPr>
          <w:b/>
          <w:bCs/>
          <w:sz w:val="32"/>
          <w:szCs w:val="32"/>
        </w:rPr>
      </w:pPr>
      <w:r>
        <w:rPr>
          <w:b/>
          <w:bCs/>
          <w:sz w:val="32"/>
          <w:szCs w:val="32"/>
        </w:rPr>
        <w:t>Q-4. How is the performance of a regression model typically evaluated?</w:t>
      </w:r>
    </w:p>
    <w:p w14:paraId="7C9FC56F" w14:textId="77777777" w:rsidR="00B70BA2" w:rsidRDefault="00000000">
      <w:pPr>
        <w:pStyle w:val="NormalWeb"/>
      </w:pPr>
      <w:r>
        <w:rPr>
          <w:b/>
          <w:bCs/>
          <w:sz w:val="32"/>
          <w:szCs w:val="32"/>
        </w:rPr>
        <w:t xml:space="preserve">Ans. </w:t>
      </w:r>
      <w:r>
        <w:t>The performance of a regression model is typically evaluated using several metrics and diagnostic tools to understand how well the model fits the data and how accurately it predicts new data. Here are the key methods and metrics used for evaluating the performance of a regression model:</w:t>
      </w:r>
    </w:p>
    <w:p w14:paraId="1866264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Performance Metrics</w:t>
      </w:r>
    </w:p>
    <w:p w14:paraId="21D6CAC2"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Mean Squared Error (MSE):</w:t>
      </w:r>
    </w:p>
    <w:p w14:paraId="482D35F7"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Measures the average squared difference between the actual and predicted values.</w:t>
      </w:r>
    </w:p>
    <w:p w14:paraId="097C1522"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MSE=1n∑i=1n(Yi−Yi^)2</w:t>
      </w:r>
    </w:p>
    <w:p w14:paraId="78436901"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Lower values indicate better model performance.</w:t>
      </w:r>
    </w:p>
    <w:p w14:paraId="4D203948"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Root Mean Squared Error (RMSE):</w:t>
      </w:r>
    </w:p>
    <w:p w14:paraId="68426AFA"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square root of MSE, providing an error metric in the same units as the dependent variable.</w:t>
      </w:r>
    </w:p>
    <w:p w14:paraId="570EE145"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RMSE=MSE</w:t>
      </w:r>
    </w:p>
    <w:p w14:paraId="70E4F5D8"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Mean Absolute Error (MAE):</w:t>
      </w:r>
    </w:p>
    <w:p w14:paraId="1AB8613F"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Measures the average absolute difference between the actual and predicted values.</w:t>
      </w:r>
    </w:p>
    <w:p w14:paraId="2E777871" w14:textId="77777777" w:rsidR="00B70BA2" w:rsidRDefault="00000000">
      <w:pPr>
        <w:numPr>
          <w:ilvl w:val="1"/>
          <w:numId w:val="23"/>
        </w:numPr>
        <w:spacing w:before="100" w:after="100" w:line="240" w:lineRule="auto"/>
      </w:pPr>
      <w:r>
        <w:rPr>
          <w:rFonts w:ascii="Times New Roman" w:eastAsia="Times New Roman" w:hAnsi="Times New Roman"/>
          <w:kern w:val="0"/>
          <w:sz w:val="24"/>
          <w:szCs w:val="24"/>
          <w:lang w:eastAsia="en-IN"/>
        </w:rPr>
        <w:t>Formula: MAE=1/n∑i=1n</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Yi−Yi^</w:t>
      </w:r>
      <w:r>
        <w:rPr>
          <w:rFonts w:ascii="Cambria Math" w:eastAsia="Times New Roman" w:hAnsi="Cambria Math" w:cs="Cambria Math"/>
          <w:kern w:val="0"/>
          <w:sz w:val="24"/>
          <w:szCs w:val="24"/>
          <w:lang w:eastAsia="en-IN"/>
        </w:rPr>
        <w:t>∣</w:t>
      </w:r>
    </w:p>
    <w:p w14:paraId="385456A0"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Lower values indicate better model performance.</w:t>
      </w:r>
    </w:p>
    <w:p w14:paraId="168C0E38"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R-squared (R²):</w:t>
      </w:r>
    </w:p>
    <w:p w14:paraId="160A48DF"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Represents the proportion of the variance in the dependent variable that is predictable from the independent variables.</w:t>
      </w:r>
    </w:p>
    <w:p w14:paraId="239A5447"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R2=1−∑i=1n(Yi−Yi^)2/∑i=1n(Yi−Yˉ)2</w:t>
      </w:r>
    </w:p>
    <w:p w14:paraId="729FE349"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Values range from 0 to 1, with higher values indicating better fit.</w:t>
      </w:r>
    </w:p>
    <w:p w14:paraId="7ADF49E6"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Adjusted R-squared:</w:t>
      </w:r>
    </w:p>
    <w:p w14:paraId="6322E96C"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Adjusts R² for the number of predictors in the model, providing a more accurate measure for models with multiple predictors.</w:t>
      </w:r>
    </w:p>
    <w:p w14:paraId="4D61D197"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Adjusted R2=1−(1−R</w:t>
      </w:r>
      <w:proofErr w:type="gramStart"/>
      <w:r>
        <w:rPr>
          <w:rFonts w:ascii="Times New Roman" w:eastAsia="Times New Roman" w:hAnsi="Times New Roman"/>
          <w:kern w:val="0"/>
          <w:sz w:val="24"/>
          <w:szCs w:val="24"/>
          <w:lang w:eastAsia="en-IN"/>
        </w:rPr>
        <w:t>2)n</w:t>
      </w:r>
      <w:proofErr w:type="gramEnd"/>
      <w:r>
        <w:rPr>
          <w:rFonts w:ascii="Times New Roman" w:eastAsia="Times New Roman" w:hAnsi="Times New Roman"/>
          <w:kern w:val="0"/>
          <w:sz w:val="24"/>
          <w:szCs w:val="24"/>
          <w:lang w:eastAsia="en-IN"/>
        </w:rPr>
        <w:t>−1/n−k−1</w:t>
      </w:r>
    </w:p>
    <w:p w14:paraId="3CB26346"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Where n is the number of observations and k is the number of predictors.</w:t>
      </w:r>
    </w:p>
    <w:p w14:paraId="229750F8" w14:textId="77777777" w:rsidR="00B70BA2" w:rsidRDefault="00000000">
      <w:pPr>
        <w:numPr>
          <w:ilvl w:val="0"/>
          <w:numId w:val="23"/>
        </w:numPr>
        <w:spacing w:before="100" w:after="100" w:line="240" w:lineRule="auto"/>
      </w:pPr>
      <w:r>
        <w:rPr>
          <w:rFonts w:ascii="Times New Roman" w:eastAsia="Times New Roman" w:hAnsi="Times New Roman"/>
          <w:b/>
          <w:bCs/>
          <w:kern w:val="0"/>
          <w:sz w:val="24"/>
          <w:szCs w:val="24"/>
          <w:lang w:eastAsia="en-IN"/>
        </w:rPr>
        <w:t>F-statistic:</w:t>
      </w:r>
    </w:p>
    <w:p w14:paraId="2209FA16"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Tests the overall significance of the regression model.</w:t>
      </w:r>
    </w:p>
    <w:p w14:paraId="73CBD61C" w14:textId="77777777" w:rsidR="00B70BA2" w:rsidRDefault="00000000">
      <w:pPr>
        <w:numPr>
          <w:ilvl w:val="1"/>
          <w:numId w:val="2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Higher values indicate that the model provides a better fit than a model with no predictors.</w:t>
      </w:r>
    </w:p>
    <w:p w14:paraId="6DE1F23F" w14:textId="77777777" w:rsidR="00B70BA2" w:rsidRDefault="00B70BA2">
      <w:pPr>
        <w:spacing w:before="100" w:after="100" w:line="240" w:lineRule="auto"/>
        <w:outlineLvl w:val="2"/>
        <w:rPr>
          <w:rFonts w:ascii="Times New Roman" w:eastAsia="Times New Roman" w:hAnsi="Times New Roman"/>
          <w:b/>
          <w:bCs/>
          <w:kern w:val="0"/>
          <w:sz w:val="27"/>
          <w:szCs w:val="27"/>
          <w:lang w:eastAsia="en-IN"/>
        </w:rPr>
      </w:pPr>
    </w:p>
    <w:p w14:paraId="10174151" w14:textId="77777777" w:rsidR="00B70BA2" w:rsidRDefault="00B70BA2">
      <w:pPr>
        <w:spacing w:before="100" w:after="100" w:line="240" w:lineRule="auto"/>
        <w:outlineLvl w:val="2"/>
        <w:rPr>
          <w:rFonts w:ascii="Times New Roman" w:eastAsia="Times New Roman" w:hAnsi="Times New Roman"/>
          <w:b/>
          <w:bCs/>
          <w:kern w:val="0"/>
          <w:sz w:val="27"/>
          <w:szCs w:val="27"/>
          <w:lang w:eastAsia="en-IN"/>
        </w:rPr>
      </w:pPr>
    </w:p>
    <w:p w14:paraId="67317F97"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Diagnostic Tools</w:t>
      </w:r>
    </w:p>
    <w:p w14:paraId="70F8A26A"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Residual Analysis:</w:t>
      </w:r>
    </w:p>
    <w:p w14:paraId="0D7B9F31"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Residual Plots:</w:t>
      </w:r>
      <w:r>
        <w:rPr>
          <w:rFonts w:ascii="Times New Roman" w:eastAsia="Times New Roman" w:hAnsi="Times New Roman"/>
          <w:kern w:val="0"/>
          <w:sz w:val="24"/>
          <w:szCs w:val="24"/>
          <w:lang w:eastAsia="en-IN"/>
        </w:rPr>
        <w:t xml:space="preserve"> Scatter plots of residuals (errors) versus predicted values or independent variables to check for patterns. Ideally, residuals should be randomly scattered, indicating a good fit.</w:t>
      </w:r>
    </w:p>
    <w:p w14:paraId="5A96D6D1"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Histogram or Q-Q Plot of Residuals:</w:t>
      </w:r>
      <w:r>
        <w:rPr>
          <w:rFonts w:ascii="Times New Roman" w:eastAsia="Times New Roman" w:hAnsi="Times New Roman"/>
          <w:kern w:val="0"/>
          <w:sz w:val="24"/>
          <w:szCs w:val="24"/>
          <w:lang w:eastAsia="en-IN"/>
        </w:rPr>
        <w:t xml:space="preserve"> To check if residuals follow a normal distribution.</w:t>
      </w:r>
    </w:p>
    <w:p w14:paraId="67BBFCB8"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Multicollinearity Check:</w:t>
      </w:r>
    </w:p>
    <w:p w14:paraId="31DB1528"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Variance Inflation Factor (VIF):</w:t>
      </w:r>
      <w:r>
        <w:rPr>
          <w:rFonts w:ascii="Times New Roman" w:eastAsia="Times New Roman" w:hAnsi="Times New Roman"/>
          <w:kern w:val="0"/>
          <w:sz w:val="24"/>
          <w:szCs w:val="24"/>
          <w:lang w:eastAsia="en-IN"/>
        </w:rPr>
        <w:t xml:space="preserve"> Measures how much the variance of a regression coefficient is inflated due to multicollinearity.</w:t>
      </w:r>
    </w:p>
    <w:p w14:paraId="3CC7721A" w14:textId="77777777" w:rsidR="00B70BA2" w:rsidRDefault="00000000">
      <w:pPr>
        <w:numPr>
          <w:ilvl w:val="1"/>
          <w:numId w:val="2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VIF values greater than 10 may indicate high multicollinearity.</w:t>
      </w:r>
    </w:p>
    <w:p w14:paraId="4A712FBA"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Homoscedasticity Check:</w:t>
      </w:r>
    </w:p>
    <w:p w14:paraId="7340DC11" w14:textId="77777777" w:rsidR="00B70BA2" w:rsidRDefault="00000000">
      <w:pPr>
        <w:numPr>
          <w:ilvl w:val="1"/>
          <w:numId w:val="2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Ensures that the variance of the residuals is constant across all levels of the independent variables.</w:t>
      </w:r>
    </w:p>
    <w:p w14:paraId="1A476ECA"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Breusch-Pagan Test:</w:t>
      </w:r>
      <w:r>
        <w:rPr>
          <w:rFonts w:ascii="Times New Roman" w:eastAsia="Times New Roman" w:hAnsi="Times New Roman"/>
          <w:kern w:val="0"/>
          <w:sz w:val="24"/>
          <w:szCs w:val="24"/>
          <w:lang w:eastAsia="en-IN"/>
        </w:rPr>
        <w:t xml:space="preserve"> A statistical test for heteroscedasticity.</w:t>
      </w:r>
    </w:p>
    <w:p w14:paraId="4172038A"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Autocorrelation Check:</w:t>
      </w:r>
    </w:p>
    <w:p w14:paraId="4DFE9BE6" w14:textId="77777777" w:rsidR="00B70BA2" w:rsidRDefault="00000000">
      <w:pPr>
        <w:numPr>
          <w:ilvl w:val="1"/>
          <w:numId w:val="2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Checks for correlation of residuals over time, which can be a problem in time series data.</w:t>
      </w:r>
    </w:p>
    <w:p w14:paraId="3BAFAD6F"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Durbin-Watson Test:</w:t>
      </w:r>
      <w:r>
        <w:rPr>
          <w:rFonts w:ascii="Times New Roman" w:eastAsia="Times New Roman" w:hAnsi="Times New Roman"/>
          <w:kern w:val="0"/>
          <w:sz w:val="24"/>
          <w:szCs w:val="24"/>
          <w:lang w:eastAsia="en-IN"/>
        </w:rPr>
        <w:t xml:space="preserve"> A statistical test for detecting autocorrelation.</w:t>
      </w:r>
    </w:p>
    <w:p w14:paraId="5D9D3DDC"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Cross-Validation:</w:t>
      </w:r>
    </w:p>
    <w:p w14:paraId="745B0626" w14:textId="77777777" w:rsidR="00B70BA2" w:rsidRDefault="00000000">
      <w:pPr>
        <w:numPr>
          <w:ilvl w:val="1"/>
          <w:numId w:val="2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Splitting the data into training and testing sets to evaluate the model’s performance on unseen data.</w:t>
      </w:r>
    </w:p>
    <w:p w14:paraId="6307C8DA"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k-Fold Cross-Validation:</w:t>
      </w:r>
      <w:r>
        <w:rPr>
          <w:rFonts w:ascii="Times New Roman" w:eastAsia="Times New Roman" w:hAnsi="Times New Roman"/>
          <w:kern w:val="0"/>
          <w:sz w:val="24"/>
          <w:szCs w:val="24"/>
          <w:lang w:eastAsia="en-IN"/>
        </w:rPr>
        <w:t xml:space="preserve"> Divides the data into k subsets and uses k-1 subsets for training and the remaining subset for testing, repeated k times.</w:t>
      </w:r>
    </w:p>
    <w:p w14:paraId="3CB14683" w14:textId="77777777" w:rsidR="00B70BA2" w:rsidRDefault="00000000">
      <w:pPr>
        <w:numPr>
          <w:ilvl w:val="0"/>
          <w:numId w:val="24"/>
        </w:numPr>
        <w:spacing w:before="100" w:after="100" w:line="240" w:lineRule="auto"/>
      </w:pPr>
      <w:r>
        <w:rPr>
          <w:rFonts w:ascii="Times New Roman" w:eastAsia="Times New Roman" w:hAnsi="Times New Roman"/>
          <w:b/>
          <w:bCs/>
          <w:kern w:val="0"/>
          <w:sz w:val="24"/>
          <w:szCs w:val="24"/>
          <w:lang w:eastAsia="en-IN"/>
        </w:rPr>
        <w:t>Outlier Detection:</w:t>
      </w:r>
    </w:p>
    <w:p w14:paraId="77EAD7F8" w14:textId="77777777" w:rsidR="00B70BA2" w:rsidRDefault="00000000">
      <w:pPr>
        <w:numPr>
          <w:ilvl w:val="1"/>
          <w:numId w:val="2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Identifies data points that deviate significantly from the trend.</w:t>
      </w:r>
    </w:p>
    <w:p w14:paraId="076C30C5" w14:textId="77777777" w:rsidR="00B70BA2" w:rsidRDefault="00000000">
      <w:pPr>
        <w:numPr>
          <w:ilvl w:val="1"/>
          <w:numId w:val="24"/>
        </w:numPr>
        <w:spacing w:before="100" w:after="100" w:line="240" w:lineRule="auto"/>
      </w:pPr>
      <w:r>
        <w:rPr>
          <w:rFonts w:ascii="Times New Roman" w:eastAsia="Times New Roman" w:hAnsi="Times New Roman"/>
          <w:b/>
          <w:bCs/>
          <w:kern w:val="0"/>
          <w:sz w:val="24"/>
          <w:szCs w:val="24"/>
          <w:lang w:eastAsia="en-IN"/>
        </w:rPr>
        <w:t>Cook’s Distance:</w:t>
      </w:r>
      <w:r>
        <w:rPr>
          <w:rFonts w:ascii="Times New Roman" w:eastAsia="Times New Roman" w:hAnsi="Times New Roman"/>
          <w:kern w:val="0"/>
          <w:sz w:val="24"/>
          <w:szCs w:val="24"/>
          <w:lang w:eastAsia="en-IN"/>
        </w:rPr>
        <w:t xml:space="preserve"> Measures the influence of each data point on the fitted model.</w:t>
      </w:r>
    </w:p>
    <w:p w14:paraId="5C97A9CA"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Model Selection Criteria</w:t>
      </w:r>
    </w:p>
    <w:p w14:paraId="41599B60" w14:textId="77777777" w:rsidR="00B70BA2" w:rsidRDefault="00000000">
      <w:pPr>
        <w:numPr>
          <w:ilvl w:val="0"/>
          <w:numId w:val="25"/>
        </w:numPr>
        <w:spacing w:before="100" w:after="100" w:line="240" w:lineRule="auto"/>
      </w:pPr>
      <w:r>
        <w:rPr>
          <w:rFonts w:ascii="Times New Roman" w:eastAsia="Times New Roman" w:hAnsi="Times New Roman"/>
          <w:b/>
          <w:bCs/>
          <w:kern w:val="0"/>
          <w:sz w:val="24"/>
          <w:szCs w:val="24"/>
          <w:lang w:eastAsia="en-IN"/>
        </w:rPr>
        <w:t>Akaike Information Criterion (AIC):</w:t>
      </w:r>
    </w:p>
    <w:p w14:paraId="25AA886B" w14:textId="77777777" w:rsidR="00B70BA2" w:rsidRDefault="00000000">
      <w:pPr>
        <w:numPr>
          <w:ilvl w:val="1"/>
          <w:numId w:val="2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Measures the relative quality of statistical models for a given set of data.</w:t>
      </w:r>
    </w:p>
    <w:p w14:paraId="1A4042D8" w14:textId="77777777" w:rsidR="00B70BA2" w:rsidRDefault="00000000">
      <w:pPr>
        <w:numPr>
          <w:ilvl w:val="1"/>
          <w:numId w:val="2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Lower AIC values indicate a better model.</w:t>
      </w:r>
    </w:p>
    <w:p w14:paraId="2E51275F" w14:textId="77777777" w:rsidR="00B70BA2" w:rsidRDefault="00000000">
      <w:pPr>
        <w:numPr>
          <w:ilvl w:val="0"/>
          <w:numId w:val="25"/>
        </w:numPr>
        <w:spacing w:before="100" w:after="100" w:line="240" w:lineRule="auto"/>
      </w:pPr>
      <w:r>
        <w:rPr>
          <w:rFonts w:ascii="Times New Roman" w:eastAsia="Times New Roman" w:hAnsi="Times New Roman"/>
          <w:b/>
          <w:bCs/>
          <w:kern w:val="0"/>
          <w:sz w:val="24"/>
          <w:szCs w:val="24"/>
          <w:lang w:eastAsia="en-IN"/>
        </w:rPr>
        <w:lastRenderedPageBreak/>
        <w:t>Bayesian Information Criterion (BIC):</w:t>
      </w:r>
    </w:p>
    <w:p w14:paraId="7A602540" w14:textId="77777777" w:rsidR="00B70BA2" w:rsidRDefault="00000000">
      <w:pPr>
        <w:numPr>
          <w:ilvl w:val="1"/>
          <w:numId w:val="2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Similar to AIC but includes a penalty term for the number of parameters in the model.</w:t>
      </w:r>
    </w:p>
    <w:p w14:paraId="5581FBDD" w14:textId="77777777" w:rsidR="00B70BA2" w:rsidRDefault="00000000">
      <w:pPr>
        <w:numPr>
          <w:ilvl w:val="1"/>
          <w:numId w:val="2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Lower BIC values indicate a better model.</w:t>
      </w:r>
    </w:p>
    <w:p w14:paraId="76A8319C" w14:textId="77777777" w:rsidR="00B70BA2" w:rsidRDefault="00000000">
      <w:pPr>
        <w:rPr>
          <w:rFonts w:ascii="Times New Roman" w:eastAsia="Times New Roman" w:hAnsi="Times New Roman"/>
          <w:b/>
          <w:bCs/>
          <w:kern w:val="0"/>
          <w:sz w:val="32"/>
          <w:szCs w:val="32"/>
          <w:lang w:eastAsia="en-IN"/>
        </w:rPr>
      </w:pPr>
      <w:r>
        <w:rPr>
          <w:rFonts w:ascii="Times New Roman" w:eastAsia="Times New Roman" w:hAnsi="Times New Roman"/>
          <w:b/>
          <w:bCs/>
          <w:kern w:val="0"/>
          <w:sz w:val="32"/>
          <w:szCs w:val="32"/>
          <w:lang w:eastAsia="en-IN"/>
        </w:rPr>
        <w:t>Q-5. What is overfitting in the context of regression models?</w:t>
      </w:r>
    </w:p>
    <w:p w14:paraId="2D843631" w14:textId="77777777" w:rsidR="00B70BA2" w:rsidRDefault="00000000">
      <w:pPr>
        <w:pStyle w:val="NormalWeb"/>
      </w:pPr>
      <w:r>
        <w:rPr>
          <w:b/>
          <w:bCs/>
          <w:sz w:val="32"/>
          <w:szCs w:val="32"/>
        </w:rPr>
        <w:t xml:space="preserve">Ans. </w:t>
      </w:r>
      <w:r>
        <w:t>Overfitting in the context of regression models refers to a scenario where a model captures not only the underlying relationship between the dependent and independent variables but also the noise and random fluctuations in the training data. This leads to a model that performs well on the training data but poorly on new, unseen data. Essentially, the model becomes too complex, fitting the training data too closely and losing its generalizability.</w:t>
      </w:r>
    </w:p>
    <w:p w14:paraId="441FCDD7"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Characteristics of Overfitting</w:t>
      </w:r>
    </w:p>
    <w:p w14:paraId="13289B5B" w14:textId="77777777" w:rsidR="00B70BA2" w:rsidRDefault="00000000">
      <w:pPr>
        <w:numPr>
          <w:ilvl w:val="0"/>
          <w:numId w:val="26"/>
        </w:numPr>
        <w:spacing w:before="100" w:after="100" w:line="240" w:lineRule="auto"/>
      </w:pPr>
      <w:r>
        <w:rPr>
          <w:rFonts w:ascii="Times New Roman" w:eastAsia="Times New Roman" w:hAnsi="Times New Roman"/>
          <w:b/>
          <w:bCs/>
          <w:kern w:val="0"/>
          <w:sz w:val="24"/>
          <w:szCs w:val="24"/>
          <w:lang w:eastAsia="en-IN"/>
        </w:rPr>
        <w:t>High Training Accuracy:</w:t>
      </w:r>
    </w:p>
    <w:p w14:paraId="17DCBB44" w14:textId="77777777" w:rsidR="00B70BA2" w:rsidRDefault="00000000">
      <w:pPr>
        <w:numPr>
          <w:ilvl w:val="1"/>
          <w:numId w:val="2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model shows very low error on the training data, indicating it has learned the details and noise of the training set.</w:t>
      </w:r>
    </w:p>
    <w:p w14:paraId="0A08E4F1" w14:textId="77777777" w:rsidR="00B70BA2" w:rsidRDefault="00000000">
      <w:pPr>
        <w:numPr>
          <w:ilvl w:val="0"/>
          <w:numId w:val="26"/>
        </w:numPr>
        <w:spacing w:before="100" w:after="100" w:line="240" w:lineRule="auto"/>
      </w:pPr>
      <w:r>
        <w:rPr>
          <w:rFonts w:ascii="Times New Roman" w:eastAsia="Times New Roman" w:hAnsi="Times New Roman"/>
          <w:b/>
          <w:bCs/>
          <w:kern w:val="0"/>
          <w:sz w:val="24"/>
          <w:szCs w:val="24"/>
          <w:lang w:eastAsia="en-IN"/>
        </w:rPr>
        <w:t>Low Testing Accuracy:</w:t>
      </w:r>
    </w:p>
    <w:p w14:paraId="12439EBC" w14:textId="77777777" w:rsidR="00B70BA2" w:rsidRDefault="00000000">
      <w:pPr>
        <w:numPr>
          <w:ilvl w:val="1"/>
          <w:numId w:val="2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When applied to new data, the model exhibits high error, showing that it does not generalize well to unseen data.</w:t>
      </w:r>
    </w:p>
    <w:p w14:paraId="472D5A14" w14:textId="77777777" w:rsidR="00B70BA2" w:rsidRDefault="00000000">
      <w:pPr>
        <w:numPr>
          <w:ilvl w:val="0"/>
          <w:numId w:val="26"/>
        </w:numPr>
        <w:spacing w:before="100" w:after="100" w:line="240" w:lineRule="auto"/>
      </w:pPr>
      <w:r>
        <w:rPr>
          <w:rFonts w:ascii="Times New Roman" w:eastAsia="Times New Roman" w:hAnsi="Times New Roman"/>
          <w:b/>
          <w:bCs/>
          <w:kern w:val="0"/>
          <w:sz w:val="24"/>
          <w:szCs w:val="24"/>
          <w:lang w:eastAsia="en-IN"/>
        </w:rPr>
        <w:t>Complexity:</w:t>
      </w:r>
    </w:p>
    <w:p w14:paraId="31E58B8E" w14:textId="77777777" w:rsidR="00B70BA2" w:rsidRDefault="00000000">
      <w:pPr>
        <w:numPr>
          <w:ilvl w:val="1"/>
          <w:numId w:val="2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model includes many parameters, interactions, or high-degree polynomials, leading to a complex model that fits the training data very closely.</w:t>
      </w:r>
    </w:p>
    <w:p w14:paraId="4E279BB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Indicators of Overfitting</w:t>
      </w:r>
    </w:p>
    <w:p w14:paraId="608D2F6A" w14:textId="77777777" w:rsidR="00B70BA2" w:rsidRDefault="00000000">
      <w:pPr>
        <w:numPr>
          <w:ilvl w:val="0"/>
          <w:numId w:val="27"/>
        </w:numPr>
        <w:spacing w:before="100" w:after="100" w:line="240" w:lineRule="auto"/>
      </w:pPr>
      <w:r>
        <w:rPr>
          <w:rFonts w:ascii="Times New Roman" w:eastAsia="Times New Roman" w:hAnsi="Times New Roman"/>
          <w:b/>
          <w:bCs/>
          <w:kern w:val="0"/>
          <w:sz w:val="24"/>
          <w:szCs w:val="24"/>
          <w:lang w:eastAsia="en-IN"/>
        </w:rPr>
        <w:t>Residual Plots:</w:t>
      </w:r>
    </w:p>
    <w:p w14:paraId="2360EC59" w14:textId="77777777" w:rsidR="00B70BA2" w:rsidRDefault="00000000">
      <w:pPr>
        <w:numPr>
          <w:ilvl w:val="1"/>
          <w:numId w:val="2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Residuals (errors) show patterns rather than being randomly distributed, indicating the model is capturing noise in the data.</w:t>
      </w:r>
    </w:p>
    <w:p w14:paraId="5857C8F4" w14:textId="77777777" w:rsidR="00B70BA2" w:rsidRDefault="00000000">
      <w:pPr>
        <w:numPr>
          <w:ilvl w:val="0"/>
          <w:numId w:val="27"/>
        </w:numPr>
        <w:spacing w:before="100" w:after="100" w:line="240" w:lineRule="auto"/>
      </w:pPr>
      <w:r>
        <w:rPr>
          <w:rFonts w:ascii="Times New Roman" w:eastAsia="Times New Roman" w:hAnsi="Times New Roman"/>
          <w:b/>
          <w:bCs/>
          <w:kern w:val="0"/>
          <w:sz w:val="24"/>
          <w:szCs w:val="24"/>
          <w:lang w:eastAsia="en-IN"/>
        </w:rPr>
        <w:t>Performance Metrics:</w:t>
      </w:r>
    </w:p>
    <w:p w14:paraId="3AC52271" w14:textId="77777777" w:rsidR="00B70BA2" w:rsidRDefault="00000000">
      <w:pPr>
        <w:numPr>
          <w:ilvl w:val="1"/>
          <w:numId w:val="2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Discrepancy between performance metrics on training data (e.g., low MSE, high R²) and testing data (e.g., high MSE, low R²).</w:t>
      </w:r>
    </w:p>
    <w:p w14:paraId="37C70ECF"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Causes of Overfitting</w:t>
      </w:r>
    </w:p>
    <w:p w14:paraId="6A8FF928" w14:textId="77777777" w:rsidR="00B70BA2" w:rsidRDefault="00000000">
      <w:pPr>
        <w:numPr>
          <w:ilvl w:val="0"/>
          <w:numId w:val="28"/>
        </w:numPr>
        <w:spacing w:before="100" w:after="100" w:line="240" w:lineRule="auto"/>
      </w:pPr>
      <w:r>
        <w:rPr>
          <w:rFonts w:ascii="Times New Roman" w:eastAsia="Times New Roman" w:hAnsi="Times New Roman"/>
          <w:b/>
          <w:bCs/>
          <w:kern w:val="0"/>
          <w:sz w:val="24"/>
          <w:szCs w:val="24"/>
          <w:lang w:eastAsia="en-IN"/>
        </w:rPr>
        <w:t>Too Many Features:</w:t>
      </w:r>
    </w:p>
    <w:p w14:paraId="30566B31" w14:textId="77777777" w:rsidR="00B70BA2" w:rsidRDefault="00000000">
      <w:pPr>
        <w:numPr>
          <w:ilvl w:val="1"/>
          <w:numId w:val="2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Including irrelevant or redundant features increases the model's complexity.</w:t>
      </w:r>
    </w:p>
    <w:p w14:paraId="7E5B13B5" w14:textId="77777777" w:rsidR="00B70BA2" w:rsidRDefault="00000000">
      <w:pPr>
        <w:numPr>
          <w:ilvl w:val="0"/>
          <w:numId w:val="28"/>
        </w:numPr>
        <w:spacing w:before="100" w:after="100" w:line="240" w:lineRule="auto"/>
      </w:pPr>
      <w:r>
        <w:rPr>
          <w:rFonts w:ascii="Times New Roman" w:eastAsia="Times New Roman" w:hAnsi="Times New Roman"/>
          <w:b/>
          <w:bCs/>
          <w:kern w:val="0"/>
          <w:sz w:val="24"/>
          <w:szCs w:val="24"/>
          <w:lang w:eastAsia="en-IN"/>
        </w:rPr>
        <w:t>Insufficient Training Data:</w:t>
      </w:r>
    </w:p>
    <w:p w14:paraId="07100FF4" w14:textId="77777777" w:rsidR="00B70BA2" w:rsidRDefault="00000000">
      <w:pPr>
        <w:numPr>
          <w:ilvl w:val="1"/>
          <w:numId w:val="2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With too little data, the model can easily fit the noise in the training set.</w:t>
      </w:r>
    </w:p>
    <w:p w14:paraId="0E40A73C" w14:textId="77777777" w:rsidR="00B70BA2" w:rsidRDefault="00000000">
      <w:pPr>
        <w:numPr>
          <w:ilvl w:val="0"/>
          <w:numId w:val="28"/>
        </w:numPr>
        <w:spacing w:before="100" w:after="100" w:line="240" w:lineRule="auto"/>
      </w:pPr>
      <w:r>
        <w:rPr>
          <w:rFonts w:ascii="Times New Roman" w:eastAsia="Times New Roman" w:hAnsi="Times New Roman"/>
          <w:b/>
          <w:bCs/>
          <w:kern w:val="0"/>
          <w:sz w:val="24"/>
          <w:szCs w:val="24"/>
          <w:lang w:eastAsia="en-IN"/>
        </w:rPr>
        <w:t>Too Complex Models:</w:t>
      </w:r>
    </w:p>
    <w:p w14:paraId="615C66FC" w14:textId="77777777" w:rsidR="00B70BA2" w:rsidRDefault="00000000">
      <w:pPr>
        <w:numPr>
          <w:ilvl w:val="1"/>
          <w:numId w:val="2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Using high-degree polynomial regression or models with many interaction terms.</w:t>
      </w:r>
    </w:p>
    <w:p w14:paraId="30E7C89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Strategies to Prevent Overfitting</w:t>
      </w:r>
    </w:p>
    <w:p w14:paraId="4707D433"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Simplifying the Model:</w:t>
      </w:r>
    </w:p>
    <w:p w14:paraId="126485F7"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Reduce the number of predictors or use simpler models.</w:t>
      </w:r>
    </w:p>
    <w:p w14:paraId="35741B9D"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Regularization:</w:t>
      </w:r>
    </w:p>
    <w:p w14:paraId="4254296E"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Techniques like Ridge Regression (L2 regularization) and Lasso Regression (L1 regularization) add a penalty to the magnitude of the coefficients, discouraging complexity.</w:t>
      </w:r>
    </w:p>
    <w:p w14:paraId="31C6412C"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Ridge Regression: Cost function = RSS + λ ∑j=1pβj2</w:t>
      </w:r>
    </w:p>
    <w:p w14:paraId="1DBEF127" w14:textId="77777777" w:rsidR="00B70BA2" w:rsidRDefault="00000000">
      <w:pPr>
        <w:numPr>
          <w:ilvl w:val="1"/>
          <w:numId w:val="29"/>
        </w:numPr>
        <w:spacing w:before="100" w:after="100" w:line="240" w:lineRule="auto"/>
      </w:pPr>
      <w:r>
        <w:rPr>
          <w:rFonts w:ascii="Times New Roman" w:eastAsia="Times New Roman" w:hAnsi="Times New Roman"/>
          <w:kern w:val="0"/>
          <w:sz w:val="24"/>
          <w:szCs w:val="24"/>
          <w:lang w:eastAsia="en-IN"/>
        </w:rPr>
        <w:t>Lasso Regression: Cost function</w:t>
      </w:r>
      <w:proofErr w:type="gramStart"/>
      <w:r>
        <w:rPr>
          <w:rFonts w:ascii="Times New Roman" w:eastAsia="Times New Roman" w:hAnsi="Times New Roman"/>
          <w:kern w:val="0"/>
          <w:sz w:val="24"/>
          <w:szCs w:val="24"/>
          <w:lang w:eastAsia="en-IN"/>
        </w:rPr>
        <w:t>=  RSS</w:t>
      </w:r>
      <w:proofErr w:type="gramEnd"/>
      <w:r>
        <w:rPr>
          <w:rFonts w:ascii="Times New Roman" w:eastAsia="Times New Roman" w:hAnsi="Times New Roman"/>
          <w:kern w:val="0"/>
          <w:sz w:val="24"/>
          <w:szCs w:val="24"/>
          <w:lang w:eastAsia="en-IN"/>
        </w:rPr>
        <w:t xml:space="preserve"> + λ ∑j=1p</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βj</w:t>
      </w:r>
      <w:r>
        <w:rPr>
          <w:rFonts w:ascii="Cambria Math" w:eastAsia="Times New Roman" w:hAnsi="Cambria Math" w:cs="Cambria Math"/>
          <w:kern w:val="0"/>
          <w:sz w:val="24"/>
          <w:szCs w:val="24"/>
          <w:lang w:eastAsia="en-IN"/>
        </w:rPr>
        <w:t>2</w:t>
      </w:r>
    </w:p>
    <w:p w14:paraId="4136398A"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Cross-Validation:</w:t>
      </w:r>
    </w:p>
    <w:p w14:paraId="584A2AD7"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 techniques like k-fold cross-validation to ensure the model generalizes well to new data.</w:t>
      </w:r>
    </w:p>
    <w:p w14:paraId="305A4D6D"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Splitting data into training, validation, and testing sets to monitor performance on unseen data.</w:t>
      </w:r>
    </w:p>
    <w:p w14:paraId="135927D7"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Pruning:</w:t>
      </w:r>
    </w:p>
    <w:p w14:paraId="5E5A2364"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the context of decision trees, remove sections of the tree that provide little power to classify instances.</w:t>
      </w:r>
    </w:p>
    <w:p w14:paraId="430CADB0"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Early Stopping:</w:t>
      </w:r>
    </w:p>
    <w:p w14:paraId="5870042A"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iterative models like gradient descent, stop training when performance on a validation set starts to deteriorate.</w:t>
      </w:r>
    </w:p>
    <w:p w14:paraId="5C5CA72F" w14:textId="77777777" w:rsidR="00B70BA2" w:rsidRDefault="00000000">
      <w:pPr>
        <w:numPr>
          <w:ilvl w:val="0"/>
          <w:numId w:val="29"/>
        </w:numPr>
        <w:spacing w:before="100" w:after="100" w:line="240" w:lineRule="auto"/>
      </w:pPr>
      <w:r>
        <w:rPr>
          <w:rFonts w:ascii="Times New Roman" w:eastAsia="Times New Roman" w:hAnsi="Times New Roman"/>
          <w:b/>
          <w:bCs/>
          <w:kern w:val="0"/>
          <w:sz w:val="24"/>
          <w:szCs w:val="24"/>
          <w:lang w:eastAsia="en-IN"/>
        </w:rPr>
        <w:t>Data Augmentation:</w:t>
      </w:r>
    </w:p>
    <w:p w14:paraId="69868D70" w14:textId="77777777" w:rsidR="00B70BA2" w:rsidRDefault="00000000">
      <w:pPr>
        <w:numPr>
          <w:ilvl w:val="1"/>
          <w:numId w:val="2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Increase the size and variability of the training dataset to help the model generalize better.</w:t>
      </w:r>
    </w:p>
    <w:p w14:paraId="69ECF9F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of Overfitting</w:t>
      </w:r>
    </w:p>
    <w:p w14:paraId="433DA735"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Suppose you are building a model to predict house prices based on various features like size, location, and age. If you include many irrelevant features (e.g., the color of the front door, the number of trees in the yard), the model might fit the training data very well by capturing these irrelevant details. However, when applied to new data, the model will likely perform poorly because these features do not have a meaningful relationship with house prices.</w:t>
      </w:r>
    </w:p>
    <w:p w14:paraId="2F44847B" w14:textId="77777777" w:rsidR="00B70BA2" w:rsidRDefault="00B70BA2">
      <w:pPr>
        <w:rPr>
          <w:b/>
          <w:bCs/>
          <w:sz w:val="32"/>
          <w:szCs w:val="32"/>
        </w:rPr>
      </w:pPr>
    </w:p>
    <w:p w14:paraId="729B2F8F" w14:textId="77777777" w:rsidR="00B70BA2" w:rsidRDefault="00000000">
      <w:pPr>
        <w:rPr>
          <w:b/>
          <w:bCs/>
          <w:sz w:val="32"/>
          <w:szCs w:val="32"/>
        </w:rPr>
      </w:pPr>
      <w:r>
        <w:rPr>
          <w:b/>
          <w:bCs/>
          <w:sz w:val="32"/>
          <w:szCs w:val="32"/>
        </w:rPr>
        <w:t>Q-6. What is logistic regression used for?</w:t>
      </w:r>
    </w:p>
    <w:p w14:paraId="467C68BA" w14:textId="77777777" w:rsidR="00B70BA2" w:rsidRDefault="00000000">
      <w:pPr>
        <w:pStyle w:val="NormalWeb"/>
      </w:pPr>
      <w:r>
        <w:rPr>
          <w:b/>
          <w:bCs/>
          <w:sz w:val="32"/>
          <w:szCs w:val="32"/>
        </w:rPr>
        <w:t xml:space="preserve">Ans. </w:t>
      </w:r>
      <w:r>
        <w:t>Logistic regression is used for modeling the probability of a binary outcome based on one or more predictor variables. It is particularly useful when the dependent variable is categorical and typically dichotomous (i.e., it has two possible outcomes). This technique is widely employed in various fields for classification problems where the goal is to predict which of the two categories an observation belongs to.</w:t>
      </w:r>
    </w:p>
    <w:p w14:paraId="2DCA711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Uses of Logistic Regression</w:t>
      </w:r>
    </w:p>
    <w:p w14:paraId="4A60C702" w14:textId="77777777" w:rsidR="00B70BA2" w:rsidRDefault="00000000">
      <w:pPr>
        <w:numPr>
          <w:ilvl w:val="0"/>
          <w:numId w:val="30"/>
        </w:numPr>
        <w:spacing w:before="100" w:after="100" w:line="240" w:lineRule="auto"/>
      </w:pPr>
      <w:r>
        <w:rPr>
          <w:rFonts w:ascii="Times New Roman" w:eastAsia="Times New Roman" w:hAnsi="Times New Roman"/>
          <w:b/>
          <w:bCs/>
          <w:kern w:val="0"/>
          <w:sz w:val="24"/>
          <w:szCs w:val="24"/>
          <w:lang w:eastAsia="en-IN"/>
        </w:rPr>
        <w:t>Binary Classification:</w:t>
      </w:r>
    </w:p>
    <w:p w14:paraId="7DBF8126" w14:textId="77777777" w:rsidR="00B70BA2" w:rsidRDefault="00000000">
      <w:pPr>
        <w:numPr>
          <w:ilvl w:val="1"/>
          <w:numId w:val="3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Predicting whether an event will occur or not (e.g., success/failure, yes/no, positive/negative).</w:t>
      </w:r>
    </w:p>
    <w:p w14:paraId="36CA7E73" w14:textId="77777777" w:rsidR="00B70BA2" w:rsidRDefault="00000000">
      <w:pPr>
        <w:numPr>
          <w:ilvl w:val="0"/>
          <w:numId w:val="30"/>
        </w:numPr>
        <w:spacing w:before="100" w:after="100" w:line="240" w:lineRule="auto"/>
      </w:pPr>
      <w:r>
        <w:rPr>
          <w:rFonts w:ascii="Times New Roman" w:eastAsia="Times New Roman" w:hAnsi="Times New Roman"/>
          <w:b/>
          <w:bCs/>
          <w:kern w:val="0"/>
          <w:sz w:val="24"/>
          <w:szCs w:val="24"/>
          <w:lang w:eastAsia="en-IN"/>
        </w:rPr>
        <w:t>Probability Estimation:</w:t>
      </w:r>
    </w:p>
    <w:p w14:paraId="1161CE22" w14:textId="77777777" w:rsidR="00B70BA2" w:rsidRDefault="00000000">
      <w:pPr>
        <w:numPr>
          <w:ilvl w:val="1"/>
          <w:numId w:val="3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Estimating the probability that a given input point belongs to a particular category.</w:t>
      </w:r>
    </w:p>
    <w:p w14:paraId="702DA55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Applications of Logistic Regression</w:t>
      </w:r>
    </w:p>
    <w:p w14:paraId="222D2D9C" w14:textId="77777777" w:rsidR="00B70BA2" w:rsidRDefault="00000000">
      <w:pPr>
        <w:numPr>
          <w:ilvl w:val="0"/>
          <w:numId w:val="31"/>
        </w:numPr>
        <w:spacing w:before="100" w:after="100" w:line="240" w:lineRule="auto"/>
      </w:pPr>
      <w:r>
        <w:rPr>
          <w:rFonts w:ascii="Times New Roman" w:eastAsia="Times New Roman" w:hAnsi="Times New Roman"/>
          <w:b/>
          <w:bCs/>
          <w:kern w:val="0"/>
          <w:sz w:val="24"/>
          <w:szCs w:val="24"/>
          <w:lang w:eastAsia="en-IN"/>
        </w:rPr>
        <w:t>Medical Field:</w:t>
      </w:r>
    </w:p>
    <w:p w14:paraId="3A3B9144" w14:textId="77777777" w:rsidR="00B70BA2" w:rsidRDefault="00000000">
      <w:pPr>
        <w:numPr>
          <w:ilvl w:val="1"/>
          <w:numId w:val="3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Predicting the presence or absence of a disease (e.g., predicting whether a patient has diabetes based on certain medical indicators).</w:t>
      </w:r>
    </w:p>
    <w:p w14:paraId="1A409E25" w14:textId="77777777" w:rsidR="00B70BA2" w:rsidRDefault="00000000">
      <w:pPr>
        <w:numPr>
          <w:ilvl w:val="0"/>
          <w:numId w:val="31"/>
        </w:numPr>
        <w:spacing w:before="100" w:after="100" w:line="240" w:lineRule="auto"/>
      </w:pPr>
      <w:r>
        <w:rPr>
          <w:rFonts w:ascii="Times New Roman" w:eastAsia="Times New Roman" w:hAnsi="Times New Roman"/>
          <w:b/>
          <w:bCs/>
          <w:kern w:val="0"/>
          <w:sz w:val="24"/>
          <w:szCs w:val="24"/>
          <w:lang w:eastAsia="en-IN"/>
        </w:rPr>
        <w:t>Marketing:</w:t>
      </w:r>
    </w:p>
    <w:p w14:paraId="3BFFAD03" w14:textId="77777777" w:rsidR="00B70BA2" w:rsidRDefault="00000000">
      <w:pPr>
        <w:numPr>
          <w:ilvl w:val="1"/>
          <w:numId w:val="3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Predicting whether a customer will purchase a product (e.g., click-through rate prediction, response to marketing campaigns).</w:t>
      </w:r>
    </w:p>
    <w:p w14:paraId="5A9D0F13" w14:textId="77777777" w:rsidR="00B70BA2" w:rsidRDefault="00000000">
      <w:pPr>
        <w:numPr>
          <w:ilvl w:val="0"/>
          <w:numId w:val="31"/>
        </w:numPr>
        <w:spacing w:before="100" w:after="100" w:line="240" w:lineRule="auto"/>
      </w:pPr>
      <w:r>
        <w:rPr>
          <w:rFonts w:ascii="Times New Roman" w:eastAsia="Times New Roman" w:hAnsi="Times New Roman"/>
          <w:b/>
          <w:bCs/>
          <w:kern w:val="0"/>
          <w:sz w:val="24"/>
          <w:szCs w:val="24"/>
          <w:lang w:eastAsia="en-IN"/>
        </w:rPr>
        <w:t>Finance:</w:t>
      </w:r>
    </w:p>
    <w:p w14:paraId="56583493" w14:textId="77777777" w:rsidR="00B70BA2" w:rsidRDefault="00000000">
      <w:pPr>
        <w:numPr>
          <w:ilvl w:val="1"/>
          <w:numId w:val="3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Assessing credit risk (e.g., predicting whether a borrower will default on a loan).</w:t>
      </w:r>
    </w:p>
    <w:p w14:paraId="10E5E218" w14:textId="77777777" w:rsidR="00B70BA2" w:rsidRDefault="00000000">
      <w:pPr>
        <w:numPr>
          <w:ilvl w:val="0"/>
          <w:numId w:val="31"/>
        </w:numPr>
        <w:spacing w:before="100" w:after="100" w:line="240" w:lineRule="auto"/>
      </w:pPr>
      <w:r>
        <w:rPr>
          <w:rFonts w:ascii="Times New Roman" w:eastAsia="Times New Roman" w:hAnsi="Times New Roman"/>
          <w:b/>
          <w:bCs/>
          <w:kern w:val="0"/>
          <w:sz w:val="24"/>
          <w:szCs w:val="24"/>
          <w:lang w:eastAsia="en-IN"/>
        </w:rPr>
        <w:t>Social Sciences:</w:t>
      </w:r>
    </w:p>
    <w:p w14:paraId="5E1F5B67" w14:textId="77777777" w:rsidR="00B70BA2" w:rsidRDefault="00000000">
      <w:pPr>
        <w:numPr>
          <w:ilvl w:val="1"/>
          <w:numId w:val="3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Studying binary outcomes such as voting behavior, employment status, etc.</w:t>
      </w:r>
    </w:p>
    <w:p w14:paraId="74027075" w14:textId="77777777" w:rsidR="00B70BA2" w:rsidRDefault="00000000">
      <w:pPr>
        <w:numPr>
          <w:ilvl w:val="0"/>
          <w:numId w:val="31"/>
        </w:numPr>
        <w:spacing w:before="100" w:after="100" w:line="240" w:lineRule="auto"/>
      </w:pPr>
      <w:r>
        <w:rPr>
          <w:rFonts w:ascii="Times New Roman" w:eastAsia="Times New Roman" w:hAnsi="Times New Roman"/>
          <w:b/>
          <w:bCs/>
          <w:kern w:val="0"/>
          <w:sz w:val="24"/>
          <w:szCs w:val="24"/>
          <w:lang w:eastAsia="en-IN"/>
        </w:rPr>
        <w:t>Spam Detection:</w:t>
      </w:r>
    </w:p>
    <w:p w14:paraId="1CA123E1" w14:textId="77777777" w:rsidR="00B70BA2" w:rsidRDefault="00000000">
      <w:pPr>
        <w:numPr>
          <w:ilvl w:val="1"/>
          <w:numId w:val="3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Classifying emails as spam or not spam.</w:t>
      </w:r>
    </w:p>
    <w:p w14:paraId="6CEA2D73"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Characteristics of Logistic Regression</w:t>
      </w:r>
    </w:p>
    <w:p w14:paraId="6EDE9640" w14:textId="77777777" w:rsidR="00B70BA2" w:rsidRDefault="00000000">
      <w:pPr>
        <w:numPr>
          <w:ilvl w:val="0"/>
          <w:numId w:val="32"/>
        </w:numPr>
        <w:spacing w:before="100" w:after="100" w:line="240" w:lineRule="auto"/>
      </w:pPr>
      <w:r>
        <w:rPr>
          <w:rFonts w:ascii="Times New Roman" w:eastAsia="Times New Roman" w:hAnsi="Times New Roman"/>
          <w:b/>
          <w:bCs/>
          <w:kern w:val="0"/>
          <w:sz w:val="24"/>
          <w:szCs w:val="24"/>
          <w:lang w:eastAsia="en-IN"/>
        </w:rPr>
        <w:t>Logit Function:</w:t>
      </w:r>
    </w:p>
    <w:p w14:paraId="6C3710A8"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Logistic regression models the log odds of the probability of the event occurring as a linear combination of the predictor variables.</w:t>
      </w:r>
    </w:p>
    <w:p w14:paraId="1786DD2B"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logit function is defined as: logit(p)=log(p/1−</w:t>
      </w:r>
      <w:proofErr w:type="gramStart"/>
      <w:r>
        <w:rPr>
          <w:rFonts w:ascii="Times New Roman" w:eastAsia="Times New Roman" w:hAnsi="Times New Roman"/>
          <w:kern w:val="0"/>
          <w:sz w:val="24"/>
          <w:szCs w:val="24"/>
          <w:lang w:eastAsia="en-IN"/>
        </w:rPr>
        <w:t>p)=</w:t>
      </w:r>
      <w:proofErr w:type="gramEnd"/>
      <w:r>
        <w:rPr>
          <w:rFonts w:ascii="Times New Roman" w:eastAsia="Times New Roman" w:hAnsi="Times New Roman"/>
          <w:kern w:val="0"/>
          <w:sz w:val="24"/>
          <w:szCs w:val="24"/>
          <w:lang w:eastAsia="en-IN"/>
        </w:rPr>
        <w:t>β0+β1X1+β2X2+…+βnXn</w:t>
      </w:r>
    </w:p>
    <w:p w14:paraId="2BDF6FE6"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Where p is the probability of the event occurring.</w:t>
      </w:r>
    </w:p>
    <w:p w14:paraId="35D483A7" w14:textId="77777777" w:rsidR="00B70BA2" w:rsidRDefault="00000000">
      <w:pPr>
        <w:numPr>
          <w:ilvl w:val="0"/>
          <w:numId w:val="32"/>
        </w:numPr>
        <w:spacing w:before="100" w:after="100" w:line="240" w:lineRule="auto"/>
      </w:pPr>
      <w:r>
        <w:rPr>
          <w:rFonts w:ascii="Times New Roman" w:eastAsia="Times New Roman" w:hAnsi="Times New Roman"/>
          <w:b/>
          <w:bCs/>
          <w:kern w:val="0"/>
          <w:sz w:val="24"/>
          <w:szCs w:val="24"/>
          <w:lang w:eastAsia="en-IN"/>
        </w:rPr>
        <w:t>Sigmoid Function:</w:t>
      </w:r>
    </w:p>
    <w:p w14:paraId="34CB60E1"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logistic function (sigmoid) transforms the log odds into probabilities, which range between 0 and 1.</w:t>
      </w:r>
    </w:p>
    <w:p w14:paraId="79506EF4" w14:textId="77777777" w:rsidR="00B70BA2" w:rsidRDefault="00000000">
      <w:pPr>
        <w:spacing w:before="100" w:after="100" w:line="240" w:lineRule="auto"/>
        <w:ind w:left="1080"/>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sigmoid function is defined as: p=1 / 1+e−(β0+β1X1+β2X2+…+βnXn)</w:t>
      </w:r>
    </w:p>
    <w:p w14:paraId="1DBD70F7" w14:textId="77777777" w:rsidR="00B70BA2" w:rsidRDefault="00000000">
      <w:pPr>
        <w:numPr>
          <w:ilvl w:val="0"/>
          <w:numId w:val="32"/>
        </w:numPr>
        <w:spacing w:before="100" w:after="100" w:line="240" w:lineRule="auto"/>
      </w:pPr>
      <w:r>
        <w:rPr>
          <w:rFonts w:ascii="Times New Roman" w:eastAsia="Times New Roman" w:hAnsi="Times New Roman"/>
          <w:b/>
          <w:bCs/>
          <w:kern w:val="0"/>
          <w:sz w:val="24"/>
          <w:szCs w:val="24"/>
          <w:lang w:eastAsia="en-IN"/>
        </w:rPr>
        <w:t>Interpretation of Coefficients:</w:t>
      </w:r>
    </w:p>
    <w:p w14:paraId="07A383FC"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Coefficients (β\betaβ) represent the change in the log odds of the outcome for a one-unit change in the predictor variable.</w:t>
      </w:r>
    </w:p>
    <w:p w14:paraId="270AFC44"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Positive coefficients increase the log odds of the event occurring, while negative coefficients decrease the log odds.</w:t>
      </w:r>
    </w:p>
    <w:p w14:paraId="6B7C8C80" w14:textId="77777777" w:rsidR="00B70BA2" w:rsidRDefault="00000000">
      <w:pPr>
        <w:numPr>
          <w:ilvl w:val="0"/>
          <w:numId w:val="32"/>
        </w:numPr>
        <w:spacing w:before="100" w:after="100" w:line="240" w:lineRule="auto"/>
      </w:pPr>
      <w:r>
        <w:rPr>
          <w:rFonts w:ascii="Times New Roman" w:eastAsia="Times New Roman" w:hAnsi="Times New Roman"/>
          <w:b/>
          <w:bCs/>
          <w:kern w:val="0"/>
          <w:sz w:val="24"/>
          <w:szCs w:val="24"/>
          <w:lang w:eastAsia="en-IN"/>
        </w:rPr>
        <w:t>Maximum Likelihood Estimation (MLE):</w:t>
      </w:r>
    </w:p>
    <w:p w14:paraId="2426F580" w14:textId="77777777" w:rsidR="00B70BA2" w:rsidRDefault="00000000">
      <w:pPr>
        <w:numPr>
          <w:ilvl w:val="1"/>
          <w:numId w:val="3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Logistic regression estimates the coefficients using MLE, which finds the parameter values that maximize the likelihood of observing the given data.</w:t>
      </w:r>
    </w:p>
    <w:p w14:paraId="05A4F1AA"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Types of Logistic Regression</w:t>
      </w:r>
    </w:p>
    <w:p w14:paraId="23D7C925" w14:textId="77777777" w:rsidR="00B70BA2" w:rsidRDefault="00000000">
      <w:pPr>
        <w:numPr>
          <w:ilvl w:val="0"/>
          <w:numId w:val="33"/>
        </w:numPr>
        <w:spacing w:before="100" w:after="100" w:line="240" w:lineRule="auto"/>
      </w:pPr>
      <w:r>
        <w:rPr>
          <w:rFonts w:ascii="Times New Roman" w:eastAsia="Times New Roman" w:hAnsi="Times New Roman"/>
          <w:b/>
          <w:bCs/>
          <w:kern w:val="0"/>
          <w:sz w:val="24"/>
          <w:szCs w:val="24"/>
          <w:lang w:eastAsia="en-IN"/>
        </w:rPr>
        <w:t>Binary Logistic Regression:</w:t>
      </w:r>
    </w:p>
    <w:p w14:paraId="284C67BC" w14:textId="77777777" w:rsidR="00B70BA2" w:rsidRDefault="00000000">
      <w:pPr>
        <w:numPr>
          <w:ilvl w:val="1"/>
          <w:numId w:val="3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for binary outcomes (e.g., yes/no, success/failure).</w:t>
      </w:r>
    </w:p>
    <w:p w14:paraId="1634623A" w14:textId="77777777" w:rsidR="00B70BA2" w:rsidRDefault="00000000">
      <w:pPr>
        <w:numPr>
          <w:ilvl w:val="0"/>
          <w:numId w:val="33"/>
        </w:numPr>
        <w:spacing w:before="100" w:after="100" w:line="240" w:lineRule="auto"/>
      </w:pPr>
      <w:r>
        <w:rPr>
          <w:rFonts w:ascii="Times New Roman" w:eastAsia="Times New Roman" w:hAnsi="Times New Roman"/>
          <w:b/>
          <w:bCs/>
          <w:kern w:val="0"/>
          <w:sz w:val="24"/>
          <w:szCs w:val="24"/>
          <w:lang w:eastAsia="en-IN"/>
        </w:rPr>
        <w:t>Multinomial Logistic Regression:</w:t>
      </w:r>
    </w:p>
    <w:p w14:paraId="72A9171F" w14:textId="77777777" w:rsidR="00B70BA2" w:rsidRDefault="00000000">
      <w:pPr>
        <w:numPr>
          <w:ilvl w:val="1"/>
          <w:numId w:val="3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Generalization of logistic regression to handle cases where the dependent variable has more than two categories.</w:t>
      </w:r>
    </w:p>
    <w:p w14:paraId="5BE8E81C" w14:textId="77777777" w:rsidR="00B70BA2" w:rsidRDefault="00000000">
      <w:pPr>
        <w:numPr>
          <w:ilvl w:val="0"/>
          <w:numId w:val="33"/>
        </w:numPr>
        <w:spacing w:before="100" w:after="100" w:line="240" w:lineRule="auto"/>
      </w:pPr>
      <w:r>
        <w:rPr>
          <w:rFonts w:ascii="Times New Roman" w:eastAsia="Times New Roman" w:hAnsi="Times New Roman"/>
          <w:b/>
          <w:bCs/>
          <w:kern w:val="0"/>
          <w:sz w:val="24"/>
          <w:szCs w:val="24"/>
          <w:lang w:eastAsia="en-IN"/>
        </w:rPr>
        <w:t>Ordinal Logistic Regression:</w:t>
      </w:r>
    </w:p>
    <w:p w14:paraId="111D7116" w14:textId="77777777" w:rsidR="00B70BA2" w:rsidRDefault="00000000">
      <w:pPr>
        <w:numPr>
          <w:ilvl w:val="1"/>
          <w:numId w:val="3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when the dependent variable is ordinal, meaning it has ordered categories.</w:t>
      </w:r>
    </w:p>
    <w:p w14:paraId="31881696"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Evaluating Logistic Regression Models</w:t>
      </w:r>
    </w:p>
    <w:p w14:paraId="4CD737CE"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Confusion Matrix:</w:t>
      </w:r>
    </w:p>
    <w:p w14:paraId="7784C654"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table showing the true positives, false positives, true negatives, and false negatives.</w:t>
      </w:r>
    </w:p>
    <w:p w14:paraId="3BB98551"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Accuracy:</w:t>
      </w:r>
    </w:p>
    <w:p w14:paraId="573C578E"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proportion of correctly classified instances out of the total instances.</w:t>
      </w:r>
    </w:p>
    <w:p w14:paraId="40F7C857"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Precision and Recall:</w:t>
      </w:r>
    </w:p>
    <w:p w14:paraId="7CCD7EB4"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Precision: The proportion of true positives out of the predicted positives.</w:t>
      </w:r>
    </w:p>
    <w:p w14:paraId="7282BC12"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Recall (Sensitivity): The proportion of true positives out of the actual positives.</w:t>
      </w:r>
    </w:p>
    <w:p w14:paraId="1C75E1F9"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F1 Score:</w:t>
      </w:r>
    </w:p>
    <w:p w14:paraId="716AC26E"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The harmonic </w:t>
      </w:r>
      <w:proofErr w:type="gramStart"/>
      <w:r>
        <w:rPr>
          <w:rFonts w:ascii="Times New Roman" w:eastAsia="Times New Roman" w:hAnsi="Times New Roman"/>
          <w:kern w:val="0"/>
          <w:sz w:val="24"/>
          <w:szCs w:val="24"/>
          <w:lang w:eastAsia="en-IN"/>
        </w:rPr>
        <w:t>mean</w:t>
      </w:r>
      <w:proofErr w:type="gramEnd"/>
      <w:r>
        <w:rPr>
          <w:rFonts w:ascii="Times New Roman" w:eastAsia="Times New Roman" w:hAnsi="Times New Roman"/>
          <w:kern w:val="0"/>
          <w:sz w:val="24"/>
          <w:szCs w:val="24"/>
          <w:lang w:eastAsia="en-IN"/>
        </w:rPr>
        <w:t xml:space="preserve"> of precision and recall.</w:t>
      </w:r>
    </w:p>
    <w:p w14:paraId="27B1DFE9"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ROC Curve and AUC:</w:t>
      </w:r>
    </w:p>
    <w:p w14:paraId="6DE7C17D"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ROC Curve: A plot of the true positive rate (sensitivity) against the false positive rate (1-specificity).</w:t>
      </w:r>
    </w:p>
    <w:p w14:paraId="6EF6BC10"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AUC (Area Under the Curve): Measures the overall performance of the model.</w:t>
      </w:r>
    </w:p>
    <w:p w14:paraId="0A99A222" w14:textId="77777777" w:rsidR="00B70BA2" w:rsidRDefault="00000000">
      <w:pPr>
        <w:numPr>
          <w:ilvl w:val="0"/>
          <w:numId w:val="34"/>
        </w:numPr>
        <w:spacing w:before="100" w:after="100" w:line="240" w:lineRule="auto"/>
      </w:pPr>
      <w:r>
        <w:rPr>
          <w:rFonts w:ascii="Times New Roman" w:eastAsia="Times New Roman" w:hAnsi="Times New Roman"/>
          <w:b/>
          <w:bCs/>
          <w:kern w:val="0"/>
          <w:sz w:val="24"/>
          <w:szCs w:val="24"/>
          <w:lang w:eastAsia="en-IN"/>
        </w:rPr>
        <w:t>Log-Loss:</w:t>
      </w:r>
    </w:p>
    <w:p w14:paraId="42EDB09E" w14:textId="77777777" w:rsidR="00B70BA2" w:rsidRDefault="00000000">
      <w:pPr>
        <w:numPr>
          <w:ilvl w:val="1"/>
          <w:numId w:val="3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metric that quantifies the accuracy of probabilistic predictions.</w:t>
      </w:r>
    </w:p>
    <w:p w14:paraId="339D7511" w14:textId="77777777" w:rsidR="00B70BA2" w:rsidRDefault="00000000">
      <w:pPr>
        <w:rPr>
          <w:b/>
          <w:bCs/>
          <w:sz w:val="32"/>
          <w:szCs w:val="32"/>
        </w:rPr>
      </w:pPr>
      <w:r>
        <w:rPr>
          <w:b/>
          <w:bCs/>
          <w:sz w:val="32"/>
          <w:szCs w:val="32"/>
        </w:rPr>
        <w:t>Q-7. How does logistic regression differ from linear regression?</w:t>
      </w:r>
    </w:p>
    <w:p w14:paraId="3AA0D495" w14:textId="77777777" w:rsidR="00B70BA2" w:rsidRDefault="00000000">
      <w:pPr>
        <w:pStyle w:val="NormalWeb"/>
      </w:pPr>
      <w:r>
        <w:rPr>
          <w:b/>
          <w:bCs/>
          <w:sz w:val="32"/>
          <w:szCs w:val="32"/>
        </w:rPr>
        <w:t xml:space="preserve">Ans. </w:t>
      </w:r>
      <w:r>
        <w:t>Logistic regression and linear regression are both statistical techniques used to model the relationship between a dependent variable and one or more independent variables. However, they are used for different types of outcomes and have different underlying assumptions and interpretations. Here are the key differences between logistic regression and linear regression:</w:t>
      </w:r>
    </w:p>
    <w:p w14:paraId="470835F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Dependent Variable</w:t>
      </w:r>
    </w:p>
    <w:p w14:paraId="210A21EA" w14:textId="77777777" w:rsidR="00B70BA2" w:rsidRDefault="00000000">
      <w:pPr>
        <w:numPr>
          <w:ilvl w:val="0"/>
          <w:numId w:val="35"/>
        </w:numPr>
        <w:spacing w:before="100" w:after="100" w:line="240" w:lineRule="auto"/>
      </w:pPr>
      <w:r>
        <w:rPr>
          <w:rFonts w:ascii="Times New Roman" w:eastAsia="Times New Roman" w:hAnsi="Times New Roman"/>
          <w:b/>
          <w:bCs/>
          <w:kern w:val="0"/>
          <w:sz w:val="24"/>
          <w:szCs w:val="24"/>
          <w:lang w:eastAsia="en-IN"/>
        </w:rPr>
        <w:t>Linear Regression:</w:t>
      </w:r>
    </w:p>
    <w:p w14:paraId="1CC3CCCD" w14:textId="77777777" w:rsidR="00B70BA2" w:rsidRDefault="00000000">
      <w:pPr>
        <w:numPr>
          <w:ilvl w:val="1"/>
          <w:numId w:val="3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dependent variable is continuous and can take any real number.</w:t>
      </w:r>
    </w:p>
    <w:p w14:paraId="1E949031" w14:textId="77777777" w:rsidR="00B70BA2" w:rsidRDefault="00000000">
      <w:pPr>
        <w:numPr>
          <w:ilvl w:val="1"/>
          <w:numId w:val="3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Example: Predicting a person's salary based on their years of experience.</w:t>
      </w:r>
    </w:p>
    <w:p w14:paraId="446C78B9" w14:textId="77777777" w:rsidR="00B70BA2" w:rsidRDefault="00000000">
      <w:pPr>
        <w:numPr>
          <w:ilvl w:val="0"/>
          <w:numId w:val="35"/>
        </w:numPr>
        <w:spacing w:before="100" w:after="100" w:line="240" w:lineRule="auto"/>
      </w:pPr>
      <w:r>
        <w:rPr>
          <w:rFonts w:ascii="Times New Roman" w:eastAsia="Times New Roman" w:hAnsi="Times New Roman"/>
          <w:b/>
          <w:bCs/>
          <w:kern w:val="0"/>
          <w:sz w:val="24"/>
          <w:szCs w:val="24"/>
          <w:lang w:eastAsia="en-IN"/>
        </w:rPr>
        <w:t>Logistic Regression:</w:t>
      </w:r>
    </w:p>
    <w:p w14:paraId="106031A5" w14:textId="77777777" w:rsidR="00B70BA2" w:rsidRDefault="00000000">
      <w:pPr>
        <w:numPr>
          <w:ilvl w:val="1"/>
          <w:numId w:val="3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dependent variable is categorical, typically binary (i.e., it has two possible outcomes).</w:t>
      </w:r>
    </w:p>
    <w:p w14:paraId="555D31A6" w14:textId="77777777" w:rsidR="00B70BA2" w:rsidRDefault="00000000">
      <w:pPr>
        <w:numPr>
          <w:ilvl w:val="1"/>
          <w:numId w:val="3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Example: Predicting whether a person will buy a product (yes/no).</w:t>
      </w:r>
    </w:p>
    <w:p w14:paraId="73469BA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Purpose</w:t>
      </w:r>
    </w:p>
    <w:p w14:paraId="76CF04AD" w14:textId="77777777" w:rsidR="00B70BA2" w:rsidRDefault="00000000">
      <w:pPr>
        <w:numPr>
          <w:ilvl w:val="0"/>
          <w:numId w:val="36"/>
        </w:numPr>
        <w:spacing w:before="100" w:after="100" w:line="240" w:lineRule="auto"/>
      </w:pPr>
      <w:r>
        <w:rPr>
          <w:rFonts w:ascii="Times New Roman" w:eastAsia="Times New Roman" w:hAnsi="Times New Roman"/>
          <w:b/>
          <w:bCs/>
          <w:kern w:val="0"/>
          <w:sz w:val="24"/>
          <w:szCs w:val="24"/>
          <w:lang w:eastAsia="en-IN"/>
        </w:rPr>
        <w:lastRenderedPageBreak/>
        <w:t>Linear Regression:</w:t>
      </w:r>
    </w:p>
    <w:p w14:paraId="7EF34FF6" w14:textId="77777777" w:rsidR="00B70BA2" w:rsidRDefault="00000000">
      <w:pPr>
        <w:numPr>
          <w:ilvl w:val="1"/>
          <w:numId w:val="3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Models the linear relationship between the dependent variable and independent variables.</w:t>
      </w:r>
    </w:p>
    <w:p w14:paraId="574F9EF4" w14:textId="77777777" w:rsidR="00B70BA2" w:rsidRDefault="00000000">
      <w:pPr>
        <w:numPr>
          <w:ilvl w:val="1"/>
          <w:numId w:val="3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for predicting the value of the dependent variable.</w:t>
      </w:r>
    </w:p>
    <w:p w14:paraId="2491E9F5" w14:textId="77777777" w:rsidR="00B70BA2" w:rsidRDefault="00000000">
      <w:pPr>
        <w:numPr>
          <w:ilvl w:val="0"/>
          <w:numId w:val="36"/>
        </w:numPr>
        <w:spacing w:before="100" w:after="100" w:line="240" w:lineRule="auto"/>
      </w:pPr>
      <w:r>
        <w:rPr>
          <w:rFonts w:ascii="Times New Roman" w:eastAsia="Times New Roman" w:hAnsi="Times New Roman"/>
          <w:b/>
          <w:bCs/>
          <w:kern w:val="0"/>
          <w:sz w:val="24"/>
          <w:szCs w:val="24"/>
          <w:lang w:eastAsia="en-IN"/>
        </w:rPr>
        <w:t>Logistic Regression:</w:t>
      </w:r>
    </w:p>
    <w:p w14:paraId="0CC92463" w14:textId="77777777" w:rsidR="00B70BA2" w:rsidRDefault="00000000">
      <w:pPr>
        <w:numPr>
          <w:ilvl w:val="1"/>
          <w:numId w:val="3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Models the probability of the dependent variable falling into one of the categories.</w:t>
      </w:r>
    </w:p>
    <w:p w14:paraId="1B85AF47" w14:textId="77777777" w:rsidR="00B70BA2" w:rsidRDefault="00000000">
      <w:pPr>
        <w:numPr>
          <w:ilvl w:val="1"/>
          <w:numId w:val="3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for classification problems.</w:t>
      </w:r>
    </w:p>
    <w:p w14:paraId="72A1EAF1"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Model Equation</w:t>
      </w:r>
    </w:p>
    <w:p w14:paraId="48BF0993" w14:textId="77777777" w:rsidR="00B70BA2" w:rsidRDefault="00000000">
      <w:pPr>
        <w:numPr>
          <w:ilvl w:val="0"/>
          <w:numId w:val="37"/>
        </w:numPr>
        <w:spacing w:before="100" w:after="100" w:line="240" w:lineRule="auto"/>
      </w:pPr>
      <w:r>
        <w:rPr>
          <w:rFonts w:ascii="Times New Roman" w:eastAsia="Times New Roman" w:hAnsi="Times New Roman"/>
          <w:b/>
          <w:bCs/>
          <w:kern w:val="0"/>
          <w:sz w:val="24"/>
          <w:szCs w:val="24"/>
          <w:lang w:eastAsia="en-IN"/>
        </w:rPr>
        <w:t>Linear Regression:</w:t>
      </w:r>
    </w:p>
    <w:p w14:paraId="63DF2723"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Equation: Y=β0+β1X1+β2X2+…+βnXn+ϵ</w:t>
      </w:r>
    </w:p>
    <w:p w14:paraId="02ED68A6"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relationship between the dependent and independent variables is linear.</w:t>
      </w:r>
    </w:p>
    <w:p w14:paraId="68D4503D"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predicted value Y can range from −∞ to +∞.</w:t>
      </w:r>
    </w:p>
    <w:p w14:paraId="34172D3F" w14:textId="77777777" w:rsidR="00B70BA2" w:rsidRDefault="00000000">
      <w:pPr>
        <w:numPr>
          <w:ilvl w:val="0"/>
          <w:numId w:val="37"/>
        </w:numPr>
        <w:spacing w:before="100" w:after="100" w:line="240" w:lineRule="auto"/>
      </w:pPr>
      <w:r>
        <w:rPr>
          <w:rFonts w:ascii="Times New Roman" w:eastAsia="Times New Roman" w:hAnsi="Times New Roman"/>
          <w:b/>
          <w:bCs/>
          <w:kern w:val="0"/>
          <w:sz w:val="24"/>
          <w:szCs w:val="24"/>
          <w:lang w:eastAsia="en-IN"/>
        </w:rPr>
        <w:t>Logistic Regression:</w:t>
      </w:r>
    </w:p>
    <w:p w14:paraId="782FA8BE"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Equation: logit(p)=log (p/1−</w:t>
      </w:r>
      <w:proofErr w:type="gramStart"/>
      <w:r>
        <w:rPr>
          <w:rFonts w:ascii="Times New Roman" w:eastAsia="Times New Roman" w:hAnsi="Times New Roman"/>
          <w:kern w:val="0"/>
          <w:sz w:val="24"/>
          <w:szCs w:val="24"/>
          <w:lang w:eastAsia="en-IN"/>
        </w:rPr>
        <w:t>p)=</w:t>
      </w:r>
      <w:proofErr w:type="gramEnd"/>
      <w:r>
        <w:rPr>
          <w:rFonts w:ascii="Times New Roman" w:eastAsia="Times New Roman" w:hAnsi="Times New Roman"/>
          <w:kern w:val="0"/>
          <w:sz w:val="24"/>
          <w:szCs w:val="24"/>
          <w:lang w:eastAsia="en-IN"/>
        </w:rPr>
        <w:t>β0+β1X1+β2X2+…+βnXn</w:t>
      </w:r>
    </w:p>
    <w:p w14:paraId="57697F94"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log-odds of the probability (logit) of the dependent variable are modeled as a linear combination of the independent variables.</w:t>
      </w:r>
    </w:p>
    <w:p w14:paraId="055022AB"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predicted probability p is transformed using the sigmoid function: p=1 / 1+e−(β0+β1X1+…+βnXn)</w:t>
      </w:r>
    </w:p>
    <w:p w14:paraId="6E4E9BB0" w14:textId="77777777" w:rsidR="00B70BA2" w:rsidRDefault="00000000">
      <w:pPr>
        <w:numPr>
          <w:ilvl w:val="1"/>
          <w:numId w:val="3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predicted probability p ranges from 0 to 1.</w:t>
      </w:r>
    </w:p>
    <w:p w14:paraId="58B7972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Interpretation of Coefficients</w:t>
      </w:r>
    </w:p>
    <w:p w14:paraId="162EF336" w14:textId="77777777" w:rsidR="00B70BA2" w:rsidRDefault="00000000">
      <w:pPr>
        <w:numPr>
          <w:ilvl w:val="0"/>
          <w:numId w:val="38"/>
        </w:numPr>
        <w:spacing w:before="100" w:after="100" w:line="240" w:lineRule="auto"/>
      </w:pPr>
      <w:r>
        <w:rPr>
          <w:rFonts w:ascii="Times New Roman" w:eastAsia="Times New Roman" w:hAnsi="Times New Roman"/>
          <w:b/>
          <w:bCs/>
          <w:kern w:val="0"/>
          <w:sz w:val="24"/>
          <w:szCs w:val="24"/>
          <w:lang w:eastAsia="en-IN"/>
        </w:rPr>
        <w:t>Linear Regression:</w:t>
      </w:r>
    </w:p>
    <w:p w14:paraId="22352700" w14:textId="77777777" w:rsidR="00B70BA2" w:rsidRDefault="00000000">
      <w:pPr>
        <w:numPr>
          <w:ilvl w:val="1"/>
          <w:numId w:val="3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Coefficients (β) represent the change in the dependent variable for a one-unit change in the independent variable.</w:t>
      </w:r>
    </w:p>
    <w:p w14:paraId="6C25F04E" w14:textId="77777777" w:rsidR="00B70BA2" w:rsidRDefault="00000000">
      <w:pPr>
        <w:numPr>
          <w:ilvl w:val="1"/>
          <w:numId w:val="3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Example: β1 represents the change in salary for each additional year of experience.</w:t>
      </w:r>
    </w:p>
    <w:p w14:paraId="0680E137" w14:textId="77777777" w:rsidR="00B70BA2" w:rsidRDefault="00000000">
      <w:pPr>
        <w:numPr>
          <w:ilvl w:val="0"/>
          <w:numId w:val="38"/>
        </w:numPr>
        <w:spacing w:before="100" w:after="100" w:line="240" w:lineRule="auto"/>
      </w:pPr>
      <w:r>
        <w:rPr>
          <w:rFonts w:ascii="Times New Roman" w:eastAsia="Times New Roman" w:hAnsi="Times New Roman"/>
          <w:b/>
          <w:bCs/>
          <w:kern w:val="0"/>
          <w:sz w:val="24"/>
          <w:szCs w:val="24"/>
          <w:lang w:eastAsia="en-IN"/>
        </w:rPr>
        <w:t>Logistic Regression:</w:t>
      </w:r>
    </w:p>
    <w:p w14:paraId="194CBEA5" w14:textId="77777777" w:rsidR="00B70BA2" w:rsidRDefault="00000000">
      <w:pPr>
        <w:numPr>
          <w:ilvl w:val="1"/>
          <w:numId w:val="3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Coefficients (β) represent the change in the log-odds of the dependent variable for a one-unit change in the independent variable.</w:t>
      </w:r>
    </w:p>
    <w:p w14:paraId="303A743E" w14:textId="77777777" w:rsidR="00B70BA2" w:rsidRDefault="00000000">
      <w:pPr>
        <w:numPr>
          <w:ilvl w:val="1"/>
          <w:numId w:val="3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Example: β1​ represents the change in the log-odds of buying a product for each additional year of experience.</w:t>
      </w:r>
    </w:p>
    <w:p w14:paraId="4D8A401F"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Assumptions</w:t>
      </w:r>
    </w:p>
    <w:p w14:paraId="4BCAB7AF" w14:textId="77777777" w:rsidR="00B70BA2" w:rsidRDefault="00000000">
      <w:pPr>
        <w:numPr>
          <w:ilvl w:val="0"/>
          <w:numId w:val="39"/>
        </w:numPr>
        <w:spacing w:before="100" w:after="100" w:line="240" w:lineRule="auto"/>
      </w:pPr>
      <w:r>
        <w:rPr>
          <w:rFonts w:ascii="Times New Roman" w:eastAsia="Times New Roman" w:hAnsi="Times New Roman"/>
          <w:b/>
          <w:bCs/>
          <w:kern w:val="0"/>
          <w:sz w:val="24"/>
          <w:szCs w:val="24"/>
          <w:lang w:eastAsia="en-IN"/>
        </w:rPr>
        <w:t>Linear Regression:</w:t>
      </w:r>
    </w:p>
    <w:p w14:paraId="3AF586EC"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Linearity: The relationship between the dependent and independent variables is linear.</w:t>
      </w:r>
    </w:p>
    <w:p w14:paraId="7845D71C"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Independence: Observations are independent.</w:t>
      </w:r>
    </w:p>
    <w:p w14:paraId="2A5A4309"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Homoscedasticity: Constant variance of errors.</w:t>
      </w:r>
    </w:p>
    <w:p w14:paraId="63CA7F78"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Normality: Residuals (errors) are normally distributed.</w:t>
      </w:r>
    </w:p>
    <w:p w14:paraId="6A88F835" w14:textId="77777777" w:rsidR="00B70BA2" w:rsidRDefault="00000000">
      <w:pPr>
        <w:numPr>
          <w:ilvl w:val="0"/>
          <w:numId w:val="39"/>
        </w:numPr>
        <w:spacing w:before="100" w:after="100" w:line="240" w:lineRule="auto"/>
      </w:pPr>
      <w:r>
        <w:rPr>
          <w:rFonts w:ascii="Times New Roman" w:eastAsia="Times New Roman" w:hAnsi="Times New Roman"/>
          <w:b/>
          <w:bCs/>
          <w:kern w:val="0"/>
          <w:sz w:val="24"/>
          <w:szCs w:val="24"/>
          <w:lang w:eastAsia="en-IN"/>
        </w:rPr>
        <w:t>Logistic Regression:</w:t>
      </w:r>
    </w:p>
    <w:p w14:paraId="23A6EC63"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Linearity in the logit: The relationship between the log-odds of the outcome and the independent variables is linear.</w:t>
      </w:r>
    </w:p>
    <w:p w14:paraId="55C7515A"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Independence: Observations are independent.</w:t>
      </w:r>
    </w:p>
    <w:p w14:paraId="5A88DD29" w14:textId="77777777" w:rsidR="00B70BA2" w:rsidRDefault="00000000">
      <w:pPr>
        <w:numPr>
          <w:ilvl w:val="1"/>
          <w:numId w:val="3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 strict assumptions about the distribution of residuals.</w:t>
      </w:r>
    </w:p>
    <w:p w14:paraId="4F994436"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Loss Function</w:t>
      </w:r>
    </w:p>
    <w:p w14:paraId="45DAAF0C" w14:textId="77777777" w:rsidR="00B70BA2" w:rsidRDefault="00000000">
      <w:pPr>
        <w:numPr>
          <w:ilvl w:val="0"/>
          <w:numId w:val="40"/>
        </w:numPr>
        <w:spacing w:before="100" w:after="100" w:line="240" w:lineRule="auto"/>
      </w:pPr>
      <w:r>
        <w:rPr>
          <w:rFonts w:ascii="Times New Roman" w:eastAsia="Times New Roman" w:hAnsi="Times New Roman"/>
          <w:b/>
          <w:bCs/>
          <w:kern w:val="0"/>
          <w:sz w:val="24"/>
          <w:szCs w:val="24"/>
          <w:lang w:eastAsia="en-IN"/>
        </w:rPr>
        <w:t>Linear Regression:</w:t>
      </w:r>
    </w:p>
    <w:p w14:paraId="717A3A9F" w14:textId="77777777" w:rsidR="00B70BA2" w:rsidRDefault="00000000">
      <w:pPr>
        <w:numPr>
          <w:ilvl w:val="1"/>
          <w:numId w:val="4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Uses the Mean Squared Error (MSE) as the loss function.</w:t>
      </w:r>
    </w:p>
    <w:p w14:paraId="7927C8BD" w14:textId="77777777" w:rsidR="00B70BA2" w:rsidRDefault="00000000">
      <w:pPr>
        <w:numPr>
          <w:ilvl w:val="1"/>
          <w:numId w:val="4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Objective is to minimize the sum of the squared differences between the observed and predicted values.</w:t>
      </w:r>
    </w:p>
    <w:p w14:paraId="064CF8EB" w14:textId="77777777" w:rsidR="00B70BA2" w:rsidRDefault="00000000">
      <w:pPr>
        <w:numPr>
          <w:ilvl w:val="0"/>
          <w:numId w:val="40"/>
        </w:numPr>
        <w:spacing w:before="100" w:after="100" w:line="240" w:lineRule="auto"/>
      </w:pPr>
      <w:r>
        <w:rPr>
          <w:rFonts w:ascii="Times New Roman" w:eastAsia="Times New Roman" w:hAnsi="Times New Roman"/>
          <w:b/>
          <w:bCs/>
          <w:kern w:val="0"/>
          <w:sz w:val="24"/>
          <w:szCs w:val="24"/>
          <w:lang w:eastAsia="en-IN"/>
        </w:rPr>
        <w:t>Logistic Regression:</w:t>
      </w:r>
    </w:p>
    <w:p w14:paraId="51F60565" w14:textId="77777777" w:rsidR="00B70BA2" w:rsidRDefault="00000000">
      <w:pPr>
        <w:numPr>
          <w:ilvl w:val="1"/>
          <w:numId w:val="4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Uses the Log-Loss (Cross-Entropy Loss) as the loss function.</w:t>
      </w:r>
    </w:p>
    <w:p w14:paraId="6639CC1B" w14:textId="77777777" w:rsidR="00B70BA2" w:rsidRDefault="00000000">
      <w:pPr>
        <w:numPr>
          <w:ilvl w:val="1"/>
          <w:numId w:val="4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Objective is to minimize the difference between the observed binary outcome and the predicted probabilities.</w:t>
      </w:r>
    </w:p>
    <w:p w14:paraId="52580E8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Performance Metrics</w:t>
      </w:r>
    </w:p>
    <w:p w14:paraId="173278BC" w14:textId="77777777" w:rsidR="00B70BA2" w:rsidRDefault="00000000">
      <w:pPr>
        <w:numPr>
          <w:ilvl w:val="0"/>
          <w:numId w:val="41"/>
        </w:numPr>
        <w:spacing w:before="100" w:after="100" w:line="240" w:lineRule="auto"/>
      </w:pPr>
      <w:r>
        <w:rPr>
          <w:rFonts w:ascii="Times New Roman" w:eastAsia="Times New Roman" w:hAnsi="Times New Roman"/>
          <w:b/>
          <w:bCs/>
          <w:kern w:val="0"/>
          <w:sz w:val="24"/>
          <w:szCs w:val="24"/>
          <w:lang w:eastAsia="en-IN"/>
        </w:rPr>
        <w:t>Linear Regression:</w:t>
      </w:r>
    </w:p>
    <w:p w14:paraId="064E8B68" w14:textId="77777777" w:rsidR="00B70BA2" w:rsidRDefault="00000000">
      <w:pPr>
        <w:numPr>
          <w:ilvl w:val="1"/>
          <w:numId w:val="4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R-squared (R²), Adjusted R-squared, Mean Squared Error (MSE), Root Mean Squared Error (RMSE), Mean Absolute Error (MAE).</w:t>
      </w:r>
    </w:p>
    <w:p w14:paraId="0E46D6B9" w14:textId="77777777" w:rsidR="00B70BA2" w:rsidRDefault="00B70BA2">
      <w:pPr>
        <w:numPr>
          <w:ilvl w:val="0"/>
          <w:numId w:val="41"/>
        </w:numPr>
        <w:spacing w:before="100" w:after="100" w:line="240" w:lineRule="auto"/>
        <w:rPr>
          <w:rFonts w:ascii="Times New Roman" w:eastAsia="Times New Roman" w:hAnsi="Times New Roman"/>
          <w:kern w:val="0"/>
          <w:sz w:val="24"/>
          <w:szCs w:val="24"/>
          <w:lang w:eastAsia="en-IN"/>
        </w:rPr>
      </w:pPr>
    </w:p>
    <w:p w14:paraId="4EA824B0" w14:textId="77777777" w:rsidR="00B70BA2" w:rsidRDefault="00000000">
      <w:pPr>
        <w:numPr>
          <w:ilvl w:val="0"/>
          <w:numId w:val="41"/>
        </w:numPr>
        <w:spacing w:before="100" w:after="100" w:line="240" w:lineRule="auto"/>
      </w:pPr>
      <w:r>
        <w:rPr>
          <w:rFonts w:ascii="Times New Roman" w:eastAsia="Times New Roman" w:hAnsi="Times New Roman"/>
          <w:b/>
          <w:bCs/>
          <w:kern w:val="0"/>
          <w:sz w:val="24"/>
          <w:szCs w:val="24"/>
          <w:lang w:eastAsia="en-IN"/>
        </w:rPr>
        <w:t>Logistic Regression:</w:t>
      </w:r>
    </w:p>
    <w:p w14:paraId="23945798" w14:textId="77777777" w:rsidR="00B70BA2" w:rsidRDefault="00000000">
      <w:pPr>
        <w:numPr>
          <w:ilvl w:val="1"/>
          <w:numId w:val="4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Accuracy, Precision, Recall, F1 Score, Confusion Matrix, ROC Curve, Area Under the Curve (AUC), Log-Loss.</w:t>
      </w:r>
    </w:p>
    <w:p w14:paraId="0CF12C07" w14:textId="77777777" w:rsidR="00B70BA2" w:rsidRDefault="00B70BA2">
      <w:pPr>
        <w:rPr>
          <w:b/>
          <w:bCs/>
          <w:sz w:val="32"/>
          <w:szCs w:val="32"/>
        </w:rPr>
      </w:pPr>
    </w:p>
    <w:p w14:paraId="1B32B8CD" w14:textId="77777777" w:rsidR="00B70BA2" w:rsidRDefault="00000000">
      <w:pPr>
        <w:rPr>
          <w:b/>
          <w:bCs/>
          <w:sz w:val="32"/>
          <w:szCs w:val="32"/>
        </w:rPr>
      </w:pPr>
      <w:r>
        <w:rPr>
          <w:b/>
          <w:bCs/>
          <w:sz w:val="32"/>
          <w:szCs w:val="32"/>
        </w:rPr>
        <w:t>Q-8. Explain the concept of odds ratio in logistic regression.</w:t>
      </w:r>
    </w:p>
    <w:p w14:paraId="03E8430E" w14:textId="77777777" w:rsidR="00B70BA2" w:rsidRDefault="00000000">
      <w:pPr>
        <w:pStyle w:val="NormalWeb"/>
      </w:pPr>
      <w:r>
        <w:rPr>
          <w:b/>
          <w:bCs/>
          <w:sz w:val="32"/>
          <w:szCs w:val="32"/>
        </w:rPr>
        <w:t xml:space="preserve">Ans. </w:t>
      </w:r>
      <w:r>
        <w:t>The odds ratio is a key concept in logistic regression, providing a way to quantify the strength of association between an independent variable and the dependent variable. It is particularly useful for understanding the effect of predictor variables on the likelihood of a binary outcome.</w:t>
      </w:r>
    </w:p>
    <w:p w14:paraId="00611481"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Definition of Odds</w:t>
      </w:r>
    </w:p>
    <w:p w14:paraId="275C56FB" w14:textId="77777777" w:rsidR="00B70BA2" w:rsidRDefault="00000000">
      <w:pPr>
        <w:numPr>
          <w:ilvl w:val="0"/>
          <w:numId w:val="42"/>
        </w:numPr>
        <w:spacing w:before="100" w:after="100" w:line="240" w:lineRule="auto"/>
      </w:pPr>
      <w:r>
        <w:rPr>
          <w:rFonts w:ascii="Times New Roman" w:eastAsia="Times New Roman" w:hAnsi="Times New Roman"/>
          <w:b/>
          <w:bCs/>
          <w:kern w:val="0"/>
          <w:sz w:val="24"/>
          <w:szCs w:val="24"/>
          <w:lang w:eastAsia="en-IN"/>
        </w:rPr>
        <w:t>Odds:</w:t>
      </w:r>
      <w:r>
        <w:rPr>
          <w:rFonts w:ascii="Times New Roman" w:eastAsia="Times New Roman" w:hAnsi="Times New Roman"/>
          <w:kern w:val="0"/>
          <w:sz w:val="24"/>
          <w:szCs w:val="24"/>
          <w:lang w:eastAsia="en-IN"/>
        </w:rPr>
        <w:t xml:space="preserve"> The odds of an event occurring is the ratio of the probability that the event occurs to the probability that it does not occur.</w:t>
      </w:r>
    </w:p>
    <w:p w14:paraId="1C81A4EB" w14:textId="77777777" w:rsidR="00B70BA2" w:rsidRDefault="00000000">
      <w:pPr>
        <w:numPr>
          <w:ilvl w:val="1"/>
          <w:numId w:val="4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Odds=p / 1−p</w:t>
      </w:r>
    </w:p>
    <w:p w14:paraId="34A0830B" w14:textId="77777777" w:rsidR="00B70BA2" w:rsidRDefault="00000000">
      <w:pPr>
        <w:numPr>
          <w:ilvl w:val="1"/>
          <w:numId w:val="4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Where p is the probability of the event occurring.</w:t>
      </w:r>
    </w:p>
    <w:p w14:paraId="0CD0154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Odds Ratio (OR)</w:t>
      </w:r>
    </w:p>
    <w:p w14:paraId="25CC8422" w14:textId="77777777" w:rsidR="00B70BA2" w:rsidRDefault="00000000">
      <w:pPr>
        <w:numPr>
          <w:ilvl w:val="0"/>
          <w:numId w:val="43"/>
        </w:numPr>
        <w:spacing w:before="100" w:after="100" w:line="240" w:lineRule="auto"/>
      </w:pPr>
      <w:r>
        <w:rPr>
          <w:rFonts w:ascii="Times New Roman" w:eastAsia="Times New Roman" w:hAnsi="Times New Roman"/>
          <w:b/>
          <w:bCs/>
          <w:kern w:val="0"/>
          <w:sz w:val="24"/>
          <w:szCs w:val="24"/>
          <w:lang w:eastAsia="en-IN"/>
        </w:rPr>
        <w:t>Odds Ratio:</w:t>
      </w:r>
      <w:r>
        <w:rPr>
          <w:rFonts w:ascii="Times New Roman" w:eastAsia="Times New Roman" w:hAnsi="Times New Roman"/>
          <w:kern w:val="0"/>
          <w:sz w:val="24"/>
          <w:szCs w:val="24"/>
          <w:lang w:eastAsia="en-IN"/>
        </w:rPr>
        <w:t xml:space="preserve"> The odds ratio is a measure of the change in odds of the outcome for a one-unit increase in the predictor variable.</w:t>
      </w:r>
    </w:p>
    <w:p w14:paraId="31F5C932" w14:textId="77777777" w:rsidR="00B70BA2" w:rsidRDefault="00000000">
      <w:pPr>
        <w:numPr>
          <w:ilvl w:val="1"/>
          <w:numId w:val="4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the context of logistic regression, the odds ratio for a predictor variable X is calculated as eβ, where β is the coefficient of X.</w:t>
      </w:r>
    </w:p>
    <w:p w14:paraId="3D344986"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Interpretation of Odds Ratio</w:t>
      </w:r>
    </w:p>
    <w:p w14:paraId="19F562AA" w14:textId="77777777" w:rsidR="00B70BA2" w:rsidRDefault="00000000">
      <w:pPr>
        <w:numPr>
          <w:ilvl w:val="0"/>
          <w:numId w:val="44"/>
        </w:numPr>
        <w:spacing w:before="100" w:after="100" w:line="240" w:lineRule="auto"/>
      </w:pPr>
      <w:r>
        <w:rPr>
          <w:rFonts w:ascii="Times New Roman" w:eastAsia="Times New Roman" w:hAnsi="Times New Roman"/>
          <w:b/>
          <w:bCs/>
          <w:kern w:val="0"/>
          <w:sz w:val="24"/>
          <w:szCs w:val="24"/>
          <w:lang w:eastAsia="en-IN"/>
        </w:rPr>
        <w:lastRenderedPageBreak/>
        <w:t>OR = 1:</w:t>
      </w:r>
    </w:p>
    <w:p w14:paraId="75D6C415" w14:textId="77777777" w:rsidR="00B70BA2" w:rsidRDefault="00000000">
      <w:pPr>
        <w:numPr>
          <w:ilvl w:val="1"/>
          <w:numId w:val="4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predictor variable does not affect the odds of the outcome.</w:t>
      </w:r>
    </w:p>
    <w:p w14:paraId="4B2D5FE6" w14:textId="77777777" w:rsidR="00B70BA2" w:rsidRDefault="00000000">
      <w:pPr>
        <w:numPr>
          <w:ilvl w:val="0"/>
          <w:numId w:val="44"/>
        </w:numPr>
        <w:spacing w:before="100" w:after="100" w:line="240" w:lineRule="auto"/>
      </w:pPr>
      <w:r>
        <w:rPr>
          <w:rFonts w:ascii="Times New Roman" w:eastAsia="Times New Roman" w:hAnsi="Times New Roman"/>
          <w:b/>
          <w:bCs/>
          <w:kern w:val="0"/>
          <w:sz w:val="24"/>
          <w:szCs w:val="24"/>
          <w:lang w:eastAsia="en-IN"/>
        </w:rPr>
        <w:t>OR &gt; 1:</w:t>
      </w:r>
    </w:p>
    <w:p w14:paraId="26C4E794" w14:textId="77777777" w:rsidR="00B70BA2" w:rsidRDefault="00000000">
      <w:pPr>
        <w:numPr>
          <w:ilvl w:val="1"/>
          <w:numId w:val="4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predictor variable increases the odds of the outcome.</w:t>
      </w:r>
    </w:p>
    <w:p w14:paraId="6AF4D741" w14:textId="77777777" w:rsidR="00B70BA2" w:rsidRDefault="00000000">
      <w:pPr>
        <w:numPr>
          <w:ilvl w:val="1"/>
          <w:numId w:val="4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 instance, if OR = 2, it means that for a one-unit increase in the predictor variable, the odds of the outcome occurring are twice as high.</w:t>
      </w:r>
    </w:p>
    <w:p w14:paraId="4DF2C52F" w14:textId="77777777" w:rsidR="00B70BA2" w:rsidRDefault="00000000">
      <w:pPr>
        <w:numPr>
          <w:ilvl w:val="0"/>
          <w:numId w:val="44"/>
        </w:numPr>
        <w:spacing w:before="100" w:after="100" w:line="240" w:lineRule="auto"/>
      </w:pPr>
      <w:r>
        <w:rPr>
          <w:rFonts w:ascii="Times New Roman" w:eastAsia="Times New Roman" w:hAnsi="Times New Roman"/>
          <w:b/>
          <w:bCs/>
          <w:kern w:val="0"/>
          <w:sz w:val="24"/>
          <w:szCs w:val="24"/>
          <w:lang w:eastAsia="en-IN"/>
        </w:rPr>
        <w:t>OR &lt; 1:</w:t>
      </w:r>
    </w:p>
    <w:p w14:paraId="75837D8E" w14:textId="77777777" w:rsidR="00B70BA2" w:rsidRDefault="00000000">
      <w:pPr>
        <w:numPr>
          <w:ilvl w:val="1"/>
          <w:numId w:val="4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predictor variable decreases the odds of the outcome.</w:t>
      </w:r>
    </w:p>
    <w:p w14:paraId="5074967D" w14:textId="77777777" w:rsidR="00B70BA2" w:rsidRDefault="00000000">
      <w:pPr>
        <w:numPr>
          <w:ilvl w:val="1"/>
          <w:numId w:val="4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 example, if OR = 0.5, it means that for a one-unit increase in the predictor variable, the odds of the outcome occurring are half as high.</w:t>
      </w:r>
    </w:p>
    <w:p w14:paraId="23BE1473"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Calculation</w:t>
      </w:r>
    </w:p>
    <w:p w14:paraId="4E234DDA"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Assume we have a logistic regression model predicting the likelihood of a patient having a disease (yes/no) based on their age:</w:t>
      </w:r>
    </w:p>
    <w:p w14:paraId="3B6E8860" w14:textId="77777777" w:rsidR="00B70BA2" w:rsidRDefault="00000000">
      <w:pPr>
        <w:spacing w:before="100" w:after="100" w:line="240" w:lineRule="auto"/>
      </w:pPr>
      <w:r>
        <w:rPr>
          <w:rFonts w:ascii="Times New Roman" w:eastAsia="Times New Roman" w:hAnsi="Times New Roman"/>
          <w:kern w:val="0"/>
          <w:sz w:val="24"/>
          <w:szCs w:val="24"/>
          <w:lang w:eastAsia="en-IN"/>
        </w:rPr>
        <w:t>Log (p / 1−</w:t>
      </w:r>
      <w:proofErr w:type="gramStart"/>
      <w:r>
        <w:rPr>
          <w:rFonts w:ascii="Times New Roman" w:eastAsia="Times New Roman" w:hAnsi="Times New Roman"/>
          <w:kern w:val="0"/>
          <w:sz w:val="24"/>
          <w:szCs w:val="24"/>
          <w:lang w:eastAsia="en-IN"/>
        </w:rPr>
        <w:t>p)=</w:t>
      </w:r>
      <w:proofErr w:type="gramEnd"/>
      <w:r>
        <w:rPr>
          <w:rFonts w:ascii="Times New Roman" w:eastAsia="Times New Roman" w:hAnsi="Times New Roman"/>
          <w:kern w:val="0"/>
          <w:sz w:val="24"/>
          <w:szCs w:val="24"/>
          <w:lang w:eastAsia="en-IN"/>
        </w:rPr>
        <w:t>β0+β1</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age</w:t>
      </w:r>
    </w:p>
    <w:p w14:paraId="1A729F19"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Here, β1​ is the coefficient for age.</w:t>
      </w:r>
    </w:p>
    <w:p w14:paraId="3A4E3BDA" w14:textId="77777777" w:rsidR="00B70BA2" w:rsidRDefault="00000000">
      <w:pPr>
        <w:numPr>
          <w:ilvl w:val="0"/>
          <w:numId w:val="4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If β1=0.7:</w:t>
      </w:r>
    </w:p>
    <w:p w14:paraId="665AF5C1" w14:textId="77777777" w:rsidR="00B70BA2" w:rsidRDefault="00000000">
      <w:pPr>
        <w:numPr>
          <w:ilvl w:val="1"/>
          <w:numId w:val="4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odds ratio for age is e0.7≈2.01</w:t>
      </w:r>
    </w:p>
    <w:p w14:paraId="4A92EBF7" w14:textId="77777777" w:rsidR="00B70BA2" w:rsidRDefault="00000000">
      <w:pPr>
        <w:numPr>
          <w:ilvl w:val="1"/>
          <w:numId w:val="4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Interpretation: Each additional year of age is associated with </w:t>
      </w:r>
      <w:proofErr w:type="gramStart"/>
      <w:r>
        <w:rPr>
          <w:rFonts w:ascii="Times New Roman" w:eastAsia="Times New Roman" w:hAnsi="Times New Roman"/>
          <w:kern w:val="0"/>
          <w:sz w:val="24"/>
          <w:szCs w:val="24"/>
          <w:lang w:eastAsia="en-IN"/>
        </w:rPr>
        <w:t>a 2.01 times</w:t>
      </w:r>
      <w:proofErr w:type="gramEnd"/>
      <w:r>
        <w:rPr>
          <w:rFonts w:ascii="Times New Roman" w:eastAsia="Times New Roman" w:hAnsi="Times New Roman"/>
          <w:kern w:val="0"/>
          <w:sz w:val="24"/>
          <w:szCs w:val="24"/>
          <w:lang w:eastAsia="en-IN"/>
        </w:rPr>
        <w:t xml:space="preserve"> increase in the odds of having the disease.</w:t>
      </w:r>
    </w:p>
    <w:p w14:paraId="0173506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Calculating and Using Odds Ratios</w:t>
      </w:r>
    </w:p>
    <w:p w14:paraId="3FE13C71"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To calculate the odds ratio for a given predictor in a logistic regression model:</w:t>
      </w:r>
    </w:p>
    <w:p w14:paraId="3ED88289" w14:textId="77777777" w:rsidR="00B70BA2" w:rsidRDefault="00000000">
      <w:pPr>
        <w:numPr>
          <w:ilvl w:val="0"/>
          <w:numId w:val="4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Fit the logistic regression model to the data.</w:t>
      </w:r>
    </w:p>
    <w:p w14:paraId="13148BA7" w14:textId="77777777" w:rsidR="00B70BA2" w:rsidRDefault="00000000">
      <w:pPr>
        <w:numPr>
          <w:ilvl w:val="0"/>
          <w:numId w:val="4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Obtain the coefficient (β) for the predictor.</w:t>
      </w:r>
    </w:p>
    <w:p w14:paraId="163E3CE5" w14:textId="77777777" w:rsidR="00B70BA2" w:rsidRDefault="00000000">
      <w:pPr>
        <w:numPr>
          <w:ilvl w:val="0"/>
          <w:numId w:val="4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Calculate the odds ratio as eβ.</w:t>
      </w:r>
    </w:p>
    <w:p w14:paraId="6CB2CBA5" w14:textId="77777777" w:rsidR="00B70BA2" w:rsidRDefault="00000000">
      <w:pPr>
        <w:rPr>
          <w:b/>
          <w:bCs/>
          <w:sz w:val="32"/>
          <w:szCs w:val="32"/>
        </w:rPr>
      </w:pPr>
      <w:r>
        <w:rPr>
          <w:b/>
          <w:bCs/>
          <w:sz w:val="32"/>
          <w:szCs w:val="32"/>
        </w:rPr>
        <w:t>Q-9. What is the sigmoid function in logistic regression?</w:t>
      </w:r>
    </w:p>
    <w:p w14:paraId="223B6A76" w14:textId="77777777" w:rsidR="00B70BA2" w:rsidRDefault="00000000">
      <w:pPr>
        <w:pStyle w:val="NormalWeb"/>
      </w:pPr>
      <w:r>
        <w:rPr>
          <w:b/>
          <w:bCs/>
          <w:sz w:val="32"/>
          <w:szCs w:val="32"/>
        </w:rPr>
        <w:t xml:space="preserve">Ans. </w:t>
      </w:r>
      <w:r>
        <w:t>The sigmoid function, also known as the logistic function, is a crucial component in logistic regression. It is used to map predicted values (which can range from −∞ to +∞) to probabilities (which range from 0 to 1). This makes it particularly suitable for binary classification problems where the output needs to be interpreted as a probability.</w:t>
      </w:r>
    </w:p>
    <w:p w14:paraId="5C6FEB8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Definition of the Sigmoid Function</w:t>
      </w:r>
    </w:p>
    <w:p w14:paraId="4CABC93A"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sigmoid function σ(z) is defined as:</w:t>
      </w:r>
    </w:p>
    <w:p w14:paraId="75538378"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σ(z)=1 / 1+e−z</w:t>
      </w:r>
    </w:p>
    <w:p w14:paraId="1FE784C9"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where:</w:t>
      </w:r>
    </w:p>
    <w:p w14:paraId="0FDDE5F8" w14:textId="77777777" w:rsidR="00B70BA2" w:rsidRDefault="00000000">
      <w:pPr>
        <w:numPr>
          <w:ilvl w:val="0"/>
          <w:numId w:val="4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 is the base of the natural logarithm.</w:t>
      </w:r>
    </w:p>
    <w:p w14:paraId="4ECC117E" w14:textId="77777777" w:rsidR="00B70BA2" w:rsidRDefault="00000000">
      <w:pPr>
        <w:numPr>
          <w:ilvl w:val="0"/>
          <w:numId w:val="4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z is the input to the function, often represented as a linear combination of the model parameters and the input features in the context of logistic regression (i.e., z=β0+β1X1+β2X2+…+βnXn).</w:t>
      </w:r>
    </w:p>
    <w:p w14:paraId="05C7E3AC" w14:textId="77777777" w:rsidR="00B70BA2" w:rsidRDefault="00B70BA2">
      <w:pPr>
        <w:spacing w:before="100" w:after="100" w:line="240" w:lineRule="auto"/>
        <w:outlineLvl w:val="2"/>
        <w:rPr>
          <w:rFonts w:ascii="Times New Roman" w:eastAsia="Times New Roman" w:hAnsi="Times New Roman"/>
          <w:b/>
          <w:bCs/>
          <w:kern w:val="0"/>
          <w:sz w:val="27"/>
          <w:szCs w:val="27"/>
          <w:lang w:eastAsia="en-IN"/>
        </w:rPr>
      </w:pPr>
    </w:p>
    <w:p w14:paraId="6075E93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lastRenderedPageBreak/>
        <w:t>Properties of the Sigmoid Function</w:t>
      </w:r>
    </w:p>
    <w:p w14:paraId="2681CC5D" w14:textId="77777777" w:rsidR="00B70BA2" w:rsidRDefault="00000000">
      <w:pPr>
        <w:numPr>
          <w:ilvl w:val="0"/>
          <w:numId w:val="48"/>
        </w:numPr>
        <w:spacing w:before="100" w:after="100" w:line="240" w:lineRule="auto"/>
      </w:pPr>
      <w:r>
        <w:rPr>
          <w:rFonts w:ascii="Times New Roman" w:eastAsia="Times New Roman" w:hAnsi="Times New Roman"/>
          <w:b/>
          <w:bCs/>
          <w:kern w:val="0"/>
          <w:sz w:val="24"/>
          <w:szCs w:val="24"/>
          <w:lang w:eastAsia="en-IN"/>
        </w:rPr>
        <w:t>Range:</w:t>
      </w:r>
    </w:p>
    <w:p w14:paraId="5C89C148" w14:textId="77777777" w:rsidR="00B70BA2" w:rsidRDefault="00000000">
      <w:pPr>
        <w:numPr>
          <w:ilvl w:val="1"/>
          <w:numId w:val="4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output of the sigmoid function ranges between 0 and 1.</w:t>
      </w:r>
    </w:p>
    <w:p w14:paraId="2BC8DB85" w14:textId="77777777" w:rsidR="00B70BA2" w:rsidRDefault="00000000">
      <w:pPr>
        <w:numPr>
          <w:ilvl w:val="0"/>
          <w:numId w:val="48"/>
        </w:numPr>
        <w:spacing w:before="100" w:after="100" w:line="240" w:lineRule="auto"/>
      </w:pPr>
      <w:r>
        <w:rPr>
          <w:rFonts w:ascii="Times New Roman" w:eastAsia="Times New Roman" w:hAnsi="Times New Roman"/>
          <w:b/>
          <w:bCs/>
          <w:kern w:val="0"/>
          <w:sz w:val="24"/>
          <w:szCs w:val="24"/>
          <w:lang w:eastAsia="en-IN"/>
        </w:rPr>
        <w:t>S-Shaped Curve:</w:t>
      </w:r>
    </w:p>
    <w:p w14:paraId="539A5A87" w14:textId="77777777" w:rsidR="00B70BA2" w:rsidRDefault="00000000">
      <w:pPr>
        <w:numPr>
          <w:ilvl w:val="1"/>
          <w:numId w:val="4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function has an S-shaped curve, which is why it is called the sigmoid function.</w:t>
      </w:r>
    </w:p>
    <w:p w14:paraId="638FC562" w14:textId="77777777" w:rsidR="00B70BA2" w:rsidRDefault="00000000">
      <w:pPr>
        <w:numPr>
          <w:ilvl w:val="0"/>
          <w:numId w:val="48"/>
        </w:numPr>
        <w:spacing w:before="100" w:after="100" w:line="240" w:lineRule="auto"/>
      </w:pPr>
      <w:r>
        <w:rPr>
          <w:rFonts w:ascii="Times New Roman" w:eastAsia="Times New Roman" w:hAnsi="Times New Roman"/>
          <w:b/>
          <w:bCs/>
          <w:kern w:val="0"/>
          <w:sz w:val="24"/>
          <w:szCs w:val="24"/>
          <w:lang w:eastAsia="en-IN"/>
        </w:rPr>
        <w:t>Asymptotes:</w:t>
      </w:r>
    </w:p>
    <w:p w14:paraId="1D94205D" w14:textId="77777777" w:rsidR="00B70BA2" w:rsidRDefault="00000000">
      <w:pPr>
        <w:numPr>
          <w:ilvl w:val="1"/>
          <w:numId w:val="4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function approaches 0 as z approaches −∞ and approaches 1 as z approaches +∞.</w:t>
      </w:r>
    </w:p>
    <w:p w14:paraId="56AA4881" w14:textId="77777777" w:rsidR="00B70BA2" w:rsidRDefault="00000000">
      <w:pPr>
        <w:numPr>
          <w:ilvl w:val="0"/>
          <w:numId w:val="48"/>
        </w:numPr>
        <w:spacing w:before="100" w:after="100" w:line="240" w:lineRule="auto"/>
      </w:pPr>
      <w:r>
        <w:rPr>
          <w:rFonts w:ascii="Times New Roman" w:eastAsia="Times New Roman" w:hAnsi="Times New Roman"/>
          <w:b/>
          <w:bCs/>
          <w:kern w:val="0"/>
          <w:sz w:val="24"/>
          <w:szCs w:val="24"/>
          <w:lang w:eastAsia="en-IN"/>
        </w:rPr>
        <w:t>Inflection Point:</w:t>
      </w:r>
    </w:p>
    <w:p w14:paraId="5DAC69F5" w14:textId="77777777" w:rsidR="00B70BA2" w:rsidRDefault="00000000">
      <w:pPr>
        <w:numPr>
          <w:ilvl w:val="1"/>
          <w:numId w:val="4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The midpoint of the sigmoid curve is at z=0, where </w:t>
      </w:r>
      <w:proofErr w:type="gramStart"/>
      <w:r>
        <w:rPr>
          <w:rFonts w:ascii="Times New Roman" w:eastAsia="Times New Roman" w:hAnsi="Times New Roman"/>
          <w:kern w:val="0"/>
          <w:sz w:val="24"/>
          <w:szCs w:val="24"/>
          <w:lang w:eastAsia="en-IN"/>
        </w:rPr>
        <w:t>σ(</w:t>
      </w:r>
      <w:proofErr w:type="gramEnd"/>
      <w:r>
        <w:rPr>
          <w:rFonts w:ascii="Times New Roman" w:eastAsia="Times New Roman" w:hAnsi="Times New Roman"/>
          <w:kern w:val="0"/>
          <w:sz w:val="24"/>
          <w:szCs w:val="24"/>
          <w:lang w:eastAsia="en-IN"/>
        </w:rPr>
        <w:t>0)=0.5.</w:t>
      </w:r>
    </w:p>
    <w:p w14:paraId="3A69C7D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Role in Logistic Regression</w:t>
      </w:r>
    </w:p>
    <w:p w14:paraId="0723D21B"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logistic regression, the sigmoid function is used to convert the linear combination of input features and their corresponding coefficients (which can take any real value) into a probability score between 0 and 1. This probability represents the likelihood of the dependent variable being in the positive class (e.g., success, yes, 1).</w:t>
      </w:r>
    </w:p>
    <w:p w14:paraId="0440113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Logistic Regression Model</w:t>
      </w:r>
    </w:p>
    <w:p w14:paraId="28E1B97C"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logistic regression model uses the sigmoid function to predict the probability p of the binary outcome Y being 1:</w:t>
      </w:r>
    </w:p>
    <w:p w14:paraId="76959499" w14:textId="77777777" w:rsidR="00B70BA2" w:rsidRDefault="00000000">
      <w:pPr>
        <w:numPr>
          <w:ilvl w:val="0"/>
          <w:numId w:val="49"/>
        </w:numPr>
        <w:spacing w:before="100" w:after="100" w:line="240" w:lineRule="auto"/>
      </w:pPr>
      <w:r>
        <w:rPr>
          <w:rFonts w:ascii="Times New Roman" w:eastAsia="Times New Roman" w:hAnsi="Times New Roman"/>
          <w:b/>
          <w:bCs/>
          <w:kern w:val="0"/>
          <w:sz w:val="24"/>
          <w:szCs w:val="24"/>
          <w:lang w:eastAsia="en-IN"/>
        </w:rPr>
        <w:t>Linear Combination:</w:t>
      </w:r>
    </w:p>
    <w:p w14:paraId="6372A784" w14:textId="77777777" w:rsidR="00B70BA2" w:rsidRDefault="00000000">
      <w:pPr>
        <w:numPr>
          <w:ilvl w:val="1"/>
          <w:numId w:val="4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Calculate the linear combination zzz of the predictors: z=β0+β1X1+β2X2+…+βnXn</w:t>
      </w:r>
    </w:p>
    <w:p w14:paraId="40916F8F" w14:textId="77777777" w:rsidR="00B70BA2" w:rsidRDefault="00000000">
      <w:pPr>
        <w:numPr>
          <w:ilvl w:val="0"/>
          <w:numId w:val="49"/>
        </w:numPr>
        <w:spacing w:before="100" w:after="100" w:line="240" w:lineRule="auto"/>
      </w:pPr>
      <w:r>
        <w:rPr>
          <w:rFonts w:ascii="Times New Roman" w:eastAsia="Times New Roman" w:hAnsi="Times New Roman"/>
          <w:b/>
          <w:bCs/>
          <w:kern w:val="0"/>
          <w:sz w:val="24"/>
          <w:szCs w:val="24"/>
          <w:lang w:eastAsia="en-IN"/>
        </w:rPr>
        <w:t>Apply Sigmoid Function:</w:t>
      </w:r>
    </w:p>
    <w:p w14:paraId="26719D6A" w14:textId="77777777" w:rsidR="00B70BA2" w:rsidRDefault="00000000">
      <w:pPr>
        <w:numPr>
          <w:ilvl w:val="1"/>
          <w:numId w:val="4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Convert zzz to a probability p using the sigmoid function: p=σ(z)=1/1+e−z</w:t>
      </w:r>
    </w:p>
    <w:p w14:paraId="6FB0A487" w14:textId="77777777" w:rsidR="00B70BA2" w:rsidRDefault="00000000">
      <w:pPr>
        <w:numPr>
          <w:ilvl w:val="0"/>
          <w:numId w:val="49"/>
        </w:numPr>
        <w:spacing w:before="100" w:after="100" w:line="240" w:lineRule="auto"/>
      </w:pPr>
      <w:r>
        <w:rPr>
          <w:rFonts w:ascii="Times New Roman" w:eastAsia="Times New Roman" w:hAnsi="Times New Roman"/>
          <w:b/>
          <w:bCs/>
          <w:kern w:val="0"/>
          <w:sz w:val="24"/>
          <w:szCs w:val="24"/>
          <w:lang w:eastAsia="en-IN"/>
        </w:rPr>
        <w:t>Logit Function:</w:t>
      </w:r>
    </w:p>
    <w:p w14:paraId="66A4B1A6" w14:textId="77777777" w:rsidR="00B70BA2" w:rsidRDefault="00000000">
      <w:pPr>
        <w:numPr>
          <w:ilvl w:val="1"/>
          <w:numId w:val="49"/>
        </w:numPr>
        <w:spacing w:before="100" w:after="100" w:line="240" w:lineRule="auto"/>
      </w:pPr>
      <w:r>
        <w:rPr>
          <w:rFonts w:ascii="Times New Roman" w:eastAsia="Times New Roman" w:hAnsi="Times New Roman"/>
          <w:kern w:val="0"/>
          <w:sz w:val="24"/>
          <w:szCs w:val="24"/>
          <w:lang w:eastAsia="en-IN"/>
        </w:rPr>
        <w:t xml:space="preserve">The inverse of the sigmoid function is the logit function, which links the probability to the linear combination of predictors: </w:t>
      </w:r>
    </w:p>
    <w:p w14:paraId="574008A4" w14:textId="77777777" w:rsidR="00B70BA2" w:rsidRDefault="00000000">
      <w:pPr>
        <w:numPr>
          <w:ilvl w:val="1"/>
          <w:numId w:val="49"/>
        </w:numPr>
        <w:spacing w:before="100" w:after="100" w:line="240" w:lineRule="auto"/>
      </w:pPr>
      <w:r>
        <w:rPr>
          <w:rFonts w:ascii="Times New Roman" w:eastAsia="Times New Roman" w:hAnsi="Times New Roman"/>
          <w:kern w:val="0"/>
          <w:sz w:val="24"/>
          <w:szCs w:val="24"/>
          <w:lang w:eastAsia="en-IN"/>
        </w:rPr>
        <w:t>logit(p)=log (p/1−</w:t>
      </w:r>
      <w:proofErr w:type="gramStart"/>
      <w:r>
        <w:rPr>
          <w:rFonts w:ascii="Times New Roman" w:eastAsia="Times New Roman" w:hAnsi="Times New Roman"/>
          <w:kern w:val="0"/>
          <w:sz w:val="24"/>
          <w:szCs w:val="24"/>
          <w:lang w:eastAsia="en-IN"/>
        </w:rPr>
        <w:t>p)=</w:t>
      </w:r>
      <w:proofErr w:type="gramEnd"/>
      <w:r>
        <w:rPr>
          <w:rFonts w:ascii="Times New Roman" w:eastAsia="Times New Roman" w:hAnsi="Times New Roman"/>
          <w:kern w:val="0"/>
          <w:sz w:val="24"/>
          <w:szCs w:val="24"/>
          <w:lang w:eastAsia="en-IN"/>
        </w:rPr>
        <w:t>z</w:t>
      </w:r>
    </w:p>
    <w:p w14:paraId="4E986587"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w:t>
      </w:r>
    </w:p>
    <w:p w14:paraId="477BBFBD"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Suppose we have a logistic regression model with two predictors, X1​ (age) and X2​ (income), and the coefficients are β0​=−3, β1​=0.05, and β2​=0.1. The model predicts the probability of purchasing a product.</w:t>
      </w:r>
    </w:p>
    <w:p w14:paraId="71778B60" w14:textId="77777777" w:rsidR="00B70BA2" w:rsidRDefault="00000000">
      <w:pPr>
        <w:numPr>
          <w:ilvl w:val="0"/>
          <w:numId w:val="50"/>
        </w:numPr>
        <w:spacing w:before="100" w:after="100" w:line="240" w:lineRule="auto"/>
      </w:pPr>
      <w:r>
        <w:rPr>
          <w:rFonts w:ascii="Times New Roman" w:eastAsia="Times New Roman" w:hAnsi="Times New Roman"/>
          <w:b/>
          <w:bCs/>
          <w:kern w:val="0"/>
          <w:sz w:val="24"/>
          <w:szCs w:val="24"/>
          <w:lang w:eastAsia="en-IN"/>
        </w:rPr>
        <w:t>Linear Combination:</w:t>
      </w:r>
    </w:p>
    <w:p w14:paraId="122ADA4A" w14:textId="77777777" w:rsidR="00B70BA2" w:rsidRDefault="00000000">
      <w:pPr>
        <w:numPr>
          <w:ilvl w:val="1"/>
          <w:numId w:val="50"/>
        </w:numPr>
        <w:spacing w:before="100" w:after="100" w:line="240" w:lineRule="auto"/>
      </w:pPr>
      <w:r>
        <w:rPr>
          <w:rFonts w:ascii="Times New Roman" w:eastAsia="Times New Roman" w:hAnsi="Times New Roman"/>
          <w:kern w:val="0"/>
          <w:sz w:val="24"/>
          <w:szCs w:val="24"/>
          <w:lang w:eastAsia="en-IN"/>
        </w:rPr>
        <w:t>Calculate zzz: z=−3+0.05</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age+0.1</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income</w:t>
      </w:r>
    </w:p>
    <w:p w14:paraId="1104F877" w14:textId="77777777" w:rsidR="00B70BA2" w:rsidRDefault="00000000">
      <w:pPr>
        <w:numPr>
          <w:ilvl w:val="0"/>
          <w:numId w:val="50"/>
        </w:numPr>
        <w:spacing w:before="100" w:after="100" w:line="240" w:lineRule="auto"/>
      </w:pPr>
      <w:r>
        <w:rPr>
          <w:rFonts w:ascii="Times New Roman" w:eastAsia="Times New Roman" w:hAnsi="Times New Roman"/>
          <w:b/>
          <w:bCs/>
          <w:kern w:val="0"/>
          <w:sz w:val="24"/>
          <w:szCs w:val="24"/>
          <w:lang w:eastAsia="en-IN"/>
        </w:rPr>
        <w:t>Apply Sigmoid Function:</w:t>
      </w:r>
    </w:p>
    <w:p w14:paraId="06BCADD3" w14:textId="77777777" w:rsidR="00B70BA2" w:rsidRDefault="00000000">
      <w:pPr>
        <w:numPr>
          <w:ilvl w:val="1"/>
          <w:numId w:val="50"/>
        </w:numPr>
        <w:spacing w:before="100" w:after="100" w:line="240" w:lineRule="auto"/>
      </w:pPr>
      <w:r>
        <w:rPr>
          <w:rFonts w:ascii="Times New Roman" w:eastAsia="Times New Roman" w:hAnsi="Times New Roman"/>
          <w:kern w:val="0"/>
          <w:sz w:val="24"/>
          <w:szCs w:val="24"/>
          <w:lang w:eastAsia="en-IN"/>
        </w:rPr>
        <w:t>Suppose the age is 30 and income is 50: z=−3+0.05</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30+0.1</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50=−3+1.5+5=3.5</w:t>
      </w:r>
    </w:p>
    <w:p w14:paraId="0F651ACC" w14:textId="77777777" w:rsidR="00B70BA2" w:rsidRDefault="00000000">
      <w:pPr>
        <w:numPr>
          <w:ilvl w:val="1"/>
          <w:numId w:val="5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w:t>
      </w:r>
      <w:proofErr w:type="gramStart"/>
      <w:r>
        <w:rPr>
          <w:rFonts w:ascii="Times New Roman" w:eastAsia="Times New Roman" w:hAnsi="Times New Roman"/>
          <w:kern w:val="0"/>
          <w:sz w:val="24"/>
          <w:szCs w:val="24"/>
          <w:lang w:eastAsia="en-IN"/>
        </w:rPr>
        <w:t>σ(</w:t>
      </w:r>
      <w:proofErr w:type="gramEnd"/>
      <w:r>
        <w:rPr>
          <w:rFonts w:ascii="Times New Roman" w:eastAsia="Times New Roman" w:hAnsi="Times New Roman"/>
          <w:kern w:val="0"/>
          <w:sz w:val="24"/>
          <w:szCs w:val="24"/>
          <w:lang w:eastAsia="en-IN"/>
        </w:rPr>
        <w:t>3.5)=11+e−3.5≈0.9707</w:t>
      </w:r>
    </w:p>
    <w:p w14:paraId="34C1BEDB" w14:textId="77777777" w:rsidR="00B70BA2" w:rsidRDefault="00000000">
      <w:pPr>
        <w:numPr>
          <w:ilvl w:val="0"/>
          <w:numId w:val="50"/>
        </w:numPr>
        <w:spacing w:before="100" w:after="100" w:line="240" w:lineRule="auto"/>
      </w:pPr>
      <w:r>
        <w:rPr>
          <w:rFonts w:ascii="Times New Roman" w:eastAsia="Times New Roman" w:hAnsi="Times New Roman"/>
          <w:b/>
          <w:bCs/>
          <w:kern w:val="0"/>
          <w:sz w:val="24"/>
          <w:szCs w:val="24"/>
          <w:lang w:eastAsia="en-IN"/>
        </w:rPr>
        <w:t>Interpretation:</w:t>
      </w:r>
    </w:p>
    <w:p w14:paraId="07C39AA0" w14:textId="77777777" w:rsidR="00B70BA2" w:rsidRDefault="00000000">
      <w:pPr>
        <w:numPr>
          <w:ilvl w:val="1"/>
          <w:numId w:val="5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The model predicts a 97.07% probability that the person will purchase the product given their age and income.</w:t>
      </w:r>
    </w:p>
    <w:p w14:paraId="760F8F0A" w14:textId="77777777" w:rsidR="00B70BA2" w:rsidRDefault="00B70BA2">
      <w:pPr>
        <w:rPr>
          <w:b/>
          <w:bCs/>
          <w:sz w:val="32"/>
          <w:szCs w:val="32"/>
        </w:rPr>
      </w:pPr>
    </w:p>
    <w:p w14:paraId="4DEF6533" w14:textId="77777777" w:rsidR="00B70BA2" w:rsidRDefault="00000000">
      <w:pPr>
        <w:rPr>
          <w:b/>
          <w:bCs/>
          <w:sz w:val="32"/>
          <w:szCs w:val="32"/>
        </w:rPr>
      </w:pPr>
      <w:r>
        <w:rPr>
          <w:b/>
          <w:bCs/>
          <w:sz w:val="32"/>
          <w:szCs w:val="32"/>
        </w:rPr>
        <w:t>Q-10. How is the performance of a logistic regression model evaluated?</w:t>
      </w:r>
    </w:p>
    <w:p w14:paraId="740A2506" w14:textId="77777777" w:rsidR="00B70BA2" w:rsidRDefault="00000000">
      <w:pPr>
        <w:pStyle w:val="NormalWeb"/>
      </w:pPr>
      <w:r>
        <w:rPr>
          <w:b/>
          <w:bCs/>
          <w:sz w:val="32"/>
          <w:szCs w:val="32"/>
        </w:rPr>
        <w:t xml:space="preserve">Ans. </w:t>
      </w:r>
      <w:r>
        <w:t>The performance of a logistic regression model is evaluated using a variety of metrics and diagnostic tools to assess how well the model predicts the binary outcome. Here are the key methods and metrics used to evaluate the performance of a logistic regression model:</w:t>
      </w:r>
    </w:p>
    <w:p w14:paraId="443B4CA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Performance Metrics</w:t>
      </w:r>
    </w:p>
    <w:p w14:paraId="31F90EC5"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Confusion Matrix:</w:t>
      </w:r>
    </w:p>
    <w:p w14:paraId="3AB85C74"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table used to describe the performance of a classification model by counting the number of true positive (TP), true negative (TN), false positive (FP), and false negative (FN) predictions.</w:t>
      </w:r>
    </w:p>
    <w:p w14:paraId="4DBFB385"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Structure:</w:t>
      </w:r>
    </w:p>
    <w:p w14:paraId="4E56C5F0"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Mathematica</w:t>
      </w:r>
    </w:p>
    <w:p w14:paraId="71F4731C" w14:textId="77777777" w:rsidR="00B70BA2" w:rsidRDefault="00B7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49F0DABA"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Actual \ Predicted | Positive (1) | Negative (0) |</w:t>
      </w:r>
    </w:p>
    <w:p w14:paraId="3803FE97"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w:t>
      </w:r>
    </w:p>
    <w:p w14:paraId="0C4ACBB6"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Positive (1)       | TP           | FN           |</w:t>
      </w:r>
    </w:p>
    <w:p w14:paraId="2C75CB54"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Negative (0)       | FP           | TN           |</w:t>
      </w:r>
    </w:p>
    <w:p w14:paraId="3E06108F"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Accuracy:</w:t>
      </w:r>
    </w:p>
    <w:p w14:paraId="09B61CE3"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proportion of correctly classified instances out of the total instances.</w:t>
      </w:r>
    </w:p>
    <w:p w14:paraId="2A7EE943"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Accuracy=TP+TN / TP+TN+FP+FN</w:t>
      </w:r>
    </w:p>
    <w:p w14:paraId="61C77D0A"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Precision (Positive Predictive Value):</w:t>
      </w:r>
    </w:p>
    <w:p w14:paraId="3D14D056"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proportion of positive predictions that are correct.</w:t>
      </w:r>
    </w:p>
    <w:p w14:paraId="628935B4"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Precision=TP / TP+FP</w:t>
      </w:r>
    </w:p>
    <w:p w14:paraId="44DE18A7"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Recall (Sensitivity or True Positive Rate):</w:t>
      </w:r>
    </w:p>
    <w:p w14:paraId="1764857A"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proportion of actual positives that are correctly identified by the model.</w:t>
      </w:r>
    </w:p>
    <w:p w14:paraId="066165C0"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Recall=TP / TP+FN</w:t>
      </w:r>
    </w:p>
    <w:p w14:paraId="618934B7"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F1 Score:</w:t>
      </w:r>
    </w:p>
    <w:p w14:paraId="67B832A2"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The harmonic </w:t>
      </w:r>
      <w:proofErr w:type="gramStart"/>
      <w:r>
        <w:rPr>
          <w:rFonts w:ascii="Times New Roman" w:eastAsia="Times New Roman" w:hAnsi="Times New Roman"/>
          <w:kern w:val="0"/>
          <w:sz w:val="24"/>
          <w:szCs w:val="24"/>
          <w:lang w:eastAsia="en-IN"/>
        </w:rPr>
        <w:t>mean</w:t>
      </w:r>
      <w:proofErr w:type="gramEnd"/>
      <w:r>
        <w:rPr>
          <w:rFonts w:ascii="Times New Roman" w:eastAsia="Times New Roman" w:hAnsi="Times New Roman"/>
          <w:kern w:val="0"/>
          <w:sz w:val="24"/>
          <w:szCs w:val="24"/>
          <w:lang w:eastAsia="en-IN"/>
        </w:rPr>
        <w:t xml:space="preserve"> of precision and recall, providing a single metric that balances both concerns.</w:t>
      </w:r>
    </w:p>
    <w:p w14:paraId="207B6F1C"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F1 Score=2×Precision×Recall / Precision +Recall</w:t>
      </w:r>
    </w:p>
    <w:p w14:paraId="3A623B1F"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Specificity (True Negative Rate):</w:t>
      </w:r>
    </w:p>
    <w:p w14:paraId="6582E5B5"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proportion of actual negatives that are correctly identified by the model.</w:t>
      </w:r>
    </w:p>
    <w:p w14:paraId="69B33B99"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Specificity=TN / TN+FP</w:t>
      </w:r>
    </w:p>
    <w:p w14:paraId="1C025D89"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Receiver Operating Characteristic (ROC) Curve:</w:t>
      </w:r>
    </w:p>
    <w:p w14:paraId="21CB1B66"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plot of the true positive rate (recall) against the false positive rate (1-specificity) at various threshold settings.</w:t>
      </w:r>
    </w:p>
    <w:p w14:paraId="07E6EE9A"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The area under the ROC curve (AUC) provides a single measure of the model’s discriminatory ability.</w:t>
      </w:r>
    </w:p>
    <w:p w14:paraId="415C358E"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Area Under the Curve (AUC):</w:t>
      </w:r>
    </w:p>
    <w:p w14:paraId="097F577D"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area under the ROC curve, ranging from 0.5 (no discrimination) to 1 (perfect discrimination).</w:t>
      </w:r>
    </w:p>
    <w:p w14:paraId="754C1426"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Higher AUC values indicate better model performance.</w:t>
      </w:r>
    </w:p>
    <w:p w14:paraId="02ADE96C" w14:textId="77777777" w:rsidR="00B70BA2" w:rsidRDefault="00000000">
      <w:pPr>
        <w:numPr>
          <w:ilvl w:val="0"/>
          <w:numId w:val="51"/>
        </w:numPr>
        <w:spacing w:before="100" w:after="100" w:line="240" w:lineRule="auto"/>
      </w:pPr>
      <w:r>
        <w:rPr>
          <w:rFonts w:ascii="Times New Roman" w:eastAsia="Times New Roman" w:hAnsi="Times New Roman"/>
          <w:b/>
          <w:bCs/>
          <w:kern w:val="0"/>
          <w:sz w:val="24"/>
          <w:szCs w:val="24"/>
          <w:lang w:eastAsia="en-IN"/>
        </w:rPr>
        <w:t>Log-Loss (Cross-Entropy Loss):</w:t>
      </w:r>
    </w:p>
    <w:p w14:paraId="64E09233"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Measures the performance of a classification model where the prediction is a probability value between 0 and 1.</w:t>
      </w:r>
    </w:p>
    <w:p w14:paraId="165590B0"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Log-Loss=−1/n ∑i=1n [yi log(pi)+(1−</w:t>
      </w:r>
      <w:proofErr w:type="gramStart"/>
      <w:r>
        <w:rPr>
          <w:rFonts w:ascii="Times New Roman" w:eastAsia="Times New Roman" w:hAnsi="Times New Roman"/>
          <w:kern w:val="0"/>
          <w:sz w:val="24"/>
          <w:szCs w:val="24"/>
          <w:lang w:eastAsia="en-IN"/>
        </w:rPr>
        <w:t>yi)log</w:t>
      </w:r>
      <w:proofErr w:type="gramEnd"/>
      <w:r>
        <w:rPr>
          <w:rFonts w:ascii="Times New Roman" w:eastAsia="Times New Roman" w:hAnsi="Times New Roman"/>
          <w:kern w:val="0"/>
          <w:sz w:val="24"/>
          <w:szCs w:val="24"/>
          <w:lang w:eastAsia="en-IN"/>
        </w:rPr>
        <w:t xml:space="preserve"> (1−pi)]</w:t>
      </w:r>
    </w:p>
    <w:p w14:paraId="6B9C7877" w14:textId="77777777" w:rsidR="00B70BA2" w:rsidRDefault="00000000">
      <w:pPr>
        <w:numPr>
          <w:ilvl w:val="1"/>
          <w:numId w:val="5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Lower log-loss values indicate better model performance.</w:t>
      </w:r>
    </w:p>
    <w:p w14:paraId="6CC666D6"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Diagnostic Tools</w:t>
      </w:r>
    </w:p>
    <w:p w14:paraId="12641874" w14:textId="77777777" w:rsidR="00B70BA2" w:rsidRDefault="00000000">
      <w:pPr>
        <w:numPr>
          <w:ilvl w:val="0"/>
          <w:numId w:val="52"/>
        </w:numPr>
        <w:spacing w:before="100" w:after="100" w:line="240" w:lineRule="auto"/>
      </w:pPr>
      <w:r>
        <w:rPr>
          <w:rFonts w:ascii="Times New Roman" w:eastAsia="Times New Roman" w:hAnsi="Times New Roman"/>
          <w:b/>
          <w:bCs/>
          <w:kern w:val="0"/>
          <w:sz w:val="24"/>
          <w:szCs w:val="24"/>
          <w:lang w:eastAsia="en-IN"/>
        </w:rPr>
        <w:t>Calibration Plot:</w:t>
      </w:r>
    </w:p>
    <w:p w14:paraId="250AE598" w14:textId="77777777" w:rsidR="00B70BA2" w:rsidRDefault="00000000">
      <w:pPr>
        <w:numPr>
          <w:ilvl w:val="1"/>
          <w:numId w:val="5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plot to assess how well predicted probabilities are calibrated with actual outcomes.</w:t>
      </w:r>
    </w:p>
    <w:p w14:paraId="2E16CEB0" w14:textId="77777777" w:rsidR="00B70BA2" w:rsidRDefault="00000000">
      <w:pPr>
        <w:numPr>
          <w:ilvl w:val="1"/>
          <w:numId w:val="5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Compares predicted probabilities to observed frequencies.</w:t>
      </w:r>
    </w:p>
    <w:p w14:paraId="3C0400F1" w14:textId="77777777" w:rsidR="00B70BA2" w:rsidRDefault="00000000">
      <w:pPr>
        <w:numPr>
          <w:ilvl w:val="0"/>
          <w:numId w:val="52"/>
        </w:numPr>
        <w:spacing w:before="100" w:after="100" w:line="240" w:lineRule="auto"/>
      </w:pPr>
      <w:r>
        <w:rPr>
          <w:rFonts w:ascii="Times New Roman" w:eastAsia="Times New Roman" w:hAnsi="Times New Roman"/>
          <w:b/>
          <w:bCs/>
          <w:kern w:val="0"/>
          <w:sz w:val="24"/>
          <w:szCs w:val="24"/>
          <w:lang w:eastAsia="en-IN"/>
        </w:rPr>
        <w:t>Precision-Recall Curve:</w:t>
      </w:r>
    </w:p>
    <w:p w14:paraId="00A4F093" w14:textId="77777777" w:rsidR="00B70BA2" w:rsidRDefault="00000000">
      <w:pPr>
        <w:numPr>
          <w:ilvl w:val="1"/>
          <w:numId w:val="5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plot of precision versus recall at various threshold levels.</w:t>
      </w:r>
    </w:p>
    <w:p w14:paraId="52ADF4C5" w14:textId="77777777" w:rsidR="00B70BA2" w:rsidRDefault="00000000">
      <w:pPr>
        <w:numPr>
          <w:ilvl w:val="1"/>
          <w:numId w:val="5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Useful for evaluating performance on imbalanced datasets where the positive class is rare.</w:t>
      </w:r>
    </w:p>
    <w:p w14:paraId="7693FA56" w14:textId="77777777" w:rsidR="00B70BA2" w:rsidRDefault="00000000">
      <w:pPr>
        <w:numPr>
          <w:ilvl w:val="0"/>
          <w:numId w:val="52"/>
        </w:numPr>
        <w:spacing w:before="100" w:after="100" w:line="240" w:lineRule="auto"/>
      </w:pPr>
      <w:r>
        <w:rPr>
          <w:rFonts w:ascii="Times New Roman" w:eastAsia="Times New Roman" w:hAnsi="Times New Roman"/>
          <w:b/>
          <w:bCs/>
          <w:kern w:val="0"/>
          <w:sz w:val="24"/>
          <w:szCs w:val="24"/>
          <w:lang w:eastAsia="en-IN"/>
        </w:rPr>
        <w:t>Lift and Gain Charts:</w:t>
      </w:r>
    </w:p>
    <w:p w14:paraId="25F7B991" w14:textId="77777777" w:rsidR="00B70BA2" w:rsidRDefault="00000000">
      <w:pPr>
        <w:numPr>
          <w:ilvl w:val="1"/>
          <w:numId w:val="5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Used to evaluate the effectiveness of a classification model by comparing the model's predictions to a random guess.</w:t>
      </w:r>
    </w:p>
    <w:p w14:paraId="2B96C12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Model Validation Techniques</w:t>
      </w:r>
    </w:p>
    <w:p w14:paraId="517BAD1C" w14:textId="77777777" w:rsidR="00B70BA2" w:rsidRDefault="00000000">
      <w:pPr>
        <w:numPr>
          <w:ilvl w:val="0"/>
          <w:numId w:val="53"/>
        </w:numPr>
        <w:spacing w:before="100" w:after="100" w:line="240" w:lineRule="auto"/>
      </w:pPr>
      <w:r>
        <w:rPr>
          <w:rFonts w:ascii="Times New Roman" w:eastAsia="Times New Roman" w:hAnsi="Times New Roman"/>
          <w:b/>
          <w:bCs/>
          <w:kern w:val="0"/>
          <w:sz w:val="24"/>
          <w:szCs w:val="24"/>
          <w:lang w:eastAsia="en-IN"/>
        </w:rPr>
        <w:t>Cross-Validation:</w:t>
      </w:r>
    </w:p>
    <w:p w14:paraId="10ACE5C3" w14:textId="77777777" w:rsidR="00B70BA2" w:rsidRDefault="00000000">
      <w:pPr>
        <w:numPr>
          <w:ilvl w:val="1"/>
          <w:numId w:val="5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Techniques like k-fold cross-validation help assess the model’s performance on different subsets of the data, ensuring it generalizes well to unseen data.</w:t>
      </w:r>
    </w:p>
    <w:p w14:paraId="53F73478" w14:textId="77777777" w:rsidR="00B70BA2" w:rsidRDefault="00000000">
      <w:pPr>
        <w:numPr>
          <w:ilvl w:val="0"/>
          <w:numId w:val="53"/>
        </w:numPr>
        <w:spacing w:before="100" w:after="100" w:line="240" w:lineRule="auto"/>
      </w:pPr>
      <w:r>
        <w:rPr>
          <w:rFonts w:ascii="Times New Roman" w:eastAsia="Times New Roman" w:hAnsi="Times New Roman"/>
          <w:b/>
          <w:bCs/>
          <w:kern w:val="0"/>
          <w:sz w:val="24"/>
          <w:szCs w:val="24"/>
          <w:lang w:eastAsia="en-IN"/>
        </w:rPr>
        <w:t>Train-Test Split:</w:t>
      </w:r>
    </w:p>
    <w:p w14:paraId="4DA4B623" w14:textId="77777777" w:rsidR="00B70BA2" w:rsidRDefault="00000000">
      <w:pPr>
        <w:numPr>
          <w:ilvl w:val="1"/>
          <w:numId w:val="5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Dividing the data into training and testing sets to evaluate the model’s performance on unseen data.</w:t>
      </w:r>
    </w:p>
    <w:p w14:paraId="42EC2EB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Evaluation</w:t>
      </w:r>
    </w:p>
    <w:p w14:paraId="79C7E4D5"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Suppose we have a logistic regression model that predicts whether an email is spam (1) or not spam (0). Here's how we might evaluate its performance:</w:t>
      </w:r>
    </w:p>
    <w:p w14:paraId="04A2C9DA" w14:textId="77777777" w:rsidR="00B70BA2" w:rsidRDefault="00000000">
      <w:pPr>
        <w:numPr>
          <w:ilvl w:val="0"/>
          <w:numId w:val="54"/>
        </w:numPr>
        <w:spacing w:before="100" w:after="100" w:line="240" w:lineRule="auto"/>
      </w:pPr>
      <w:r>
        <w:rPr>
          <w:rFonts w:ascii="Times New Roman" w:eastAsia="Times New Roman" w:hAnsi="Times New Roman"/>
          <w:b/>
          <w:bCs/>
          <w:kern w:val="0"/>
          <w:sz w:val="24"/>
          <w:szCs w:val="24"/>
          <w:lang w:eastAsia="en-IN"/>
        </w:rPr>
        <w:t>Confusion Matrix:</w:t>
      </w:r>
    </w:p>
    <w:p w14:paraId="74265715" w14:textId="77777777" w:rsidR="00B70BA2" w:rsidRDefault="00B7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7DE7A4E1"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Actual \ Predicted | Spam (1) | Not Spam (0) |</w:t>
      </w:r>
    </w:p>
    <w:p w14:paraId="3AAD4D71"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w:t>
      </w:r>
    </w:p>
    <w:p w14:paraId="2580ABB7"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Spam (1)           | 90       | 10           |</w:t>
      </w:r>
    </w:p>
    <w:p w14:paraId="54483FC8" w14:textId="77777777" w:rsidR="00B70BA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Pr>
          <w:rFonts w:ascii="Courier New" w:eastAsia="Times New Roman" w:hAnsi="Courier New" w:cs="Courier New"/>
          <w:kern w:val="0"/>
          <w:sz w:val="20"/>
          <w:szCs w:val="20"/>
          <w:lang w:eastAsia="en-IN"/>
        </w:rPr>
        <w:t>| Not Spam (0)       | 15       | 85           |</w:t>
      </w:r>
    </w:p>
    <w:p w14:paraId="72C3AD40" w14:textId="77777777" w:rsidR="00B70BA2" w:rsidRDefault="00000000">
      <w:pPr>
        <w:numPr>
          <w:ilvl w:val="0"/>
          <w:numId w:val="54"/>
        </w:numPr>
        <w:spacing w:before="100" w:after="100" w:line="240" w:lineRule="auto"/>
      </w:pPr>
      <w:r>
        <w:rPr>
          <w:rFonts w:ascii="Times New Roman" w:eastAsia="Times New Roman" w:hAnsi="Times New Roman"/>
          <w:b/>
          <w:bCs/>
          <w:kern w:val="0"/>
          <w:sz w:val="24"/>
          <w:szCs w:val="24"/>
          <w:lang w:eastAsia="en-IN"/>
        </w:rPr>
        <w:t>Metrics Calculation:</w:t>
      </w:r>
    </w:p>
    <w:p w14:paraId="57DA6909"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Accuracy: 90+85 / 90+85+10+15=0.875</w:t>
      </w:r>
    </w:p>
    <w:p w14:paraId="70FC509D"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Precision: 90 / 90+15=0.857</w:t>
      </w:r>
    </w:p>
    <w:p w14:paraId="1AAD88C7"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Recall: 90 / 90+10=0.9</w:t>
      </w:r>
    </w:p>
    <w:p w14:paraId="0E6509F2"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F1 Score: 2×0.857×0.9 / 0.857+0.9≈0.8782</w:t>
      </w:r>
    </w:p>
    <w:p w14:paraId="553B3F9C"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Specificity: 85 / 85+15=0.85</w:t>
      </w:r>
    </w:p>
    <w:p w14:paraId="5D043470" w14:textId="77777777" w:rsidR="00B70BA2" w:rsidRDefault="00000000">
      <w:pPr>
        <w:numPr>
          <w:ilvl w:val="0"/>
          <w:numId w:val="54"/>
        </w:numPr>
        <w:spacing w:before="100" w:after="100" w:line="240" w:lineRule="auto"/>
      </w:pPr>
      <w:r>
        <w:rPr>
          <w:rFonts w:ascii="Times New Roman" w:eastAsia="Times New Roman" w:hAnsi="Times New Roman"/>
          <w:b/>
          <w:bCs/>
          <w:kern w:val="0"/>
          <w:sz w:val="24"/>
          <w:szCs w:val="24"/>
          <w:lang w:eastAsia="en-IN"/>
        </w:rPr>
        <w:t>ROC and AUC:</w:t>
      </w:r>
    </w:p>
    <w:p w14:paraId="055C94B1" w14:textId="77777777" w:rsidR="00B70BA2" w:rsidRDefault="00000000">
      <w:pPr>
        <w:numPr>
          <w:ilvl w:val="1"/>
          <w:numId w:val="5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Plotting the ROC curve and calculating the AUC, suppose the AUC is 0.92, indicating good model performance.</w:t>
      </w:r>
    </w:p>
    <w:p w14:paraId="4BC10246" w14:textId="77777777" w:rsidR="00B70BA2" w:rsidRDefault="00B70BA2">
      <w:pPr>
        <w:rPr>
          <w:rFonts w:ascii="Times New Roman" w:eastAsia="Times New Roman" w:hAnsi="Times New Roman"/>
          <w:sz w:val="24"/>
          <w:szCs w:val="24"/>
          <w:lang w:eastAsia="en-IN"/>
        </w:rPr>
      </w:pPr>
    </w:p>
    <w:p w14:paraId="46810535" w14:textId="77777777" w:rsidR="00B70BA2" w:rsidRDefault="00B70BA2">
      <w:pPr>
        <w:rPr>
          <w:rFonts w:ascii="Times New Roman" w:eastAsia="Times New Roman" w:hAnsi="Times New Roman"/>
          <w:kern w:val="0"/>
          <w:sz w:val="24"/>
          <w:szCs w:val="24"/>
          <w:lang w:eastAsia="en-IN"/>
        </w:rPr>
      </w:pPr>
    </w:p>
    <w:p w14:paraId="5EB18A8F"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Q-11. What is a decision tree?</w:t>
      </w:r>
    </w:p>
    <w:p w14:paraId="5C1D74A7" w14:textId="77777777" w:rsidR="00B70BA2" w:rsidRDefault="00000000">
      <w:pPr>
        <w:pStyle w:val="NormalWeb"/>
      </w:pPr>
      <w:r>
        <w:rPr>
          <w:b/>
          <w:bCs/>
          <w:sz w:val="32"/>
          <w:szCs w:val="32"/>
        </w:rPr>
        <w:t xml:space="preserve">Ans. </w:t>
      </w:r>
      <w:r>
        <w:t>A decision tree is a supervised learning algorithm used for both classification and regression tasks. It works by recursively partitioning the data into subsets based on the values of different attributes. At each step of the partitioning process, it selects the attribute that best splits the data into homogeneous subsets with respect to the target variable.</w:t>
      </w:r>
    </w:p>
    <w:p w14:paraId="7111094D"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Structure of a Decision Tree</w:t>
      </w:r>
    </w:p>
    <w:p w14:paraId="359EB89F" w14:textId="77777777" w:rsidR="00B70BA2" w:rsidRDefault="00000000">
      <w:pPr>
        <w:numPr>
          <w:ilvl w:val="0"/>
          <w:numId w:val="55"/>
        </w:numPr>
        <w:spacing w:before="100" w:after="100" w:line="240" w:lineRule="auto"/>
      </w:pPr>
      <w:r>
        <w:rPr>
          <w:rFonts w:ascii="Times New Roman" w:eastAsia="Times New Roman" w:hAnsi="Times New Roman"/>
          <w:b/>
          <w:bCs/>
          <w:kern w:val="0"/>
          <w:sz w:val="24"/>
          <w:szCs w:val="24"/>
          <w:lang w:eastAsia="en-IN"/>
        </w:rPr>
        <w:t>Nodes:</w:t>
      </w:r>
    </w:p>
    <w:p w14:paraId="251D8A19" w14:textId="77777777" w:rsidR="00B70BA2" w:rsidRDefault="00000000">
      <w:pPr>
        <w:numPr>
          <w:ilvl w:val="1"/>
          <w:numId w:val="5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Each node in the decision tree represents a decision or a test on a feature (attribute).</w:t>
      </w:r>
    </w:p>
    <w:p w14:paraId="7947AEDB" w14:textId="77777777" w:rsidR="00B70BA2" w:rsidRDefault="00000000">
      <w:pPr>
        <w:numPr>
          <w:ilvl w:val="0"/>
          <w:numId w:val="55"/>
        </w:numPr>
        <w:spacing w:before="100" w:after="100" w:line="240" w:lineRule="auto"/>
      </w:pPr>
      <w:r>
        <w:rPr>
          <w:rFonts w:ascii="Times New Roman" w:eastAsia="Times New Roman" w:hAnsi="Times New Roman"/>
          <w:b/>
          <w:bCs/>
          <w:kern w:val="0"/>
          <w:sz w:val="24"/>
          <w:szCs w:val="24"/>
          <w:lang w:eastAsia="en-IN"/>
        </w:rPr>
        <w:t>Edges:</w:t>
      </w:r>
    </w:p>
    <w:p w14:paraId="4E0BF63A" w14:textId="77777777" w:rsidR="00B70BA2" w:rsidRDefault="00000000">
      <w:pPr>
        <w:numPr>
          <w:ilvl w:val="1"/>
          <w:numId w:val="5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Edges emanating from nodes represent the outcome of a split based on the value of a particular attribute.</w:t>
      </w:r>
    </w:p>
    <w:p w14:paraId="3BF1F3D9" w14:textId="77777777" w:rsidR="00B70BA2" w:rsidRDefault="00000000">
      <w:pPr>
        <w:numPr>
          <w:ilvl w:val="0"/>
          <w:numId w:val="55"/>
        </w:numPr>
        <w:spacing w:before="100" w:after="100" w:line="240" w:lineRule="auto"/>
      </w:pPr>
      <w:r>
        <w:rPr>
          <w:rFonts w:ascii="Times New Roman" w:eastAsia="Times New Roman" w:hAnsi="Times New Roman"/>
          <w:b/>
          <w:bCs/>
          <w:kern w:val="0"/>
          <w:sz w:val="24"/>
          <w:szCs w:val="24"/>
          <w:lang w:eastAsia="en-IN"/>
        </w:rPr>
        <w:t>Root Node:</w:t>
      </w:r>
    </w:p>
    <w:p w14:paraId="4C24B16F" w14:textId="77777777" w:rsidR="00B70BA2" w:rsidRDefault="00000000">
      <w:pPr>
        <w:numPr>
          <w:ilvl w:val="1"/>
          <w:numId w:val="5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topmost node in the tree, which corresponds to the best predictor or feature that best separates the data.</w:t>
      </w:r>
    </w:p>
    <w:p w14:paraId="36B7D4DA" w14:textId="77777777" w:rsidR="00B70BA2" w:rsidRDefault="00000000">
      <w:pPr>
        <w:numPr>
          <w:ilvl w:val="0"/>
          <w:numId w:val="55"/>
        </w:numPr>
        <w:spacing w:before="100" w:after="100" w:line="240" w:lineRule="auto"/>
      </w:pPr>
      <w:r>
        <w:rPr>
          <w:rFonts w:ascii="Times New Roman" w:eastAsia="Times New Roman" w:hAnsi="Times New Roman"/>
          <w:b/>
          <w:bCs/>
          <w:kern w:val="0"/>
          <w:sz w:val="24"/>
          <w:szCs w:val="24"/>
          <w:lang w:eastAsia="en-IN"/>
        </w:rPr>
        <w:t>Internal Nodes:</w:t>
      </w:r>
    </w:p>
    <w:p w14:paraId="456D8DC1" w14:textId="77777777" w:rsidR="00B70BA2" w:rsidRDefault="00000000">
      <w:pPr>
        <w:numPr>
          <w:ilvl w:val="1"/>
          <w:numId w:val="5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Nodes that have child nodes and represent a decision rule.</w:t>
      </w:r>
    </w:p>
    <w:p w14:paraId="16E407CC" w14:textId="77777777" w:rsidR="00B70BA2" w:rsidRDefault="00000000">
      <w:pPr>
        <w:numPr>
          <w:ilvl w:val="0"/>
          <w:numId w:val="55"/>
        </w:numPr>
        <w:spacing w:before="100" w:after="100" w:line="240" w:lineRule="auto"/>
      </w:pPr>
      <w:r>
        <w:rPr>
          <w:rFonts w:ascii="Times New Roman" w:eastAsia="Times New Roman" w:hAnsi="Times New Roman"/>
          <w:b/>
          <w:bCs/>
          <w:kern w:val="0"/>
          <w:sz w:val="24"/>
          <w:szCs w:val="24"/>
          <w:lang w:eastAsia="en-IN"/>
        </w:rPr>
        <w:t>Leaf Nodes:</w:t>
      </w:r>
    </w:p>
    <w:p w14:paraId="450BD90D" w14:textId="77777777" w:rsidR="00B70BA2" w:rsidRDefault="00000000">
      <w:pPr>
        <w:numPr>
          <w:ilvl w:val="1"/>
          <w:numId w:val="5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Terminal nodes that predict the outcome (class or value) of the target variable.</w:t>
      </w:r>
    </w:p>
    <w:p w14:paraId="7292AD8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How Decision Trees Work</w:t>
      </w:r>
    </w:p>
    <w:p w14:paraId="0018CE4C" w14:textId="77777777" w:rsidR="00B70BA2" w:rsidRDefault="00000000">
      <w:pPr>
        <w:numPr>
          <w:ilvl w:val="0"/>
          <w:numId w:val="56"/>
        </w:numPr>
        <w:spacing w:before="100" w:after="100" w:line="240" w:lineRule="auto"/>
      </w:pPr>
      <w:r>
        <w:rPr>
          <w:rFonts w:ascii="Times New Roman" w:eastAsia="Times New Roman" w:hAnsi="Times New Roman"/>
          <w:b/>
          <w:bCs/>
          <w:kern w:val="0"/>
          <w:sz w:val="24"/>
          <w:szCs w:val="24"/>
          <w:lang w:eastAsia="en-IN"/>
        </w:rPr>
        <w:t>Splitting Criteria:</w:t>
      </w:r>
    </w:p>
    <w:p w14:paraId="52AEE597" w14:textId="77777777" w:rsidR="00B70BA2" w:rsidRDefault="00000000">
      <w:pPr>
        <w:numPr>
          <w:ilvl w:val="1"/>
          <w:numId w:val="5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decision tree algorithm selects the best attribute at each step to split the data.</w:t>
      </w:r>
    </w:p>
    <w:p w14:paraId="1AAAC39A" w14:textId="77777777" w:rsidR="00B70BA2" w:rsidRDefault="00000000">
      <w:pPr>
        <w:numPr>
          <w:ilvl w:val="1"/>
          <w:numId w:val="5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Common splitting criteria include Gini impurity for classification and variance reduction (e.g., MSE) for regression.</w:t>
      </w:r>
    </w:p>
    <w:p w14:paraId="241EA1B8" w14:textId="77777777" w:rsidR="00B70BA2" w:rsidRDefault="00000000">
      <w:pPr>
        <w:numPr>
          <w:ilvl w:val="0"/>
          <w:numId w:val="56"/>
        </w:numPr>
        <w:spacing w:before="100" w:after="100" w:line="240" w:lineRule="auto"/>
      </w:pPr>
      <w:r>
        <w:rPr>
          <w:rFonts w:ascii="Times New Roman" w:eastAsia="Times New Roman" w:hAnsi="Times New Roman"/>
          <w:b/>
          <w:bCs/>
          <w:kern w:val="0"/>
          <w:sz w:val="24"/>
          <w:szCs w:val="24"/>
          <w:lang w:eastAsia="en-IN"/>
        </w:rPr>
        <w:t>Recursive Partitioning:</w:t>
      </w:r>
    </w:p>
    <w:p w14:paraId="462EE137" w14:textId="77777777" w:rsidR="00B70BA2" w:rsidRDefault="00000000">
      <w:pPr>
        <w:numPr>
          <w:ilvl w:val="1"/>
          <w:numId w:val="5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process of splitting continues recursively until one of the stopping criteria is met, such as reaching a maximum depth, no further gain in impurity reduction, or having too few instances in a node.</w:t>
      </w:r>
    </w:p>
    <w:p w14:paraId="0F82DEDD" w14:textId="77777777" w:rsidR="00B70BA2" w:rsidRDefault="00000000">
      <w:pPr>
        <w:numPr>
          <w:ilvl w:val="0"/>
          <w:numId w:val="56"/>
        </w:numPr>
        <w:spacing w:before="100" w:after="100" w:line="240" w:lineRule="auto"/>
      </w:pPr>
      <w:r>
        <w:rPr>
          <w:rFonts w:ascii="Times New Roman" w:eastAsia="Times New Roman" w:hAnsi="Times New Roman"/>
          <w:b/>
          <w:bCs/>
          <w:kern w:val="0"/>
          <w:sz w:val="24"/>
          <w:szCs w:val="24"/>
          <w:lang w:eastAsia="en-IN"/>
        </w:rPr>
        <w:t>Prediction:</w:t>
      </w:r>
    </w:p>
    <w:p w14:paraId="2AAC7CA2" w14:textId="77777777" w:rsidR="00B70BA2" w:rsidRDefault="00000000">
      <w:pPr>
        <w:numPr>
          <w:ilvl w:val="1"/>
          <w:numId w:val="5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To predict the target variable for a new instance, the decision tree traverses from the root to a leaf node based on the values of the attributes in the instance.</w:t>
      </w:r>
    </w:p>
    <w:p w14:paraId="36361D1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Advantages of Decision Trees</w:t>
      </w:r>
    </w:p>
    <w:p w14:paraId="55076EDF" w14:textId="77777777" w:rsidR="00B70BA2" w:rsidRDefault="00000000">
      <w:pPr>
        <w:numPr>
          <w:ilvl w:val="0"/>
          <w:numId w:val="57"/>
        </w:numPr>
        <w:spacing w:before="100" w:after="100" w:line="240" w:lineRule="auto"/>
      </w:pPr>
      <w:r>
        <w:rPr>
          <w:rFonts w:ascii="Times New Roman" w:eastAsia="Times New Roman" w:hAnsi="Times New Roman"/>
          <w:b/>
          <w:bCs/>
          <w:kern w:val="0"/>
          <w:sz w:val="24"/>
          <w:szCs w:val="24"/>
          <w:lang w:eastAsia="en-IN"/>
        </w:rPr>
        <w:t>Interpretability:</w:t>
      </w:r>
      <w:r>
        <w:rPr>
          <w:rFonts w:ascii="Times New Roman" w:eastAsia="Times New Roman" w:hAnsi="Times New Roman"/>
          <w:kern w:val="0"/>
          <w:sz w:val="24"/>
          <w:szCs w:val="24"/>
          <w:lang w:eastAsia="en-IN"/>
        </w:rPr>
        <w:t xml:space="preserve"> Decision trees are easy to interpret and visualize. They mimic human decision-making processes.</w:t>
      </w:r>
    </w:p>
    <w:p w14:paraId="19354797" w14:textId="77777777" w:rsidR="00B70BA2" w:rsidRDefault="00000000">
      <w:pPr>
        <w:numPr>
          <w:ilvl w:val="0"/>
          <w:numId w:val="57"/>
        </w:numPr>
        <w:spacing w:before="100" w:after="100" w:line="240" w:lineRule="auto"/>
      </w:pPr>
      <w:r>
        <w:rPr>
          <w:rFonts w:ascii="Times New Roman" w:eastAsia="Times New Roman" w:hAnsi="Times New Roman"/>
          <w:b/>
          <w:bCs/>
          <w:kern w:val="0"/>
          <w:sz w:val="24"/>
          <w:szCs w:val="24"/>
          <w:lang w:eastAsia="en-IN"/>
        </w:rPr>
        <w:t>Handling Non-linearity:</w:t>
      </w:r>
      <w:r>
        <w:rPr>
          <w:rFonts w:ascii="Times New Roman" w:eastAsia="Times New Roman" w:hAnsi="Times New Roman"/>
          <w:kern w:val="0"/>
          <w:sz w:val="24"/>
          <w:szCs w:val="24"/>
          <w:lang w:eastAsia="en-IN"/>
        </w:rPr>
        <w:t xml:space="preserve"> They can model non-linear relationships between features and target variables.</w:t>
      </w:r>
    </w:p>
    <w:p w14:paraId="2C0838E2" w14:textId="77777777" w:rsidR="00B70BA2" w:rsidRDefault="00000000">
      <w:pPr>
        <w:numPr>
          <w:ilvl w:val="0"/>
          <w:numId w:val="57"/>
        </w:numPr>
        <w:spacing w:before="100" w:after="100" w:line="240" w:lineRule="auto"/>
      </w:pPr>
      <w:r>
        <w:rPr>
          <w:rFonts w:ascii="Times New Roman" w:eastAsia="Times New Roman" w:hAnsi="Times New Roman"/>
          <w:b/>
          <w:bCs/>
          <w:kern w:val="0"/>
          <w:sz w:val="24"/>
          <w:szCs w:val="24"/>
          <w:lang w:eastAsia="en-IN"/>
        </w:rPr>
        <w:t>Automatic Variable Selection:</w:t>
      </w:r>
      <w:r>
        <w:rPr>
          <w:rFonts w:ascii="Times New Roman" w:eastAsia="Times New Roman" w:hAnsi="Times New Roman"/>
          <w:kern w:val="0"/>
          <w:sz w:val="24"/>
          <w:szCs w:val="24"/>
          <w:lang w:eastAsia="en-IN"/>
        </w:rPr>
        <w:t xml:space="preserve"> Decision trees automatically select important variables and ignore irrelevant ones.</w:t>
      </w:r>
    </w:p>
    <w:p w14:paraId="527B0573" w14:textId="77777777" w:rsidR="00B70BA2" w:rsidRDefault="00000000">
      <w:pPr>
        <w:numPr>
          <w:ilvl w:val="0"/>
          <w:numId w:val="57"/>
        </w:numPr>
        <w:spacing w:before="100" w:after="100" w:line="240" w:lineRule="auto"/>
      </w:pPr>
      <w:r>
        <w:rPr>
          <w:rFonts w:ascii="Times New Roman" w:eastAsia="Times New Roman" w:hAnsi="Times New Roman"/>
          <w:b/>
          <w:bCs/>
          <w:kern w:val="0"/>
          <w:sz w:val="24"/>
          <w:szCs w:val="24"/>
          <w:lang w:eastAsia="en-IN"/>
        </w:rPr>
        <w:t>Robust to Outliers:</w:t>
      </w:r>
      <w:r>
        <w:rPr>
          <w:rFonts w:ascii="Times New Roman" w:eastAsia="Times New Roman" w:hAnsi="Times New Roman"/>
          <w:kern w:val="0"/>
          <w:sz w:val="24"/>
          <w:szCs w:val="24"/>
          <w:lang w:eastAsia="en-IN"/>
        </w:rPr>
        <w:t xml:space="preserve"> They are robust to outliers and missing values (after suitable preprocessing).</w:t>
      </w:r>
    </w:p>
    <w:p w14:paraId="548CF45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Limitations of Decision Trees</w:t>
      </w:r>
    </w:p>
    <w:p w14:paraId="3E861567" w14:textId="77777777" w:rsidR="00B70BA2" w:rsidRDefault="00000000">
      <w:pPr>
        <w:numPr>
          <w:ilvl w:val="0"/>
          <w:numId w:val="58"/>
        </w:numPr>
        <w:spacing w:before="100" w:after="100" w:line="240" w:lineRule="auto"/>
      </w:pPr>
      <w:r>
        <w:rPr>
          <w:rFonts w:ascii="Times New Roman" w:eastAsia="Times New Roman" w:hAnsi="Times New Roman"/>
          <w:b/>
          <w:bCs/>
          <w:kern w:val="0"/>
          <w:sz w:val="24"/>
          <w:szCs w:val="24"/>
          <w:lang w:eastAsia="en-IN"/>
        </w:rPr>
        <w:t>Overfitting:</w:t>
      </w:r>
      <w:r>
        <w:rPr>
          <w:rFonts w:ascii="Times New Roman" w:eastAsia="Times New Roman" w:hAnsi="Times New Roman"/>
          <w:kern w:val="0"/>
          <w:sz w:val="24"/>
          <w:szCs w:val="24"/>
          <w:lang w:eastAsia="en-IN"/>
        </w:rPr>
        <w:t xml:space="preserve"> Decision trees tend to overfit the training data, capturing noise and specific details that may not generalize well to new data.</w:t>
      </w:r>
    </w:p>
    <w:p w14:paraId="38EFF6EC" w14:textId="77777777" w:rsidR="00B70BA2" w:rsidRDefault="00000000">
      <w:pPr>
        <w:numPr>
          <w:ilvl w:val="0"/>
          <w:numId w:val="58"/>
        </w:numPr>
        <w:spacing w:before="100" w:after="100" w:line="240" w:lineRule="auto"/>
      </w:pPr>
      <w:r>
        <w:rPr>
          <w:rFonts w:ascii="Times New Roman" w:eastAsia="Times New Roman" w:hAnsi="Times New Roman"/>
          <w:b/>
          <w:bCs/>
          <w:kern w:val="0"/>
          <w:sz w:val="24"/>
          <w:szCs w:val="24"/>
          <w:lang w:eastAsia="en-IN"/>
        </w:rPr>
        <w:t>Instability:</w:t>
      </w:r>
      <w:r>
        <w:rPr>
          <w:rFonts w:ascii="Times New Roman" w:eastAsia="Times New Roman" w:hAnsi="Times New Roman"/>
          <w:kern w:val="0"/>
          <w:sz w:val="24"/>
          <w:szCs w:val="24"/>
          <w:lang w:eastAsia="en-IN"/>
        </w:rPr>
        <w:t xml:space="preserve"> Small variations in the data can result in a completely different tree structure, leading to instability.</w:t>
      </w:r>
    </w:p>
    <w:p w14:paraId="68E081CA" w14:textId="77777777" w:rsidR="00B70BA2" w:rsidRDefault="00000000">
      <w:pPr>
        <w:numPr>
          <w:ilvl w:val="0"/>
          <w:numId w:val="58"/>
        </w:numPr>
        <w:spacing w:before="100" w:after="100" w:line="240" w:lineRule="auto"/>
      </w:pPr>
      <w:r>
        <w:rPr>
          <w:rFonts w:ascii="Times New Roman" w:eastAsia="Times New Roman" w:hAnsi="Times New Roman"/>
          <w:b/>
          <w:bCs/>
          <w:kern w:val="0"/>
          <w:sz w:val="24"/>
          <w:szCs w:val="24"/>
          <w:lang w:eastAsia="en-IN"/>
        </w:rPr>
        <w:t>Bias towards Dominant Classes:</w:t>
      </w:r>
      <w:r>
        <w:rPr>
          <w:rFonts w:ascii="Times New Roman" w:eastAsia="Times New Roman" w:hAnsi="Times New Roman"/>
          <w:kern w:val="0"/>
          <w:sz w:val="24"/>
          <w:szCs w:val="24"/>
          <w:lang w:eastAsia="en-IN"/>
        </w:rPr>
        <w:t xml:space="preserve"> In classification tasks with imbalanced class distributions, decision trees may bias towards the dominant class.</w:t>
      </w:r>
    </w:p>
    <w:p w14:paraId="07E01C38"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Applications of Decision Trees</w:t>
      </w:r>
    </w:p>
    <w:p w14:paraId="3BA75128" w14:textId="77777777" w:rsidR="00B70BA2" w:rsidRDefault="00000000">
      <w:pPr>
        <w:numPr>
          <w:ilvl w:val="0"/>
          <w:numId w:val="59"/>
        </w:numPr>
        <w:spacing w:before="100" w:after="100" w:line="240" w:lineRule="auto"/>
      </w:pPr>
      <w:r>
        <w:rPr>
          <w:rFonts w:ascii="Times New Roman" w:eastAsia="Times New Roman" w:hAnsi="Times New Roman"/>
          <w:b/>
          <w:bCs/>
          <w:kern w:val="0"/>
          <w:sz w:val="24"/>
          <w:szCs w:val="24"/>
          <w:lang w:eastAsia="en-IN"/>
        </w:rPr>
        <w:t>Classification Tasks:</w:t>
      </w:r>
      <w:r>
        <w:rPr>
          <w:rFonts w:ascii="Times New Roman" w:eastAsia="Times New Roman" w:hAnsi="Times New Roman"/>
          <w:kern w:val="0"/>
          <w:sz w:val="24"/>
          <w:szCs w:val="24"/>
          <w:lang w:eastAsia="en-IN"/>
        </w:rPr>
        <w:t xml:space="preserve"> Such as predicting whether a customer will churn or not, diagnosing diseases based on symptoms, etc.</w:t>
      </w:r>
    </w:p>
    <w:p w14:paraId="1CE149F2" w14:textId="77777777" w:rsidR="00B70BA2" w:rsidRDefault="00000000">
      <w:pPr>
        <w:numPr>
          <w:ilvl w:val="0"/>
          <w:numId w:val="59"/>
        </w:numPr>
        <w:spacing w:before="100" w:after="100" w:line="240" w:lineRule="auto"/>
      </w:pPr>
      <w:r>
        <w:rPr>
          <w:rFonts w:ascii="Times New Roman" w:eastAsia="Times New Roman" w:hAnsi="Times New Roman"/>
          <w:b/>
          <w:bCs/>
          <w:kern w:val="0"/>
          <w:sz w:val="24"/>
          <w:szCs w:val="24"/>
          <w:lang w:eastAsia="en-IN"/>
        </w:rPr>
        <w:t>Regression Tasks:</w:t>
      </w:r>
      <w:r>
        <w:rPr>
          <w:rFonts w:ascii="Times New Roman" w:eastAsia="Times New Roman" w:hAnsi="Times New Roman"/>
          <w:kern w:val="0"/>
          <w:sz w:val="24"/>
          <w:szCs w:val="24"/>
          <w:lang w:eastAsia="en-IN"/>
        </w:rPr>
        <w:t xml:space="preserve"> Such as predicting house prices based on features like size, location, etc.</w:t>
      </w:r>
    </w:p>
    <w:p w14:paraId="09DE774C" w14:textId="77777777" w:rsidR="00B70BA2" w:rsidRDefault="00000000">
      <w:pPr>
        <w:numPr>
          <w:ilvl w:val="0"/>
          <w:numId w:val="59"/>
        </w:numPr>
        <w:spacing w:before="100" w:after="100" w:line="240" w:lineRule="auto"/>
      </w:pPr>
      <w:r>
        <w:rPr>
          <w:rFonts w:ascii="Times New Roman" w:eastAsia="Times New Roman" w:hAnsi="Times New Roman"/>
          <w:b/>
          <w:bCs/>
          <w:kern w:val="0"/>
          <w:sz w:val="24"/>
          <w:szCs w:val="24"/>
          <w:lang w:eastAsia="en-IN"/>
        </w:rPr>
        <w:t>Feature Selection:</w:t>
      </w:r>
      <w:r>
        <w:rPr>
          <w:rFonts w:ascii="Times New Roman" w:eastAsia="Times New Roman" w:hAnsi="Times New Roman"/>
          <w:kern w:val="0"/>
          <w:sz w:val="24"/>
          <w:szCs w:val="24"/>
          <w:lang w:eastAsia="en-IN"/>
        </w:rPr>
        <w:t xml:space="preserve"> Identifying the most important features in a dataset.</w:t>
      </w:r>
    </w:p>
    <w:p w14:paraId="369362CC"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of a Decision Tree</w:t>
      </w:r>
    </w:p>
    <w:p w14:paraId="4F41EAD3"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Consider a classification problem where we want to predict whether a loan applicant is likely to default or not based on attributes like income, credit score, and loan amount. A decision tree might make decisions based on income thresholds, credit score ranges, and loan amount limits, leading to a tree structure where each node represents a decision based on these attributes until a prediction (default or non-default) is made at a leaf node.</w:t>
      </w:r>
    </w:p>
    <w:p w14:paraId="2EDA7BC4" w14:textId="77777777" w:rsidR="00B70BA2" w:rsidRDefault="00B70BA2">
      <w:pPr>
        <w:rPr>
          <w:rFonts w:ascii="Times New Roman" w:eastAsia="Times New Roman" w:hAnsi="Times New Roman"/>
          <w:b/>
          <w:bCs/>
          <w:sz w:val="32"/>
          <w:szCs w:val="32"/>
          <w:lang w:eastAsia="en-IN"/>
        </w:rPr>
      </w:pPr>
    </w:p>
    <w:p w14:paraId="0ECAE340"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Q-12. How does a decision tree make predictions?</w:t>
      </w:r>
    </w:p>
    <w:p w14:paraId="187CC7F3" w14:textId="77777777" w:rsidR="00B70BA2" w:rsidRDefault="00000000">
      <w:pPr>
        <w:pStyle w:val="NormalWeb"/>
      </w:pPr>
      <w:r>
        <w:rPr>
          <w:b/>
          <w:bCs/>
          <w:sz w:val="32"/>
          <w:szCs w:val="32"/>
        </w:rPr>
        <w:t xml:space="preserve">Ans. </w:t>
      </w:r>
      <w:r>
        <w:t>A decision tree makes predictions by recursively partitioning the input space (or feature space) into smaller regions, where each region corresponds to a specific prediction or class label. Here’s a step-by-step explanation of how a decision tree makes predictions:</w:t>
      </w:r>
    </w:p>
    <w:p w14:paraId="060F6383"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1. Building the Decision Tree</w:t>
      </w:r>
    </w:p>
    <w:p w14:paraId="17694ED7" w14:textId="77777777" w:rsidR="00B70BA2" w:rsidRDefault="00000000">
      <w:pPr>
        <w:numPr>
          <w:ilvl w:val="0"/>
          <w:numId w:val="60"/>
        </w:numPr>
        <w:spacing w:before="100" w:after="100" w:line="240" w:lineRule="auto"/>
      </w:pPr>
      <w:r>
        <w:rPr>
          <w:rFonts w:ascii="Times New Roman" w:eastAsia="Times New Roman" w:hAnsi="Times New Roman"/>
          <w:b/>
          <w:bCs/>
          <w:kern w:val="0"/>
          <w:sz w:val="24"/>
          <w:szCs w:val="24"/>
          <w:lang w:eastAsia="en-IN"/>
        </w:rPr>
        <w:t>Training Phase:</w:t>
      </w:r>
      <w:r>
        <w:rPr>
          <w:rFonts w:ascii="Times New Roman" w:eastAsia="Times New Roman" w:hAnsi="Times New Roman"/>
          <w:kern w:val="0"/>
          <w:sz w:val="24"/>
          <w:szCs w:val="24"/>
          <w:lang w:eastAsia="en-IN"/>
        </w:rPr>
        <w:t xml:space="preserve"> During the training phase, the decision tree algorithm recursively splits the data based on the values of input features (attributes) to maximize the homogeneity (purity) of the target variable within each partition.</w:t>
      </w:r>
    </w:p>
    <w:p w14:paraId="3E025510" w14:textId="77777777" w:rsidR="00B70BA2" w:rsidRDefault="00000000">
      <w:pPr>
        <w:numPr>
          <w:ilvl w:val="0"/>
          <w:numId w:val="60"/>
        </w:numPr>
        <w:spacing w:before="100" w:after="100" w:line="240" w:lineRule="auto"/>
      </w:pPr>
      <w:r>
        <w:rPr>
          <w:rFonts w:ascii="Times New Roman" w:eastAsia="Times New Roman" w:hAnsi="Times New Roman"/>
          <w:b/>
          <w:bCs/>
          <w:kern w:val="0"/>
          <w:sz w:val="24"/>
          <w:szCs w:val="24"/>
          <w:lang w:eastAsia="en-IN"/>
        </w:rPr>
        <w:lastRenderedPageBreak/>
        <w:t>Splitting Criteria:</w:t>
      </w:r>
      <w:r>
        <w:rPr>
          <w:rFonts w:ascii="Times New Roman" w:eastAsia="Times New Roman" w:hAnsi="Times New Roman"/>
          <w:kern w:val="0"/>
          <w:sz w:val="24"/>
          <w:szCs w:val="24"/>
          <w:lang w:eastAsia="en-IN"/>
        </w:rPr>
        <w:t xml:space="preserve"> At each node of the tree, the algorithm selects the best attribute (feature) and its corresponding value to split the data into two or more subsets. The goal is to maximize the information gain or purity gain, which is typically measured by metrics like Gini impurity for classification tasks or mean squared error reduction for regression tasks.</w:t>
      </w:r>
    </w:p>
    <w:p w14:paraId="7A86212C" w14:textId="77777777" w:rsidR="00B70BA2" w:rsidRDefault="00000000">
      <w:pPr>
        <w:numPr>
          <w:ilvl w:val="0"/>
          <w:numId w:val="60"/>
        </w:numPr>
        <w:spacing w:before="100" w:after="100" w:line="240" w:lineRule="auto"/>
      </w:pPr>
      <w:r>
        <w:rPr>
          <w:rFonts w:ascii="Times New Roman" w:eastAsia="Times New Roman" w:hAnsi="Times New Roman"/>
          <w:b/>
          <w:bCs/>
          <w:kern w:val="0"/>
          <w:sz w:val="24"/>
          <w:szCs w:val="24"/>
          <w:lang w:eastAsia="en-IN"/>
        </w:rPr>
        <w:t>Recursive Partitioning:</w:t>
      </w:r>
      <w:r>
        <w:rPr>
          <w:rFonts w:ascii="Times New Roman" w:eastAsia="Times New Roman" w:hAnsi="Times New Roman"/>
          <w:kern w:val="0"/>
          <w:sz w:val="24"/>
          <w:szCs w:val="24"/>
          <w:lang w:eastAsia="en-IN"/>
        </w:rPr>
        <w:t xml:space="preserve"> This process continues recursively until one of the stopping criteria is met, such as reaching a maximum depth of the tree, no further gain in impurity reduction, or having too few instances in a node to split further.</w:t>
      </w:r>
    </w:p>
    <w:p w14:paraId="06B3977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2. Making Predictions</w:t>
      </w:r>
    </w:p>
    <w:p w14:paraId="32C5604E"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Once the decision tree is built (trained), it can be used to make predictions for new instances (or observations) based on their feature values:</w:t>
      </w:r>
    </w:p>
    <w:p w14:paraId="590C6827" w14:textId="77777777" w:rsidR="00B70BA2" w:rsidRDefault="00000000">
      <w:pPr>
        <w:numPr>
          <w:ilvl w:val="0"/>
          <w:numId w:val="61"/>
        </w:numPr>
        <w:spacing w:before="100" w:after="100" w:line="240" w:lineRule="auto"/>
      </w:pPr>
      <w:r>
        <w:rPr>
          <w:rFonts w:ascii="Times New Roman" w:eastAsia="Times New Roman" w:hAnsi="Times New Roman"/>
          <w:b/>
          <w:bCs/>
          <w:kern w:val="0"/>
          <w:sz w:val="24"/>
          <w:szCs w:val="24"/>
          <w:lang w:eastAsia="en-IN"/>
        </w:rPr>
        <w:t>Traversal of the Tree:</w:t>
      </w:r>
      <w:r>
        <w:rPr>
          <w:rFonts w:ascii="Times New Roman" w:eastAsia="Times New Roman" w:hAnsi="Times New Roman"/>
          <w:kern w:val="0"/>
          <w:sz w:val="24"/>
          <w:szCs w:val="24"/>
          <w:lang w:eastAsia="en-IN"/>
        </w:rPr>
        <w:t xml:space="preserve"> Starting from the root node (top node of the tree), the algorithm traverses down the tree by following the decision rules (edges) based on the values of the features in the new instance.</w:t>
      </w:r>
    </w:p>
    <w:p w14:paraId="4C047583" w14:textId="77777777" w:rsidR="00B70BA2" w:rsidRDefault="00000000">
      <w:pPr>
        <w:numPr>
          <w:ilvl w:val="0"/>
          <w:numId w:val="61"/>
        </w:numPr>
        <w:spacing w:before="100" w:after="100" w:line="240" w:lineRule="auto"/>
      </w:pPr>
      <w:r>
        <w:rPr>
          <w:rFonts w:ascii="Times New Roman" w:eastAsia="Times New Roman" w:hAnsi="Times New Roman"/>
          <w:b/>
          <w:bCs/>
          <w:kern w:val="0"/>
          <w:sz w:val="24"/>
          <w:szCs w:val="24"/>
          <w:lang w:eastAsia="en-IN"/>
        </w:rPr>
        <w:t>Decision Rules:</w:t>
      </w:r>
      <w:r>
        <w:rPr>
          <w:rFonts w:ascii="Times New Roman" w:eastAsia="Times New Roman" w:hAnsi="Times New Roman"/>
          <w:kern w:val="0"/>
          <w:sz w:val="24"/>
          <w:szCs w:val="24"/>
          <w:lang w:eastAsia="en-IN"/>
        </w:rPr>
        <w:t xml:space="preserve"> At each internal node of the tree, the algorithm checks the value of a specific feature in the new instance and moves to the child node that corresponds to the observed value of that feature.</w:t>
      </w:r>
    </w:p>
    <w:p w14:paraId="621CF828" w14:textId="77777777" w:rsidR="00B70BA2" w:rsidRDefault="00000000">
      <w:pPr>
        <w:numPr>
          <w:ilvl w:val="0"/>
          <w:numId w:val="61"/>
        </w:numPr>
        <w:spacing w:before="100" w:after="100" w:line="240" w:lineRule="auto"/>
      </w:pPr>
      <w:r>
        <w:rPr>
          <w:rFonts w:ascii="Times New Roman" w:eastAsia="Times New Roman" w:hAnsi="Times New Roman"/>
          <w:b/>
          <w:bCs/>
          <w:kern w:val="0"/>
          <w:sz w:val="24"/>
          <w:szCs w:val="24"/>
          <w:lang w:eastAsia="en-IN"/>
        </w:rPr>
        <w:t>Leaf Nodes:</w:t>
      </w:r>
      <w:r>
        <w:rPr>
          <w:rFonts w:ascii="Times New Roman" w:eastAsia="Times New Roman" w:hAnsi="Times New Roman"/>
          <w:kern w:val="0"/>
          <w:sz w:val="24"/>
          <w:szCs w:val="24"/>
          <w:lang w:eastAsia="en-IN"/>
        </w:rPr>
        <w:t xml:space="preserve"> The traversal continues until a leaf node is reached. Leaf nodes are terminal nodes in the decision tree that do not have any child nodes. Each leaf node corresponds to a class label (in classification) or a predicted value (in regression).</w:t>
      </w:r>
    </w:p>
    <w:p w14:paraId="0C690102" w14:textId="77777777" w:rsidR="00B70BA2" w:rsidRDefault="00000000">
      <w:pPr>
        <w:numPr>
          <w:ilvl w:val="0"/>
          <w:numId w:val="61"/>
        </w:numPr>
        <w:spacing w:before="100" w:after="100" w:line="240" w:lineRule="auto"/>
      </w:pPr>
      <w:r>
        <w:rPr>
          <w:rFonts w:ascii="Times New Roman" w:eastAsia="Times New Roman" w:hAnsi="Times New Roman"/>
          <w:b/>
          <w:bCs/>
          <w:kern w:val="0"/>
          <w:sz w:val="24"/>
          <w:szCs w:val="24"/>
          <w:lang w:eastAsia="en-IN"/>
        </w:rPr>
        <w:t>Prediction:</w:t>
      </w:r>
      <w:r>
        <w:rPr>
          <w:rFonts w:ascii="Times New Roman" w:eastAsia="Times New Roman" w:hAnsi="Times New Roman"/>
          <w:kern w:val="0"/>
          <w:sz w:val="24"/>
          <w:szCs w:val="24"/>
          <w:lang w:eastAsia="en-IN"/>
        </w:rPr>
        <w:t xml:space="preserve"> The prediction for the new instance is the majority class label (in classification) or the predicted value (in regression) of the instances that fall into the leaf node.</w:t>
      </w:r>
    </w:p>
    <w:p w14:paraId="3358617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of Making Predictions</w:t>
      </w:r>
    </w:p>
    <w:p w14:paraId="60A03E30"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Consider a decision tree trained to classify whether a patient has a disease based on attributes like age, symptoms, and test results:</w:t>
      </w:r>
    </w:p>
    <w:p w14:paraId="7E7EB277" w14:textId="77777777" w:rsidR="00B70BA2" w:rsidRDefault="00000000">
      <w:pPr>
        <w:numPr>
          <w:ilvl w:val="0"/>
          <w:numId w:val="62"/>
        </w:numPr>
        <w:spacing w:before="100" w:after="100" w:line="240" w:lineRule="auto"/>
      </w:pPr>
      <w:r>
        <w:rPr>
          <w:rFonts w:ascii="Times New Roman" w:eastAsia="Times New Roman" w:hAnsi="Times New Roman"/>
          <w:b/>
          <w:bCs/>
          <w:kern w:val="0"/>
          <w:sz w:val="24"/>
          <w:szCs w:val="24"/>
          <w:lang w:eastAsia="en-IN"/>
        </w:rPr>
        <w:t>Tree Structure:</w:t>
      </w:r>
      <w:r>
        <w:rPr>
          <w:rFonts w:ascii="Times New Roman" w:eastAsia="Times New Roman" w:hAnsi="Times New Roman"/>
          <w:kern w:val="0"/>
          <w:sz w:val="24"/>
          <w:szCs w:val="24"/>
          <w:lang w:eastAsia="en-IN"/>
        </w:rPr>
        <w:t xml:space="preserve"> Suppose the tree decides on splits based on age (less than 50 or 50 or older), presence of specific symptoms, and test results (positive or negative).</w:t>
      </w:r>
    </w:p>
    <w:p w14:paraId="5D91892C" w14:textId="77777777" w:rsidR="00B70BA2" w:rsidRDefault="00000000">
      <w:pPr>
        <w:numPr>
          <w:ilvl w:val="0"/>
          <w:numId w:val="62"/>
        </w:numPr>
        <w:spacing w:before="100" w:after="100" w:line="240" w:lineRule="auto"/>
      </w:pPr>
      <w:r>
        <w:rPr>
          <w:rFonts w:ascii="Times New Roman" w:eastAsia="Times New Roman" w:hAnsi="Times New Roman"/>
          <w:b/>
          <w:bCs/>
          <w:kern w:val="0"/>
          <w:sz w:val="24"/>
          <w:szCs w:val="24"/>
          <w:lang w:eastAsia="en-IN"/>
        </w:rPr>
        <w:t>Prediction Process:</w:t>
      </w:r>
    </w:p>
    <w:p w14:paraId="33484642" w14:textId="77777777" w:rsidR="00B70BA2" w:rsidRDefault="00000000">
      <w:pPr>
        <w:numPr>
          <w:ilvl w:val="1"/>
          <w:numId w:val="6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 a new patient, the decision tree starts at the root node and evaluates the patient's age.</w:t>
      </w:r>
    </w:p>
    <w:p w14:paraId="76BC33AE" w14:textId="77777777" w:rsidR="00B70BA2" w:rsidRDefault="00000000">
      <w:pPr>
        <w:numPr>
          <w:ilvl w:val="1"/>
          <w:numId w:val="6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If the patient is younger than 50, it moves to the left child node; if 50 or older, it moves to the right child node.</w:t>
      </w:r>
    </w:p>
    <w:p w14:paraId="2D179505" w14:textId="77777777" w:rsidR="00B70BA2" w:rsidRDefault="00000000">
      <w:pPr>
        <w:numPr>
          <w:ilvl w:val="1"/>
          <w:numId w:val="6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Further nodes in the tree assess symptoms and test results until a leaf node is reached.</w:t>
      </w:r>
    </w:p>
    <w:p w14:paraId="7CBCAF90" w14:textId="77777777" w:rsidR="00B70BA2" w:rsidRDefault="00000000">
      <w:pPr>
        <w:numPr>
          <w:ilvl w:val="1"/>
          <w:numId w:val="6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If the patient's path through the tree leads to a leaf node where most similar patients had the disease, the tree predicts that the new patient also has the disease.</w:t>
      </w:r>
    </w:p>
    <w:p w14:paraId="6DA823D7" w14:textId="77777777" w:rsidR="00B70BA2" w:rsidRDefault="00B70BA2">
      <w:pPr>
        <w:rPr>
          <w:rFonts w:ascii="Times New Roman" w:eastAsia="Times New Roman" w:hAnsi="Times New Roman"/>
          <w:b/>
          <w:bCs/>
          <w:sz w:val="32"/>
          <w:szCs w:val="32"/>
          <w:lang w:eastAsia="en-IN"/>
        </w:rPr>
      </w:pPr>
    </w:p>
    <w:p w14:paraId="6673EB1C"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Q-13. What is entropy in the context of decision trees?</w:t>
      </w:r>
    </w:p>
    <w:p w14:paraId="080F82B1" w14:textId="77777777" w:rsidR="00B70BA2" w:rsidRDefault="00000000">
      <w:pPr>
        <w:pStyle w:val="NormalWeb"/>
      </w:pPr>
      <w:r>
        <w:rPr>
          <w:b/>
          <w:bCs/>
          <w:sz w:val="32"/>
          <w:szCs w:val="32"/>
        </w:rPr>
        <w:t xml:space="preserve">Ans. </w:t>
      </w:r>
      <w:r>
        <w:t xml:space="preserve">Entropy, in the context of decision trees, is a measure of impurity or disorder in a set of examples. It is used as a criterion to determine the best attribute to split the data at each </w:t>
      </w:r>
      <w:r>
        <w:lastRenderedPageBreak/>
        <w:t>node of the tree. The concept of entropy comes from information theory and is particularly relevant in decision tree algorithms like ID3 (Iterative Dichotomiser 3) and C4.5.</w:t>
      </w:r>
    </w:p>
    <w:p w14:paraId="56157AE5"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Understanding Entropy</w:t>
      </w:r>
    </w:p>
    <w:p w14:paraId="11187EAF" w14:textId="77777777" w:rsidR="00B70BA2" w:rsidRDefault="00000000">
      <w:pPr>
        <w:numPr>
          <w:ilvl w:val="0"/>
          <w:numId w:val="63"/>
        </w:numPr>
        <w:spacing w:before="100" w:after="100" w:line="240" w:lineRule="auto"/>
      </w:pPr>
      <w:r>
        <w:rPr>
          <w:rFonts w:ascii="Times New Roman" w:eastAsia="Times New Roman" w:hAnsi="Times New Roman"/>
          <w:b/>
          <w:bCs/>
          <w:kern w:val="0"/>
          <w:sz w:val="24"/>
          <w:szCs w:val="24"/>
          <w:lang w:eastAsia="en-IN"/>
        </w:rPr>
        <w:t>Entropy Formula:</w:t>
      </w:r>
    </w:p>
    <w:p w14:paraId="73C0AABB"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 a binary classification problem (where there are two classes, typically labeled as 0 and 1), the entropy E(S) of a set S is calculated as: E(S)=−p1log2 p1−p0log2p0</w:t>
      </w:r>
    </w:p>
    <w:p w14:paraId="4162B9C0"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 ​ where:</w:t>
      </w:r>
    </w:p>
    <w:p w14:paraId="037CD14C" w14:textId="77777777" w:rsidR="00B70BA2" w:rsidRDefault="00000000">
      <w:pPr>
        <w:numPr>
          <w:ilvl w:val="2"/>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p1p_1p1​ is the proportion of examples in class 1.</w:t>
      </w:r>
    </w:p>
    <w:p w14:paraId="6675FC37" w14:textId="77777777" w:rsidR="00B70BA2" w:rsidRDefault="00000000">
      <w:pPr>
        <w:numPr>
          <w:ilvl w:val="2"/>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p0p_0p0​ is the proportion of examples in class 0.</w:t>
      </w:r>
    </w:p>
    <w:p w14:paraId="5759BF3E" w14:textId="77777777" w:rsidR="00B70BA2" w:rsidRDefault="00000000">
      <w:pPr>
        <w:numPr>
          <w:ilvl w:val="2"/>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log⁡2\log_2log2​ denotes the base-2 logarithm.</w:t>
      </w:r>
    </w:p>
    <w:p w14:paraId="290A91A1" w14:textId="77777777" w:rsidR="00B70BA2" w:rsidRDefault="00000000">
      <w:pPr>
        <w:numPr>
          <w:ilvl w:val="0"/>
          <w:numId w:val="63"/>
        </w:numPr>
        <w:spacing w:before="100" w:after="100" w:line="240" w:lineRule="auto"/>
      </w:pPr>
      <w:r>
        <w:rPr>
          <w:rFonts w:ascii="Times New Roman" w:eastAsia="Times New Roman" w:hAnsi="Times New Roman"/>
          <w:b/>
          <w:bCs/>
          <w:kern w:val="0"/>
          <w:sz w:val="24"/>
          <w:szCs w:val="24"/>
          <w:lang w:eastAsia="en-IN"/>
        </w:rPr>
        <w:t>Interpretation:</w:t>
      </w:r>
    </w:p>
    <w:p w14:paraId="15819ABE"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Entropy is highest when the probabilities p1p_1p1​ and p0p_0p0​ are equal (0.5 and 0.5), indicating maximum uncertainty or disorder.</w:t>
      </w:r>
    </w:p>
    <w:p w14:paraId="281A28EA"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Entropy is lowest (0) when all examples belong to the same class (either all 0s or all 1s), indicating pure or homogeneous data.</w:t>
      </w:r>
    </w:p>
    <w:p w14:paraId="0EA07433" w14:textId="77777777" w:rsidR="00B70BA2" w:rsidRDefault="00000000">
      <w:pPr>
        <w:numPr>
          <w:ilvl w:val="0"/>
          <w:numId w:val="63"/>
        </w:numPr>
        <w:spacing w:before="100" w:after="100" w:line="240" w:lineRule="auto"/>
      </w:pPr>
      <w:r>
        <w:rPr>
          <w:rFonts w:ascii="Times New Roman" w:eastAsia="Times New Roman" w:hAnsi="Times New Roman"/>
          <w:b/>
          <w:bCs/>
          <w:kern w:val="0"/>
          <w:sz w:val="24"/>
          <w:szCs w:val="24"/>
          <w:lang w:eastAsia="en-IN"/>
        </w:rPr>
        <w:t>Entropy in Decision Trees:</w:t>
      </w:r>
    </w:p>
    <w:p w14:paraId="3C967E2D"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When constructing a decision tree, entropy is used to evaluate the homogeneity of a set of examples at each node.</w:t>
      </w:r>
    </w:p>
    <w:p w14:paraId="74736048" w14:textId="77777777" w:rsidR="00B70BA2" w:rsidRDefault="00000000">
      <w:pPr>
        <w:numPr>
          <w:ilvl w:val="1"/>
          <w:numId w:val="63"/>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decision tree algorithm aims to minimize entropy by selecting attributes that most effectively split the data into subsets that are as pure (homogeneous) as possible.</w:t>
      </w:r>
    </w:p>
    <w:p w14:paraId="0941A57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Using Entropy for Attribute Selection</w:t>
      </w:r>
    </w:p>
    <w:p w14:paraId="367685A7" w14:textId="77777777" w:rsidR="00B70BA2" w:rsidRDefault="00000000">
      <w:pPr>
        <w:numPr>
          <w:ilvl w:val="0"/>
          <w:numId w:val="64"/>
        </w:numPr>
        <w:spacing w:before="100" w:after="100" w:line="240" w:lineRule="auto"/>
      </w:pPr>
      <w:r>
        <w:rPr>
          <w:rFonts w:ascii="Times New Roman" w:eastAsia="Times New Roman" w:hAnsi="Times New Roman"/>
          <w:b/>
          <w:bCs/>
          <w:kern w:val="0"/>
          <w:sz w:val="24"/>
          <w:szCs w:val="24"/>
          <w:lang w:eastAsia="en-IN"/>
        </w:rPr>
        <w:t>Information Gain:</w:t>
      </w:r>
    </w:p>
    <w:p w14:paraId="7BF217F4" w14:textId="77777777" w:rsidR="00B70BA2" w:rsidRDefault="00000000">
      <w:pPr>
        <w:numPr>
          <w:ilvl w:val="1"/>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Information gain is the measure used to decide which attribute to split on at each node. It is defined as the reduction in entropy achieved after splitting the data on an attribute.</w:t>
      </w:r>
    </w:p>
    <w:p w14:paraId="118DE600" w14:textId="77777777" w:rsidR="00B70BA2" w:rsidRDefault="00000000">
      <w:pPr>
        <w:numPr>
          <w:ilvl w:val="1"/>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Formula for information gain IG:</w:t>
      </w:r>
    </w:p>
    <w:p w14:paraId="0BBD594E" w14:textId="77777777" w:rsidR="00B70BA2" w:rsidRDefault="00000000">
      <w:pPr>
        <w:numPr>
          <w:ilvl w:val="1"/>
          <w:numId w:val="64"/>
        </w:numPr>
        <w:spacing w:before="100" w:after="100" w:line="240" w:lineRule="auto"/>
      </w:pPr>
      <w:r>
        <w:rPr>
          <w:rFonts w:ascii="Times New Roman" w:eastAsia="Times New Roman" w:hAnsi="Times New Roman"/>
          <w:kern w:val="0"/>
          <w:sz w:val="24"/>
          <w:szCs w:val="24"/>
          <w:lang w:eastAsia="en-IN"/>
        </w:rPr>
        <w:t xml:space="preserve"> IG(</w:t>
      </w:r>
      <w:proofErr w:type="gramStart"/>
      <w:r>
        <w:rPr>
          <w:rFonts w:ascii="Times New Roman" w:eastAsia="Times New Roman" w:hAnsi="Times New Roman"/>
          <w:kern w:val="0"/>
          <w:sz w:val="24"/>
          <w:szCs w:val="24"/>
          <w:lang w:eastAsia="en-IN"/>
        </w:rPr>
        <w:t>S,A</w:t>
      </w:r>
      <w:proofErr w:type="gramEnd"/>
      <w:r>
        <w:rPr>
          <w:rFonts w:ascii="Times New Roman" w:eastAsia="Times New Roman" w:hAnsi="Times New Roman"/>
          <w:kern w:val="0"/>
          <w:sz w:val="24"/>
          <w:szCs w:val="24"/>
          <w:lang w:eastAsia="en-IN"/>
        </w:rPr>
        <w:t>)=E(S)−∑v</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 xml:space="preserve">Values(A) </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Sv</w:t>
      </w:r>
      <w:r>
        <w:rPr>
          <w:rFonts w:ascii="Cambria Math" w:eastAsia="Times New Roman" w:hAnsi="Cambria Math" w:cs="Cambria Math"/>
          <w:kern w:val="0"/>
          <w:sz w:val="24"/>
          <w:szCs w:val="24"/>
          <w:lang w:eastAsia="en-IN"/>
        </w:rPr>
        <w:t>∣ / ∣</w:t>
      </w:r>
      <w:r>
        <w:rPr>
          <w:rFonts w:ascii="Times New Roman" w:eastAsia="Times New Roman" w:hAnsi="Times New Roman"/>
          <w:kern w:val="0"/>
          <w:sz w:val="24"/>
          <w:szCs w:val="24"/>
          <w:lang w:eastAsia="en-IN"/>
        </w:rPr>
        <w:t>S</w:t>
      </w:r>
      <w:r>
        <w:rPr>
          <w:rFonts w:ascii="Cambria Math" w:eastAsia="Times New Roman" w:hAnsi="Cambria Math" w:cs="Cambria Math"/>
          <w:kern w:val="0"/>
          <w:sz w:val="24"/>
          <w:szCs w:val="24"/>
          <w:lang w:eastAsia="en-IN"/>
        </w:rPr>
        <w:t xml:space="preserve">∣ </w:t>
      </w:r>
      <w:r>
        <w:rPr>
          <w:rFonts w:ascii="Times New Roman" w:eastAsia="Times New Roman" w:hAnsi="Times New Roman"/>
          <w:kern w:val="0"/>
          <w:sz w:val="24"/>
          <w:szCs w:val="24"/>
          <w:lang w:eastAsia="en-IN"/>
        </w:rPr>
        <w:t>E(Sv)</w:t>
      </w:r>
    </w:p>
    <w:p w14:paraId="7A17CDDD" w14:textId="77777777" w:rsidR="00B70BA2" w:rsidRDefault="00000000">
      <w:pPr>
        <w:numPr>
          <w:ilvl w:val="1"/>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 where:</w:t>
      </w:r>
    </w:p>
    <w:p w14:paraId="7E4190E4" w14:textId="77777777" w:rsidR="00B70BA2" w:rsidRDefault="00000000">
      <w:pPr>
        <w:numPr>
          <w:ilvl w:val="2"/>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 is the current set of examples at a node.</w:t>
      </w:r>
    </w:p>
    <w:p w14:paraId="3460738A" w14:textId="77777777" w:rsidR="00B70BA2" w:rsidRDefault="00000000">
      <w:pPr>
        <w:numPr>
          <w:ilvl w:val="2"/>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is an attribute.</w:t>
      </w:r>
    </w:p>
    <w:p w14:paraId="733D4095" w14:textId="77777777" w:rsidR="00B70BA2" w:rsidRDefault="00000000">
      <w:pPr>
        <w:numPr>
          <w:ilvl w:val="2"/>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Values(A) is the set of possible values of attribute A.</w:t>
      </w:r>
    </w:p>
    <w:p w14:paraId="0FE390F6" w14:textId="77777777" w:rsidR="00B70BA2" w:rsidRDefault="00000000">
      <w:pPr>
        <w:numPr>
          <w:ilvl w:val="2"/>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 is the subset of examples in S for which attribute A has value v.</w:t>
      </w:r>
    </w:p>
    <w:p w14:paraId="283CF886" w14:textId="77777777" w:rsidR="00B70BA2" w:rsidRDefault="00000000">
      <w:pPr>
        <w:numPr>
          <w:ilvl w:val="0"/>
          <w:numId w:val="64"/>
        </w:numPr>
        <w:spacing w:before="100" w:after="100" w:line="240" w:lineRule="auto"/>
      </w:pPr>
      <w:r>
        <w:rPr>
          <w:rFonts w:ascii="Times New Roman" w:eastAsia="Times New Roman" w:hAnsi="Times New Roman"/>
          <w:b/>
          <w:bCs/>
          <w:kern w:val="0"/>
          <w:sz w:val="24"/>
          <w:szCs w:val="24"/>
          <w:lang w:eastAsia="en-IN"/>
        </w:rPr>
        <w:t>Attribute Selection:</w:t>
      </w:r>
    </w:p>
    <w:p w14:paraId="4616E746" w14:textId="77777777" w:rsidR="00B70BA2" w:rsidRDefault="00000000">
      <w:pPr>
        <w:numPr>
          <w:ilvl w:val="1"/>
          <w:numId w:val="6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attribute with the highest information gain (or lowest entropy after the split) is chosen as the splitting criterion at each node of the decision tree.</w:t>
      </w:r>
    </w:p>
    <w:p w14:paraId="77B343EA"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of Entropy Calculation</w:t>
      </w:r>
    </w:p>
    <w:p w14:paraId="33415FE5"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Consider a dataset with 10 examples classified into two classes (0 and 1):</w:t>
      </w:r>
    </w:p>
    <w:p w14:paraId="6E089FA4" w14:textId="77777777" w:rsidR="00B70BA2" w:rsidRDefault="00000000">
      <w:pPr>
        <w:numPr>
          <w:ilvl w:val="0"/>
          <w:numId w:val="6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Class distribution: 6 examples of class 0 (60%) and 4 examples of class 1 (40%).</w:t>
      </w:r>
    </w:p>
    <w:p w14:paraId="5BE15368"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E(S)=−(0.6log2 0.6+0.4log2 0.4)</w:t>
      </w:r>
    </w:p>
    <w:p w14:paraId="6E49AE4C"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 E(S)=−(0.6</w:t>
      </w:r>
      <w:proofErr w:type="gramStart"/>
      <w:r>
        <w:rPr>
          <w:rFonts w:ascii="Times New Roman" w:eastAsia="Times New Roman" w:hAnsi="Times New Roman"/>
          <w:kern w:val="0"/>
          <w:sz w:val="24"/>
          <w:szCs w:val="24"/>
          <w:lang w:eastAsia="en-IN"/>
        </w:rPr>
        <w:t>×(</w:t>
      </w:r>
      <w:proofErr w:type="gramEnd"/>
      <w:r>
        <w:rPr>
          <w:rFonts w:ascii="Times New Roman" w:eastAsia="Times New Roman" w:hAnsi="Times New Roman"/>
          <w:kern w:val="0"/>
          <w:sz w:val="24"/>
          <w:szCs w:val="24"/>
          <w:lang w:eastAsia="en-IN"/>
        </w:rPr>
        <w:t>−0.736)+0.4×(−1.322))</w:t>
      </w:r>
    </w:p>
    <w:p w14:paraId="1BB07A92"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 xml:space="preserve"> E(S)≈0.971</w:t>
      </w:r>
    </w:p>
    <w:p w14:paraId="5C5AE850"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entropy value E(S)E(S)E(S) indicates the overall impurity or disorder in the dataset before any splits are made. The decision tree algorithm then calculates information gain for each attribute and chooses the attribute that maximizes information gain to split the data.</w:t>
      </w:r>
    </w:p>
    <w:p w14:paraId="268F2486" w14:textId="77777777" w:rsidR="00B70BA2" w:rsidRDefault="00B70BA2">
      <w:pPr>
        <w:rPr>
          <w:rFonts w:ascii="Times New Roman" w:eastAsia="Times New Roman" w:hAnsi="Times New Roman"/>
          <w:b/>
          <w:bCs/>
          <w:sz w:val="32"/>
          <w:szCs w:val="32"/>
          <w:lang w:eastAsia="en-IN"/>
        </w:rPr>
      </w:pPr>
    </w:p>
    <w:p w14:paraId="5C78EBE4"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w:t>
      </w:r>
      <w:proofErr w:type="gramStart"/>
      <w:r>
        <w:rPr>
          <w:rFonts w:ascii="Times New Roman" w:eastAsia="Times New Roman" w:hAnsi="Times New Roman"/>
          <w:b/>
          <w:bCs/>
          <w:sz w:val="32"/>
          <w:szCs w:val="32"/>
          <w:lang w:eastAsia="en-IN"/>
        </w:rPr>
        <w:t>14 .</w:t>
      </w:r>
      <w:proofErr w:type="gramEnd"/>
      <w:r>
        <w:rPr>
          <w:rFonts w:ascii="Times New Roman" w:eastAsia="Times New Roman" w:hAnsi="Times New Roman"/>
          <w:b/>
          <w:bCs/>
          <w:sz w:val="32"/>
          <w:szCs w:val="32"/>
          <w:lang w:eastAsia="en-IN"/>
        </w:rPr>
        <w:t xml:space="preserve"> What is pruning in decision trees?</w:t>
      </w:r>
    </w:p>
    <w:p w14:paraId="25FE610C" w14:textId="77777777" w:rsidR="00B70BA2" w:rsidRDefault="00000000">
      <w:pPr>
        <w:pStyle w:val="NormalWeb"/>
      </w:pPr>
      <w:r>
        <w:rPr>
          <w:b/>
          <w:bCs/>
          <w:sz w:val="32"/>
          <w:szCs w:val="32"/>
        </w:rPr>
        <w:t xml:space="preserve">Ans. </w:t>
      </w:r>
      <w:r>
        <w:t>Pruning in decision trees refers to the process of reducing the size of the tree by removing parts of it that do not provide additional predictive power. It helps prevent overfitting, where the model fits the training data too closely and performs poorly on unseen data.</w:t>
      </w:r>
    </w:p>
    <w:p w14:paraId="2ADDCD5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Why Prune Decision Trees?</w:t>
      </w:r>
    </w:p>
    <w:p w14:paraId="1A1A92F7" w14:textId="77777777" w:rsidR="00B70BA2" w:rsidRDefault="00000000">
      <w:pPr>
        <w:numPr>
          <w:ilvl w:val="0"/>
          <w:numId w:val="66"/>
        </w:numPr>
        <w:spacing w:before="100" w:after="100" w:line="240" w:lineRule="auto"/>
      </w:pPr>
      <w:r>
        <w:rPr>
          <w:rFonts w:ascii="Times New Roman" w:eastAsia="Times New Roman" w:hAnsi="Times New Roman"/>
          <w:b/>
          <w:bCs/>
          <w:kern w:val="0"/>
          <w:sz w:val="24"/>
          <w:szCs w:val="24"/>
          <w:lang w:eastAsia="en-IN"/>
        </w:rPr>
        <w:t>Overfitting Prevention:</w:t>
      </w:r>
    </w:p>
    <w:p w14:paraId="0884CED9" w14:textId="77777777" w:rsidR="00B70BA2" w:rsidRDefault="00000000">
      <w:pPr>
        <w:numPr>
          <w:ilvl w:val="1"/>
          <w:numId w:val="6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Decision trees have a tendency to grow excessively deep and complex, capturing noise and specific details in the training data that may not generalize well.</w:t>
      </w:r>
    </w:p>
    <w:p w14:paraId="6A000863" w14:textId="77777777" w:rsidR="00B70BA2" w:rsidRDefault="00000000">
      <w:pPr>
        <w:numPr>
          <w:ilvl w:val="1"/>
          <w:numId w:val="6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Pruning helps to simplify the model by removing unnecessary branches and nodes that do not contribute significantly to improving predictive accuracy on new data.</w:t>
      </w:r>
    </w:p>
    <w:p w14:paraId="1E4EA897" w14:textId="77777777" w:rsidR="00B70BA2" w:rsidRDefault="00000000">
      <w:pPr>
        <w:numPr>
          <w:ilvl w:val="0"/>
          <w:numId w:val="66"/>
        </w:numPr>
        <w:spacing w:before="100" w:after="100" w:line="240" w:lineRule="auto"/>
      </w:pPr>
      <w:r>
        <w:rPr>
          <w:rFonts w:ascii="Times New Roman" w:eastAsia="Times New Roman" w:hAnsi="Times New Roman"/>
          <w:b/>
          <w:bCs/>
          <w:kern w:val="0"/>
          <w:sz w:val="24"/>
          <w:szCs w:val="24"/>
          <w:lang w:eastAsia="en-IN"/>
        </w:rPr>
        <w:t>Improved Generalization:</w:t>
      </w:r>
    </w:p>
    <w:p w14:paraId="4AA66E8A" w14:textId="77777777" w:rsidR="00B70BA2" w:rsidRDefault="00000000">
      <w:pPr>
        <w:numPr>
          <w:ilvl w:val="1"/>
          <w:numId w:val="6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pruned decision tree is expected to generalize better to unseen data because it focuses on the most relevant splits and nodes rather than memorizing the training data.</w:t>
      </w:r>
    </w:p>
    <w:p w14:paraId="6DEB7B1F"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Methods of Pruning</w:t>
      </w:r>
    </w:p>
    <w:p w14:paraId="7DDF500A" w14:textId="77777777" w:rsidR="00B70BA2" w:rsidRDefault="00000000">
      <w:pPr>
        <w:numPr>
          <w:ilvl w:val="0"/>
          <w:numId w:val="67"/>
        </w:numPr>
        <w:spacing w:before="100" w:after="100" w:line="240" w:lineRule="auto"/>
      </w:pPr>
      <w:r>
        <w:rPr>
          <w:rFonts w:ascii="Times New Roman" w:eastAsia="Times New Roman" w:hAnsi="Times New Roman"/>
          <w:b/>
          <w:bCs/>
          <w:kern w:val="0"/>
          <w:sz w:val="24"/>
          <w:szCs w:val="24"/>
          <w:lang w:eastAsia="en-IN"/>
        </w:rPr>
        <w:t>Pre-Pruning (Early Stopping):</w:t>
      </w:r>
    </w:p>
    <w:p w14:paraId="7B0E9287" w14:textId="77777777" w:rsidR="00B70BA2" w:rsidRDefault="00000000">
      <w:pPr>
        <w:numPr>
          <w:ilvl w:val="1"/>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approach involves stopping the tree construction early, before it becomes fully grown.</w:t>
      </w:r>
    </w:p>
    <w:p w14:paraId="791851D4" w14:textId="77777777" w:rsidR="00B70BA2" w:rsidRDefault="00000000">
      <w:pPr>
        <w:numPr>
          <w:ilvl w:val="1"/>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Common criteria for early stopping include:</w:t>
      </w:r>
    </w:p>
    <w:p w14:paraId="35083DE8" w14:textId="77777777" w:rsidR="00B70BA2" w:rsidRDefault="00000000">
      <w:pPr>
        <w:numPr>
          <w:ilvl w:val="2"/>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Limiting the maximum depth of the tree.</w:t>
      </w:r>
    </w:p>
    <w:p w14:paraId="183BCBEB" w14:textId="77777777" w:rsidR="00B70BA2" w:rsidRDefault="00000000">
      <w:pPr>
        <w:numPr>
          <w:ilvl w:val="2"/>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Setting a minimum number of samples required to split a node.</w:t>
      </w:r>
    </w:p>
    <w:p w14:paraId="490AB9A8" w14:textId="77777777" w:rsidR="00B70BA2" w:rsidRDefault="00000000">
      <w:pPr>
        <w:numPr>
          <w:ilvl w:val="2"/>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Requiring a minimum number of samples in a leaf node.</w:t>
      </w:r>
    </w:p>
    <w:p w14:paraId="3B814037" w14:textId="77777777" w:rsidR="00B70BA2" w:rsidRDefault="00000000">
      <w:pPr>
        <w:numPr>
          <w:ilvl w:val="2"/>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Setting a maximum number of leaf nodes.</w:t>
      </w:r>
    </w:p>
    <w:p w14:paraId="6889642E" w14:textId="77777777" w:rsidR="00B70BA2" w:rsidRDefault="00000000">
      <w:pPr>
        <w:numPr>
          <w:ilvl w:val="0"/>
          <w:numId w:val="67"/>
        </w:numPr>
        <w:spacing w:before="100" w:after="100" w:line="240" w:lineRule="auto"/>
      </w:pPr>
      <w:r>
        <w:rPr>
          <w:rFonts w:ascii="Times New Roman" w:eastAsia="Times New Roman" w:hAnsi="Times New Roman"/>
          <w:b/>
          <w:bCs/>
          <w:kern w:val="0"/>
          <w:sz w:val="24"/>
          <w:szCs w:val="24"/>
          <w:lang w:eastAsia="en-IN"/>
        </w:rPr>
        <w:t>Post-Pruning:</w:t>
      </w:r>
    </w:p>
    <w:p w14:paraId="79D52F9E" w14:textId="77777777" w:rsidR="00B70BA2" w:rsidRDefault="00000000">
      <w:pPr>
        <w:numPr>
          <w:ilvl w:val="1"/>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Post-pruning involves growing the full decision tree first and then pruning back unnecessary branches.</w:t>
      </w:r>
    </w:p>
    <w:p w14:paraId="0290CAB8" w14:textId="77777777" w:rsidR="00B70BA2" w:rsidRDefault="00000000">
      <w:pPr>
        <w:numPr>
          <w:ilvl w:val="1"/>
          <w:numId w:val="6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is typically done using pruning algorithms that assess the impact of pruning a subtree on the overall predictive performance of the tree.</w:t>
      </w:r>
    </w:p>
    <w:p w14:paraId="07BDB450"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Post-Pruning Algorithms</w:t>
      </w:r>
    </w:p>
    <w:p w14:paraId="13BB0EC6" w14:textId="77777777" w:rsidR="00B70BA2" w:rsidRDefault="00000000">
      <w:pPr>
        <w:numPr>
          <w:ilvl w:val="0"/>
          <w:numId w:val="68"/>
        </w:numPr>
        <w:spacing w:before="100" w:after="100" w:line="240" w:lineRule="auto"/>
      </w:pPr>
      <w:r>
        <w:rPr>
          <w:rFonts w:ascii="Times New Roman" w:eastAsia="Times New Roman" w:hAnsi="Times New Roman"/>
          <w:b/>
          <w:bCs/>
          <w:kern w:val="0"/>
          <w:sz w:val="24"/>
          <w:szCs w:val="24"/>
          <w:lang w:eastAsia="en-IN"/>
        </w:rPr>
        <w:lastRenderedPageBreak/>
        <w:t>Cost-Complexity Pruning (Reduced Error Pruning):</w:t>
      </w:r>
    </w:p>
    <w:p w14:paraId="0A3284C3"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method involves evaluating the effect of pruning on a validation set or using cross-validation.</w:t>
      </w:r>
    </w:p>
    <w:p w14:paraId="4F1BD1F7"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It assigns a cost to each node based on the improvement in predictive accuracy and the complexity added by that node.</w:t>
      </w:r>
    </w:p>
    <w:p w14:paraId="7952DDDC"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Nodes with the smallest cost (or highest benefit-cost ratio) are pruned first.</w:t>
      </w:r>
    </w:p>
    <w:p w14:paraId="7B164372" w14:textId="77777777" w:rsidR="00B70BA2" w:rsidRDefault="00000000">
      <w:pPr>
        <w:numPr>
          <w:ilvl w:val="0"/>
          <w:numId w:val="68"/>
        </w:numPr>
        <w:spacing w:before="100" w:after="100" w:line="240" w:lineRule="auto"/>
      </w:pPr>
      <w:r>
        <w:rPr>
          <w:rFonts w:ascii="Times New Roman" w:eastAsia="Times New Roman" w:hAnsi="Times New Roman"/>
          <w:b/>
          <w:bCs/>
          <w:kern w:val="0"/>
          <w:sz w:val="24"/>
          <w:szCs w:val="24"/>
          <w:lang w:eastAsia="en-IN"/>
        </w:rPr>
        <w:t>Minimum Error Pruning:</w:t>
      </w:r>
    </w:p>
    <w:p w14:paraId="20265671"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approach prunes nodes if the error rate does not increase significantly after pruning.</w:t>
      </w:r>
    </w:p>
    <w:p w14:paraId="79CEE16C"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It iteratively evaluates each subtree to determine if pruning it leads to a decrease in predictive accuracy.</w:t>
      </w:r>
    </w:p>
    <w:p w14:paraId="10AAEB2B" w14:textId="77777777" w:rsidR="00B70BA2" w:rsidRDefault="00000000">
      <w:pPr>
        <w:numPr>
          <w:ilvl w:val="0"/>
          <w:numId w:val="68"/>
        </w:numPr>
        <w:spacing w:before="100" w:after="100" w:line="240" w:lineRule="auto"/>
      </w:pPr>
      <w:r>
        <w:rPr>
          <w:rFonts w:ascii="Times New Roman" w:eastAsia="Times New Roman" w:hAnsi="Times New Roman"/>
          <w:b/>
          <w:bCs/>
          <w:kern w:val="0"/>
          <w:sz w:val="24"/>
          <w:szCs w:val="24"/>
          <w:lang w:eastAsia="en-IN"/>
        </w:rPr>
        <w:t>Subtree Replacement:</w:t>
      </w:r>
    </w:p>
    <w:p w14:paraId="080C78B6" w14:textId="77777777" w:rsidR="00B70BA2" w:rsidRDefault="00000000">
      <w:pPr>
        <w:numPr>
          <w:ilvl w:val="1"/>
          <w:numId w:val="6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some cases, instead of pruning individual nodes, entire subtrees may be replaced with simpler models (like a single node or a majority class prediction).</w:t>
      </w:r>
    </w:p>
    <w:p w14:paraId="617F986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 of Pruning</w:t>
      </w:r>
    </w:p>
    <w:p w14:paraId="7706DA1E" w14:textId="77777777" w:rsidR="00B70BA2" w:rsidRDefault="00000000">
      <w:p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Consider a decision tree that has grown deep into the training data:</w:t>
      </w:r>
    </w:p>
    <w:p w14:paraId="5CEAB944" w14:textId="77777777" w:rsidR="00B70BA2" w:rsidRDefault="00000000">
      <w:pPr>
        <w:numPr>
          <w:ilvl w:val="0"/>
          <w:numId w:val="6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Post-pruning might involve evaluating the predictive accuracy of the tree on a validation set.</w:t>
      </w:r>
    </w:p>
    <w:p w14:paraId="33D25606" w14:textId="77777777" w:rsidR="00B70BA2" w:rsidRDefault="00000000">
      <w:pPr>
        <w:numPr>
          <w:ilvl w:val="0"/>
          <w:numId w:val="6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Nodes that do not significantly improve accuracy when pruned are removed.</w:t>
      </w:r>
    </w:p>
    <w:p w14:paraId="273AE25F" w14:textId="77777777" w:rsidR="00B70BA2" w:rsidRDefault="00000000">
      <w:pPr>
        <w:numPr>
          <w:ilvl w:val="0"/>
          <w:numId w:val="6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This process continues until further pruning either reduces accuracy or doesn't improve it significantly.</w:t>
      </w:r>
    </w:p>
    <w:p w14:paraId="190B2736"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Benefits of Pruning</w:t>
      </w:r>
    </w:p>
    <w:p w14:paraId="5BEC0E25" w14:textId="77777777" w:rsidR="00B70BA2" w:rsidRDefault="00000000">
      <w:pPr>
        <w:numPr>
          <w:ilvl w:val="0"/>
          <w:numId w:val="70"/>
        </w:numPr>
        <w:spacing w:before="100" w:after="100" w:line="240" w:lineRule="auto"/>
      </w:pPr>
      <w:r>
        <w:rPr>
          <w:rFonts w:ascii="Times New Roman" w:eastAsia="Times New Roman" w:hAnsi="Times New Roman"/>
          <w:b/>
          <w:bCs/>
          <w:kern w:val="0"/>
          <w:sz w:val="24"/>
          <w:szCs w:val="24"/>
          <w:lang w:eastAsia="en-IN"/>
        </w:rPr>
        <w:t>Improved Model Performance:</w:t>
      </w:r>
      <w:r>
        <w:rPr>
          <w:rFonts w:ascii="Times New Roman" w:eastAsia="Times New Roman" w:hAnsi="Times New Roman"/>
          <w:kern w:val="0"/>
          <w:sz w:val="24"/>
          <w:szCs w:val="24"/>
          <w:lang w:eastAsia="en-IN"/>
        </w:rPr>
        <w:t xml:space="preserve"> Pruning helps to create simpler models that generalize better to new data.</w:t>
      </w:r>
    </w:p>
    <w:p w14:paraId="09E77EE1" w14:textId="77777777" w:rsidR="00B70BA2" w:rsidRDefault="00000000">
      <w:pPr>
        <w:numPr>
          <w:ilvl w:val="0"/>
          <w:numId w:val="70"/>
        </w:numPr>
        <w:spacing w:before="100" w:after="100" w:line="240" w:lineRule="auto"/>
      </w:pPr>
      <w:r>
        <w:rPr>
          <w:rFonts w:ascii="Times New Roman" w:eastAsia="Times New Roman" w:hAnsi="Times New Roman"/>
          <w:b/>
          <w:bCs/>
          <w:kern w:val="0"/>
          <w:sz w:val="24"/>
          <w:szCs w:val="24"/>
          <w:lang w:eastAsia="en-IN"/>
        </w:rPr>
        <w:t>Reduced Overfitting:</w:t>
      </w:r>
      <w:r>
        <w:rPr>
          <w:rFonts w:ascii="Times New Roman" w:eastAsia="Times New Roman" w:hAnsi="Times New Roman"/>
          <w:kern w:val="0"/>
          <w:sz w:val="24"/>
          <w:szCs w:val="24"/>
          <w:lang w:eastAsia="en-IN"/>
        </w:rPr>
        <w:t xml:space="preserve"> By removing unnecessary splits and nodes, pruning reduces the risk of overfitting.</w:t>
      </w:r>
    </w:p>
    <w:p w14:paraId="10FB44A0" w14:textId="77777777" w:rsidR="00B70BA2" w:rsidRDefault="00000000">
      <w:pPr>
        <w:numPr>
          <w:ilvl w:val="0"/>
          <w:numId w:val="70"/>
        </w:numPr>
        <w:spacing w:before="100" w:after="100" w:line="240" w:lineRule="auto"/>
      </w:pPr>
      <w:r>
        <w:rPr>
          <w:rFonts w:ascii="Times New Roman" w:eastAsia="Times New Roman" w:hAnsi="Times New Roman"/>
          <w:b/>
          <w:bCs/>
          <w:kern w:val="0"/>
          <w:sz w:val="24"/>
          <w:szCs w:val="24"/>
          <w:lang w:eastAsia="en-IN"/>
        </w:rPr>
        <w:t>Interpretability:</w:t>
      </w:r>
      <w:r>
        <w:rPr>
          <w:rFonts w:ascii="Times New Roman" w:eastAsia="Times New Roman" w:hAnsi="Times New Roman"/>
          <w:kern w:val="0"/>
          <w:sz w:val="24"/>
          <w:szCs w:val="24"/>
          <w:lang w:eastAsia="en-IN"/>
        </w:rPr>
        <w:t xml:space="preserve"> Pruned trees are easier to interpret and explain compared to unpruned ones.</w:t>
      </w:r>
    </w:p>
    <w:p w14:paraId="12845B2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Challenges of Pruning</w:t>
      </w:r>
    </w:p>
    <w:p w14:paraId="7AA9EDBC" w14:textId="77777777" w:rsidR="00B70BA2" w:rsidRDefault="00000000">
      <w:pPr>
        <w:numPr>
          <w:ilvl w:val="0"/>
          <w:numId w:val="71"/>
        </w:numPr>
        <w:spacing w:before="100" w:after="100" w:line="240" w:lineRule="auto"/>
      </w:pPr>
      <w:r>
        <w:rPr>
          <w:rFonts w:ascii="Times New Roman" w:eastAsia="Times New Roman" w:hAnsi="Times New Roman"/>
          <w:b/>
          <w:bCs/>
          <w:kern w:val="0"/>
          <w:sz w:val="24"/>
          <w:szCs w:val="24"/>
          <w:lang w:eastAsia="en-IN"/>
        </w:rPr>
        <w:t>Determining Optimal Pruning Strategy:</w:t>
      </w:r>
      <w:r>
        <w:rPr>
          <w:rFonts w:ascii="Times New Roman" w:eastAsia="Times New Roman" w:hAnsi="Times New Roman"/>
          <w:kern w:val="0"/>
          <w:sz w:val="24"/>
          <w:szCs w:val="24"/>
          <w:lang w:eastAsia="en-IN"/>
        </w:rPr>
        <w:t xml:space="preserve"> Choosing the right pruning strategy and parameters can be challenging and may require experimentation.</w:t>
      </w:r>
    </w:p>
    <w:p w14:paraId="64124E30" w14:textId="77777777" w:rsidR="00B70BA2" w:rsidRDefault="00000000">
      <w:pPr>
        <w:numPr>
          <w:ilvl w:val="0"/>
          <w:numId w:val="71"/>
        </w:numPr>
        <w:spacing w:before="100" w:after="100" w:line="240" w:lineRule="auto"/>
      </w:pPr>
      <w:r>
        <w:rPr>
          <w:rFonts w:ascii="Times New Roman" w:eastAsia="Times New Roman" w:hAnsi="Times New Roman"/>
          <w:b/>
          <w:bCs/>
          <w:kern w:val="0"/>
          <w:sz w:val="24"/>
          <w:szCs w:val="24"/>
          <w:lang w:eastAsia="en-IN"/>
        </w:rPr>
        <w:t>Potential Underfitting:</w:t>
      </w:r>
      <w:r>
        <w:rPr>
          <w:rFonts w:ascii="Times New Roman" w:eastAsia="Times New Roman" w:hAnsi="Times New Roman"/>
          <w:kern w:val="0"/>
          <w:sz w:val="24"/>
          <w:szCs w:val="24"/>
          <w:lang w:eastAsia="en-IN"/>
        </w:rPr>
        <w:t xml:space="preserve"> Over-pruning can lead to underfitting, where the model is too simple and fails to capture important patterns in the data.</w:t>
      </w:r>
    </w:p>
    <w:p w14:paraId="2D4E823F" w14:textId="77777777" w:rsidR="00B70BA2" w:rsidRDefault="00B70BA2">
      <w:pPr>
        <w:rPr>
          <w:rFonts w:ascii="Times New Roman" w:eastAsia="Times New Roman" w:hAnsi="Times New Roman"/>
          <w:b/>
          <w:bCs/>
          <w:sz w:val="32"/>
          <w:szCs w:val="32"/>
          <w:lang w:eastAsia="en-IN"/>
        </w:rPr>
      </w:pPr>
    </w:p>
    <w:p w14:paraId="37E77990"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Q-15. How do decision trees handle missing values?</w:t>
      </w:r>
    </w:p>
    <w:p w14:paraId="462F5883" w14:textId="77777777" w:rsidR="00B70BA2" w:rsidRDefault="00000000">
      <w:pPr>
        <w:pStyle w:val="NormalWeb"/>
      </w:pPr>
      <w:r>
        <w:rPr>
          <w:b/>
          <w:bCs/>
          <w:sz w:val="32"/>
          <w:szCs w:val="32"/>
        </w:rPr>
        <w:t xml:space="preserve">Ans. </w:t>
      </w:r>
      <w:r>
        <w:t>Handling missing values in decision trees depends on the specific algorithm and implementation used. Here are common approaches used by decision tree algorithms to deal with missing values:</w:t>
      </w:r>
    </w:p>
    <w:p w14:paraId="21637335"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lastRenderedPageBreak/>
        <w:t>1. Ignoring Missing Values</w:t>
      </w:r>
    </w:p>
    <w:p w14:paraId="7F477504" w14:textId="77777777" w:rsidR="00B70BA2" w:rsidRDefault="00000000">
      <w:pPr>
        <w:numPr>
          <w:ilvl w:val="0"/>
          <w:numId w:val="72"/>
        </w:numPr>
        <w:spacing w:before="100" w:after="100" w:line="240" w:lineRule="auto"/>
      </w:pPr>
      <w:r>
        <w:rPr>
          <w:rFonts w:ascii="Times New Roman" w:eastAsia="Times New Roman" w:hAnsi="Times New Roman"/>
          <w:b/>
          <w:bCs/>
          <w:kern w:val="0"/>
          <w:sz w:val="24"/>
          <w:szCs w:val="24"/>
          <w:lang w:eastAsia="en-IN"/>
        </w:rPr>
        <w:t>Splitting:</w:t>
      </w:r>
      <w:r>
        <w:rPr>
          <w:rFonts w:ascii="Times New Roman" w:eastAsia="Times New Roman" w:hAnsi="Times New Roman"/>
          <w:kern w:val="0"/>
          <w:sz w:val="24"/>
          <w:szCs w:val="24"/>
          <w:lang w:eastAsia="en-IN"/>
        </w:rPr>
        <w:t xml:space="preserve"> When considering a split at a node, if an instance has a missing value for a particular attribute, some algorithms might ignore that instance for the purpose of that split calculation. The instance is not used in the calculation of impurity or information gain.</w:t>
      </w:r>
    </w:p>
    <w:p w14:paraId="73612691" w14:textId="77777777" w:rsidR="00B70BA2" w:rsidRDefault="00000000">
      <w:pPr>
        <w:numPr>
          <w:ilvl w:val="0"/>
          <w:numId w:val="72"/>
        </w:numPr>
        <w:spacing w:before="100" w:after="100" w:line="240" w:lineRule="auto"/>
      </w:pPr>
      <w:r>
        <w:rPr>
          <w:rFonts w:ascii="Times New Roman" w:eastAsia="Times New Roman" w:hAnsi="Times New Roman"/>
          <w:b/>
          <w:bCs/>
          <w:kern w:val="0"/>
          <w:sz w:val="24"/>
          <w:szCs w:val="24"/>
          <w:lang w:eastAsia="en-IN"/>
        </w:rPr>
        <w:t>Traversal:</w:t>
      </w:r>
      <w:r>
        <w:rPr>
          <w:rFonts w:ascii="Times New Roman" w:eastAsia="Times New Roman" w:hAnsi="Times New Roman"/>
          <w:kern w:val="0"/>
          <w:sz w:val="24"/>
          <w:szCs w:val="24"/>
          <w:lang w:eastAsia="en-IN"/>
        </w:rPr>
        <w:t xml:space="preserve"> During traversal down the tree, if a missing value is encountered in a test attribute, the algorithm might follow both branches and weight the outcomes based on the proportion of instances with known values.</w:t>
      </w:r>
    </w:p>
    <w:p w14:paraId="71117C4A"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2. Imputation</w:t>
      </w:r>
    </w:p>
    <w:p w14:paraId="46DA0736" w14:textId="77777777" w:rsidR="00B70BA2" w:rsidRDefault="00000000">
      <w:pPr>
        <w:numPr>
          <w:ilvl w:val="0"/>
          <w:numId w:val="73"/>
        </w:numPr>
        <w:spacing w:before="100" w:after="100" w:line="240" w:lineRule="auto"/>
      </w:pPr>
      <w:r>
        <w:rPr>
          <w:rFonts w:ascii="Times New Roman" w:eastAsia="Times New Roman" w:hAnsi="Times New Roman"/>
          <w:b/>
          <w:bCs/>
          <w:kern w:val="0"/>
          <w:sz w:val="24"/>
          <w:szCs w:val="24"/>
          <w:lang w:eastAsia="en-IN"/>
        </w:rPr>
        <w:t>Mean/Median/Mode Imputation:</w:t>
      </w:r>
      <w:r>
        <w:rPr>
          <w:rFonts w:ascii="Times New Roman" w:eastAsia="Times New Roman" w:hAnsi="Times New Roman"/>
          <w:kern w:val="0"/>
          <w:sz w:val="24"/>
          <w:szCs w:val="24"/>
          <w:lang w:eastAsia="en-IN"/>
        </w:rPr>
        <w:t xml:space="preserve"> Missing values can be replaced with the mean (for numerical attributes), median, or mode (for categorical attributes) of the respective attribute from the training dataset. This imputed value is then used in the decision tree construction as if it were an observed value.</w:t>
      </w:r>
    </w:p>
    <w:p w14:paraId="355384D9"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3. Special Branching</w:t>
      </w:r>
    </w:p>
    <w:p w14:paraId="601C57B1" w14:textId="77777777" w:rsidR="00B70BA2" w:rsidRDefault="00000000">
      <w:pPr>
        <w:numPr>
          <w:ilvl w:val="0"/>
          <w:numId w:val="74"/>
        </w:numPr>
        <w:spacing w:before="100" w:after="100" w:line="240" w:lineRule="auto"/>
      </w:pPr>
      <w:r>
        <w:rPr>
          <w:rFonts w:ascii="Times New Roman" w:eastAsia="Times New Roman" w:hAnsi="Times New Roman"/>
          <w:b/>
          <w:bCs/>
          <w:kern w:val="0"/>
          <w:sz w:val="24"/>
          <w:szCs w:val="24"/>
          <w:lang w:eastAsia="en-IN"/>
        </w:rPr>
        <w:t>Special Branching:</w:t>
      </w:r>
      <w:r>
        <w:rPr>
          <w:rFonts w:ascii="Times New Roman" w:eastAsia="Times New Roman" w:hAnsi="Times New Roman"/>
          <w:kern w:val="0"/>
          <w:sz w:val="24"/>
          <w:szCs w:val="24"/>
          <w:lang w:eastAsia="en-IN"/>
        </w:rPr>
        <w:t xml:space="preserve"> Some algorithms, like C4.5 (an extension of ID3), create a special branch when encountering missing values. This branch accounts for instances with missing values and includes them in both branches of the split.</w:t>
      </w:r>
    </w:p>
    <w:p w14:paraId="3A5CF97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4. Handling During Splitting</w:t>
      </w:r>
    </w:p>
    <w:p w14:paraId="1BDC2899" w14:textId="77777777" w:rsidR="00B70BA2" w:rsidRDefault="00000000">
      <w:pPr>
        <w:numPr>
          <w:ilvl w:val="0"/>
          <w:numId w:val="75"/>
        </w:numPr>
        <w:spacing w:before="100" w:after="100" w:line="240" w:lineRule="auto"/>
      </w:pPr>
      <w:r>
        <w:rPr>
          <w:rFonts w:ascii="Times New Roman" w:eastAsia="Times New Roman" w:hAnsi="Times New Roman"/>
          <w:b/>
          <w:bCs/>
          <w:kern w:val="0"/>
          <w:sz w:val="24"/>
          <w:szCs w:val="24"/>
          <w:lang w:eastAsia="en-IN"/>
        </w:rPr>
        <w:t>Handling During Splitting:</w:t>
      </w:r>
      <w:r>
        <w:rPr>
          <w:rFonts w:ascii="Times New Roman" w:eastAsia="Times New Roman" w:hAnsi="Times New Roman"/>
          <w:kern w:val="0"/>
          <w:sz w:val="24"/>
          <w:szCs w:val="24"/>
          <w:lang w:eastAsia="en-IN"/>
        </w:rPr>
        <w:t xml:space="preserve"> Algorithms may use alternative splitting criteria that are less sensitive to missing values, such as surrogate splits. Surrogate splits are additional splits that approximate the primary split and are used when the primary split's attribute has missing values.</w:t>
      </w:r>
    </w:p>
    <w:p w14:paraId="680E368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Practical Considerations</w:t>
      </w:r>
    </w:p>
    <w:p w14:paraId="044F5ED9" w14:textId="77777777" w:rsidR="00B70BA2" w:rsidRDefault="00000000">
      <w:pPr>
        <w:numPr>
          <w:ilvl w:val="0"/>
          <w:numId w:val="76"/>
        </w:numPr>
        <w:spacing w:before="100" w:after="100" w:line="240" w:lineRule="auto"/>
      </w:pPr>
      <w:r>
        <w:rPr>
          <w:rFonts w:ascii="Times New Roman" w:eastAsia="Times New Roman" w:hAnsi="Times New Roman"/>
          <w:b/>
          <w:bCs/>
          <w:kern w:val="0"/>
          <w:sz w:val="24"/>
          <w:szCs w:val="24"/>
          <w:lang w:eastAsia="en-IN"/>
        </w:rPr>
        <w:t>Preprocessing:</w:t>
      </w:r>
      <w:r>
        <w:rPr>
          <w:rFonts w:ascii="Times New Roman" w:eastAsia="Times New Roman" w:hAnsi="Times New Roman"/>
          <w:kern w:val="0"/>
          <w:sz w:val="24"/>
          <w:szCs w:val="24"/>
          <w:lang w:eastAsia="en-IN"/>
        </w:rPr>
        <w:t xml:space="preserve"> It's often beneficial to preprocess the data to handle missing values before constructing a decision tree. Imputation methods can be applied beforehand based on domain knowledge or statistical methods.</w:t>
      </w:r>
    </w:p>
    <w:p w14:paraId="73F650F8" w14:textId="77777777" w:rsidR="00B70BA2" w:rsidRDefault="00000000">
      <w:pPr>
        <w:numPr>
          <w:ilvl w:val="0"/>
          <w:numId w:val="76"/>
        </w:numPr>
        <w:spacing w:before="100" w:after="100" w:line="240" w:lineRule="auto"/>
      </w:pPr>
      <w:r>
        <w:rPr>
          <w:rFonts w:ascii="Times New Roman" w:eastAsia="Times New Roman" w:hAnsi="Times New Roman"/>
          <w:b/>
          <w:bCs/>
          <w:kern w:val="0"/>
          <w:sz w:val="24"/>
          <w:szCs w:val="24"/>
          <w:lang w:eastAsia="en-IN"/>
        </w:rPr>
        <w:t>Algorithm-specific:</w:t>
      </w:r>
      <w:r>
        <w:rPr>
          <w:rFonts w:ascii="Times New Roman" w:eastAsia="Times New Roman" w:hAnsi="Times New Roman"/>
          <w:kern w:val="0"/>
          <w:sz w:val="24"/>
          <w:szCs w:val="24"/>
          <w:lang w:eastAsia="en-IN"/>
        </w:rPr>
        <w:t xml:space="preserve"> The exact handling of missing values can vary between decision tree implementations. Some libraries and frameworks offer options to configure how missing values are treated (e.g., ignoring them or treating them specially).</w:t>
      </w:r>
    </w:p>
    <w:p w14:paraId="4B8D2564" w14:textId="77777777" w:rsidR="00B70BA2" w:rsidRDefault="00B70BA2">
      <w:pPr>
        <w:rPr>
          <w:rFonts w:ascii="Times New Roman" w:eastAsia="Times New Roman" w:hAnsi="Times New Roman"/>
          <w:b/>
          <w:bCs/>
          <w:sz w:val="32"/>
          <w:szCs w:val="32"/>
          <w:lang w:eastAsia="en-IN"/>
        </w:rPr>
      </w:pPr>
    </w:p>
    <w:p w14:paraId="00E04B5E"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Q-16. What is a support vector machine (SVM)?</w:t>
      </w:r>
    </w:p>
    <w:p w14:paraId="37B8070D" w14:textId="77777777" w:rsidR="00B70BA2" w:rsidRDefault="00000000">
      <w:pPr>
        <w:pStyle w:val="NormalWeb"/>
      </w:pPr>
      <w:r>
        <w:rPr>
          <w:b/>
          <w:bCs/>
          <w:sz w:val="32"/>
          <w:szCs w:val="32"/>
        </w:rPr>
        <w:t xml:space="preserve">Ans. </w:t>
      </w:r>
      <w:r>
        <w:t>A Support Vector Machine (SVM) is a powerful supervised machine learning algorithm that is used for both classification and regression tasks. It is particularly effective in high-dimensional spaces and when the number of dimensions (features) exceeds the number of samples. SVMs are widely used in various applications such as image classification, text classification, and bioinformatics.</w:t>
      </w:r>
    </w:p>
    <w:p w14:paraId="29F35684"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Concepts of SVM</w:t>
      </w:r>
    </w:p>
    <w:p w14:paraId="774ACE42" w14:textId="77777777" w:rsidR="00B70BA2" w:rsidRDefault="00000000">
      <w:pPr>
        <w:numPr>
          <w:ilvl w:val="0"/>
          <w:numId w:val="77"/>
        </w:numPr>
        <w:spacing w:before="100" w:after="100" w:line="240" w:lineRule="auto"/>
      </w:pPr>
      <w:r>
        <w:rPr>
          <w:rFonts w:ascii="Times New Roman" w:eastAsia="Times New Roman" w:hAnsi="Times New Roman"/>
          <w:b/>
          <w:bCs/>
          <w:kern w:val="0"/>
          <w:sz w:val="24"/>
          <w:szCs w:val="24"/>
          <w:lang w:eastAsia="en-IN"/>
        </w:rPr>
        <w:t>Separating Hyperplane:</w:t>
      </w:r>
    </w:p>
    <w:p w14:paraId="0BD79EAF"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work by finding the optimal hyperplane that best separates the classes in the feature space.</w:t>
      </w:r>
    </w:p>
    <w:p w14:paraId="69EF57D8"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For a binary classification problem, this hyperplane is a line in two dimensions, a plane in three dimensions, and a hyperplane in higher dimensions.</w:t>
      </w:r>
    </w:p>
    <w:p w14:paraId="1E09E31F" w14:textId="77777777" w:rsidR="00B70BA2" w:rsidRDefault="00000000">
      <w:pPr>
        <w:numPr>
          <w:ilvl w:val="0"/>
          <w:numId w:val="77"/>
        </w:numPr>
        <w:spacing w:before="100" w:after="100" w:line="240" w:lineRule="auto"/>
      </w:pPr>
      <w:r>
        <w:rPr>
          <w:rFonts w:ascii="Times New Roman" w:eastAsia="Times New Roman" w:hAnsi="Times New Roman"/>
          <w:b/>
          <w:bCs/>
          <w:kern w:val="0"/>
          <w:sz w:val="24"/>
          <w:szCs w:val="24"/>
          <w:lang w:eastAsia="en-IN"/>
        </w:rPr>
        <w:t>Margin:</w:t>
      </w:r>
    </w:p>
    <w:p w14:paraId="7C5AD414"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optimal hyperplane is the one that maximizes the margin between the closest points (support vectors) of the two classes.</w:t>
      </w:r>
    </w:p>
    <w:p w14:paraId="43870FD5"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Support vectors are the data points that are closest to the decision boundary (hyperplane).</w:t>
      </w:r>
    </w:p>
    <w:p w14:paraId="2F772EEE" w14:textId="77777777" w:rsidR="00B70BA2" w:rsidRDefault="00000000">
      <w:pPr>
        <w:numPr>
          <w:ilvl w:val="0"/>
          <w:numId w:val="77"/>
        </w:numPr>
        <w:spacing w:before="100" w:after="100" w:line="240" w:lineRule="auto"/>
      </w:pPr>
      <w:r>
        <w:rPr>
          <w:rFonts w:ascii="Times New Roman" w:eastAsia="Times New Roman" w:hAnsi="Times New Roman"/>
          <w:b/>
          <w:bCs/>
          <w:kern w:val="0"/>
          <w:sz w:val="24"/>
          <w:szCs w:val="24"/>
          <w:lang w:eastAsia="en-IN"/>
        </w:rPr>
        <w:t>Kernel Trick:</w:t>
      </w:r>
    </w:p>
    <w:p w14:paraId="0A501E0E"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can efficiently perform classification in nonlinearly separable datasets by using the kernel trick.</w:t>
      </w:r>
    </w:p>
    <w:p w14:paraId="3E9DBE67"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Kernels transform the input space into a higher-dimensional feature space, where the classes are more likely to be separable linearly.</w:t>
      </w:r>
    </w:p>
    <w:p w14:paraId="449E3B8D" w14:textId="77777777" w:rsidR="00B70BA2" w:rsidRDefault="00000000">
      <w:pPr>
        <w:numPr>
          <w:ilvl w:val="0"/>
          <w:numId w:val="77"/>
        </w:numPr>
        <w:spacing w:before="100" w:after="100" w:line="240" w:lineRule="auto"/>
      </w:pPr>
      <w:r>
        <w:rPr>
          <w:rFonts w:ascii="Times New Roman" w:eastAsia="Times New Roman" w:hAnsi="Times New Roman"/>
          <w:b/>
          <w:bCs/>
          <w:kern w:val="0"/>
          <w:sz w:val="24"/>
          <w:szCs w:val="24"/>
          <w:lang w:eastAsia="en-IN"/>
        </w:rPr>
        <w:t>Regularization Parameter (C):</w:t>
      </w:r>
    </w:p>
    <w:p w14:paraId="055F6AAA"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include a regularization parameter C that balances the trade-off between maximizing the margin and minimizing the classification error.</w:t>
      </w:r>
    </w:p>
    <w:p w14:paraId="388BB873" w14:textId="77777777" w:rsidR="00B70BA2" w:rsidRDefault="00000000">
      <w:pPr>
        <w:numPr>
          <w:ilvl w:val="1"/>
          <w:numId w:val="77"/>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smaller C encourages a larger margin, potentially leading to more misclassifications but a simpler decision boundary, while a larger C penalizes misclassifications more heavily, potentially leading to a narrower margin but better classification.</w:t>
      </w:r>
    </w:p>
    <w:p w14:paraId="632FF28F"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How SVM Works</w:t>
      </w:r>
    </w:p>
    <w:p w14:paraId="41794F89" w14:textId="77777777" w:rsidR="00B70BA2" w:rsidRDefault="00000000">
      <w:pPr>
        <w:numPr>
          <w:ilvl w:val="0"/>
          <w:numId w:val="78"/>
        </w:numPr>
        <w:spacing w:before="100" w:after="100" w:line="240" w:lineRule="auto"/>
      </w:pPr>
      <w:r>
        <w:rPr>
          <w:rFonts w:ascii="Times New Roman" w:eastAsia="Times New Roman" w:hAnsi="Times New Roman"/>
          <w:b/>
          <w:bCs/>
          <w:kern w:val="0"/>
          <w:sz w:val="24"/>
          <w:szCs w:val="24"/>
          <w:lang w:eastAsia="en-IN"/>
        </w:rPr>
        <w:t>Linear SVM:</w:t>
      </w:r>
    </w:p>
    <w:p w14:paraId="65ED10B6" w14:textId="77777777" w:rsidR="00B70BA2" w:rsidRDefault="00000000">
      <w:pPr>
        <w:numPr>
          <w:ilvl w:val="1"/>
          <w:numId w:val="7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For linearly separable data, SVM finds the optimal hyperplane that separates the data with the maximum margin.</w:t>
      </w:r>
    </w:p>
    <w:p w14:paraId="52A6FD11" w14:textId="77777777" w:rsidR="00B70BA2" w:rsidRDefault="00000000">
      <w:pPr>
        <w:numPr>
          <w:ilvl w:val="1"/>
          <w:numId w:val="7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decision function for a linear SVM is f(x)=sign(wTx+b), where w is the weights vector perpendicular to the hyperplane, b is the bias term, and x is the input vector.</w:t>
      </w:r>
    </w:p>
    <w:p w14:paraId="6B47650B" w14:textId="77777777" w:rsidR="00B70BA2" w:rsidRDefault="00000000">
      <w:pPr>
        <w:numPr>
          <w:ilvl w:val="0"/>
          <w:numId w:val="78"/>
        </w:numPr>
        <w:spacing w:before="100" w:after="100" w:line="240" w:lineRule="auto"/>
      </w:pPr>
      <w:r>
        <w:rPr>
          <w:rFonts w:ascii="Times New Roman" w:eastAsia="Times New Roman" w:hAnsi="Times New Roman"/>
          <w:b/>
          <w:bCs/>
          <w:kern w:val="0"/>
          <w:sz w:val="24"/>
          <w:szCs w:val="24"/>
          <w:lang w:eastAsia="en-IN"/>
        </w:rPr>
        <w:t>Non-linear SVM:</w:t>
      </w:r>
    </w:p>
    <w:p w14:paraId="2CFC381B" w14:textId="77777777" w:rsidR="00B70BA2" w:rsidRDefault="00000000">
      <w:pPr>
        <w:numPr>
          <w:ilvl w:val="1"/>
          <w:numId w:val="7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can handle non-linear decision boundaries using kernels (such as polynomial, radial basis function (RBF), or sigmoid kernels).</w:t>
      </w:r>
    </w:p>
    <w:p w14:paraId="630126DE" w14:textId="77777777" w:rsidR="00B70BA2" w:rsidRDefault="00000000">
      <w:pPr>
        <w:numPr>
          <w:ilvl w:val="1"/>
          <w:numId w:val="78"/>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Kernels map the input data into a higher-dimensional feature space where the classes become separable by a hyperplane.</w:t>
      </w:r>
    </w:p>
    <w:p w14:paraId="3E3D024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Advantages of SVM</w:t>
      </w:r>
    </w:p>
    <w:p w14:paraId="458DC373" w14:textId="77777777" w:rsidR="00B70BA2" w:rsidRDefault="00000000">
      <w:pPr>
        <w:numPr>
          <w:ilvl w:val="0"/>
          <w:numId w:val="7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Effective in high-dimensional spaces.</w:t>
      </w:r>
    </w:p>
    <w:p w14:paraId="6A8FE233" w14:textId="77777777" w:rsidR="00B70BA2" w:rsidRDefault="00000000">
      <w:pPr>
        <w:numPr>
          <w:ilvl w:val="0"/>
          <w:numId w:val="7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Versatile due to the kernel trick, capable of handling complex decision boundaries.</w:t>
      </w:r>
    </w:p>
    <w:p w14:paraId="2CE5AD0C" w14:textId="77777777" w:rsidR="00B70BA2" w:rsidRDefault="00000000">
      <w:pPr>
        <w:numPr>
          <w:ilvl w:val="0"/>
          <w:numId w:val="7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Memory efficient because it uses a subset of training points (support vectors) in the decision function.</w:t>
      </w:r>
    </w:p>
    <w:p w14:paraId="022C7C21" w14:textId="77777777" w:rsidR="00B70BA2" w:rsidRDefault="00000000">
      <w:pPr>
        <w:numPr>
          <w:ilvl w:val="0"/>
          <w:numId w:val="79"/>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Robust against overfitting, especially in high-dimensional space.</w:t>
      </w:r>
    </w:p>
    <w:p w14:paraId="7FA2BE7F"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Limitations of SVM</w:t>
      </w:r>
    </w:p>
    <w:p w14:paraId="21731D67" w14:textId="77777777" w:rsidR="00B70BA2" w:rsidRDefault="00000000">
      <w:pPr>
        <w:numPr>
          <w:ilvl w:val="0"/>
          <w:numId w:val="8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Computationally intensive, especially with large datasets.</w:t>
      </w:r>
    </w:p>
    <w:p w14:paraId="583BCE5C" w14:textId="77777777" w:rsidR="00B70BA2" w:rsidRDefault="00000000">
      <w:pPr>
        <w:numPr>
          <w:ilvl w:val="0"/>
          <w:numId w:val="8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Can be sensitive to the choice of kernel parameters and regularization parameter CCC.</w:t>
      </w:r>
    </w:p>
    <w:p w14:paraId="09688661" w14:textId="77777777" w:rsidR="00B70BA2" w:rsidRDefault="00000000">
      <w:pPr>
        <w:numPr>
          <w:ilvl w:val="0"/>
          <w:numId w:val="80"/>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Difficult to interpret the resulting model and understand the decision boundaries in high-dimensional space.</w:t>
      </w:r>
    </w:p>
    <w:p w14:paraId="09F7DA6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Applications of SVM</w:t>
      </w:r>
    </w:p>
    <w:p w14:paraId="04819C59" w14:textId="77777777" w:rsidR="00B70BA2" w:rsidRDefault="00000000">
      <w:pPr>
        <w:numPr>
          <w:ilvl w:val="0"/>
          <w:numId w:val="8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Text and hypertext categorization.</w:t>
      </w:r>
    </w:p>
    <w:p w14:paraId="7B57C564" w14:textId="77777777" w:rsidR="00B70BA2" w:rsidRDefault="00000000">
      <w:pPr>
        <w:numPr>
          <w:ilvl w:val="0"/>
          <w:numId w:val="8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Image classification.</w:t>
      </w:r>
    </w:p>
    <w:p w14:paraId="713C7CF8" w14:textId="77777777" w:rsidR="00B70BA2" w:rsidRDefault="00000000">
      <w:pPr>
        <w:numPr>
          <w:ilvl w:val="0"/>
          <w:numId w:val="8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Handwriting recognition.</w:t>
      </w:r>
    </w:p>
    <w:p w14:paraId="389328CF" w14:textId="77777777" w:rsidR="00B70BA2" w:rsidRDefault="00000000">
      <w:pPr>
        <w:numPr>
          <w:ilvl w:val="0"/>
          <w:numId w:val="81"/>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Bioinformatics (protein classification, cancer classification).</w:t>
      </w:r>
    </w:p>
    <w:p w14:paraId="00916AA4" w14:textId="77777777" w:rsidR="00B70BA2" w:rsidRDefault="00B70BA2">
      <w:pPr>
        <w:rPr>
          <w:rFonts w:ascii="Times New Roman" w:eastAsia="Times New Roman" w:hAnsi="Times New Roman"/>
          <w:b/>
          <w:bCs/>
          <w:sz w:val="32"/>
          <w:szCs w:val="32"/>
          <w:lang w:eastAsia="en-IN"/>
        </w:rPr>
      </w:pPr>
    </w:p>
    <w:p w14:paraId="65B4B618"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Q-17. Explain the concept of margin in SVM.</w:t>
      </w:r>
    </w:p>
    <w:p w14:paraId="60BAB07A" w14:textId="77777777" w:rsidR="00B70BA2" w:rsidRDefault="00000000">
      <w:pPr>
        <w:pStyle w:val="NormalWeb"/>
      </w:pPr>
      <w:r>
        <w:rPr>
          <w:b/>
          <w:bCs/>
          <w:sz w:val="32"/>
          <w:szCs w:val="32"/>
        </w:rPr>
        <w:t xml:space="preserve">Ans. </w:t>
      </w:r>
      <w:r>
        <w:t>In the context of Support Vector Machines (SVMs), the margin refers to the separation or the distance between the decision boundary (hyperplane) and the support vectors, which are the data points closest to the hyperplane. The margin is a critical concept in SVM because the algorithm aims to find the hyperplane that maximizes this distance, thereby enhancing the generalization ability of the classifier.</w:t>
      </w:r>
    </w:p>
    <w:p w14:paraId="751123FD"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Aspects of Margin in SVM:</w:t>
      </w:r>
    </w:p>
    <w:p w14:paraId="2D9EA1CA" w14:textId="77777777" w:rsidR="00B70BA2" w:rsidRDefault="00000000">
      <w:pPr>
        <w:numPr>
          <w:ilvl w:val="0"/>
          <w:numId w:val="82"/>
        </w:numPr>
        <w:spacing w:before="100" w:after="100" w:line="240" w:lineRule="auto"/>
      </w:pPr>
      <w:r>
        <w:rPr>
          <w:rFonts w:ascii="Times New Roman" w:eastAsia="Times New Roman" w:hAnsi="Times New Roman"/>
          <w:b/>
          <w:bCs/>
          <w:kern w:val="0"/>
          <w:sz w:val="24"/>
          <w:szCs w:val="24"/>
          <w:lang w:eastAsia="en-IN"/>
        </w:rPr>
        <w:t>Optimal Hyperplane:</w:t>
      </w:r>
    </w:p>
    <w:p w14:paraId="39B1860B"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seek to find the hyperplane that best separates the classes in the feature space.</w:t>
      </w:r>
    </w:p>
    <w:p w14:paraId="6A702EA8"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optimal hyperplane is the one that maximizes the margin, meaning it maximally separates the support vectors of different classes.</w:t>
      </w:r>
    </w:p>
    <w:p w14:paraId="6CBADAFD" w14:textId="77777777" w:rsidR="00B70BA2" w:rsidRDefault="00000000">
      <w:pPr>
        <w:numPr>
          <w:ilvl w:val="0"/>
          <w:numId w:val="82"/>
        </w:numPr>
        <w:spacing w:before="100" w:after="100" w:line="240" w:lineRule="auto"/>
      </w:pPr>
      <w:r>
        <w:rPr>
          <w:rFonts w:ascii="Times New Roman" w:eastAsia="Times New Roman" w:hAnsi="Times New Roman"/>
          <w:b/>
          <w:bCs/>
          <w:kern w:val="0"/>
          <w:sz w:val="24"/>
          <w:szCs w:val="24"/>
          <w:lang w:eastAsia="en-IN"/>
        </w:rPr>
        <w:t>Geometric Interpretation:</w:t>
      </w:r>
    </w:p>
    <w:p w14:paraId="577014B2"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margin is geometrically defined as the distance between the hyperplane and the closest data points (support vectors) from each class.</w:t>
      </w:r>
    </w:p>
    <w:p w14:paraId="01D6C304"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These support vectors are crucial because they influence the position and orientation of the hyperplane.</w:t>
      </w:r>
    </w:p>
    <w:p w14:paraId="27041578" w14:textId="77777777" w:rsidR="00B70BA2" w:rsidRDefault="00000000">
      <w:pPr>
        <w:numPr>
          <w:ilvl w:val="0"/>
          <w:numId w:val="82"/>
        </w:numPr>
        <w:spacing w:before="100" w:after="100" w:line="240" w:lineRule="auto"/>
      </w:pPr>
      <w:r>
        <w:rPr>
          <w:rFonts w:ascii="Times New Roman" w:eastAsia="Times New Roman" w:hAnsi="Times New Roman"/>
          <w:b/>
          <w:bCs/>
          <w:kern w:val="0"/>
          <w:sz w:val="24"/>
          <w:szCs w:val="24"/>
          <w:lang w:eastAsia="en-IN"/>
        </w:rPr>
        <w:t>Margin Calculation:</w:t>
      </w:r>
    </w:p>
    <w:p w14:paraId="62B86C18"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Mathematically, the margin M of an SVM classifier is computed as the perpendicular distance from the hyperplane to the closest support vector.</w:t>
      </w:r>
    </w:p>
    <w:p w14:paraId="5817BAD8" w14:textId="77777777" w:rsidR="00B70BA2" w:rsidRDefault="00000000">
      <w:pPr>
        <w:numPr>
          <w:ilvl w:val="1"/>
          <w:numId w:val="82"/>
        </w:numPr>
        <w:spacing w:before="100" w:after="100" w:line="240" w:lineRule="auto"/>
      </w:pPr>
      <w:r>
        <w:rPr>
          <w:rFonts w:ascii="Times New Roman" w:eastAsia="Times New Roman" w:hAnsi="Times New Roman"/>
          <w:kern w:val="0"/>
          <w:sz w:val="24"/>
          <w:szCs w:val="24"/>
          <w:lang w:eastAsia="en-IN"/>
        </w:rPr>
        <w:t xml:space="preserve">If www is the vector normal to the hyperplane (weights vector) and B is the bias term, the margin can be expressed as M=1 / </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w</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w:t>
      </w:r>
    </w:p>
    <w:p w14:paraId="2167E06A" w14:textId="77777777" w:rsidR="00B70BA2" w:rsidRDefault="00000000">
      <w:pPr>
        <w:numPr>
          <w:ilvl w:val="1"/>
          <w:numId w:val="82"/>
        </w:numPr>
        <w:spacing w:before="100" w:after="100" w:line="240" w:lineRule="auto"/>
      </w:pPr>
      <w:r>
        <w:rPr>
          <w:rFonts w:ascii="Times New Roman" w:eastAsia="Times New Roman" w:hAnsi="Times New Roman"/>
          <w:kern w:val="0"/>
          <w:sz w:val="24"/>
          <w:szCs w:val="24"/>
          <w:lang w:eastAsia="en-IN"/>
        </w:rPr>
        <w:t xml:space="preserve">Maximizing M is equivalent to minimizing </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w</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 subject to correctly classifying all training examples according to the margins defined by the support vectors.</w:t>
      </w:r>
    </w:p>
    <w:p w14:paraId="29190439" w14:textId="77777777" w:rsidR="00B70BA2" w:rsidRDefault="00000000">
      <w:pPr>
        <w:numPr>
          <w:ilvl w:val="0"/>
          <w:numId w:val="82"/>
        </w:numPr>
        <w:spacing w:before="100" w:after="100" w:line="240" w:lineRule="auto"/>
      </w:pPr>
      <w:r>
        <w:rPr>
          <w:rFonts w:ascii="Times New Roman" w:eastAsia="Times New Roman" w:hAnsi="Times New Roman"/>
          <w:b/>
          <w:bCs/>
          <w:kern w:val="0"/>
          <w:sz w:val="24"/>
          <w:szCs w:val="24"/>
          <w:lang w:eastAsia="en-IN"/>
        </w:rPr>
        <w:t>Impact on Generalization:</w:t>
      </w:r>
    </w:p>
    <w:p w14:paraId="3FC3BDA6"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A larger margin typically indicates a more robust separation between classes, which can lead to better generalization performance on unseen data.</w:t>
      </w:r>
    </w:p>
    <w:p w14:paraId="534F52F5" w14:textId="77777777" w:rsidR="00B70BA2" w:rsidRDefault="00000000">
      <w:pPr>
        <w:numPr>
          <w:ilvl w:val="1"/>
          <w:numId w:val="82"/>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are known for their ability to generalize well because they focus on maximizing this margin, thereby reducing the risk of overfitting.</w:t>
      </w:r>
    </w:p>
    <w:p w14:paraId="252E700D"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lastRenderedPageBreak/>
        <w:t>Importance of Margin in SVM:</w:t>
      </w:r>
    </w:p>
    <w:p w14:paraId="018D5D8C" w14:textId="77777777" w:rsidR="00B70BA2" w:rsidRDefault="00000000">
      <w:pPr>
        <w:numPr>
          <w:ilvl w:val="0"/>
          <w:numId w:val="83"/>
        </w:numPr>
        <w:spacing w:before="100" w:after="100" w:line="240" w:lineRule="auto"/>
      </w:pPr>
      <w:r>
        <w:rPr>
          <w:rFonts w:ascii="Times New Roman" w:eastAsia="Times New Roman" w:hAnsi="Times New Roman"/>
          <w:b/>
          <w:bCs/>
          <w:kern w:val="0"/>
          <w:sz w:val="24"/>
          <w:szCs w:val="24"/>
          <w:lang w:eastAsia="en-IN"/>
        </w:rPr>
        <w:t>Robustness:</w:t>
      </w:r>
      <w:r>
        <w:rPr>
          <w:rFonts w:ascii="Times New Roman" w:eastAsia="Times New Roman" w:hAnsi="Times New Roman"/>
          <w:kern w:val="0"/>
          <w:sz w:val="24"/>
          <w:szCs w:val="24"/>
          <w:lang w:eastAsia="en-IN"/>
        </w:rPr>
        <w:t xml:space="preserve"> A larger margin provides more room for error or noise in the training data without affecting the classification performance on new data.</w:t>
      </w:r>
    </w:p>
    <w:p w14:paraId="274A6787" w14:textId="77777777" w:rsidR="00B70BA2" w:rsidRDefault="00000000">
      <w:pPr>
        <w:numPr>
          <w:ilvl w:val="0"/>
          <w:numId w:val="83"/>
        </w:numPr>
        <w:spacing w:before="100" w:after="100" w:line="240" w:lineRule="auto"/>
      </w:pPr>
      <w:r>
        <w:rPr>
          <w:rFonts w:ascii="Times New Roman" w:eastAsia="Times New Roman" w:hAnsi="Times New Roman"/>
          <w:b/>
          <w:bCs/>
          <w:kern w:val="0"/>
          <w:sz w:val="24"/>
          <w:szCs w:val="24"/>
          <w:lang w:eastAsia="en-IN"/>
        </w:rPr>
        <w:t>Regularization:</w:t>
      </w:r>
      <w:r>
        <w:rPr>
          <w:rFonts w:ascii="Times New Roman" w:eastAsia="Times New Roman" w:hAnsi="Times New Roman"/>
          <w:kern w:val="0"/>
          <w:sz w:val="24"/>
          <w:szCs w:val="24"/>
          <w:lang w:eastAsia="en-IN"/>
        </w:rPr>
        <w:t xml:space="preserve"> In SVM, the margin serves as a form of regularization. By maximizing the margin, the algorithm inherently promotes simpler decision boundaries and reduces the risk of overfitting.</w:t>
      </w:r>
    </w:p>
    <w:p w14:paraId="6C726B33" w14:textId="77777777" w:rsidR="00B70BA2" w:rsidRDefault="00000000">
      <w:pPr>
        <w:numPr>
          <w:ilvl w:val="0"/>
          <w:numId w:val="83"/>
        </w:numPr>
        <w:spacing w:before="100" w:after="100" w:line="240" w:lineRule="auto"/>
      </w:pPr>
      <w:r>
        <w:rPr>
          <w:rFonts w:ascii="Times New Roman" w:eastAsia="Times New Roman" w:hAnsi="Times New Roman"/>
          <w:b/>
          <w:bCs/>
          <w:kern w:val="0"/>
          <w:sz w:val="24"/>
          <w:szCs w:val="24"/>
          <w:lang w:eastAsia="en-IN"/>
        </w:rPr>
        <w:t>Support Vectors:</w:t>
      </w:r>
      <w:r>
        <w:rPr>
          <w:rFonts w:ascii="Times New Roman" w:eastAsia="Times New Roman" w:hAnsi="Times New Roman"/>
          <w:kern w:val="0"/>
          <w:sz w:val="24"/>
          <w:szCs w:val="24"/>
          <w:lang w:eastAsia="en-IN"/>
        </w:rPr>
        <w:t xml:space="preserve"> The support vectors directly influence the position and orientation of the hyperplane. The margin is defined based on these support vectors, making them crucial in SVM training.</w:t>
      </w:r>
    </w:p>
    <w:p w14:paraId="7C8781F7"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Visual Representation:</w:t>
      </w:r>
    </w:p>
    <w:p w14:paraId="7591E1AE" w14:textId="77777777" w:rsidR="00B70BA2" w:rsidRDefault="00000000">
      <w:pPr>
        <w:numPr>
          <w:ilvl w:val="0"/>
          <w:numId w:val="8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a two-dimensional space (with two features), the margin corresponds to the distance between the decision boundary (a line) and the closest points (support vectors) from each class.</w:t>
      </w:r>
    </w:p>
    <w:p w14:paraId="788BC146" w14:textId="77777777" w:rsidR="00B70BA2" w:rsidRDefault="00000000">
      <w:pPr>
        <w:numPr>
          <w:ilvl w:val="0"/>
          <w:numId w:val="84"/>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SVMs aim to find the hyperplane that not only separates the classes but also maximizes this distance, ensuring the most robust classification.</w:t>
      </w:r>
    </w:p>
    <w:p w14:paraId="24829E61" w14:textId="77777777" w:rsidR="00B70BA2" w:rsidRDefault="00B70BA2">
      <w:pPr>
        <w:rPr>
          <w:rFonts w:ascii="Times New Roman" w:eastAsia="Times New Roman" w:hAnsi="Times New Roman"/>
          <w:b/>
          <w:bCs/>
          <w:sz w:val="32"/>
          <w:szCs w:val="32"/>
          <w:lang w:eastAsia="en-IN"/>
        </w:rPr>
      </w:pPr>
    </w:p>
    <w:p w14:paraId="4202C422"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Q-18. What are support vectors in SVM?</w:t>
      </w:r>
    </w:p>
    <w:p w14:paraId="7F2B1E78" w14:textId="77777777" w:rsidR="00B70BA2" w:rsidRDefault="00000000">
      <w:pPr>
        <w:pStyle w:val="NormalWeb"/>
      </w:pPr>
      <w:r>
        <w:rPr>
          <w:b/>
          <w:bCs/>
          <w:sz w:val="32"/>
          <w:szCs w:val="32"/>
        </w:rPr>
        <w:t xml:space="preserve">Ans. </w:t>
      </w:r>
      <w:r>
        <w:t>In Support Vector Machines (SVM), support vectors are the data points that lie closest to the decision boundary (hyperplane) between classes. They are critical because they define the optimal hyperplane that maximizes the margin in SVM classification.</w:t>
      </w:r>
    </w:p>
    <w:p w14:paraId="343CE4CB"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Key Points about Support Vectors:</w:t>
      </w:r>
    </w:p>
    <w:p w14:paraId="1F221BAF" w14:textId="77777777" w:rsidR="00B70BA2" w:rsidRDefault="00000000">
      <w:pPr>
        <w:numPr>
          <w:ilvl w:val="0"/>
          <w:numId w:val="85"/>
        </w:numPr>
        <w:spacing w:before="100" w:after="100" w:line="240" w:lineRule="auto"/>
      </w:pPr>
      <w:r>
        <w:rPr>
          <w:rFonts w:ascii="Times New Roman" w:eastAsia="Times New Roman" w:hAnsi="Times New Roman"/>
          <w:b/>
          <w:bCs/>
          <w:kern w:val="0"/>
          <w:sz w:val="24"/>
          <w:szCs w:val="24"/>
          <w:lang w:eastAsia="en-IN"/>
        </w:rPr>
        <w:t>Definition:</w:t>
      </w:r>
    </w:p>
    <w:p w14:paraId="7A8CDD8A"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Support vectors are the data points from the training dataset that influence the position and orientation of the hyperplane.</w:t>
      </w:r>
    </w:p>
    <w:p w14:paraId="091BF697"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These points lie closest to the decision boundary and have the maximum margin from the hyperplane.</w:t>
      </w:r>
    </w:p>
    <w:p w14:paraId="10CFB149" w14:textId="77777777" w:rsidR="00B70BA2" w:rsidRDefault="00000000">
      <w:pPr>
        <w:numPr>
          <w:ilvl w:val="0"/>
          <w:numId w:val="85"/>
        </w:numPr>
        <w:spacing w:before="100" w:after="100" w:line="240" w:lineRule="auto"/>
      </w:pPr>
      <w:r>
        <w:rPr>
          <w:rFonts w:ascii="Times New Roman" w:eastAsia="Times New Roman" w:hAnsi="Times New Roman"/>
          <w:b/>
          <w:bCs/>
          <w:kern w:val="0"/>
          <w:sz w:val="24"/>
          <w:szCs w:val="24"/>
          <w:lang w:eastAsia="en-IN"/>
        </w:rPr>
        <w:t>Role in SVM:</w:t>
      </w:r>
    </w:p>
    <w:p w14:paraId="0AD0FA5D"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SVM constructs the decision boundary (hyperplane) by maximizing the margin, which is the distance between the hyperplane and the closest support vectors.</w:t>
      </w:r>
    </w:p>
    <w:p w14:paraId="0E218825"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decision boundary is entirely determined by these support vectors.</w:t>
      </w:r>
    </w:p>
    <w:p w14:paraId="3770BC6C" w14:textId="77777777" w:rsidR="00B70BA2" w:rsidRDefault="00000000">
      <w:pPr>
        <w:numPr>
          <w:ilvl w:val="0"/>
          <w:numId w:val="85"/>
        </w:numPr>
        <w:spacing w:before="100" w:after="100" w:line="240" w:lineRule="auto"/>
      </w:pPr>
      <w:r>
        <w:rPr>
          <w:rFonts w:ascii="Times New Roman" w:eastAsia="Times New Roman" w:hAnsi="Times New Roman"/>
          <w:b/>
          <w:bCs/>
          <w:kern w:val="0"/>
          <w:sz w:val="24"/>
          <w:szCs w:val="24"/>
          <w:lang w:eastAsia="en-IN"/>
        </w:rPr>
        <w:t>Impact on Margin:</w:t>
      </w:r>
    </w:p>
    <w:p w14:paraId="7AF951EC"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margin in SVM is defined based on these support vectors. Maximizing the margin ensures that the classifier generalizes well to unseen data.</w:t>
      </w:r>
    </w:p>
    <w:p w14:paraId="49C8D101"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Support vectors are crucial because they define the margins of the classes and contribute significantly to the classification process.</w:t>
      </w:r>
    </w:p>
    <w:p w14:paraId="38070062" w14:textId="77777777" w:rsidR="00B70BA2" w:rsidRDefault="00000000">
      <w:pPr>
        <w:numPr>
          <w:ilvl w:val="0"/>
          <w:numId w:val="85"/>
        </w:numPr>
        <w:spacing w:before="100" w:after="100" w:line="240" w:lineRule="auto"/>
      </w:pPr>
      <w:r>
        <w:rPr>
          <w:rFonts w:ascii="Times New Roman" w:eastAsia="Times New Roman" w:hAnsi="Times New Roman"/>
          <w:b/>
          <w:bCs/>
          <w:kern w:val="0"/>
          <w:sz w:val="24"/>
          <w:szCs w:val="24"/>
          <w:lang w:eastAsia="en-IN"/>
        </w:rPr>
        <w:t>Selection Criteria:</w:t>
      </w:r>
    </w:p>
    <w:p w14:paraId="7FA69474"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During the training of SVM, only the support vectors are used to define the hyperplane.</w:t>
      </w:r>
    </w:p>
    <w:p w14:paraId="349A12B6"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lastRenderedPageBreak/>
        <w:t>These vectors are chosen based on their proximity to the hyperplane and their influence on defining the decision boundary.</w:t>
      </w:r>
    </w:p>
    <w:p w14:paraId="15CCB19A" w14:textId="77777777" w:rsidR="00B70BA2" w:rsidRDefault="00000000">
      <w:pPr>
        <w:numPr>
          <w:ilvl w:val="0"/>
          <w:numId w:val="85"/>
        </w:numPr>
        <w:spacing w:before="100" w:after="100" w:line="240" w:lineRule="auto"/>
      </w:pPr>
      <w:r>
        <w:rPr>
          <w:rFonts w:ascii="Times New Roman" w:eastAsia="Times New Roman" w:hAnsi="Times New Roman"/>
          <w:b/>
          <w:bCs/>
          <w:kern w:val="0"/>
          <w:sz w:val="24"/>
          <w:szCs w:val="24"/>
          <w:lang w:eastAsia="en-IN"/>
        </w:rPr>
        <w:t>Number of Support Vectors:</w:t>
      </w:r>
    </w:p>
    <w:p w14:paraId="68C6207B"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Typically, in SVM, only a subset of training examples become support vectors.</w:t>
      </w:r>
    </w:p>
    <w:p w14:paraId="13D91016" w14:textId="77777777" w:rsidR="00B70BA2" w:rsidRDefault="00000000">
      <w:pPr>
        <w:numPr>
          <w:ilvl w:val="1"/>
          <w:numId w:val="85"/>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number of support vectors depends on the complexity of the data and the parameters chosen for the SVM (such as the regularization parameter CCC in soft-margin SVM).</w:t>
      </w:r>
    </w:p>
    <w:p w14:paraId="094AEA1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Visual Representation:</w:t>
      </w:r>
    </w:p>
    <w:p w14:paraId="1A02725C" w14:textId="77777777" w:rsidR="00B70BA2" w:rsidRDefault="00000000">
      <w:pPr>
        <w:numPr>
          <w:ilvl w:val="0"/>
          <w:numId w:val="8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In a two-dimensional feature space (with two features), support vectors are the data points that lie closest to the separating hyperplane.</w:t>
      </w:r>
    </w:p>
    <w:p w14:paraId="6AE9E147" w14:textId="77777777" w:rsidR="00B70BA2" w:rsidRDefault="00000000">
      <w:pPr>
        <w:numPr>
          <w:ilvl w:val="0"/>
          <w:numId w:val="86"/>
        </w:numPr>
        <w:spacing w:before="100" w:after="100" w:line="240" w:lineRule="auto"/>
        <w:rPr>
          <w:rFonts w:ascii="Times New Roman" w:eastAsia="Times New Roman" w:hAnsi="Times New Roman"/>
          <w:kern w:val="0"/>
          <w:sz w:val="24"/>
          <w:szCs w:val="24"/>
          <w:lang w:eastAsia="en-IN"/>
        </w:rPr>
      </w:pPr>
      <w:r>
        <w:rPr>
          <w:rFonts w:ascii="Times New Roman" w:eastAsia="Times New Roman" w:hAnsi="Times New Roman"/>
          <w:kern w:val="0"/>
          <w:sz w:val="24"/>
          <w:szCs w:val="24"/>
          <w:lang w:eastAsia="en-IN"/>
        </w:rPr>
        <w:t>The decision boundary is determined by these support vectors, which define the margins between classes.</w:t>
      </w:r>
    </w:p>
    <w:p w14:paraId="297440ED"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Importance of Support Vectors:</w:t>
      </w:r>
    </w:p>
    <w:p w14:paraId="6BEB9FBC" w14:textId="77777777" w:rsidR="00B70BA2" w:rsidRDefault="00000000">
      <w:pPr>
        <w:numPr>
          <w:ilvl w:val="0"/>
          <w:numId w:val="87"/>
        </w:numPr>
        <w:spacing w:before="100" w:after="100" w:line="240" w:lineRule="auto"/>
      </w:pPr>
      <w:r>
        <w:rPr>
          <w:rFonts w:ascii="Times New Roman" w:eastAsia="Times New Roman" w:hAnsi="Times New Roman"/>
          <w:b/>
          <w:bCs/>
          <w:kern w:val="0"/>
          <w:sz w:val="24"/>
          <w:szCs w:val="24"/>
          <w:lang w:eastAsia="en-IN"/>
        </w:rPr>
        <w:t>Generalization:</w:t>
      </w:r>
      <w:r>
        <w:rPr>
          <w:rFonts w:ascii="Times New Roman" w:eastAsia="Times New Roman" w:hAnsi="Times New Roman"/>
          <w:kern w:val="0"/>
          <w:sz w:val="24"/>
          <w:szCs w:val="24"/>
          <w:lang w:eastAsia="en-IN"/>
        </w:rPr>
        <w:t xml:space="preserve"> Support vectors play a crucial role in ensuring that the SVM classifier generalizes well to new, unseen data.</w:t>
      </w:r>
    </w:p>
    <w:p w14:paraId="495BCEC1" w14:textId="77777777" w:rsidR="00B70BA2" w:rsidRDefault="00000000">
      <w:pPr>
        <w:numPr>
          <w:ilvl w:val="0"/>
          <w:numId w:val="87"/>
        </w:numPr>
        <w:spacing w:before="100" w:after="100" w:line="240" w:lineRule="auto"/>
      </w:pPr>
      <w:r>
        <w:rPr>
          <w:rFonts w:ascii="Times New Roman" w:eastAsia="Times New Roman" w:hAnsi="Times New Roman"/>
          <w:b/>
          <w:bCs/>
          <w:kern w:val="0"/>
          <w:sz w:val="24"/>
          <w:szCs w:val="24"/>
          <w:lang w:eastAsia="en-IN"/>
        </w:rPr>
        <w:t>Robustness:</w:t>
      </w:r>
      <w:r>
        <w:rPr>
          <w:rFonts w:ascii="Times New Roman" w:eastAsia="Times New Roman" w:hAnsi="Times New Roman"/>
          <w:kern w:val="0"/>
          <w:sz w:val="24"/>
          <w:szCs w:val="24"/>
          <w:lang w:eastAsia="en-IN"/>
        </w:rPr>
        <w:t xml:space="preserve"> By focusing on support vectors, SVM avoids overfitting and learns a decision boundary that maximizes the margin between classes.</w:t>
      </w:r>
    </w:p>
    <w:p w14:paraId="6217ABD6" w14:textId="77777777" w:rsidR="00B70BA2" w:rsidRDefault="00000000">
      <w:pPr>
        <w:numPr>
          <w:ilvl w:val="0"/>
          <w:numId w:val="87"/>
        </w:numPr>
        <w:spacing w:before="100" w:after="100" w:line="240" w:lineRule="auto"/>
      </w:pPr>
      <w:r>
        <w:rPr>
          <w:rFonts w:ascii="Times New Roman" w:eastAsia="Times New Roman" w:hAnsi="Times New Roman"/>
          <w:b/>
          <w:bCs/>
          <w:kern w:val="0"/>
          <w:sz w:val="24"/>
          <w:szCs w:val="24"/>
          <w:lang w:eastAsia="en-IN"/>
        </w:rPr>
        <w:t>Efficiency:</w:t>
      </w:r>
      <w:r>
        <w:rPr>
          <w:rFonts w:ascii="Times New Roman" w:eastAsia="Times New Roman" w:hAnsi="Times New Roman"/>
          <w:kern w:val="0"/>
          <w:sz w:val="24"/>
          <w:szCs w:val="24"/>
          <w:lang w:eastAsia="en-IN"/>
        </w:rPr>
        <w:t xml:space="preserve"> SVMs are memory efficient because the decision function depends only on the support vectors rather than the entire dataset.</w:t>
      </w:r>
      <w:r>
        <w:rPr>
          <w:rFonts w:ascii="Arial" w:eastAsia="Times New Roman" w:hAnsi="Arial" w:cs="Arial"/>
          <w:vanish/>
          <w:kern w:val="0"/>
          <w:sz w:val="16"/>
          <w:szCs w:val="16"/>
          <w:lang w:eastAsia="en-IN"/>
        </w:rPr>
        <w:t>Top of Form</w:t>
      </w:r>
    </w:p>
    <w:p w14:paraId="412815E5" w14:textId="77777777" w:rsidR="00B70BA2" w:rsidRDefault="00B70BA2">
      <w:pPr>
        <w:rPr>
          <w:rFonts w:ascii="Times New Roman" w:eastAsia="Times New Roman" w:hAnsi="Times New Roman"/>
          <w:b/>
          <w:bCs/>
          <w:sz w:val="32"/>
          <w:szCs w:val="32"/>
          <w:lang w:eastAsia="en-IN"/>
        </w:rPr>
      </w:pPr>
    </w:p>
    <w:p w14:paraId="39DCD446"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Q-19. How does SVM handle non-linearly separable data?</w:t>
      </w:r>
    </w:p>
    <w:p w14:paraId="67C8525A" w14:textId="77777777" w:rsidR="00B70BA2" w:rsidRDefault="00000000">
      <w:pPr>
        <w:pStyle w:val="NormalWeb"/>
      </w:pPr>
      <w:r>
        <w:rPr>
          <w:b/>
          <w:bCs/>
          <w:sz w:val="32"/>
          <w:szCs w:val="32"/>
        </w:rPr>
        <w:t xml:space="preserve">Ans. </w:t>
      </w:r>
      <w:r>
        <w:t>Support Vector Machines (SVMs) handle non-linearly separable data using a technique called the kernel trick. Here’s how SVMs deal with non-linearly separable data:</w:t>
      </w:r>
    </w:p>
    <w:p w14:paraId="0B0C2722"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1. Linear SVM and Non-linear Separability</w:t>
      </w:r>
    </w:p>
    <w:p w14:paraId="6C45EE0F" w14:textId="77777777" w:rsidR="00B70BA2" w:rsidRDefault="00000000">
      <w:pPr>
        <w:numPr>
          <w:ilvl w:val="0"/>
          <w:numId w:val="88"/>
        </w:numPr>
        <w:spacing w:before="100" w:after="100" w:line="240" w:lineRule="auto"/>
      </w:pPr>
      <w:r>
        <w:rPr>
          <w:rFonts w:ascii="Times New Roman" w:eastAsia="Times New Roman" w:hAnsi="Times New Roman"/>
          <w:b/>
          <w:bCs/>
          <w:kern w:val="0"/>
          <w:sz w:val="24"/>
          <w:szCs w:val="24"/>
          <w:lang w:eastAsia="en-IN"/>
        </w:rPr>
        <w:t>Linearly Inseparable Data:</w:t>
      </w:r>
      <w:r>
        <w:rPr>
          <w:rFonts w:ascii="Times New Roman" w:eastAsia="Times New Roman" w:hAnsi="Times New Roman"/>
          <w:kern w:val="0"/>
          <w:sz w:val="24"/>
          <w:szCs w:val="24"/>
          <w:lang w:eastAsia="en-IN"/>
        </w:rPr>
        <w:t xml:space="preserve"> When the classes in the dataset cannot be separated by a straight line (or hyperplane) in the feature space, the data is termed as linearly inseparable.</w:t>
      </w:r>
    </w:p>
    <w:p w14:paraId="51CAA3D1" w14:textId="77777777" w:rsidR="00B70BA2" w:rsidRDefault="00000000">
      <w:pPr>
        <w:numPr>
          <w:ilvl w:val="0"/>
          <w:numId w:val="88"/>
        </w:numPr>
        <w:spacing w:before="100" w:after="100" w:line="240" w:lineRule="auto"/>
      </w:pPr>
      <w:r>
        <w:rPr>
          <w:rFonts w:ascii="Times New Roman" w:eastAsia="Times New Roman" w:hAnsi="Times New Roman"/>
          <w:b/>
          <w:bCs/>
          <w:kern w:val="0"/>
          <w:sz w:val="24"/>
          <w:szCs w:val="24"/>
          <w:lang w:eastAsia="en-IN"/>
        </w:rPr>
        <w:t>Basic SVM:</w:t>
      </w:r>
      <w:r>
        <w:rPr>
          <w:rFonts w:ascii="Times New Roman" w:eastAsia="Times New Roman" w:hAnsi="Times New Roman"/>
          <w:kern w:val="0"/>
          <w:sz w:val="24"/>
          <w:szCs w:val="24"/>
          <w:lang w:eastAsia="en-IN"/>
        </w:rPr>
        <w:t xml:space="preserve"> A basic SVM constructs a linear decision boundary (hyperplane) that separates classes in the original feature space. If the data is not linearly separable, this approach may lead to poor classification performance.</w:t>
      </w:r>
    </w:p>
    <w:p w14:paraId="65FB7831"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2. Kernel Trick</w:t>
      </w:r>
    </w:p>
    <w:p w14:paraId="7B3EE5E2" w14:textId="77777777" w:rsidR="00B70BA2" w:rsidRDefault="00000000">
      <w:pPr>
        <w:numPr>
          <w:ilvl w:val="0"/>
          <w:numId w:val="89"/>
        </w:numPr>
        <w:spacing w:before="100" w:after="100" w:line="240" w:lineRule="auto"/>
      </w:pPr>
      <w:r>
        <w:rPr>
          <w:rFonts w:ascii="Times New Roman" w:eastAsia="Times New Roman" w:hAnsi="Times New Roman"/>
          <w:b/>
          <w:bCs/>
          <w:kern w:val="0"/>
          <w:sz w:val="24"/>
          <w:szCs w:val="24"/>
          <w:lang w:eastAsia="en-IN"/>
        </w:rPr>
        <w:t>Kernel Functions:</w:t>
      </w:r>
      <w:r>
        <w:rPr>
          <w:rFonts w:ascii="Times New Roman" w:eastAsia="Times New Roman" w:hAnsi="Times New Roman"/>
          <w:kern w:val="0"/>
          <w:sz w:val="24"/>
          <w:szCs w:val="24"/>
          <w:lang w:eastAsia="en-IN"/>
        </w:rPr>
        <w:t xml:space="preserve"> SVMs use kernel functions to transform the original feature space into a higher-dimensional space where the classes become separable by a hyperplane.</w:t>
      </w:r>
    </w:p>
    <w:p w14:paraId="3706197F" w14:textId="77777777" w:rsidR="00B70BA2" w:rsidRDefault="00000000">
      <w:pPr>
        <w:numPr>
          <w:ilvl w:val="0"/>
          <w:numId w:val="89"/>
        </w:numPr>
        <w:spacing w:before="100" w:after="100" w:line="240" w:lineRule="auto"/>
      </w:pPr>
      <w:r>
        <w:rPr>
          <w:rFonts w:ascii="Times New Roman" w:eastAsia="Times New Roman" w:hAnsi="Times New Roman"/>
          <w:b/>
          <w:bCs/>
          <w:kern w:val="0"/>
          <w:sz w:val="24"/>
          <w:szCs w:val="24"/>
          <w:lang w:eastAsia="en-IN"/>
        </w:rPr>
        <w:t>Types of Kernels:</w:t>
      </w:r>
    </w:p>
    <w:p w14:paraId="000CE380" w14:textId="77777777" w:rsidR="00B70BA2" w:rsidRDefault="00000000">
      <w:pPr>
        <w:numPr>
          <w:ilvl w:val="1"/>
          <w:numId w:val="89"/>
        </w:numPr>
        <w:spacing w:before="100" w:after="100" w:line="240" w:lineRule="auto"/>
      </w:pPr>
      <w:r>
        <w:rPr>
          <w:rFonts w:ascii="Times New Roman" w:eastAsia="Times New Roman" w:hAnsi="Times New Roman"/>
          <w:b/>
          <w:bCs/>
          <w:kern w:val="0"/>
          <w:sz w:val="24"/>
          <w:szCs w:val="24"/>
          <w:lang w:eastAsia="en-IN"/>
        </w:rPr>
        <w:t>Polynomial Kernel:</w:t>
      </w:r>
      <w:r>
        <w:rPr>
          <w:rFonts w:ascii="Times New Roman" w:eastAsia="Times New Roman" w:hAnsi="Times New Roman"/>
          <w:kern w:val="0"/>
          <w:sz w:val="24"/>
          <w:szCs w:val="24"/>
          <w:lang w:eastAsia="en-IN"/>
        </w:rPr>
        <w:t xml:space="preserve"> K(</w:t>
      </w:r>
      <w:proofErr w:type="gramStart"/>
      <w:r>
        <w:rPr>
          <w:rFonts w:ascii="Times New Roman" w:eastAsia="Times New Roman" w:hAnsi="Times New Roman"/>
          <w:kern w:val="0"/>
          <w:sz w:val="24"/>
          <w:szCs w:val="24"/>
          <w:lang w:eastAsia="en-IN"/>
        </w:rPr>
        <w:t>x,x</w:t>
      </w:r>
      <w:proofErr w:type="gramEnd"/>
      <w:r>
        <w:rPr>
          <w:rFonts w:ascii="Times New Roman" w:eastAsia="Times New Roman" w:hAnsi="Times New Roman"/>
          <w:kern w:val="0"/>
          <w:sz w:val="24"/>
          <w:szCs w:val="24"/>
          <w:lang w:eastAsia="en-IN"/>
        </w:rPr>
        <w:t>′)=(xTx′+c)d, where d is the degree of the polynomial and ccc is a constant.</w:t>
      </w:r>
    </w:p>
    <w:p w14:paraId="0980481F" w14:textId="77777777" w:rsidR="00B70BA2" w:rsidRDefault="00000000">
      <w:pPr>
        <w:numPr>
          <w:ilvl w:val="1"/>
          <w:numId w:val="89"/>
        </w:numPr>
        <w:spacing w:before="100" w:after="100" w:line="240" w:lineRule="auto"/>
      </w:pPr>
      <w:r>
        <w:rPr>
          <w:rFonts w:ascii="Times New Roman" w:eastAsia="Times New Roman" w:hAnsi="Times New Roman"/>
          <w:b/>
          <w:bCs/>
          <w:kern w:val="0"/>
          <w:sz w:val="24"/>
          <w:szCs w:val="24"/>
          <w:lang w:eastAsia="en-IN"/>
        </w:rPr>
        <w:t>Radial Basis Function (RBF) Kernel:</w:t>
      </w:r>
      <w:r>
        <w:rPr>
          <w:rFonts w:ascii="Times New Roman" w:eastAsia="Times New Roman" w:hAnsi="Times New Roman"/>
          <w:kern w:val="0"/>
          <w:sz w:val="24"/>
          <w:szCs w:val="24"/>
          <w:lang w:eastAsia="en-IN"/>
        </w:rPr>
        <w:t xml:space="preserve"> K(</w:t>
      </w:r>
      <w:proofErr w:type="gramStart"/>
      <w:r>
        <w:rPr>
          <w:rFonts w:ascii="Times New Roman" w:eastAsia="Times New Roman" w:hAnsi="Times New Roman"/>
          <w:kern w:val="0"/>
          <w:sz w:val="24"/>
          <w:szCs w:val="24"/>
          <w:lang w:eastAsia="en-IN"/>
        </w:rPr>
        <w:t>x,x</w:t>
      </w:r>
      <w:proofErr w:type="gramEnd"/>
      <w:r>
        <w:rPr>
          <w:rFonts w:ascii="Times New Roman" w:eastAsia="Times New Roman" w:hAnsi="Times New Roman"/>
          <w:kern w:val="0"/>
          <w:sz w:val="24"/>
          <w:szCs w:val="24"/>
          <w:lang w:eastAsia="en-IN"/>
        </w:rPr>
        <w:t>′)=exp(−γ</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x−x′</w:t>
      </w:r>
      <w:r>
        <w:rPr>
          <w:rFonts w:ascii="Cambria Math" w:eastAsia="Times New Roman" w:hAnsi="Cambria Math" w:cs="Cambria Math"/>
          <w:kern w:val="0"/>
          <w:sz w:val="24"/>
          <w:szCs w:val="24"/>
          <w:lang w:eastAsia="en-IN"/>
        </w:rPr>
        <w:t>∥</w:t>
      </w:r>
      <w:r>
        <w:rPr>
          <w:rFonts w:ascii="Times New Roman" w:eastAsia="Times New Roman" w:hAnsi="Times New Roman"/>
          <w:kern w:val="0"/>
          <w:sz w:val="24"/>
          <w:szCs w:val="24"/>
          <w:lang w:eastAsia="en-IN"/>
        </w:rPr>
        <w:t>2), where γ is a parameter that controls the smoothness of the decision boundary.</w:t>
      </w:r>
    </w:p>
    <w:p w14:paraId="195B7D98" w14:textId="77777777" w:rsidR="00B70BA2" w:rsidRDefault="00000000">
      <w:pPr>
        <w:numPr>
          <w:ilvl w:val="1"/>
          <w:numId w:val="89"/>
        </w:numPr>
        <w:spacing w:before="100" w:after="100" w:line="240" w:lineRule="auto"/>
      </w:pPr>
      <w:r>
        <w:rPr>
          <w:rFonts w:ascii="Times New Roman" w:eastAsia="Times New Roman" w:hAnsi="Times New Roman"/>
          <w:b/>
          <w:bCs/>
          <w:kern w:val="0"/>
          <w:sz w:val="24"/>
          <w:szCs w:val="24"/>
          <w:lang w:eastAsia="en-IN"/>
        </w:rPr>
        <w:t>Sigmoid Kernel:</w:t>
      </w:r>
      <w:r>
        <w:rPr>
          <w:rFonts w:ascii="Times New Roman" w:eastAsia="Times New Roman" w:hAnsi="Times New Roman"/>
          <w:kern w:val="0"/>
          <w:sz w:val="24"/>
          <w:szCs w:val="24"/>
          <w:lang w:eastAsia="en-IN"/>
        </w:rPr>
        <w:t xml:space="preserve"> K(</w:t>
      </w:r>
      <w:proofErr w:type="gramStart"/>
      <w:r>
        <w:rPr>
          <w:rFonts w:ascii="Times New Roman" w:eastAsia="Times New Roman" w:hAnsi="Times New Roman"/>
          <w:kern w:val="0"/>
          <w:sz w:val="24"/>
          <w:szCs w:val="24"/>
          <w:lang w:eastAsia="en-IN"/>
        </w:rPr>
        <w:t>x,x</w:t>
      </w:r>
      <w:proofErr w:type="gramEnd"/>
      <w:r>
        <w:rPr>
          <w:rFonts w:ascii="Times New Roman" w:eastAsia="Times New Roman" w:hAnsi="Times New Roman"/>
          <w:kern w:val="0"/>
          <w:sz w:val="24"/>
          <w:szCs w:val="24"/>
          <w:lang w:eastAsia="en-IN"/>
        </w:rPr>
        <w:t>′)=tanh(αxTx′+c), where α and c are parameters.</w:t>
      </w:r>
    </w:p>
    <w:p w14:paraId="65EDF76B" w14:textId="77777777" w:rsidR="00B70BA2" w:rsidRDefault="00000000">
      <w:pPr>
        <w:numPr>
          <w:ilvl w:val="0"/>
          <w:numId w:val="89"/>
        </w:numPr>
        <w:spacing w:before="100" w:after="100" w:line="240" w:lineRule="auto"/>
      </w:pPr>
      <w:r>
        <w:rPr>
          <w:rFonts w:ascii="Times New Roman" w:eastAsia="Times New Roman" w:hAnsi="Times New Roman"/>
          <w:b/>
          <w:bCs/>
          <w:kern w:val="0"/>
          <w:sz w:val="24"/>
          <w:szCs w:val="24"/>
          <w:lang w:eastAsia="en-IN"/>
        </w:rPr>
        <w:lastRenderedPageBreak/>
        <w:t>Mapping to Higher Dimension:</w:t>
      </w:r>
      <w:r>
        <w:rPr>
          <w:rFonts w:ascii="Times New Roman" w:eastAsia="Times New Roman" w:hAnsi="Times New Roman"/>
          <w:kern w:val="0"/>
          <w:sz w:val="24"/>
          <w:szCs w:val="24"/>
          <w:lang w:eastAsia="en-IN"/>
        </w:rPr>
        <w:t xml:space="preserve"> These kernel functions map the original input space into a higher-dimensional feature space implicitly, where the classes are more likely to be separable by a hyperplane.</w:t>
      </w:r>
    </w:p>
    <w:p w14:paraId="7539AB4A"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3. Non-linear Decision Boundary</w:t>
      </w:r>
    </w:p>
    <w:p w14:paraId="406D2155" w14:textId="77777777" w:rsidR="00B70BA2" w:rsidRDefault="00000000">
      <w:pPr>
        <w:numPr>
          <w:ilvl w:val="0"/>
          <w:numId w:val="90"/>
        </w:numPr>
        <w:spacing w:before="100" w:after="100" w:line="240" w:lineRule="auto"/>
      </w:pPr>
      <w:r>
        <w:rPr>
          <w:rFonts w:ascii="Times New Roman" w:eastAsia="Times New Roman" w:hAnsi="Times New Roman"/>
          <w:b/>
          <w:bCs/>
          <w:kern w:val="0"/>
          <w:sz w:val="24"/>
          <w:szCs w:val="24"/>
          <w:lang w:eastAsia="en-IN"/>
        </w:rPr>
        <w:t>In the Transformed Space:</w:t>
      </w:r>
      <w:r>
        <w:rPr>
          <w:rFonts w:ascii="Times New Roman" w:eastAsia="Times New Roman" w:hAnsi="Times New Roman"/>
          <w:kern w:val="0"/>
          <w:sz w:val="24"/>
          <w:szCs w:val="24"/>
          <w:lang w:eastAsia="en-IN"/>
        </w:rPr>
        <w:t xml:space="preserve"> In the higher-dimensional space (feature space), SVM searches for a linear hyperplane that separates the transformed data points (using kernel functions).</w:t>
      </w:r>
    </w:p>
    <w:p w14:paraId="35A47FA3" w14:textId="77777777" w:rsidR="00B70BA2" w:rsidRDefault="00000000">
      <w:pPr>
        <w:numPr>
          <w:ilvl w:val="0"/>
          <w:numId w:val="90"/>
        </w:numPr>
        <w:spacing w:before="100" w:after="100" w:line="240" w:lineRule="auto"/>
      </w:pPr>
      <w:r>
        <w:rPr>
          <w:rFonts w:ascii="Times New Roman" w:eastAsia="Times New Roman" w:hAnsi="Times New Roman"/>
          <w:b/>
          <w:bCs/>
          <w:kern w:val="0"/>
          <w:sz w:val="24"/>
          <w:szCs w:val="24"/>
          <w:lang w:eastAsia="en-IN"/>
        </w:rPr>
        <w:t>Effective Separation:</w:t>
      </w:r>
      <w:r>
        <w:rPr>
          <w:rFonts w:ascii="Times New Roman" w:eastAsia="Times New Roman" w:hAnsi="Times New Roman"/>
          <w:kern w:val="0"/>
          <w:sz w:val="24"/>
          <w:szCs w:val="24"/>
          <w:lang w:eastAsia="en-IN"/>
        </w:rPr>
        <w:t xml:space="preserve"> Even though the decision boundary in the original space might be non-linear, in the higher-dimensional space, a linear boundary can effectively separate the classes.</w:t>
      </w:r>
    </w:p>
    <w:p w14:paraId="02C16E2E"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4. Advantages of Kernel Trick</w:t>
      </w:r>
    </w:p>
    <w:p w14:paraId="51AC85A5" w14:textId="77777777" w:rsidR="00B70BA2" w:rsidRDefault="00000000">
      <w:pPr>
        <w:numPr>
          <w:ilvl w:val="0"/>
          <w:numId w:val="91"/>
        </w:numPr>
        <w:spacing w:before="100" w:after="100" w:line="240" w:lineRule="auto"/>
      </w:pPr>
      <w:r>
        <w:rPr>
          <w:rFonts w:ascii="Times New Roman" w:eastAsia="Times New Roman" w:hAnsi="Times New Roman"/>
          <w:b/>
          <w:bCs/>
          <w:kern w:val="0"/>
          <w:sz w:val="24"/>
          <w:szCs w:val="24"/>
          <w:lang w:eastAsia="en-IN"/>
        </w:rPr>
        <w:t>Flexibility:</w:t>
      </w:r>
      <w:r>
        <w:rPr>
          <w:rFonts w:ascii="Times New Roman" w:eastAsia="Times New Roman" w:hAnsi="Times New Roman"/>
          <w:kern w:val="0"/>
          <w:sz w:val="24"/>
          <w:szCs w:val="24"/>
          <w:lang w:eastAsia="en-IN"/>
        </w:rPr>
        <w:t xml:space="preserve"> The kernel trick allows SVMs to handle complex, non-linear decision boundaries that cannot be handled by linear classifiers.</w:t>
      </w:r>
    </w:p>
    <w:p w14:paraId="628FE7DA" w14:textId="77777777" w:rsidR="00B70BA2" w:rsidRDefault="00000000">
      <w:pPr>
        <w:numPr>
          <w:ilvl w:val="0"/>
          <w:numId w:val="91"/>
        </w:numPr>
        <w:spacing w:before="100" w:after="100" w:line="240" w:lineRule="auto"/>
      </w:pPr>
      <w:r>
        <w:rPr>
          <w:rFonts w:ascii="Times New Roman" w:eastAsia="Times New Roman" w:hAnsi="Times New Roman"/>
          <w:b/>
          <w:bCs/>
          <w:kern w:val="0"/>
          <w:sz w:val="24"/>
          <w:szCs w:val="24"/>
          <w:lang w:eastAsia="en-IN"/>
        </w:rPr>
        <w:t>No Need for Explicit Mapping:</w:t>
      </w:r>
      <w:r>
        <w:rPr>
          <w:rFonts w:ascii="Times New Roman" w:eastAsia="Times New Roman" w:hAnsi="Times New Roman"/>
          <w:kern w:val="0"/>
          <w:sz w:val="24"/>
          <w:szCs w:val="24"/>
          <w:lang w:eastAsia="en-IN"/>
        </w:rPr>
        <w:t xml:space="preserve"> Unlike explicit mapping, where each feature is mapped individually (which can be computationally expensive or impractical for infinite-dimensional spaces), the kernel trick computes the inner product in the transformed space efficiently.</w:t>
      </w:r>
    </w:p>
    <w:p w14:paraId="45BE9007" w14:textId="77777777" w:rsidR="00B70BA2" w:rsidRDefault="00000000">
      <w:pPr>
        <w:spacing w:before="100" w:after="100" w:line="240" w:lineRule="auto"/>
        <w:outlineLvl w:val="2"/>
        <w:rPr>
          <w:rFonts w:ascii="Times New Roman" w:eastAsia="Times New Roman" w:hAnsi="Times New Roman"/>
          <w:b/>
          <w:bCs/>
          <w:kern w:val="0"/>
          <w:sz w:val="27"/>
          <w:szCs w:val="27"/>
          <w:lang w:eastAsia="en-IN"/>
        </w:rPr>
      </w:pPr>
      <w:r>
        <w:rPr>
          <w:rFonts w:ascii="Times New Roman" w:eastAsia="Times New Roman" w:hAnsi="Times New Roman"/>
          <w:b/>
          <w:bCs/>
          <w:kern w:val="0"/>
          <w:sz w:val="27"/>
          <w:szCs w:val="27"/>
          <w:lang w:eastAsia="en-IN"/>
        </w:rPr>
        <w:t>Example</w:t>
      </w:r>
    </w:p>
    <w:p w14:paraId="3AA843B8" w14:textId="77777777" w:rsidR="00B70BA2" w:rsidRDefault="00000000">
      <w:pPr>
        <w:numPr>
          <w:ilvl w:val="0"/>
          <w:numId w:val="92"/>
        </w:numPr>
        <w:spacing w:before="100" w:after="100" w:line="240" w:lineRule="auto"/>
      </w:pPr>
      <w:r>
        <w:rPr>
          <w:rFonts w:ascii="Times New Roman" w:eastAsia="Times New Roman" w:hAnsi="Times New Roman"/>
          <w:b/>
          <w:bCs/>
          <w:kern w:val="0"/>
          <w:sz w:val="24"/>
          <w:szCs w:val="24"/>
          <w:lang w:eastAsia="en-IN"/>
        </w:rPr>
        <w:t>2D Example:</w:t>
      </w:r>
      <w:r>
        <w:rPr>
          <w:rFonts w:ascii="Times New Roman" w:eastAsia="Times New Roman" w:hAnsi="Times New Roman"/>
          <w:kern w:val="0"/>
          <w:sz w:val="24"/>
          <w:szCs w:val="24"/>
          <w:lang w:eastAsia="en-IN"/>
        </w:rPr>
        <w:t xml:space="preserve"> Consider a dataset with classes that are concentric circles. In the original 2D space, these circles are not linearly separable. By using an appropriate kernel function (like the RBF kernel), SVM can map the data into a higher-dimensional space where the classes become separable by a linear hyperplane or decision boundary.</w:t>
      </w:r>
    </w:p>
    <w:p w14:paraId="643AC840" w14:textId="77777777" w:rsidR="00B70BA2" w:rsidRDefault="00B70BA2">
      <w:pPr>
        <w:rPr>
          <w:rFonts w:ascii="Times New Roman" w:eastAsia="Times New Roman" w:hAnsi="Times New Roman"/>
          <w:b/>
          <w:bCs/>
          <w:sz w:val="32"/>
          <w:szCs w:val="32"/>
          <w:lang w:eastAsia="en-IN"/>
        </w:rPr>
      </w:pPr>
    </w:p>
    <w:p w14:paraId="3E213A5C" w14:textId="77777777" w:rsidR="00B70BA2" w:rsidRDefault="00000000">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Q-20. What are the advantages of SVM over other classification algorithms?</w:t>
      </w:r>
    </w:p>
    <w:p w14:paraId="62CF3E4D" w14:textId="77777777" w:rsidR="006176B3" w:rsidRPr="006176B3" w:rsidRDefault="006176B3" w:rsidP="006176B3">
      <w:pPr>
        <w:pStyle w:val="NormalWeb"/>
      </w:pPr>
      <w:r>
        <w:rPr>
          <w:b/>
          <w:bCs/>
          <w:sz w:val="32"/>
          <w:szCs w:val="32"/>
        </w:rPr>
        <w:t xml:space="preserve">Ans. </w:t>
      </w:r>
      <w:r w:rsidRPr="006176B3">
        <w:t>Support Vector Machines (SVM) have several advantages over other classification algorithms, making them a popular choice for various machine learning tasks. Here are some key advantages:</w:t>
      </w:r>
    </w:p>
    <w:p w14:paraId="4395F9FF"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Effective in High-Dimensional Spaces</w:t>
      </w:r>
      <w:r w:rsidRPr="006176B3">
        <w:rPr>
          <w:rFonts w:ascii="Times New Roman" w:eastAsia="Times New Roman" w:hAnsi="Times New Roman"/>
          <w:kern w:val="0"/>
          <w:sz w:val="24"/>
          <w:szCs w:val="24"/>
          <w:lang w:eastAsia="en-IN"/>
        </w:rPr>
        <w:t>:</w:t>
      </w:r>
    </w:p>
    <w:p w14:paraId="6BA4864C"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perform well in spaces with many dimensions, which is crucial for problems where the number of features is very large compared to the number of samples.</w:t>
      </w:r>
    </w:p>
    <w:p w14:paraId="21C10992"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Effective in Cases with Clear Margin of Separation</w:t>
      </w:r>
      <w:r w:rsidRPr="006176B3">
        <w:rPr>
          <w:rFonts w:ascii="Times New Roman" w:eastAsia="Times New Roman" w:hAnsi="Times New Roman"/>
          <w:kern w:val="0"/>
          <w:sz w:val="24"/>
          <w:szCs w:val="24"/>
          <w:lang w:eastAsia="en-IN"/>
        </w:rPr>
        <w:t>:</w:t>
      </w:r>
    </w:p>
    <w:p w14:paraId="0598F88A"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are highly effective when there is a clear margin of separation between classes. They focus on finding the hyperplane that maximizes this margin, leading to robust classification performance.</w:t>
      </w:r>
    </w:p>
    <w:p w14:paraId="58837915"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Robust to Overfitting (Especially in High-Dimensional Space)</w:t>
      </w:r>
      <w:r w:rsidRPr="006176B3">
        <w:rPr>
          <w:rFonts w:ascii="Times New Roman" w:eastAsia="Times New Roman" w:hAnsi="Times New Roman"/>
          <w:kern w:val="0"/>
          <w:sz w:val="24"/>
          <w:szCs w:val="24"/>
          <w:lang w:eastAsia="en-IN"/>
        </w:rPr>
        <w:t>:</w:t>
      </w:r>
    </w:p>
    <w:p w14:paraId="46C90840"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especially with the appropriate kernel and regularization parameter, are less likely to overfit. This is particularly true when the number of features exceeds the number of samples.</w:t>
      </w:r>
    </w:p>
    <w:p w14:paraId="294E4F20"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Versatile Kernel Trick</w:t>
      </w:r>
      <w:r w:rsidRPr="006176B3">
        <w:rPr>
          <w:rFonts w:ascii="Times New Roman" w:eastAsia="Times New Roman" w:hAnsi="Times New Roman"/>
          <w:kern w:val="0"/>
          <w:sz w:val="24"/>
          <w:szCs w:val="24"/>
          <w:lang w:eastAsia="en-IN"/>
        </w:rPr>
        <w:t>:</w:t>
      </w:r>
    </w:p>
    <w:p w14:paraId="3C3E4A3A"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lastRenderedPageBreak/>
        <w:t>The use of kernel functions allows SVMs to handle non-linear classification efficiently by transforming the data into higher-dimensional space. Common kernels include linear, polynomial, radial basis function (RBF), and sigmoid.</w:t>
      </w:r>
    </w:p>
    <w:p w14:paraId="3CB2777A"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Effective with Sparse Data</w:t>
      </w:r>
      <w:r w:rsidRPr="006176B3">
        <w:rPr>
          <w:rFonts w:ascii="Times New Roman" w:eastAsia="Times New Roman" w:hAnsi="Times New Roman"/>
          <w:kern w:val="0"/>
          <w:sz w:val="24"/>
          <w:szCs w:val="24"/>
          <w:lang w:eastAsia="en-IN"/>
        </w:rPr>
        <w:t>:</w:t>
      </w:r>
    </w:p>
    <w:p w14:paraId="259E4615"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are suitable for text classification and other applications with sparse data, as they can handle cases where the number of features is much larger than the number of samples.</w:t>
      </w:r>
    </w:p>
    <w:p w14:paraId="43F36766"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Strong Theoretical Foundation</w:t>
      </w:r>
      <w:r w:rsidRPr="006176B3">
        <w:rPr>
          <w:rFonts w:ascii="Times New Roman" w:eastAsia="Times New Roman" w:hAnsi="Times New Roman"/>
          <w:kern w:val="0"/>
          <w:sz w:val="24"/>
          <w:szCs w:val="24"/>
          <w:lang w:eastAsia="en-IN"/>
        </w:rPr>
        <w:t>:</w:t>
      </w:r>
    </w:p>
    <w:p w14:paraId="6BD290BD"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are grounded in robust theoretical principles, including optimization and statistical learning theory, providing a solid foundation for understanding their performance and behavior.</w:t>
      </w:r>
    </w:p>
    <w:p w14:paraId="080796F4"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Good Generalization Performance</w:t>
      </w:r>
      <w:r w:rsidRPr="006176B3">
        <w:rPr>
          <w:rFonts w:ascii="Times New Roman" w:eastAsia="Times New Roman" w:hAnsi="Times New Roman"/>
          <w:kern w:val="0"/>
          <w:sz w:val="24"/>
          <w:szCs w:val="24"/>
          <w:lang w:eastAsia="en-IN"/>
        </w:rPr>
        <w:t>:</w:t>
      </w:r>
    </w:p>
    <w:p w14:paraId="2636BE86"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Due to the margin maximization, SVMs often generalize well to unseen data, which is critical for building reliable models.</w:t>
      </w:r>
    </w:p>
    <w:p w14:paraId="1D37D0C8"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Customizable Complexity</w:t>
      </w:r>
      <w:r w:rsidRPr="006176B3">
        <w:rPr>
          <w:rFonts w:ascii="Times New Roman" w:eastAsia="Times New Roman" w:hAnsi="Times New Roman"/>
          <w:kern w:val="0"/>
          <w:sz w:val="24"/>
          <w:szCs w:val="24"/>
          <w:lang w:eastAsia="en-IN"/>
        </w:rPr>
        <w:t>:</w:t>
      </w:r>
    </w:p>
    <w:p w14:paraId="015141AE"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By adjusting the regularization parameter (C), one can control the trade-off between achieving a low training error and a low testing error, making SVMs adaptable to different types of datasets.</w:t>
      </w:r>
    </w:p>
    <w:p w14:paraId="25516C75"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Handles Non-Linear Data Well</w:t>
      </w:r>
      <w:r w:rsidRPr="006176B3">
        <w:rPr>
          <w:rFonts w:ascii="Times New Roman" w:eastAsia="Times New Roman" w:hAnsi="Times New Roman"/>
          <w:kern w:val="0"/>
          <w:sz w:val="24"/>
          <w:szCs w:val="24"/>
          <w:lang w:eastAsia="en-IN"/>
        </w:rPr>
        <w:t>:</w:t>
      </w:r>
    </w:p>
    <w:p w14:paraId="3FBA797B"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The ability to use different kernel functions allows SVMs to handle complex relationships in data that are not linearly separable.</w:t>
      </w:r>
    </w:p>
    <w:p w14:paraId="6FD332C5" w14:textId="77777777" w:rsidR="006176B3" w:rsidRPr="006176B3" w:rsidRDefault="006176B3" w:rsidP="006176B3">
      <w:pPr>
        <w:numPr>
          <w:ilvl w:val="0"/>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b/>
          <w:bCs/>
          <w:kern w:val="0"/>
          <w:sz w:val="24"/>
          <w:szCs w:val="24"/>
          <w:lang w:eastAsia="en-IN"/>
        </w:rPr>
        <w:t>Well-Suited for Binary Classification</w:t>
      </w:r>
      <w:r w:rsidRPr="006176B3">
        <w:rPr>
          <w:rFonts w:ascii="Times New Roman" w:eastAsia="Times New Roman" w:hAnsi="Times New Roman"/>
          <w:kern w:val="0"/>
          <w:sz w:val="24"/>
          <w:szCs w:val="24"/>
          <w:lang w:eastAsia="en-IN"/>
        </w:rPr>
        <w:t>:</w:t>
      </w:r>
    </w:p>
    <w:p w14:paraId="144F91E0" w14:textId="77777777" w:rsidR="006176B3" w:rsidRPr="006176B3" w:rsidRDefault="006176B3" w:rsidP="006176B3">
      <w:pPr>
        <w:numPr>
          <w:ilvl w:val="1"/>
          <w:numId w:val="9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SVMs are particularly powerful for binary classification problems, providing clear decision boundaries and robust performance.</w:t>
      </w:r>
    </w:p>
    <w:p w14:paraId="1A3A990B" w14:textId="550DEACD" w:rsidR="006176B3" w:rsidRPr="006176B3" w:rsidRDefault="006176B3" w:rsidP="006176B3">
      <w:p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176B3">
        <w:rPr>
          <w:rFonts w:ascii="Times New Roman" w:eastAsia="Times New Roman" w:hAnsi="Times New Roman"/>
          <w:kern w:val="0"/>
          <w:sz w:val="24"/>
          <w:szCs w:val="24"/>
          <w:lang w:eastAsia="en-IN"/>
        </w:rPr>
        <w:t>While SVMs have these advantages, they also come with some limitations, such as computational intensity for large datasets, difficulty in selecting the appropriate kernel and tuning parameters, and less interpretability compared to some other models like decision trees. Nonetheless, the advantages often make SVMs a strong candidate for a wide range of classification tasks</w:t>
      </w:r>
      <w:r>
        <w:rPr>
          <w:rFonts w:ascii="Times New Roman" w:eastAsia="Times New Roman" w:hAnsi="Times New Roman"/>
          <w:kern w:val="0"/>
          <w:sz w:val="24"/>
          <w:szCs w:val="24"/>
          <w:lang w:eastAsia="en-IN"/>
        </w:rPr>
        <w:t>.</w:t>
      </w:r>
    </w:p>
    <w:p w14:paraId="747B918B" w14:textId="77777777" w:rsidR="006176B3" w:rsidRPr="006176B3" w:rsidRDefault="006176B3" w:rsidP="006176B3">
      <w:pPr>
        <w:pBdr>
          <w:bottom w:val="single" w:sz="6" w:space="1" w:color="auto"/>
        </w:pBdr>
        <w:suppressAutoHyphens w:val="0"/>
        <w:autoSpaceDN/>
        <w:spacing w:after="0" w:line="240" w:lineRule="auto"/>
        <w:jc w:val="center"/>
        <w:rPr>
          <w:rFonts w:ascii="Arial" w:eastAsia="Times New Roman" w:hAnsi="Arial" w:cs="Arial"/>
          <w:vanish/>
          <w:kern w:val="0"/>
          <w:sz w:val="16"/>
          <w:szCs w:val="16"/>
          <w:lang w:eastAsia="en-IN"/>
        </w:rPr>
      </w:pPr>
      <w:r w:rsidRPr="006176B3">
        <w:rPr>
          <w:rFonts w:ascii="Arial" w:eastAsia="Times New Roman" w:hAnsi="Arial" w:cs="Arial"/>
          <w:vanish/>
          <w:kern w:val="0"/>
          <w:sz w:val="16"/>
          <w:szCs w:val="16"/>
          <w:lang w:eastAsia="en-IN"/>
        </w:rPr>
        <w:t>Top of Form</w:t>
      </w:r>
    </w:p>
    <w:p w14:paraId="438B654D" w14:textId="77777777" w:rsidR="006176B3" w:rsidRPr="006176B3" w:rsidRDefault="006176B3" w:rsidP="006176B3">
      <w:pPr>
        <w:pBdr>
          <w:top w:val="single" w:sz="6" w:space="1" w:color="auto"/>
        </w:pBdr>
        <w:suppressAutoHyphens w:val="0"/>
        <w:autoSpaceDN/>
        <w:spacing w:after="0" w:line="240" w:lineRule="auto"/>
        <w:jc w:val="center"/>
        <w:rPr>
          <w:rFonts w:ascii="Arial" w:eastAsia="Times New Roman" w:hAnsi="Arial" w:cs="Arial"/>
          <w:vanish/>
          <w:kern w:val="0"/>
          <w:sz w:val="16"/>
          <w:szCs w:val="16"/>
          <w:lang w:eastAsia="en-IN"/>
        </w:rPr>
      </w:pPr>
      <w:r w:rsidRPr="006176B3">
        <w:rPr>
          <w:rFonts w:ascii="Arial" w:eastAsia="Times New Roman" w:hAnsi="Arial" w:cs="Arial"/>
          <w:vanish/>
          <w:kern w:val="0"/>
          <w:sz w:val="16"/>
          <w:szCs w:val="16"/>
          <w:lang w:eastAsia="en-IN"/>
        </w:rPr>
        <w:t>Bottom of Form</w:t>
      </w:r>
    </w:p>
    <w:p w14:paraId="1BC89F9C" w14:textId="77777777" w:rsidR="00B70BA2" w:rsidRDefault="00B70BA2">
      <w:pPr>
        <w:rPr>
          <w:rFonts w:ascii="Times New Roman" w:eastAsia="Times New Roman" w:hAnsi="Times New Roman"/>
          <w:b/>
          <w:bCs/>
          <w:sz w:val="32"/>
          <w:szCs w:val="32"/>
          <w:lang w:eastAsia="en-IN"/>
        </w:rPr>
      </w:pPr>
    </w:p>
    <w:p w14:paraId="14A0DA3D" w14:textId="2A2C659A" w:rsidR="006176B3" w:rsidRDefault="006176B3">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Q-21. </w:t>
      </w:r>
      <w:r w:rsidRPr="006176B3">
        <w:rPr>
          <w:rFonts w:ascii="Times New Roman" w:eastAsia="Times New Roman" w:hAnsi="Times New Roman"/>
          <w:b/>
          <w:bCs/>
          <w:sz w:val="32"/>
          <w:szCs w:val="32"/>
          <w:lang w:eastAsia="en-IN"/>
        </w:rPr>
        <w:t>What is the Naïve Bayes algorithm</w:t>
      </w:r>
      <w:r>
        <w:rPr>
          <w:rFonts w:ascii="Times New Roman" w:eastAsia="Times New Roman" w:hAnsi="Times New Roman"/>
          <w:b/>
          <w:bCs/>
          <w:sz w:val="32"/>
          <w:szCs w:val="32"/>
          <w:lang w:eastAsia="en-IN"/>
        </w:rPr>
        <w:t>?</w:t>
      </w:r>
    </w:p>
    <w:p w14:paraId="01C8AED8" w14:textId="623F823A" w:rsidR="006176B3" w:rsidRDefault="006176B3" w:rsidP="006176B3">
      <w:pPr>
        <w:pStyle w:val="NormalWeb"/>
      </w:pPr>
      <w:r>
        <w:rPr>
          <w:b/>
          <w:bCs/>
          <w:sz w:val="32"/>
          <w:szCs w:val="32"/>
        </w:rPr>
        <w:t>Ans.</w:t>
      </w:r>
      <w:r w:rsidRPr="006176B3">
        <w:t xml:space="preserve"> </w:t>
      </w:r>
      <w:r>
        <w:t>The Naïve Bayes algorithm is a classification technique based on Bayes' Theorem with an assumption of independence among predictors. In other words, it assumes that the presence (or absence) of a particular feature in a class is unrelated to the presence (or absence) of any other feature. Despite this "naive" assumption, the algorithm performs surprisingly well in many real-world applications.</w:t>
      </w:r>
    </w:p>
    <w:p w14:paraId="0AE85656" w14:textId="77777777" w:rsidR="006176B3" w:rsidRDefault="006176B3" w:rsidP="006176B3">
      <w:pPr>
        <w:pStyle w:val="Heading3"/>
      </w:pPr>
      <w:r>
        <w:t>Key Concepts and Formula</w:t>
      </w:r>
    </w:p>
    <w:p w14:paraId="0E44C7C3" w14:textId="77777777" w:rsidR="006176B3" w:rsidRDefault="006176B3" w:rsidP="006176B3">
      <w:pPr>
        <w:pStyle w:val="NormalWeb"/>
      </w:pPr>
      <w:r>
        <w:rPr>
          <w:rStyle w:val="Strong"/>
        </w:rPr>
        <w:t>Bayes' Theorem</w:t>
      </w:r>
      <w:r>
        <w:t>: Bayes' Theorem provides a way to update the probability of a hypothesis based on new evidence. It is mathematically expressed as:</w:t>
      </w:r>
    </w:p>
    <w:p w14:paraId="7FB035E1" w14:textId="0A6DC28D" w:rsidR="006176B3" w:rsidRDefault="006176B3" w:rsidP="006176B3">
      <w:pPr>
        <w:pStyle w:val="NormalWeb"/>
      </w:pPr>
      <w:r>
        <w:rPr>
          <w:rStyle w:val="katex-mathml"/>
        </w:rPr>
        <w:t>P(A</w:t>
      </w:r>
      <w:r>
        <w:rPr>
          <w:rStyle w:val="katex-mathml"/>
          <w:rFonts w:ascii="Cambria Math" w:hAnsi="Cambria Math" w:cs="Cambria Math"/>
        </w:rPr>
        <w:t>∣</w:t>
      </w:r>
      <w:proofErr w:type="gramStart"/>
      <w:r>
        <w:rPr>
          <w:rStyle w:val="katex-mathml"/>
        </w:rPr>
        <w:t>B)=</w:t>
      </w:r>
      <w:proofErr w:type="gramEnd"/>
      <w:r>
        <w:rPr>
          <w:rStyle w:val="katex-mathml"/>
        </w:rPr>
        <w:t>P(B</w:t>
      </w:r>
      <w:r>
        <w:rPr>
          <w:rStyle w:val="katex-mathml"/>
          <w:rFonts w:ascii="Cambria Math" w:hAnsi="Cambria Math" w:cs="Cambria Math"/>
        </w:rPr>
        <w:t>∣</w:t>
      </w:r>
      <w:r>
        <w:rPr>
          <w:rStyle w:val="katex-mathml"/>
        </w:rPr>
        <w:t>A)</w:t>
      </w:r>
      <w:r>
        <w:rPr>
          <w:rStyle w:val="katex-mathml"/>
          <w:rFonts w:ascii="Cambria Math" w:hAnsi="Cambria Math" w:cs="Cambria Math"/>
        </w:rPr>
        <w:t>⋅</w:t>
      </w:r>
      <w:r>
        <w:rPr>
          <w:rStyle w:val="katex-mathml"/>
        </w:rPr>
        <w:t>P(A)</w:t>
      </w:r>
      <w:r>
        <w:rPr>
          <w:rStyle w:val="katex-mathml"/>
        </w:rPr>
        <w:t xml:space="preserve"> / </w:t>
      </w:r>
      <w:r>
        <w:rPr>
          <w:rStyle w:val="katex-mathml"/>
        </w:rPr>
        <w:t>P(B)</w:t>
      </w:r>
    </w:p>
    <w:p w14:paraId="260FF695" w14:textId="77777777" w:rsidR="006176B3" w:rsidRDefault="006176B3" w:rsidP="006176B3">
      <w:pPr>
        <w:pStyle w:val="NormalWeb"/>
      </w:pPr>
      <w:r>
        <w:t>Where:</w:t>
      </w:r>
    </w:p>
    <w:p w14:paraId="4D737B55" w14:textId="77EE24FE" w:rsidR="006176B3" w:rsidRDefault="006176B3" w:rsidP="006176B3">
      <w:pPr>
        <w:numPr>
          <w:ilvl w:val="0"/>
          <w:numId w:val="94"/>
        </w:numPr>
        <w:suppressAutoHyphens w:val="0"/>
        <w:autoSpaceDN/>
        <w:spacing w:before="100" w:beforeAutospacing="1" w:after="100" w:afterAutospacing="1" w:line="240" w:lineRule="auto"/>
      </w:pPr>
      <w:r>
        <w:rPr>
          <w:rStyle w:val="katex-mathml"/>
        </w:rPr>
        <w:t>P(A</w:t>
      </w:r>
      <w:r>
        <w:rPr>
          <w:rStyle w:val="katex-mathml"/>
          <w:rFonts w:ascii="Cambria Math" w:hAnsi="Cambria Math" w:cs="Cambria Math"/>
        </w:rPr>
        <w:t>∣</w:t>
      </w:r>
      <w:r>
        <w:rPr>
          <w:rStyle w:val="katex-mathml"/>
        </w:rPr>
        <w:t>B)</w:t>
      </w:r>
      <w:r>
        <w:t xml:space="preserve"> is the posterior probability of class </w:t>
      </w:r>
      <w:r>
        <w:rPr>
          <w:rStyle w:val="katex-mathml"/>
        </w:rPr>
        <w:t>A</w:t>
      </w:r>
      <w:r>
        <w:t xml:space="preserve"> given predictor </w:t>
      </w:r>
      <w:r>
        <w:rPr>
          <w:rStyle w:val="mord"/>
        </w:rPr>
        <w:t>B</w:t>
      </w:r>
      <w:r>
        <w:t>.</w:t>
      </w:r>
    </w:p>
    <w:p w14:paraId="624F5779" w14:textId="0C84280F" w:rsidR="006176B3" w:rsidRDefault="006176B3" w:rsidP="006176B3">
      <w:pPr>
        <w:numPr>
          <w:ilvl w:val="0"/>
          <w:numId w:val="94"/>
        </w:numPr>
        <w:suppressAutoHyphens w:val="0"/>
        <w:autoSpaceDN/>
        <w:spacing w:before="100" w:beforeAutospacing="1" w:after="100" w:afterAutospacing="1" w:line="240" w:lineRule="auto"/>
      </w:pPr>
      <w:r>
        <w:rPr>
          <w:rStyle w:val="katex-mathml"/>
        </w:rPr>
        <w:t>P(B</w:t>
      </w:r>
      <w:r>
        <w:rPr>
          <w:rStyle w:val="katex-mathml"/>
          <w:rFonts w:ascii="Cambria Math" w:hAnsi="Cambria Math" w:cs="Cambria Math"/>
        </w:rPr>
        <w:t>∣</w:t>
      </w:r>
      <w:r>
        <w:rPr>
          <w:rStyle w:val="katex-mathml"/>
        </w:rPr>
        <w:t>A)</w:t>
      </w:r>
      <w:r>
        <w:t xml:space="preserve"> is the likelihood of predictor </w:t>
      </w:r>
      <w:r>
        <w:rPr>
          <w:rStyle w:val="katex-mathml"/>
        </w:rPr>
        <w:t>B</w:t>
      </w:r>
      <w:r>
        <w:t xml:space="preserve"> given class </w:t>
      </w:r>
      <w:r>
        <w:rPr>
          <w:rStyle w:val="mord"/>
        </w:rPr>
        <w:t>A</w:t>
      </w:r>
      <w:r>
        <w:t>.</w:t>
      </w:r>
    </w:p>
    <w:p w14:paraId="18DBB6DE" w14:textId="1B1FF330" w:rsidR="006176B3" w:rsidRDefault="006176B3" w:rsidP="006176B3">
      <w:pPr>
        <w:numPr>
          <w:ilvl w:val="0"/>
          <w:numId w:val="94"/>
        </w:numPr>
        <w:suppressAutoHyphens w:val="0"/>
        <w:autoSpaceDN/>
        <w:spacing w:before="100" w:beforeAutospacing="1" w:after="100" w:afterAutospacing="1" w:line="240" w:lineRule="auto"/>
      </w:pPr>
      <w:r>
        <w:rPr>
          <w:rStyle w:val="katex-mathml"/>
        </w:rPr>
        <w:lastRenderedPageBreak/>
        <w:t>P(A)</w:t>
      </w:r>
      <w:r>
        <w:t xml:space="preserve"> is the prior probability of class </w:t>
      </w:r>
      <w:r>
        <w:rPr>
          <w:rStyle w:val="katex-mathml"/>
        </w:rPr>
        <w:t>A</w:t>
      </w:r>
      <w:r>
        <w:t>.</w:t>
      </w:r>
    </w:p>
    <w:p w14:paraId="40032A6E" w14:textId="50B1A9B9" w:rsidR="006176B3" w:rsidRDefault="006176B3" w:rsidP="006176B3">
      <w:pPr>
        <w:numPr>
          <w:ilvl w:val="0"/>
          <w:numId w:val="94"/>
        </w:numPr>
        <w:suppressAutoHyphens w:val="0"/>
        <w:autoSpaceDN/>
        <w:spacing w:before="100" w:beforeAutospacing="1" w:after="100" w:afterAutospacing="1" w:line="240" w:lineRule="auto"/>
      </w:pPr>
      <w:r>
        <w:rPr>
          <w:rStyle w:val="katex-mathml"/>
        </w:rPr>
        <w:t>P(B)</w:t>
      </w:r>
      <w:r>
        <w:t xml:space="preserve"> is the prior probability of predictor </w:t>
      </w:r>
      <w:r>
        <w:rPr>
          <w:rStyle w:val="mord"/>
        </w:rPr>
        <w:t>B</w:t>
      </w:r>
      <w:r>
        <w:t>.</w:t>
      </w:r>
    </w:p>
    <w:p w14:paraId="547F9840" w14:textId="77777777" w:rsidR="006176B3" w:rsidRDefault="006176B3" w:rsidP="006176B3">
      <w:pPr>
        <w:pStyle w:val="NormalWeb"/>
      </w:pPr>
      <w:r>
        <w:rPr>
          <w:rStyle w:val="Strong"/>
        </w:rPr>
        <w:t>Naïve Bayes Classifier</w:t>
      </w:r>
      <w:r>
        <w:t>: In the context of classification, the algorithm calculates the posterior probability for each class and the data point is assigned to the class with the highest posterior probability.</w:t>
      </w:r>
    </w:p>
    <w:p w14:paraId="3E00A45E" w14:textId="77777777" w:rsidR="006176B3" w:rsidRDefault="006176B3" w:rsidP="006176B3">
      <w:pPr>
        <w:pStyle w:val="NormalWeb"/>
      </w:pPr>
      <w:r>
        <w:t>The formula for the Naïve Bayes classifier can be written as:</w:t>
      </w:r>
    </w:p>
    <w:p w14:paraId="39AE912D" w14:textId="05D9F997" w:rsidR="006176B3" w:rsidRDefault="006176B3" w:rsidP="006176B3">
      <w:pPr>
        <w:pStyle w:val="NormalWeb"/>
      </w:pPr>
      <w:r>
        <w:rPr>
          <w:rStyle w:val="katex-mathml"/>
        </w:rPr>
        <w:t>P(Ck</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Ck)</w:t>
      </w:r>
      <w:r>
        <w:rPr>
          <w:rStyle w:val="katex-mathml"/>
          <w:rFonts w:ascii="Cambria Math" w:hAnsi="Cambria Math" w:cs="Cambria Math"/>
        </w:rPr>
        <w:t>⋅</w:t>
      </w:r>
      <w:r>
        <w:rPr>
          <w:rStyle w:val="katex-mathml"/>
        </w:rPr>
        <w:t>P(Ck)</w:t>
      </w:r>
      <w:r>
        <w:rPr>
          <w:rStyle w:val="katex-mathml"/>
        </w:rPr>
        <w:t xml:space="preserve"> / </w:t>
      </w:r>
      <w:r>
        <w:rPr>
          <w:rStyle w:val="katex-mathml"/>
        </w:rPr>
        <w:t>P(X)</w:t>
      </w:r>
    </w:p>
    <w:p w14:paraId="79043BD1" w14:textId="77777777" w:rsidR="006176B3" w:rsidRDefault="006176B3" w:rsidP="006176B3">
      <w:pPr>
        <w:pStyle w:val="NormalWeb"/>
      </w:pPr>
      <w:r>
        <w:t>Where:</w:t>
      </w:r>
    </w:p>
    <w:p w14:paraId="3277C447" w14:textId="22B79F92" w:rsidR="006176B3" w:rsidRDefault="006176B3" w:rsidP="006176B3">
      <w:pPr>
        <w:numPr>
          <w:ilvl w:val="0"/>
          <w:numId w:val="95"/>
        </w:numPr>
        <w:suppressAutoHyphens w:val="0"/>
        <w:autoSpaceDN/>
        <w:spacing w:before="100" w:beforeAutospacing="1" w:after="100" w:afterAutospacing="1" w:line="240" w:lineRule="auto"/>
      </w:pPr>
      <w:r>
        <w:rPr>
          <w:rStyle w:val="katex-mathml"/>
        </w:rPr>
        <w:t>P(Ck</w:t>
      </w:r>
      <w:r>
        <w:rPr>
          <w:rStyle w:val="katex-mathml"/>
          <w:rFonts w:ascii="Cambria Math" w:hAnsi="Cambria Math" w:cs="Cambria Math"/>
        </w:rPr>
        <w:t>∣</w:t>
      </w:r>
      <w:r>
        <w:rPr>
          <w:rStyle w:val="katex-mathml"/>
        </w:rPr>
        <w:t>X)</w:t>
      </w:r>
      <w:r>
        <w:t xml:space="preserve"> is the posterior probability of class </w:t>
      </w:r>
      <w:r>
        <w:rPr>
          <w:rStyle w:val="katex-mathml"/>
        </w:rPr>
        <w:t>Ck</w:t>
      </w:r>
      <w:r>
        <w:rPr>
          <w:rStyle w:val="vlist-s"/>
        </w:rPr>
        <w:t>​</w:t>
      </w:r>
      <w:r>
        <w:t xml:space="preserve"> given the feature vector </w:t>
      </w:r>
      <w:r>
        <w:rPr>
          <w:rStyle w:val="mord"/>
        </w:rPr>
        <w:t>X</w:t>
      </w:r>
      <w:r>
        <w:t>.</w:t>
      </w:r>
    </w:p>
    <w:p w14:paraId="37B19B4E" w14:textId="110361F4" w:rsidR="006176B3" w:rsidRDefault="006176B3" w:rsidP="006176B3">
      <w:pPr>
        <w:numPr>
          <w:ilvl w:val="0"/>
          <w:numId w:val="95"/>
        </w:numPr>
        <w:suppressAutoHyphens w:val="0"/>
        <w:autoSpaceDN/>
        <w:spacing w:before="100" w:beforeAutospacing="1" w:after="100" w:afterAutospacing="1" w:line="240" w:lineRule="auto"/>
      </w:pPr>
      <w:r>
        <w:rPr>
          <w:rStyle w:val="katex-mathml"/>
        </w:rPr>
        <w:t>P(X</w:t>
      </w:r>
      <w:r>
        <w:rPr>
          <w:rStyle w:val="katex-mathml"/>
          <w:rFonts w:ascii="Cambria Math" w:hAnsi="Cambria Math" w:cs="Cambria Math"/>
        </w:rPr>
        <w:t>∣</w:t>
      </w:r>
      <w:r>
        <w:rPr>
          <w:rStyle w:val="katex-mathml"/>
        </w:rPr>
        <w:t>Ck)</w:t>
      </w:r>
      <w:r>
        <w:t xml:space="preserve"> is the likelihood of feature vector </w:t>
      </w:r>
      <w:r>
        <w:rPr>
          <w:rStyle w:val="katex-mathml"/>
        </w:rPr>
        <w:t>X</w:t>
      </w:r>
      <w:r>
        <w:t xml:space="preserve"> given class </w:t>
      </w:r>
      <w:r>
        <w:rPr>
          <w:rStyle w:val="mord"/>
        </w:rPr>
        <w:t>Ck</w:t>
      </w:r>
      <w:r>
        <w:rPr>
          <w:rStyle w:val="vlist-s"/>
        </w:rPr>
        <w:t>​</w:t>
      </w:r>
      <w:r>
        <w:t>.</w:t>
      </w:r>
    </w:p>
    <w:p w14:paraId="339FCC10" w14:textId="0FC67C77" w:rsidR="006176B3" w:rsidRDefault="006176B3" w:rsidP="006176B3">
      <w:pPr>
        <w:numPr>
          <w:ilvl w:val="0"/>
          <w:numId w:val="95"/>
        </w:numPr>
        <w:suppressAutoHyphens w:val="0"/>
        <w:autoSpaceDN/>
        <w:spacing w:before="100" w:beforeAutospacing="1" w:after="100" w:afterAutospacing="1" w:line="240" w:lineRule="auto"/>
      </w:pPr>
      <w:r>
        <w:rPr>
          <w:rStyle w:val="katex-mathml"/>
        </w:rPr>
        <w:t>P(Ck)</w:t>
      </w:r>
      <w:r>
        <w:t xml:space="preserve"> is the prior probability of class </w:t>
      </w:r>
      <w:r>
        <w:rPr>
          <w:rStyle w:val="mord"/>
        </w:rPr>
        <w:t>Ck</w:t>
      </w:r>
      <w:r>
        <w:rPr>
          <w:rStyle w:val="vlist-s"/>
        </w:rPr>
        <w:t>​</w:t>
      </w:r>
      <w:r>
        <w:t>.</w:t>
      </w:r>
    </w:p>
    <w:p w14:paraId="14645BA8" w14:textId="18110A0C" w:rsidR="006176B3" w:rsidRDefault="006176B3" w:rsidP="006176B3">
      <w:pPr>
        <w:numPr>
          <w:ilvl w:val="0"/>
          <w:numId w:val="95"/>
        </w:numPr>
        <w:suppressAutoHyphens w:val="0"/>
        <w:autoSpaceDN/>
        <w:spacing w:before="100" w:beforeAutospacing="1" w:after="100" w:afterAutospacing="1" w:line="240" w:lineRule="auto"/>
      </w:pPr>
      <w:r>
        <w:rPr>
          <w:rStyle w:val="katex-mathml"/>
        </w:rPr>
        <w:t>P(X)</w:t>
      </w:r>
      <w:r>
        <w:t xml:space="preserve"> is the prior probability of feature vector </w:t>
      </w:r>
      <w:r>
        <w:rPr>
          <w:rStyle w:val="mord"/>
        </w:rPr>
        <w:t>X</w:t>
      </w:r>
      <w:r>
        <w:t>.</w:t>
      </w:r>
    </w:p>
    <w:p w14:paraId="691CE756" w14:textId="77777777" w:rsidR="006176B3" w:rsidRDefault="006176B3" w:rsidP="006176B3">
      <w:pPr>
        <w:pStyle w:val="Heading3"/>
      </w:pPr>
      <w:r>
        <w:t>Types of Naïve Bayes Classifiers</w:t>
      </w:r>
    </w:p>
    <w:p w14:paraId="14E3CDFF" w14:textId="77777777" w:rsidR="006176B3" w:rsidRDefault="006176B3" w:rsidP="006176B3">
      <w:pPr>
        <w:pStyle w:val="NormalWeb"/>
        <w:numPr>
          <w:ilvl w:val="0"/>
          <w:numId w:val="96"/>
        </w:numPr>
        <w:suppressAutoHyphens w:val="0"/>
        <w:autoSpaceDN/>
        <w:spacing w:beforeAutospacing="1" w:afterAutospacing="1"/>
      </w:pPr>
      <w:r>
        <w:rPr>
          <w:rStyle w:val="Strong"/>
        </w:rPr>
        <w:t>Gaussian Naïve Bayes</w:t>
      </w:r>
      <w:r>
        <w:t>:</w:t>
      </w:r>
    </w:p>
    <w:p w14:paraId="02627DDE" w14:textId="77777777" w:rsidR="006176B3" w:rsidRDefault="006176B3" w:rsidP="006176B3">
      <w:pPr>
        <w:numPr>
          <w:ilvl w:val="1"/>
          <w:numId w:val="96"/>
        </w:numPr>
        <w:suppressAutoHyphens w:val="0"/>
        <w:autoSpaceDN/>
        <w:spacing w:before="100" w:beforeAutospacing="1" w:after="100" w:afterAutospacing="1" w:line="240" w:lineRule="auto"/>
      </w:pPr>
      <w:r>
        <w:t>Used when features are continuous and assume a Gaussian (normal) distribution.</w:t>
      </w:r>
    </w:p>
    <w:p w14:paraId="1783530A" w14:textId="77777777" w:rsidR="006176B3" w:rsidRDefault="006176B3" w:rsidP="006176B3">
      <w:pPr>
        <w:pStyle w:val="NormalWeb"/>
        <w:numPr>
          <w:ilvl w:val="0"/>
          <w:numId w:val="96"/>
        </w:numPr>
        <w:suppressAutoHyphens w:val="0"/>
        <w:autoSpaceDN/>
        <w:spacing w:beforeAutospacing="1" w:afterAutospacing="1"/>
      </w:pPr>
      <w:r>
        <w:rPr>
          <w:rStyle w:val="Strong"/>
        </w:rPr>
        <w:t>Multinomial Naïve Bayes</w:t>
      </w:r>
      <w:r>
        <w:t>:</w:t>
      </w:r>
    </w:p>
    <w:p w14:paraId="2415729D" w14:textId="77777777" w:rsidR="006176B3" w:rsidRDefault="006176B3" w:rsidP="006176B3">
      <w:pPr>
        <w:numPr>
          <w:ilvl w:val="1"/>
          <w:numId w:val="96"/>
        </w:numPr>
        <w:suppressAutoHyphens w:val="0"/>
        <w:autoSpaceDN/>
        <w:spacing w:before="100" w:beforeAutospacing="1" w:after="100" w:afterAutospacing="1" w:line="240" w:lineRule="auto"/>
      </w:pPr>
      <w:r>
        <w:t>Used for discrete counts, making it suitable for text classification problems such as document classification and spam detection.</w:t>
      </w:r>
    </w:p>
    <w:p w14:paraId="65DAC28E" w14:textId="77777777" w:rsidR="006176B3" w:rsidRDefault="006176B3" w:rsidP="006176B3">
      <w:pPr>
        <w:pStyle w:val="NormalWeb"/>
        <w:numPr>
          <w:ilvl w:val="0"/>
          <w:numId w:val="96"/>
        </w:numPr>
        <w:suppressAutoHyphens w:val="0"/>
        <w:autoSpaceDN/>
        <w:spacing w:beforeAutospacing="1" w:afterAutospacing="1"/>
      </w:pPr>
      <w:r>
        <w:rPr>
          <w:rStyle w:val="Strong"/>
        </w:rPr>
        <w:t>Bernoulli Naïve Bayes</w:t>
      </w:r>
      <w:r>
        <w:t>:</w:t>
      </w:r>
    </w:p>
    <w:p w14:paraId="1466B368" w14:textId="77777777" w:rsidR="006176B3" w:rsidRDefault="006176B3" w:rsidP="006176B3">
      <w:pPr>
        <w:numPr>
          <w:ilvl w:val="1"/>
          <w:numId w:val="96"/>
        </w:numPr>
        <w:suppressAutoHyphens w:val="0"/>
        <w:autoSpaceDN/>
        <w:spacing w:before="100" w:beforeAutospacing="1" w:after="100" w:afterAutospacing="1" w:line="240" w:lineRule="auto"/>
      </w:pPr>
      <w:r>
        <w:t>Used for binary/boolean features, where the features are binary (0 or 1). This is also useful for text classification with binary word occurrences (present or absent).</w:t>
      </w:r>
    </w:p>
    <w:p w14:paraId="42FD4CE3" w14:textId="77777777" w:rsidR="006176B3" w:rsidRDefault="006176B3" w:rsidP="006176B3">
      <w:pPr>
        <w:pStyle w:val="Heading3"/>
      </w:pPr>
      <w:r>
        <w:t>Advantages of Naïve Bayes</w:t>
      </w:r>
    </w:p>
    <w:p w14:paraId="0A7B6B79" w14:textId="77777777" w:rsidR="006176B3" w:rsidRDefault="006176B3" w:rsidP="006176B3">
      <w:pPr>
        <w:numPr>
          <w:ilvl w:val="0"/>
          <w:numId w:val="97"/>
        </w:numPr>
        <w:suppressAutoHyphens w:val="0"/>
        <w:autoSpaceDN/>
        <w:spacing w:before="100" w:beforeAutospacing="1" w:after="100" w:afterAutospacing="1" w:line="240" w:lineRule="auto"/>
      </w:pPr>
      <w:r>
        <w:rPr>
          <w:rStyle w:val="Strong"/>
        </w:rPr>
        <w:t>Simplicity</w:t>
      </w:r>
      <w:r>
        <w:t>:</w:t>
      </w:r>
    </w:p>
    <w:p w14:paraId="3BD6AD9D" w14:textId="77777777" w:rsidR="006176B3" w:rsidRDefault="006176B3" w:rsidP="006176B3">
      <w:pPr>
        <w:numPr>
          <w:ilvl w:val="1"/>
          <w:numId w:val="97"/>
        </w:numPr>
        <w:suppressAutoHyphens w:val="0"/>
        <w:autoSpaceDN/>
        <w:spacing w:before="100" w:beforeAutospacing="1" w:after="100" w:afterAutospacing="1" w:line="240" w:lineRule="auto"/>
      </w:pPr>
      <w:r>
        <w:t>Easy to understand and implement.</w:t>
      </w:r>
    </w:p>
    <w:p w14:paraId="35CF43C4" w14:textId="77777777" w:rsidR="006176B3" w:rsidRDefault="006176B3" w:rsidP="006176B3">
      <w:pPr>
        <w:numPr>
          <w:ilvl w:val="0"/>
          <w:numId w:val="97"/>
        </w:numPr>
        <w:suppressAutoHyphens w:val="0"/>
        <w:autoSpaceDN/>
        <w:spacing w:before="100" w:beforeAutospacing="1" w:after="100" w:afterAutospacing="1" w:line="240" w:lineRule="auto"/>
      </w:pPr>
      <w:r>
        <w:rPr>
          <w:rStyle w:val="Strong"/>
        </w:rPr>
        <w:t>Scalability</w:t>
      </w:r>
      <w:r>
        <w:t>:</w:t>
      </w:r>
    </w:p>
    <w:p w14:paraId="6B6786F9" w14:textId="77777777" w:rsidR="006176B3" w:rsidRDefault="006176B3" w:rsidP="006176B3">
      <w:pPr>
        <w:numPr>
          <w:ilvl w:val="1"/>
          <w:numId w:val="97"/>
        </w:numPr>
        <w:suppressAutoHyphens w:val="0"/>
        <w:autoSpaceDN/>
        <w:spacing w:before="100" w:beforeAutospacing="1" w:after="100" w:afterAutospacing="1" w:line="240" w:lineRule="auto"/>
      </w:pPr>
      <w:r>
        <w:t>Performs well with large datasets and scales linearly with the number of features and data points.</w:t>
      </w:r>
    </w:p>
    <w:p w14:paraId="7DB1F750" w14:textId="77777777" w:rsidR="006176B3" w:rsidRDefault="006176B3" w:rsidP="006176B3">
      <w:pPr>
        <w:numPr>
          <w:ilvl w:val="0"/>
          <w:numId w:val="97"/>
        </w:numPr>
        <w:suppressAutoHyphens w:val="0"/>
        <w:autoSpaceDN/>
        <w:spacing w:before="100" w:beforeAutospacing="1" w:after="100" w:afterAutospacing="1" w:line="240" w:lineRule="auto"/>
      </w:pPr>
      <w:r>
        <w:rPr>
          <w:rStyle w:val="Strong"/>
        </w:rPr>
        <w:t>Efficient Training and Prediction</w:t>
      </w:r>
      <w:r>
        <w:t>:</w:t>
      </w:r>
    </w:p>
    <w:p w14:paraId="2F69B7D1" w14:textId="77777777" w:rsidR="006176B3" w:rsidRDefault="006176B3" w:rsidP="006176B3">
      <w:pPr>
        <w:numPr>
          <w:ilvl w:val="1"/>
          <w:numId w:val="97"/>
        </w:numPr>
        <w:suppressAutoHyphens w:val="0"/>
        <w:autoSpaceDN/>
        <w:spacing w:before="100" w:beforeAutospacing="1" w:after="100" w:afterAutospacing="1" w:line="240" w:lineRule="auto"/>
      </w:pPr>
      <w:r>
        <w:t>Requires a small amount of training data to estimate the necessary parameters.</w:t>
      </w:r>
    </w:p>
    <w:p w14:paraId="05BD9B3B" w14:textId="77777777" w:rsidR="006176B3" w:rsidRDefault="006176B3" w:rsidP="006176B3">
      <w:pPr>
        <w:numPr>
          <w:ilvl w:val="0"/>
          <w:numId w:val="97"/>
        </w:numPr>
        <w:suppressAutoHyphens w:val="0"/>
        <w:autoSpaceDN/>
        <w:spacing w:before="100" w:beforeAutospacing="1" w:after="100" w:afterAutospacing="1" w:line="240" w:lineRule="auto"/>
      </w:pPr>
      <w:r>
        <w:rPr>
          <w:rStyle w:val="Strong"/>
        </w:rPr>
        <w:t>Handles Irrelevant Features</w:t>
      </w:r>
      <w:r>
        <w:t>:</w:t>
      </w:r>
    </w:p>
    <w:p w14:paraId="55F8D2CA" w14:textId="77777777" w:rsidR="006176B3" w:rsidRDefault="006176B3" w:rsidP="006176B3">
      <w:pPr>
        <w:numPr>
          <w:ilvl w:val="1"/>
          <w:numId w:val="97"/>
        </w:numPr>
        <w:suppressAutoHyphens w:val="0"/>
        <w:autoSpaceDN/>
        <w:spacing w:before="100" w:beforeAutospacing="1" w:after="100" w:afterAutospacing="1" w:line="240" w:lineRule="auto"/>
      </w:pPr>
      <w:r>
        <w:t>Because of its independence assumption, irrelevant features do not affect the classifier’s performance much.</w:t>
      </w:r>
    </w:p>
    <w:p w14:paraId="45BB7D9A" w14:textId="77777777" w:rsidR="006176B3" w:rsidRDefault="006176B3" w:rsidP="006176B3">
      <w:pPr>
        <w:numPr>
          <w:ilvl w:val="0"/>
          <w:numId w:val="97"/>
        </w:numPr>
        <w:suppressAutoHyphens w:val="0"/>
        <w:autoSpaceDN/>
        <w:spacing w:before="100" w:beforeAutospacing="1" w:after="100" w:afterAutospacing="1" w:line="240" w:lineRule="auto"/>
      </w:pPr>
      <w:r>
        <w:rPr>
          <w:rStyle w:val="Strong"/>
        </w:rPr>
        <w:t>Performs Well with High-Dimensional Data</w:t>
      </w:r>
      <w:r>
        <w:t>:</w:t>
      </w:r>
    </w:p>
    <w:p w14:paraId="44CE5E34" w14:textId="77777777" w:rsidR="006176B3" w:rsidRDefault="006176B3" w:rsidP="006176B3">
      <w:pPr>
        <w:numPr>
          <w:ilvl w:val="1"/>
          <w:numId w:val="97"/>
        </w:numPr>
        <w:suppressAutoHyphens w:val="0"/>
        <w:autoSpaceDN/>
        <w:spacing w:before="100" w:beforeAutospacing="1" w:after="100" w:afterAutospacing="1" w:line="240" w:lineRule="auto"/>
      </w:pPr>
      <w:r>
        <w:t>Particularly useful for text classification problems where the feature space can be very large.</w:t>
      </w:r>
    </w:p>
    <w:p w14:paraId="3C00C1E4" w14:textId="77777777" w:rsidR="006176B3" w:rsidRDefault="006176B3" w:rsidP="006176B3">
      <w:pPr>
        <w:pStyle w:val="Heading3"/>
      </w:pPr>
      <w:r>
        <w:t>Disadvantages of Naïve Bayes</w:t>
      </w:r>
    </w:p>
    <w:p w14:paraId="041B08DF" w14:textId="77777777" w:rsidR="006176B3" w:rsidRDefault="006176B3" w:rsidP="006176B3">
      <w:pPr>
        <w:numPr>
          <w:ilvl w:val="0"/>
          <w:numId w:val="98"/>
        </w:numPr>
        <w:suppressAutoHyphens w:val="0"/>
        <w:autoSpaceDN/>
        <w:spacing w:before="100" w:beforeAutospacing="1" w:after="100" w:afterAutospacing="1" w:line="240" w:lineRule="auto"/>
      </w:pPr>
      <w:r>
        <w:rPr>
          <w:rStyle w:val="Strong"/>
        </w:rPr>
        <w:t>Independence Assumption</w:t>
      </w:r>
      <w:r>
        <w:t>:</w:t>
      </w:r>
    </w:p>
    <w:p w14:paraId="1C2FF99A" w14:textId="77777777" w:rsidR="006176B3" w:rsidRDefault="006176B3" w:rsidP="006176B3">
      <w:pPr>
        <w:numPr>
          <w:ilvl w:val="1"/>
          <w:numId w:val="98"/>
        </w:numPr>
        <w:suppressAutoHyphens w:val="0"/>
        <w:autoSpaceDN/>
        <w:spacing w:before="100" w:beforeAutospacing="1" w:after="100" w:afterAutospacing="1" w:line="240" w:lineRule="auto"/>
      </w:pPr>
      <w:r>
        <w:t>The strong independence assumption rarely holds true in real-world scenarios, potentially leading to biased probabilities.</w:t>
      </w:r>
    </w:p>
    <w:p w14:paraId="77875153" w14:textId="77777777" w:rsidR="006176B3" w:rsidRDefault="006176B3" w:rsidP="006176B3">
      <w:pPr>
        <w:numPr>
          <w:ilvl w:val="0"/>
          <w:numId w:val="98"/>
        </w:numPr>
        <w:suppressAutoHyphens w:val="0"/>
        <w:autoSpaceDN/>
        <w:spacing w:before="100" w:beforeAutospacing="1" w:after="100" w:afterAutospacing="1" w:line="240" w:lineRule="auto"/>
      </w:pPr>
      <w:r>
        <w:rPr>
          <w:rStyle w:val="Strong"/>
        </w:rPr>
        <w:t>Zero Probability Problem</w:t>
      </w:r>
      <w:r>
        <w:t>:</w:t>
      </w:r>
    </w:p>
    <w:p w14:paraId="1D47C8D4" w14:textId="77777777" w:rsidR="006176B3" w:rsidRDefault="006176B3" w:rsidP="006176B3">
      <w:pPr>
        <w:numPr>
          <w:ilvl w:val="1"/>
          <w:numId w:val="98"/>
        </w:numPr>
        <w:suppressAutoHyphens w:val="0"/>
        <w:autoSpaceDN/>
        <w:spacing w:before="100" w:beforeAutospacing="1" w:after="100" w:afterAutospacing="1" w:line="240" w:lineRule="auto"/>
      </w:pPr>
      <w:r>
        <w:lastRenderedPageBreak/>
        <w:t>If a categorical variable in the test data has a category not observed in training data, it assigns zero probability, which can be mitigated by techniques like Laplace smoothing.</w:t>
      </w:r>
    </w:p>
    <w:p w14:paraId="65F0213D" w14:textId="77777777" w:rsidR="006176B3" w:rsidRDefault="006176B3" w:rsidP="006176B3">
      <w:pPr>
        <w:numPr>
          <w:ilvl w:val="0"/>
          <w:numId w:val="98"/>
        </w:numPr>
        <w:suppressAutoHyphens w:val="0"/>
        <w:autoSpaceDN/>
        <w:spacing w:before="100" w:beforeAutospacing="1" w:after="100" w:afterAutospacing="1" w:line="240" w:lineRule="auto"/>
      </w:pPr>
      <w:r>
        <w:rPr>
          <w:rStyle w:val="Strong"/>
        </w:rPr>
        <w:t>Limited by Predictive Power</w:t>
      </w:r>
      <w:r>
        <w:t>:</w:t>
      </w:r>
    </w:p>
    <w:p w14:paraId="48381227" w14:textId="77777777" w:rsidR="006176B3" w:rsidRDefault="006176B3" w:rsidP="006176B3">
      <w:pPr>
        <w:numPr>
          <w:ilvl w:val="1"/>
          <w:numId w:val="98"/>
        </w:numPr>
        <w:suppressAutoHyphens w:val="0"/>
        <w:autoSpaceDN/>
        <w:spacing w:before="100" w:beforeAutospacing="1" w:after="100" w:afterAutospacing="1" w:line="240" w:lineRule="auto"/>
      </w:pPr>
      <w:r>
        <w:t>While it performs well with simple tasks, it may not capture complex relationships between features.</w:t>
      </w:r>
    </w:p>
    <w:p w14:paraId="2A1D38B6" w14:textId="77777777" w:rsidR="006176B3" w:rsidRDefault="006176B3" w:rsidP="006176B3">
      <w:pPr>
        <w:pStyle w:val="NormalWeb"/>
      </w:pPr>
      <w:r>
        <w:t>Despite these limitations, Naïve Bayes is a robust, efficient, and effective algorithm widely used for various classification tasks, especially in natural language processing and spam filtering.</w:t>
      </w:r>
    </w:p>
    <w:p w14:paraId="0B0EB3FB" w14:textId="3E157017" w:rsidR="006176B3" w:rsidRDefault="006176B3">
      <w:pPr>
        <w:rPr>
          <w:rFonts w:ascii="Times New Roman" w:eastAsia="Times New Roman" w:hAnsi="Times New Roman"/>
          <w:b/>
          <w:bCs/>
          <w:sz w:val="32"/>
          <w:szCs w:val="32"/>
          <w:lang w:eastAsia="en-IN"/>
        </w:rPr>
      </w:pPr>
    </w:p>
    <w:p w14:paraId="6F0EE733" w14:textId="42B457B2" w:rsidR="006176B3" w:rsidRDefault="006176B3">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Q-22.</w:t>
      </w:r>
      <w:r w:rsidR="00417876">
        <w:rPr>
          <w:rFonts w:ascii="Times New Roman" w:eastAsia="Times New Roman" w:hAnsi="Times New Roman"/>
          <w:b/>
          <w:bCs/>
          <w:sz w:val="32"/>
          <w:szCs w:val="32"/>
          <w:lang w:eastAsia="en-IN"/>
        </w:rPr>
        <w:t xml:space="preserve"> </w:t>
      </w:r>
      <w:r w:rsidR="00417876" w:rsidRPr="00417876">
        <w:rPr>
          <w:rFonts w:ascii="Times New Roman" w:eastAsia="Times New Roman" w:hAnsi="Times New Roman"/>
          <w:b/>
          <w:bCs/>
          <w:sz w:val="32"/>
          <w:szCs w:val="32"/>
          <w:lang w:eastAsia="en-IN"/>
        </w:rPr>
        <w:t>Why is it called "Naïve" Bayes</w:t>
      </w:r>
      <w:r w:rsidR="00417876">
        <w:rPr>
          <w:rFonts w:ascii="Times New Roman" w:eastAsia="Times New Roman" w:hAnsi="Times New Roman"/>
          <w:b/>
          <w:bCs/>
          <w:sz w:val="32"/>
          <w:szCs w:val="32"/>
          <w:lang w:eastAsia="en-IN"/>
        </w:rPr>
        <w:t>?</w:t>
      </w:r>
    </w:p>
    <w:p w14:paraId="406482C9" w14:textId="77777777" w:rsidR="00417876" w:rsidRDefault="00417876" w:rsidP="00417876">
      <w:pPr>
        <w:pStyle w:val="NormalWeb"/>
      </w:pPr>
      <w:r>
        <w:rPr>
          <w:b/>
          <w:bCs/>
          <w:sz w:val="32"/>
          <w:szCs w:val="32"/>
        </w:rPr>
        <w:t xml:space="preserve">Ans. </w:t>
      </w:r>
      <w:r>
        <w:t>The term "Naïve" Bayes comes from the algorithm's key assumption that the features used in the classification are mutually independent given the class label. This assumption is considered "naïve" because, in many real-world applications, features often exhibit some degree of correlation. However, the simplicity of this assumption leads to a straightforward and efficient classification algorithm.</w:t>
      </w:r>
    </w:p>
    <w:p w14:paraId="6AFA328E" w14:textId="77777777" w:rsidR="00417876" w:rsidRDefault="00417876" w:rsidP="00417876">
      <w:pPr>
        <w:pStyle w:val="Heading3"/>
      </w:pPr>
      <w:r>
        <w:t>Why "Naïve"?</w:t>
      </w:r>
    </w:p>
    <w:p w14:paraId="1B72741D" w14:textId="77777777" w:rsidR="00417876" w:rsidRDefault="00417876" w:rsidP="00417876">
      <w:pPr>
        <w:pStyle w:val="NormalWeb"/>
        <w:numPr>
          <w:ilvl w:val="0"/>
          <w:numId w:val="99"/>
        </w:numPr>
        <w:suppressAutoHyphens w:val="0"/>
        <w:autoSpaceDN/>
        <w:spacing w:beforeAutospacing="1" w:afterAutospacing="1"/>
      </w:pPr>
      <w:r>
        <w:rPr>
          <w:rStyle w:val="Strong"/>
        </w:rPr>
        <w:t>Assumption of Feature Independence</w:t>
      </w:r>
      <w:r>
        <w:t>:</w:t>
      </w:r>
    </w:p>
    <w:p w14:paraId="10DD4033" w14:textId="77777777" w:rsidR="00417876" w:rsidRDefault="00417876" w:rsidP="00417876">
      <w:pPr>
        <w:numPr>
          <w:ilvl w:val="1"/>
          <w:numId w:val="99"/>
        </w:numPr>
        <w:suppressAutoHyphens w:val="0"/>
        <w:autoSpaceDN/>
        <w:spacing w:before="100" w:beforeAutospacing="1" w:after="100" w:afterAutospacing="1" w:line="240" w:lineRule="auto"/>
      </w:pPr>
      <w:r>
        <w:t>The algorithm assumes that each feature contributes independently to the probability of a particular class. This means that the presence (or absence) of a feature in a class is unrelated to the presence (or absence) of any other feature.</w:t>
      </w:r>
    </w:p>
    <w:p w14:paraId="12F498D5" w14:textId="77777777" w:rsidR="00417876" w:rsidRDefault="00417876" w:rsidP="00417876">
      <w:pPr>
        <w:numPr>
          <w:ilvl w:val="1"/>
          <w:numId w:val="99"/>
        </w:numPr>
        <w:suppressAutoHyphens w:val="0"/>
        <w:autoSpaceDN/>
        <w:spacing w:before="100" w:beforeAutospacing="1" w:after="100" w:afterAutospacing="1" w:line="240" w:lineRule="auto"/>
      </w:pPr>
      <w:r>
        <w:t>For example, in a spam email classifier, Naïve Bayes would assume that the words "free," "win," and "money" are independent of each other in determining whether an email is spam, even though they may be correlated in practice.</w:t>
      </w:r>
    </w:p>
    <w:p w14:paraId="4C97CE9D" w14:textId="77777777" w:rsidR="00417876" w:rsidRDefault="00417876" w:rsidP="00417876">
      <w:pPr>
        <w:pStyle w:val="NormalWeb"/>
        <w:numPr>
          <w:ilvl w:val="0"/>
          <w:numId w:val="99"/>
        </w:numPr>
        <w:suppressAutoHyphens w:val="0"/>
        <w:autoSpaceDN/>
        <w:spacing w:beforeAutospacing="1" w:afterAutospacing="1"/>
      </w:pPr>
      <w:r>
        <w:rPr>
          <w:rStyle w:val="Strong"/>
        </w:rPr>
        <w:t>Simplification for Practicality</w:t>
      </w:r>
      <w:r>
        <w:t>:</w:t>
      </w:r>
    </w:p>
    <w:p w14:paraId="76DE2F74" w14:textId="77777777" w:rsidR="00417876" w:rsidRDefault="00417876" w:rsidP="00417876">
      <w:pPr>
        <w:numPr>
          <w:ilvl w:val="1"/>
          <w:numId w:val="99"/>
        </w:numPr>
        <w:suppressAutoHyphens w:val="0"/>
        <w:autoSpaceDN/>
        <w:spacing w:before="100" w:beforeAutospacing="1" w:after="100" w:afterAutospacing="1" w:line="240" w:lineRule="auto"/>
      </w:pPr>
      <w:r>
        <w:t>The independence assumption simplifies the computation of probabilities and makes the algorithm computationally efficient, especially with high-dimensional data.</w:t>
      </w:r>
    </w:p>
    <w:p w14:paraId="44CF6DDA" w14:textId="77777777" w:rsidR="00417876" w:rsidRDefault="00417876" w:rsidP="00417876">
      <w:pPr>
        <w:numPr>
          <w:ilvl w:val="1"/>
          <w:numId w:val="99"/>
        </w:numPr>
        <w:suppressAutoHyphens w:val="0"/>
        <w:autoSpaceDN/>
        <w:spacing w:before="100" w:beforeAutospacing="1" w:after="100" w:afterAutospacing="1" w:line="240" w:lineRule="auto"/>
      </w:pPr>
      <w:r>
        <w:t>It reduces the complexity of estimating the joint probability distribution of the features to the product of individual probabilities.</w:t>
      </w:r>
    </w:p>
    <w:p w14:paraId="64B60FA5" w14:textId="77777777" w:rsidR="00417876" w:rsidRDefault="00417876" w:rsidP="00417876">
      <w:pPr>
        <w:pStyle w:val="Heading3"/>
      </w:pPr>
      <w:r>
        <w:t>The Practical Impact of the Naïve Assumption</w:t>
      </w:r>
    </w:p>
    <w:p w14:paraId="378329C6" w14:textId="77777777" w:rsidR="00417876" w:rsidRDefault="00417876" w:rsidP="00417876">
      <w:pPr>
        <w:pStyle w:val="NormalWeb"/>
      </w:pPr>
      <w:r>
        <w:t>Despite the unrealistic assumption of feature independence, Naïve Bayes often performs surprisingly well in many practical applications. This is because the classification decision depends on the relative probabilities rather than the exact probabilities, and the independence assumption, although not strictly true, often does not significantly affect the accuracy of the classifier.</w:t>
      </w:r>
    </w:p>
    <w:p w14:paraId="42898B2A" w14:textId="3DE65BEF" w:rsidR="00417876" w:rsidRDefault="00417876">
      <w:pPr>
        <w:rPr>
          <w:rFonts w:ascii="Times New Roman" w:eastAsia="Times New Roman" w:hAnsi="Times New Roman"/>
          <w:b/>
          <w:bCs/>
          <w:sz w:val="32"/>
          <w:szCs w:val="32"/>
          <w:lang w:eastAsia="en-IN"/>
        </w:rPr>
      </w:pPr>
    </w:p>
    <w:p w14:paraId="63CB82D9" w14:textId="5266254B" w:rsidR="00417876" w:rsidRDefault="00417876">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Q-23. </w:t>
      </w:r>
      <w:r w:rsidRPr="00417876">
        <w:rPr>
          <w:rFonts w:ascii="Times New Roman" w:eastAsia="Times New Roman" w:hAnsi="Times New Roman"/>
          <w:b/>
          <w:bCs/>
          <w:sz w:val="32"/>
          <w:szCs w:val="32"/>
          <w:lang w:eastAsia="en-IN"/>
        </w:rPr>
        <w:t>How does Naïve Bayes handle continuous and categorical features</w:t>
      </w:r>
      <w:r>
        <w:rPr>
          <w:rFonts w:ascii="Times New Roman" w:eastAsia="Times New Roman" w:hAnsi="Times New Roman"/>
          <w:b/>
          <w:bCs/>
          <w:sz w:val="32"/>
          <w:szCs w:val="32"/>
          <w:lang w:eastAsia="en-IN"/>
        </w:rPr>
        <w:t>?</w:t>
      </w:r>
    </w:p>
    <w:p w14:paraId="04D143CD" w14:textId="77777777" w:rsidR="00417876" w:rsidRDefault="00417876" w:rsidP="00417876">
      <w:pPr>
        <w:pStyle w:val="NormalWeb"/>
      </w:pPr>
      <w:r>
        <w:rPr>
          <w:b/>
          <w:bCs/>
          <w:sz w:val="32"/>
          <w:szCs w:val="32"/>
        </w:rPr>
        <w:t xml:space="preserve">Ans. </w:t>
      </w:r>
      <w:r>
        <w:t>Naïve Bayes handles continuous and categorical features differently, adapting its probability estimation methods to fit the nature of the data. Here's how it deals with each type:</w:t>
      </w:r>
    </w:p>
    <w:p w14:paraId="6B22B41C" w14:textId="77777777" w:rsidR="00417876" w:rsidRDefault="00417876" w:rsidP="00417876">
      <w:pPr>
        <w:pStyle w:val="Heading3"/>
      </w:pPr>
      <w:r>
        <w:lastRenderedPageBreak/>
        <w:t>Handling Categorical Features</w:t>
      </w:r>
    </w:p>
    <w:p w14:paraId="2D648F8F" w14:textId="77777777" w:rsidR="00417876" w:rsidRDefault="00417876" w:rsidP="00417876">
      <w:pPr>
        <w:pStyle w:val="NormalWeb"/>
      </w:pPr>
      <w:r>
        <w:t>For categorical features, Naïve Bayes uses the frequency of each category within each class to estimate the likelihood. There are different variants of Naïve Bayes that handle categorical data:</w:t>
      </w:r>
    </w:p>
    <w:p w14:paraId="05E41E52" w14:textId="77777777" w:rsidR="00417876" w:rsidRDefault="00417876" w:rsidP="00417876">
      <w:pPr>
        <w:pStyle w:val="NormalWeb"/>
        <w:numPr>
          <w:ilvl w:val="0"/>
          <w:numId w:val="100"/>
        </w:numPr>
        <w:suppressAutoHyphens w:val="0"/>
        <w:autoSpaceDN/>
        <w:spacing w:beforeAutospacing="1" w:afterAutospacing="1"/>
      </w:pPr>
      <w:r>
        <w:rPr>
          <w:rStyle w:val="Strong"/>
        </w:rPr>
        <w:t>Multinomial Naïve Bayes</w:t>
      </w:r>
      <w:r>
        <w:t>:</w:t>
      </w:r>
    </w:p>
    <w:p w14:paraId="1B6BDA33" w14:textId="77777777" w:rsidR="00417876" w:rsidRDefault="00417876" w:rsidP="00417876">
      <w:pPr>
        <w:numPr>
          <w:ilvl w:val="1"/>
          <w:numId w:val="100"/>
        </w:numPr>
        <w:suppressAutoHyphens w:val="0"/>
        <w:autoSpaceDN/>
        <w:spacing w:before="100" w:beforeAutospacing="1" w:after="100" w:afterAutospacing="1" w:line="240" w:lineRule="auto"/>
      </w:pPr>
      <w:r>
        <w:t>This is commonly used for discrete features where the features represent the frequency or count of events, such as word counts in text classification.</w:t>
      </w:r>
    </w:p>
    <w:p w14:paraId="139EA907" w14:textId="77777777" w:rsidR="00417876" w:rsidRDefault="00417876" w:rsidP="00417876">
      <w:pPr>
        <w:numPr>
          <w:ilvl w:val="1"/>
          <w:numId w:val="100"/>
        </w:numPr>
        <w:suppressAutoHyphens w:val="0"/>
        <w:autoSpaceDN/>
        <w:spacing w:before="100" w:beforeAutospacing="1" w:after="100" w:afterAutospacing="1" w:line="240" w:lineRule="auto"/>
      </w:pPr>
      <w:r>
        <w:t>It calculates the probability of observing a particular set of feature counts given a class.</w:t>
      </w:r>
    </w:p>
    <w:p w14:paraId="48C7247E" w14:textId="77777777" w:rsidR="00417876" w:rsidRDefault="00417876" w:rsidP="00417876">
      <w:pPr>
        <w:pStyle w:val="NormalWeb"/>
        <w:numPr>
          <w:ilvl w:val="0"/>
          <w:numId w:val="100"/>
        </w:numPr>
        <w:suppressAutoHyphens w:val="0"/>
        <w:autoSpaceDN/>
        <w:spacing w:beforeAutospacing="1" w:afterAutospacing="1"/>
      </w:pPr>
      <w:r>
        <w:rPr>
          <w:rStyle w:val="Strong"/>
        </w:rPr>
        <w:t>Bernoulli Naïve Bayes</w:t>
      </w:r>
      <w:r>
        <w:t>:</w:t>
      </w:r>
    </w:p>
    <w:p w14:paraId="1ACFE365" w14:textId="77777777" w:rsidR="00417876" w:rsidRDefault="00417876" w:rsidP="00417876">
      <w:pPr>
        <w:numPr>
          <w:ilvl w:val="1"/>
          <w:numId w:val="100"/>
        </w:numPr>
        <w:suppressAutoHyphens w:val="0"/>
        <w:autoSpaceDN/>
        <w:spacing w:before="100" w:beforeAutospacing="1" w:after="100" w:afterAutospacing="1" w:line="240" w:lineRule="auto"/>
      </w:pPr>
      <w:r>
        <w:t>This is used for binary/boolean features where each feature is either present or absent (1 or 0).</w:t>
      </w:r>
    </w:p>
    <w:p w14:paraId="34536991" w14:textId="77777777" w:rsidR="00417876" w:rsidRDefault="00417876" w:rsidP="00417876">
      <w:pPr>
        <w:numPr>
          <w:ilvl w:val="1"/>
          <w:numId w:val="100"/>
        </w:numPr>
        <w:suppressAutoHyphens w:val="0"/>
        <w:autoSpaceDN/>
        <w:spacing w:before="100" w:beforeAutospacing="1" w:after="100" w:afterAutospacing="1" w:line="240" w:lineRule="auto"/>
      </w:pPr>
      <w:r>
        <w:t>It calculates the probability of observing each feature being present or absent given a class.</w:t>
      </w:r>
    </w:p>
    <w:p w14:paraId="7F05AB46" w14:textId="1CD37EE6" w:rsidR="00417876" w:rsidRDefault="00417876" w:rsidP="00417876">
      <w:pPr>
        <w:pStyle w:val="NormalWeb"/>
      </w:pPr>
      <w:r>
        <w:t xml:space="preserve">For both Multinomial and Bernoulli Naïve Bayes, the likelihood </w:t>
      </w:r>
      <w:r>
        <w:rPr>
          <w:rStyle w:val="katex-mathml"/>
        </w:rPr>
        <w:t>P(xi</w:t>
      </w:r>
      <w:r>
        <w:rPr>
          <w:rStyle w:val="katex-mathml"/>
          <w:rFonts w:ascii="Cambria Math" w:hAnsi="Cambria Math" w:cs="Cambria Math"/>
        </w:rPr>
        <w:t>∣</w:t>
      </w:r>
      <w:r>
        <w:rPr>
          <w:rStyle w:val="katex-mathml"/>
        </w:rPr>
        <w:t>Ck)</w:t>
      </w:r>
      <w:r>
        <w:t xml:space="preserve"> of feature </w:t>
      </w:r>
      <w:r>
        <w:rPr>
          <w:rStyle w:val="katex-mathml"/>
        </w:rPr>
        <w:t>xi</w:t>
      </w:r>
      <w:r>
        <w:t xml:space="preserve"> given class </w:t>
      </w:r>
      <w:r>
        <w:rPr>
          <w:rStyle w:val="katex-mathml"/>
        </w:rPr>
        <w:t>Ck</w:t>
      </w:r>
      <w:r>
        <w:rPr>
          <w:rStyle w:val="vlist-s"/>
        </w:rPr>
        <w:t>​</w:t>
      </w:r>
      <w:r>
        <w:t xml:space="preserve"> is estimated as:</w:t>
      </w:r>
    </w:p>
    <w:p w14:paraId="1788A733" w14:textId="28DFAB2D" w:rsidR="00417876" w:rsidRDefault="00417876" w:rsidP="00417876">
      <w:pPr>
        <w:pStyle w:val="NormalWeb"/>
      </w:pPr>
      <w:r>
        <w:rPr>
          <w:rStyle w:val="katex-mathml"/>
        </w:rPr>
        <w:t>P(xi</w:t>
      </w:r>
      <w:r>
        <w:rPr>
          <w:rStyle w:val="katex-mathml"/>
          <w:rFonts w:ascii="Cambria Math" w:hAnsi="Cambria Math" w:cs="Cambria Math"/>
        </w:rPr>
        <w:t>∣</w:t>
      </w:r>
      <w:proofErr w:type="gramStart"/>
      <w:r>
        <w:rPr>
          <w:rStyle w:val="katex-mathml"/>
        </w:rPr>
        <w:t>Ck)=</w:t>
      </w:r>
      <w:proofErr w:type="gramEnd"/>
      <w:r>
        <w:rPr>
          <w:rStyle w:val="katex-mathml"/>
        </w:rPr>
        <w:t>count(xi,Ck)+1</w:t>
      </w:r>
      <w:r>
        <w:rPr>
          <w:rStyle w:val="katex-mathml"/>
        </w:rPr>
        <w:t xml:space="preserve"> / </w:t>
      </w:r>
      <w:r>
        <w:rPr>
          <w:rStyle w:val="katex-mathml"/>
        </w:rPr>
        <w:t>count(Ck)+N</w:t>
      </w:r>
    </w:p>
    <w:p w14:paraId="70831249" w14:textId="77777777" w:rsidR="00417876" w:rsidRDefault="00417876" w:rsidP="00417876">
      <w:pPr>
        <w:pStyle w:val="NormalWeb"/>
      </w:pPr>
      <w:r>
        <w:t>Where:</w:t>
      </w:r>
    </w:p>
    <w:p w14:paraId="6F6174A6" w14:textId="63B00431" w:rsidR="00417876" w:rsidRDefault="00417876" w:rsidP="00417876">
      <w:pPr>
        <w:numPr>
          <w:ilvl w:val="0"/>
          <w:numId w:val="101"/>
        </w:numPr>
        <w:suppressAutoHyphens w:val="0"/>
        <w:autoSpaceDN/>
        <w:spacing w:before="100" w:beforeAutospacing="1" w:after="100" w:afterAutospacing="1" w:line="240" w:lineRule="auto"/>
      </w:pPr>
      <w:r>
        <w:rPr>
          <w:rStyle w:val="katex-mathml"/>
        </w:rPr>
        <w:t>count(</w:t>
      </w:r>
      <w:proofErr w:type="gramStart"/>
      <w:r>
        <w:rPr>
          <w:rStyle w:val="katex-mathml"/>
        </w:rPr>
        <w:t>xi,Ck</w:t>
      </w:r>
      <w:proofErr w:type="gramEnd"/>
      <w:r>
        <w:rPr>
          <w:rStyle w:val="katex-mathml"/>
        </w:rPr>
        <w:t>)</w:t>
      </w:r>
      <w:r>
        <w:t xml:space="preserve"> is the number of times feature </w:t>
      </w:r>
      <w:r>
        <w:rPr>
          <w:rStyle w:val="katex-mathml"/>
        </w:rPr>
        <w:t>xi</w:t>
      </w:r>
      <w:r>
        <w:rPr>
          <w:rStyle w:val="vlist-s"/>
        </w:rPr>
        <w:t>​</w:t>
      </w:r>
      <w:r>
        <w:t xml:space="preserve"> appears in class </w:t>
      </w:r>
      <w:r>
        <w:rPr>
          <w:rStyle w:val="mord"/>
        </w:rPr>
        <w:t>Ck</w:t>
      </w:r>
      <w:r>
        <w:rPr>
          <w:rStyle w:val="vlist-s"/>
        </w:rPr>
        <w:t>​</w:t>
      </w:r>
      <w:r>
        <w:t>.</w:t>
      </w:r>
    </w:p>
    <w:p w14:paraId="08C50782" w14:textId="68B8E48E" w:rsidR="00417876" w:rsidRDefault="00417876" w:rsidP="00417876">
      <w:pPr>
        <w:numPr>
          <w:ilvl w:val="0"/>
          <w:numId w:val="101"/>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Ck</w:t>
      </w:r>
      <w:r>
        <w:rPr>
          <w:rStyle w:val="vlist-s"/>
        </w:rPr>
        <w:t>​</w:t>
      </w:r>
      <w:r>
        <w:rPr>
          <w:rStyle w:val="mclose"/>
        </w:rPr>
        <w:t>)</w:t>
      </w:r>
      <w:r>
        <w:t xml:space="preserve"> is the total number of instances of class </w:t>
      </w:r>
      <w:r>
        <w:rPr>
          <w:rStyle w:val="katex-mathml"/>
        </w:rPr>
        <w:t>Ck</w:t>
      </w:r>
      <w:r>
        <w:rPr>
          <w:rStyle w:val="vlist-s"/>
        </w:rPr>
        <w:t>​</w:t>
      </w:r>
      <w:r>
        <w:t>.</w:t>
      </w:r>
    </w:p>
    <w:p w14:paraId="09BDBBCE" w14:textId="5D5B2318" w:rsidR="00417876" w:rsidRDefault="00417876" w:rsidP="00417876">
      <w:pPr>
        <w:numPr>
          <w:ilvl w:val="0"/>
          <w:numId w:val="101"/>
        </w:numPr>
        <w:suppressAutoHyphens w:val="0"/>
        <w:autoSpaceDN/>
        <w:spacing w:before="100" w:beforeAutospacing="1" w:after="100" w:afterAutospacing="1" w:line="240" w:lineRule="auto"/>
      </w:pPr>
      <w:r>
        <w:rPr>
          <w:rStyle w:val="katex-mathml"/>
        </w:rPr>
        <w:t>N</w:t>
      </w:r>
      <w:r>
        <w:t xml:space="preserve"> is the total number of features (used in Laplace smoothing to handle zero probabilities).</w:t>
      </w:r>
    </w:p>
    <w:p w14:paraId="4EDA7C71" w14:textId="77777777" w:rsidR="00417876" w:rsidRDefault="00417876" w:rsidP="00417876">
      <w:pPr>
        <w:pStyle w:val="Heading3"/>
      </w:pPr>
      <w:r>
        <w:t>Handling Continuous Features</w:t>
      </w:r>
    </w:p>
    <w:p w14:paraId="2EE4D424" w14:textId="77777777" w:rsidR="00417876" w:rsidRDefault="00417876" w:rsidP="00417876">
      <w:pPr>
        <w:pStyle w:val="NormalWeb"/>
      </w:pPr>
      <w:r>
        <w:t>For continuous features, Naïve Bayes typically assumes that the features follow a specific distribution, usually a Gaussian (normal) distribution. This variant is called Gaussian Naïve Bayes.</w:t>
      </w:r>
    </w:p>
    <w:p w14:paraId="1BAB41CC" w14:textId="77777777" w:rsidR="00417876" w:rsidRDefault="00417876" w:rsidP="00417876">
      <w:pPr>
        <w:numPr>
          <w:ilvl w:val="0"/>
          <w:numId w:val="102"/>
        </w:numPr>
        <w:suppressAutoHyphens w:val="0"/>
        <w:autoSpaceDN/>
        <w:spacing w:before="100" w:beforeAutospacing="1" w:after="100" w:afterAutospacing="1" w:line="240" w:lineRule="auto"/>
      </w:pPr>
      <w:r>
        <w:rPr>
          <w:rStyle w:val="Strong"/>
        </w:rPr>
        <w:t>Gaussian Naïve Bayes</w:t>
      </w:r>
      <w:r>
        <w:t>:</w:t>
      </w:r>
    </w:p>
    <w:p w14:paraId="1407E4FC" w14:textId="77777777" w:rsidR="00417876" w:rsidRDefault="00417876" w:rsidP="00417876">
      <w:pPr>
        <w:numPr>
          <w:ilvl w:val="1"/>
          <w:numId w:val="102"/>
        </w:numPr>
        <w:suppressAutoHyphens w:val="0"/>
        <w:autoSpaceDN/>
        <w:spacing w:before="100" w:beforeAutospacing="1" w:after="100" w:afterAutospacing="1" w:line="240" w:lineRule="auto"/>
      </w:pPr>
      <w:r>
        <w:t>Assumes that the continuous features are normally distributed within each class.</w:t>
      </w:r>
    </w:p>
    <w:p w14:paraId="0DE86207" w14:textId="77777777" w:rsidR="00417876" w:rsidRDefault="00417876" w:rsidP="00417876">
      <w:pPr>
        <w:numPr>
          <w:ilvl w:val="1"/>
          <w:numId w:val="102"/>
        </w:numPr>
        <w:suppressAutoHyphens w:val="0"/>
        <w:autoSpaceDN/>
        <w:spacing w:before="100" w:beforeAutospacing="1" w:after="100" w:afterAutospacing="1" w:line="240" w:lineRule="auto"/>
      </w:pPr>
      <w:r>
        <w:t>The likelihood of a feature value given a class is calculated using the probability density function of the normal distribution.</w:t>
      </w:r>
    </w:p>
    <w:p w14:paraId="27056F26" w14:textId="49113ED1" w:rsidR="00417876" w:rsidRDefault="00417876" w:rsidP="00417876">
      <w:pPr>
        <w:pStyle w:val="NormalWeb"/>
      </w:pPr>
      <w:r>
        <w:t xml:space="preserve">For a feature </w:t>
      </w:r>
      <w:r>
        <w:rPr>
          <w:rStyle w:val="katex-mathml"/>
        </w:rPr>
        <w:t>xi</w:t>
      </w:r>
      <w:r>
        <w:t xml:space="preserve"> given class </w:t>
      </w:r>
      <w:r>
        <w:rPr>
          <w:rStyle w:val="katex-mathml"/>
        </w:rPr>
        <w:t>Ck</w:t>
      </w:r>
      <w:r>
        <w:rPr>
          <w:rStyle w:val="vlist-s"/>
        </w:rPr>
        <w:t>​</w:t>
      </w:r>
      <w:r>
        <w:t xml:space="preserve">, the likelihood </w:t>
      </w:r>
      <w:r>
        <w:rPr>
          <w:rStyle w:val="katex-mathml"/>
        </w:rPr>
        <w:t>P(xi</w:t>
      </w:r>
      <w:r>
        <w:rPr>
          <w:rStyle w:val="katex-mathml"/>
          <w:rFonts w:ascii="Cambria Math" w:hAnsi="Cambria Math" w:cs="Cambria Math"/>
        </w:rPr>
        <w:t>∣</w:t>
      </w:r>
      <w:r>
        <w:rPr>
          <w:rStyle w:val="katex-mathml"/>
        </w:rPr>
        <w:t>Ck)</w:t>
      </w:r>
      <w:r>
        <w:t xml:space="preserve"> is given by:</w:t>
      </w:r>
    </w:p>
    <w:p w14:paraId="1685DF05" w14:textId="2893DAF8" w:rsidR="00417876" w:rsidRDefault="00417876" w:rsidP="00417876">
      <w:pPr>
        <w:pStyle w:val="NormalWeb"/>
      </w:pPr>
      <w:r>
        <w:rPr>
          <w:rStyle w:val="katex-mathml"/>
        </w:rPr>
        <w:t>P(xi</w:t>
      </w:r>
      <w:r>
        <w:rPr>
          <w:rStyle w:val="katex-mathml"/>
          <w:rFonts w:ascii="Cambria Math" w:hAnsi="Cambria Math" w:cs="Cambria Math"/>
        </w:rPr>
        <w:t>∣</w:t>
      </w:r>
      <w:proofErr w:type="gramStart"/>
      <w:r>
        <w:rPr>
          <w:rStyle w:val="katex-mathml"/>
        </w:rPr>
        <w:t>Ck)=</w:t>
      </w:r>
      <w:proofErr w:type="gramEnd"/>
      <w:r>
        <w:rPr>
          <w:rStyle w:val="katex-mathml"/>
        </w:rPr>
        <w:t>1</w:t>
      </w:r>
      <w:r>
        <w:rPr>
          <w:rStyle w:val="katex-mathml"/>
        </w:rPr>
        <w:t xml:space="preserve"> / </w:t>
      </w:r>
      <w:r>
        <w:rPr>
          <w:rStyle w:val="katex-mathml"/>
        </w:rPr>
        <w:t>2πσCk2exp(−(xi−μCk)2</w:t>
      </w:r>
      <w:r>
        <w:rPr>
          <w:rStyle w:val="katex-mathml"/>
        </w:rPr>
        <w:t xml:space="preserve"> / </w:t>
      </w:r>
      <w:r>
        <w:rPr>
          <w:rStyle w:val="katex-mathml"/>
        </w:rPr>
        <w:t>2σCk2)</w:t>
      </w:r>
    </w:p>
    <w:p w14:paraId="28C990F8" w14:textId="77777777" w:rsidR="00417876" w:rsidRDefault="00417876" w:rsidP="00417876">
      <w:pPr>
        <w:pStyle w:val="NormalWeb"/>
      </w:pPr>
      <w:r>
        <w:t>Where:</w:t>
      </w:r>
    </w:p>
    <w:p w14:paraId="57CB3EE0" w14:textId="467371F3" w:rsidR="00417876" w:rsidRDefault="00417876" w:rsidP="00417876">
      <w:pPr>
        <w:numPr>
          <w:ilvl w:val="0"/>
          <w:numId w:val="103"/>
        </w:numPr>
        <w:suppressAutoHyphens w:val="0"/>
        <w:autoSpaceDN/>
        <w:spacing w:before="100" w:beforeAutospacing="1" w:after="100" w:afterAutospacing="1" w:line="240" w:lineRule="auto"/>
      </w:pPr>
      <w:r>
        <w:rPr>
          <w:rStyle w:val="katex-mathml"/>
        </w:rPr>
        <w:t>μC</w:t>
      </w:r>
      <w:r>
        <w:rPr>
          <w:rStyle w:val="katex-mathml"/>
        </w:rPr>
        <w:t>k</w:t>
      </w:r>
      <w:r>
        <w:t xml:space="preserve"> is the mean of the feature values in class </w:t>
      </w:r>
      <w:r>
        <w:rPr>
          <w:rStyle w:val="mord"/>
        </w:rPr>
        <w:t>Ck</w:t>
      </w:r>
      <w:r>
        <w:rPr>
          <w:rStyle w:val="vlist-s"/>
        </w:rPr>
        <w:t>​</w:t>
      </w:r>
      <w:r>
        <w:t>.</w:t>
      </w:r>
    </w:p>
    <w:p w14:paraId="2B380DD7" w14:textId="7F4EB172" w:rsidR="00417876" w:rsidRDefault="00417876" w:rsidP="00417876">
      <w:pPr>
        <w:numPr>
          <w:ilvl w:val="0"/>
          <w:numId w:val="103"/>
        </w:numPr>
        <w:suppressAutoHyphens w:val="0"/>
        <w:autoSpaceDN/>
        <w:spacing w:before="100" w:beforeAutospacing="1" w:after="100" w:afterAutospacing="1" w:line="240" w:lineRule="auto"/>
      </w:pPr>
      <w:r>
        <w:rPr>
          <w:rStyle w:val="katex-mathml"/>
        </w:rPr>
        <w:t>σCk</w:t>
      </w:r>
      <w:r>
        <w:rPr>
          <w:rStyle w:val="vlist-s"/>
        </w:rPr>
        <w:t>​​</w:t>
      </w:r>
      <w:r>
        <w:t xml:space="preserve"> is the standard deviation of the feature values in class </w:t>
      </w:r>
      <w:r>
        <w:rPr>
          <w:rStyle w:val="mord"/>
        </w:rPr>
        <w:t>Ck</w:t>
      </w:r>
      <w:r>
        <w:rPr>
          <w:rStyle w:val="vlist-s"/>
        </w:rPr>
        <w:t>​</w:t>
      </w:r>
      <w:r>
        <w:t>.</w:t>
      </w:r>
    </w:p>
    <w:p w14:paraId="2077AB41" w14:textId="2EDA9088" w:rsidR="00417876" w:rsidRDefault="00417876" w:rsidP="00417876">
      <w:pPr>
        <w:numPr>
          <w:ilvl w:val="0"/>
          <w:numId w:val="103"/>
        </w:numPr>
        <w:suppressAutoHyphens w:val="0"/>
        <w:autoSpaceDN/>
        <w:spacing w:before="100" w:beforeAutospacing="1" w:after="100" w:afterAutospacing="1" w:line="240" w:lineRule="auto"/>
      </w:pPr>
      <w:r>
        <w:rPr>
          <w:rStyle w:val="mop"/>
        </w:rPr>
        <w:t>exp</w:t>
      </w:r>
      <w:r>
        <w:t xml:space="preserve"> is the exponential function.</w:t>
      </w:r>
    </w:p>
    <w:p w14:paraId="3EF4CC30" w14:textId="29F18E4B" w:rsidR="00417876" w:rsidRDefault="00417876">
      <w:pPr>
        <w:rPr>
          <w:rFonts w:ascii="Times New Roman" w:eastAsia="Times New Roman" w:hAnsi="Times New Roman"/>
          <w:b/>
          <w:bCs/>
          <w:sz w:val="32"/>
          <w:szCs w:val="32"/>
          <w:lang w:eastAsia="en-IN"/>
        </w:rPr>
      </w:pPr>
    </w:p>
    <w:p w14:paraId="37B028C0" w14:textId="77777777" w:rsidR="00F962AD" w:rsidRDefault="00F962AD">
      <w:pPr>
        <w:rPr>
          <w:rFonts w:ascii="Times New Roman" w:eastAsia="Times New Roman" w:hAnsi="Times New Roman"/>
          <w:b/>
          <w:bCs/>
          <w:sz w:val="32"/>
          <w:szCs w:val="32"/>
          <w:lang w:eastAsia="en-IN"/>
        </w:rPr>
      </w:pPr>
    </w:p>
    <w:p w14:paraId="4734CC33" w14:textId="77777777" w:rsidR="00F962AD" w:rsidRDefault="00F962AD">
      <w:pPr>
        <w:rPr>
          <w:rFonts w:ascii="Times New Roman" w:eastAsia="Times New Roman" w:hAnsi="Times New Roman"/>
          <w:b/>
          <w:bCs/>
          <w:sz w:val="32"/>
          <w:szCs w:val="32"/>
          <w:lang w:eastAsia="en-IN"/>
        </w:rPr>
      </w:pPr>
    </w:p>
    <w:p w14:paraId="43F9EDD4" w14:textId="7C1831A0" w:rsidR="00417876" w:rsidRDefault="00417876">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lastRenderedPageBreak/>
        <w:t xml:space="preserve">Q-24. </w:t>
      </w:r>
      <w:r w:rsidRPr="00417876">
        <w:rPr>
          <w:rFonts w:ascii="Times New Roman" w:eastAsia="Times New Roman" w:hAnsi="Times New Roman"/>
          <w:b/>
          <w:bCs/>
          <w:sz w:val="32"/>
          <w:szCs w:val="32"/>
          <w:lang w:eastAsia="en-IN"/>
        </w:rPr>
        <w:t>Explain the concept of prior and posterior probabilities in Naïve Bayes</w:t>
      </w:r>
      <w:r>
        <w:rPr>
          <w:rFonts w:ascii="Times New Roman" w:eastAsia="Times New Roman" w:hAnsi="Times New Roman"/>
          <w:b/>
          <w:bCs/>
          <w:sz w:val="32"/>
          <w:szCs w:val="32"/>
          <w:lang w:eastAsia="en-IN"/>
        </w:rPr>
        <w:t>.</w:t>
      </w:r>
    </w:p>
    <w:p w14:paraId="24FD9490" w14:textId="77777777" w:rsidR="00417876" w:rsidRDefault="00417876" w:rsidP="00417876">
      <w:pPr>
        <w:pStyle w:val="NormalWeb"/>
      </w:pPr>
      <w:r>
        <w:rPr>
          <w:b/>
          <w:bCs/>
          <w:sz w:val="32"/>
          <w:szCs w:val="32"/>
        </w:rPr>
        <w:t xml:space="preserve">Ans. </w:t>
      </w:r>
      <w:r>
        <w:t>In the context of Naïve Bayes, prior and posterior probabilities are central to understanding how the algorithm makes predictions. These concepts are derived from Bayes' Theorem and are used to update our beliefs about the class of a given data point based on the observed features.</w:t>
      </w:r>
    </w:p>
    <w:p w14:paraId="2F391E26" w14:textId="77777777" w:rsidR="00417876" w:rsidRDefault="00417876" w:rsidP="00417876">
      <w:pPr>
        <w:pStyle w:val="Heading3"/>
      </w:pPr>
      <w:r>
        <w:t>Prior Probability</w:t>
      </w:r>
    </w:p>
    <w:p w14:paraId="3D46565F" w14:textId="31A1DF5A" w:rsidR="00417876" w:rsidRDefault="00417876" w:rsidP="00417876">
      <w:pPr>
        <w:pStyle w:val="NormalWeb"/>
      </w:pPr>
      <w:r>
        <w:t xml:space="preserve">The prior probability, denoted as </w:t>
      </w:r>
      <w:r>
        <w:rPr>
          <w:rStyle w:val="katex-mathml"/>
        </w:rPr>
        <w:t>P(Ck)</w:t>
      </w:r>
      <w:r>
        <w:t xml:space="preserve">, represents the initial belief about the probability of a class before any evidence (features) is observed. It is the proportion of instances in the training data that belong to a particular class. Mathematically, the prior probability of class </w:t>
      </w:r>
      <w:r>
        <w:rPr>
          <w:rStyle w:val="mord"/>
        </w:rPr>
        <w:t>Ck</w:t>
      </w:r>
      <w:r>
        <w:rPr>
          <w:rStyle w:val="vlist-s"/>
        </w:rPr>
        <w:t>​</w:t>
      </w:r>
      <w:r>
        <w:t xml:space="preserve"> is calculated as:</w:t>
      </w:r>
    </w:p>
    <w:p w14:paraId="4E6C47B0" w14:textId="2EFE2655" w:rsidR="00417876" w:rsidRPr="00F962AD" w:rsidRDefault="00417876" w:rsidP="00417876">
      <w:pPr>
        <w:pStyle w:val="NormalWeb"/>
        <w:rPr>
          <w:color w:val="FF0000"/>
        </w:rPr>
      </w:pPr>
      <w:r w:rsidRPr="00F962AD">
        <w:rPr>
          <w:rStyle w:val="katex-mathml"/>
          <w:color w:val="00B050"/>
        </w:rPr>
        <w:t>P(Ck)=number of instances in class Ck</w:t>
      </w:r>
      <w:r w:rsidR="00F962AD" w:rsidRPr="00F962AD">
        <w:rPr>
          <w:rStyle w:val="katex-mathml"/>
          <w:color w:val="00B050"/>
        </w:rPr>
        <w:t xml:space="preserve"> / </w:t>
      </w:r>
      <w:r w:rsidRPr="00F962AD">
        <w:rPr>
          <w:rStyle w:val="katex-mathml"/>
          <w:color w:val="00B050"/>
        </w:rPr>
        <w:t>total number of instances</w:t>
      </w:r>
    </w:p>
    <w:p w14:paraId="2B07083A" w14:textId="1F8B6D38" w:rsidR="00417876" w:rsidRDefault="00417876" w:rsidP="00417876">
      <w:pPr>
        <w:pStyle w:val="NormalWeb"/>
      </w:pPr>
      <w:r>
        <w:t xml:space="preserve">For example, if you have a dataset with two classes, Spam and Not Spam, and 30% of the emails are labeled as Spam, then the prior probability </w:t>
      </w:r>
      <w:r>
        <w:rPr>
          <w:rStyle w:val="katex-mathml"/>
        </w:rPr>
        <w:t>P(</w:t>
      </w:r>
      <w:proofErr w:type="gramStart"/>
      <w:r>
        <w:rPr>
          <w:rStyle w:val="katex-mathml"/>
        </w:rPr>
        <w:t>Spam)</w:t>
      </w:r>
      <w:r w:rsidR="00F962AD">
        <w:rPr>
          <w:rStyle w:val="katex-mathml"/>
        </w:rPr>
        <w:t xml:space="preserve"> </w:t>
      </w:r>
      <w:r>
        <w:t xml:space="preserve"> is</w:t>
      </w:r>
      <w:proofErr w:type="gramEnd"/>
      <w:r>
        <w:t xml:space="preserve"> 0.3.</w:t>
      </w:r>
    </w:p>
    <w:p w14:paraId="47D35204" w14:textId="77777777" w:rsidR="00417876" w:rsidRDefault="00417876" w:rsidP="00417876">
      <w:pPr>
        <w:pStyle w:val="Heading3"/>
      </w:pPr>
      <w:r>
        <w:t>Posterior Probability</w:t>
      </w:r>
    </w:p>
    <w:p w14:paraId="10FE3F18" w14:textId="53323B52" w:rsidR="00417876" w:rsidRDefault="00417876" w:rsidP="00417876">
      <w:pPr>
        <w:pStyle w:val="NormalWeb"/>
      </w:pPr>
      <w:r>
        <w:t xml:space="preserve">The posterior probability, denoted as </w:t>
      </w:r>
      <w:r>
        <w:rPr>
          <w:rStyle w:val="katex-mathml"/>
        </w:rPr>
        <w:t>P(Ck</w:t>
      </w:r>
      <w:r>
        <w:rPr>
          <w:rStyle w:val="katex-mathml"/>
          <w:rFonts w:ascii="Cambria Math" w:hAnsi="Cambria Math" w:cs="Cambria Math"/>
        </w:rPr>
        <w:t>∣</w:t>
      </w:r>
      <w:r>
        <w:rPr>
          <w:rStyle w:val="katex-mathml"/>
        </w:rPr>
        <w:t>X)</w:t>
      </w:r>
      <w:r>
        <w:t xml:space="preserve">, is the updated probability of a class given the observed features </w:t>
      </w:r>
      <w:r>
        <w:rPr>
          <w:rStyle w:val="katex-mathml"/>
        </w:rPr>
        <w:t>X</w:t>
      </w:r>
      <w:r>
        <w:t xml:space="preserve">. It represents the probability of class </w:t>
      </w:r>
      <w:r>
        <w:rPr>
          <w:rStyle w:val="mord"/>
        </w:rPr>
        <w:t>Ck</w:t>
      </w:r>
      <w:r>
        <w:rPr>
          <w:rStyle w:val="vlist-s"/>
        </w:rPr>
        <w:t>​</w:t>
      </w:r>
      <w:r>
        <w:t xml:space="preserve"> after taking into account the evidence provided by the feature vector </w:t>
      </w:r>
      <w:r>
        <w:rPr>
          <w:rStyle w:val="katex-mathml"/>
        </w:rPr>
        <w:t>X</w:t>
      </w:r>
      <w:r>
        <w:t>.</w:t>
      </w:r>
    </w:p>
    <w:p w14:paraId="04C734D1" w14:textId="77777777" w:rsidR="00417876" w:rsidRDefault="00417876" w:rsidP="00417876">
      <w:pPr>
        <w:pStyle w:val="NormalWeb"/>
      </w:pPr>
      <w:r>
        <w:t>Using Bayes' Theorem, the posterior probability is calculated as:</w:t>
      </w:r>
    </w:p>
    <w:p w14:paraId="6941F922" w14:textId="4BF1EA97" w:rsidR="00417876" w:rsidRDefault="00417876" w:rsidP="00417876">
      <w:pPr>
        <w:pStyle w:val="NormalWeb"/>
      </w:pPr>
      <w:r>
        <w:rPr>
          <w:rStyle w:val="katex-mathml"/>
        </w:rPr>
        <w:t>P(Ck</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Ck)</w:t>
      </w:r>
      <w:r>
        <w:rPr>
          <w:rStyle w:val="katex-mathml"/>
          <w:rFonts w:ascii="Cambria Math" w:hAnsi="Cambria Math" w:cs="Cambria Math"/>
        </w:rPr>
        <w:t>⋅</w:t>
      </w:r>
      <w:r>
        <w:rPr>
          <w:rStyle w:val="katex-mathml"/>
        </w:rPr>
        <w:t>P(Ck)</w:t>
      </w:r>
      <w:r w:rsidR="00F962AD">
        <w:rPr>
          <w:rStyle w:val="katex-mathml"/>
        </w:rPr>
        <w:t xml:space="preserve"> / </w:t>
      </w:r>
      <w:r>
        <w:rPr>
          <w:rStyle w:val="katex-mathml"/>
        </w:rPr>
        <w:t>P(X)</w:t>
      </w:r>
    </w:p>
    <w:p w14:paraId="22FF8AEF" w14:textId="77777777" w:rsidR="00417876" w:rsidRDefault="00417876" w:rsidP="00417876">
      <w:pPr>
        <w:pStyle w:val="NormalWeb"/>
      </w:pPr>
      <w:r>
        <w:t>Where:</w:t>
      </w:r>
    </w:p>
    <w:p w14:paraId="4081B6C9" w14:textId="1BBD00F3" w:rsidR="00417876" w:rsidRDefault="00417876" w:rsidP="00417876">
      <w:pPr>
        <w:numPr>
          <w:ilvl w:val="0"/>
          <w:numId w:val="104"/>
        </w:numPr>
        <w:suppressAutoHyphens w:val="0"/>
        <w:autoSpaceDN/>
        <w:spacing w:before="100" w:beforeAutospacing="1" w:after="100" w:afterAutospacing="1" w:line="240" w:lineRule="auto"/>
      </w:pPr>
      <w:r>
        <w:rPr>
          <w:rStyle w:val="katex-mathml"/>
        </w:rPr>
        <w:t>P(Ck</w:t>
      </w:r>
      <w:r>
        <w:rPr>
          <w:rStyle w:val="katex-mathml"/>
          <w:rFonts w:ascii="Cambria Math" w:hAnsi="Cambria Math" w:cs="Cambria Math"/>
        </w:rPr>
        <w:t>∣</w:t>
      </w:r>
      <w:r>
        <w:rPr>
          <w:rStyle w:val="katex-mathml"/>
        </w:rPr>
        <w:t>X)</w:t>
      </w:r>
      <w:r>
        <w:t xml:space="preserve"> is the posterior probability of class </w:t>
      </w:r>
      <w:r>
        <w:rPr>
          <w:rStyle w:val="mord"/>
        </w:rPr>
        <w:t>Ck</w:t>
      </w:r>
      <w:r>
        <w:rPr>
          <w:rStyle w:val="vlist-s"/>
        </w:rPr>
        <w:t>​</w:t>
      </w:r>
      <w:r>
        <w:t xml:space="preserve"> given the features </w:t>
      </w:r>
      <w:r>
        <w:rPr>
          <w:rStyle w:val="mord"/>
        </w:rPr>
        <w:t>X</w:t>
      </w:r>
      <w:r>
        <w:t>.</w:t>
      </w:r>
    </w:p>
    <w:p w14:paraId="4B4E0D31" w14:textId="219A4EBF" w:rsidR="00417876" w:rsidRDefault="00417876" w:rsidP="00417876">
      <w:pPr>
        <w:numPr>
          <w:ilvl w:val="0"/>
          <w:numId w:val="104"/>
        </w:numPr>
        <w:suppressAutoHyphens w:val="0"/>
        <w:autoSpaceDN/>
        <w:spacing w:before="100" w:beforeAutospacing="1" w:after="100" w:afterAutospacing="1" w:line="240" w:lineRule="auto"/>
      </w:pPr>
      <w:r>
        <w:rPr>
          <w:rStyle w:val="katex-mathml"/>
        </w:rPr>
        <w:t>P(X</w:t>
      </w:r>
      <w:r>
        <w:rPr>
          <w:rStyle w:val="katex-mathml"/>
          <w:rFonts w:ascii="Cambria Math" w:hAnsi="Cambria Math" w:cs="Cambria Math"/>
        </w:rPr>
        <w:t>∣</w:t>
      </w:r>
      <w:r>
        <w:rPr>
          <w:rStyle w:val="katex-mathml"/>
        </w:rPr>
        <w:t>Ck)</w:t>
      </w:r>
      <w:r>
        <w:t xml:space="preserve"> is the likelihood, which is the probability of observing the features </w:t>
      </w:r>
      <w:r>
        <w:rPr>
          <w:rStyle w:val="katex-mathml"/>
        </w:rPr>
        <w:t>X</w:t>
      </w:r>
      <w:r>
        <w:t xml:space="preserve"> given the class </w:t>
      </w:r>
      <w:r>
        <w:rPr>
          <w:rStyle w:val="mord"/>
        </w:rPr>
        <w:t>Ck</w:t>
      </w:r>
      <w:r>
        <w:rPr>
          <w:rStyle w:val="vlist-s"/>
        </w:rPr>
        <w:t>​</w:t>
      </w:r>
      <w:r>
        <w:t>.</w:t>
      </w:r>
    </w:p>
    <w:p w14:paraId="0C5CF848" w14:textId="35171D64" w:rsidR="00417876" w:rsidRDefault="00417876" w:rsidP="00417876">
      <w:pPr>
        <w:numPr>
          <w:ilvl w:val="0"/>
          <w:numId w:val="104"/>
        </w:numPr>
        <w:suppressAutoHyphens w:val="0"/>
        <w:autoSpaceDN/>
        <w:spacing w:before="100" w:beforeAutospacing="1" w:after="100" w:afterAutospacing="1" w:line="240" w:lineRule="auto"/>
      </w:pPr>
      <w:r>
        <w:rPr>
          <w:rStyle w:val="katex-mathml"/>
        </w:rPr>
        <w:t>P(Ck)</w:t>
      </w:r>
      <w:r>
        <w:t xml:space="preserve"> is the prior probability of class </w:t>
      </w:r>
      <w:r>
        <w:rPr>
          <w:rStyle w:val="mord"/>
        </w:rPr>
        <w:t>Ck</w:t>
      </w:r>
      <w:r>
        <w:rPr>
          <w:rStyle w:val="vlist-s"/>
        </w:rPr>
        <w:t>​</w:t>
      </w:r>
      <w:r>
        <w:t>.</w:t>
      </w:r>
    </w:p>
    <w:p w14:paraId="65AD8FB6" w14:textId="019A8E24" w:rsidR="00417876" w:rsidRDefault="00417876" w:rsidP="00417876">
      <w:pPr>
        <w:numPr>
          <w:ilvl w:val="0"/>
          <w:numId w:val="104"/>
        </w:numPr>
        <w:suppressAutoHyphens w:val="0"/>
        <w:autoSpaceDN/>
        <w:spacing w:before="100" w:beforeAutospacing="1" w:after="100" w:afterAutospacing="1" w:line="240" w:lineRule="auto"/>
      </w:pPr>
      <w:r>
        <w:rPr>
          <w:rStyle w:val="katex-mathml"/>
        </w:rPr>
        <w:t>P(X)</w:t>
      </w:r>
      <w:r>
        <w:t xml:space="preserve"> is the marginal likelihood, which is the probability of observing the features </w:t>
      </w:r>
      <w:r>
        <w:rPr>
          <w:rStyle w:val="mord"/>
        </w:rPr>
        <w:t>X</w:t>
      </w:r>
      <w:r>
        <w:t xml:space="preserve"> under all possible classes.</w:t>
      </w:r>
    </w:p>
    <w:p w14:paraId="4E6F23BD" w14:textId="77777777" w:rsidR="00417876" w:rsidRDefault="00417876" w:rsidP="00417876">
      <w:pPr>
        <w:pStyle w:val="Heading3"/>
      </w:pPr>
      <w:r>
        <w:t>Understanding Likelihood and Marginal Likelihood</w:t>
      </w:r>
    </w:p>
    <w:p w14:paraId="48926E44" w14:textId="77777777" w:rsidR="00F962AD" w:rsidRDefault="00417876" w:rsidP="00417876">
      <w:pPr>
        <w:pStyle w:val="NormalWeb"/>
        <w:numPr>
          <w:ilvl w:val="0"/>
          <w:numId w:val="105"/>
        </w:numPr>
        <w:suppressAutoHyphens w:val="0"/>
        <w:autoSpaceDN/>
        <w:spacing w:beforeAutospacing="1" w:afterAutospacing="1"/>
      </w:pPr>
      <w:r>
        <w:rPr>
          <w:rStyle w:val="Strong"/>
        </w:rPr>
        <w:t>Likelihood (</w:t>
      </w:r>
      <w:r>
        <w:rPr>
          <w:rStyle w:val="katex-mathml"/>
          <w:b/>
          <w:bCs/>
        </w:rPr>
        <w:t>P(X</w:t>
      </w:r>
      <w:r>
        <w:rPr>
          <w:rStyle w:val="katex-mathml"/>
          <w:rFonts w:ascii="Cambria Math" w:hAnsi="Cambria Math" w:cs="Cambria Math"/>
          <w:b/>
          <w:bCs/>
        </w:rPr>
        <w:t>∣</w:t>
      </w:r>
      <w:r>
        <w:rPr>
          <w:rStyle w:val="katex-mathml"/>
          <w:b/>
          <w:bCs/>
        </w:rPr>
        <w:t>Ck)</w:t>
      </w:r>
      <w:r>
        <w:rPr>
          <w:rStyle w:val="Strong"/>
        </w:rPr>
        <w:t>)</w:t>
      </w:r>
      <w:r>
        <w:t xml:space="preserve">: This is the probability of the observed data </w:t>
      </w:r>
      <w:r>
        <w:rPr>
          <w:rStyle w:val="katex-mathml"/>
        </w:rPr>
        <w:t>X</w:t>
      </w:r>
      <w:r>
        <w:t xml:space="preserve"> given that it belongs to class </w:t>
      </w:r>
      <w:r>
        <w:rPr>
          <w:rStyle w:val="mord"/>
        </w:rPr>
        <w:t>Ck</w:t>
      </w:r>
      <w:r>
        <w:rPr>
          <w:rStyle w:val="vlist-s"/>
        </w:rPr>
        <w:t>​</w:t>
      </w:r>
      <w:r>
        <w:t xml:space="preserve">. In Naïve Bayes, this is calculated by assuming feature independence: </w:t>
      </w:r>
      <w:r>
        <w:rPr>
          <w:rStyle w:val="katex-mathml"/>
        </w:rPr>
        <w:t>P(X</w:t>
      </w:r>
      <w:r>
        <w:rPr>
          <w:rStyle w:val="katex-mathml"/>
          <w:rFonts w:ascii="Cambria Math" w:hAnsi="Cambria Math" w:cs="Cambria Math"/>
        </w:rPr>
        <w:t>∣</w:t>
      </w:r>
      <w:proofErr w:type="gramStart"/>
      <w:r>
        <w:rPr>
          <w:rStyle w:val="katex-mathml"/>
        </w:rPr>
        <w:t>Ck)=</w:t>
      </w:r>
      <w:proofErr w:type="gramEnd"/>
      <w:r>
        <w:rPr>
          <w:rStyle w:val="katex-mathml"/>
        </w:rPr>
        <w:t>∏i=1nP(xi</w:t>
      </w:r>
      <w:r>
        <w:rPr>
          <w:rStyle w:val="katex-mathml"/>
          <w:rFonts w:ascii="Cambria Math" w:hAnsi="Cambria Math" w:cs="Cambria Math"/>
        </w:rPr>
        <w:t>∣</w:t>
      </w:r>
      <w:r>
        <w:rPr>
          <w:rStyle w:val="katex-mathml"/>
        </w:rPr>
        <w:t>Ck)</w:t>
      </w:r>
      <w:r>
        <w:t xml:space="preserve"> </w:t>
      </w:r>
    </w:p>
    <w:p w14:paraId="18BAF5B6" w14:textId="15E8D1F9" w:rsidR="00417876" w:rsidRDefault="00417876" w:rsidP="00F962AD">
      <w:pPr>
        <w:pStyle w:val="NormalWeb"/>
        <w:suppressAutoHyphens w:val="0"/>
        <w:autoSpaceDN/>
        <w:spacing w:beforeAutospacing="1" w:afterAutospacing="1"/>
        <w:ind w:left="360" w:firstLine="360"/>
      </w:pPr>
      <w:r>
        <w:t xml:space="preserve">Where </w:t>
      </w:r>
      <w:r>
        <w:rPr>
          <w:rStyle w:val="mord"/>
        </w:rPr>
        <w:t>xi</w:t>
      </w:r>
      <w:r>
        <w:rPr>
          <w:rStyle w:val="vlist-s"/>
        </w:rPr>
        <w:t>​</w:t>
      </w:r>
      <w:r>
        <w:t xml:space="preserve"> are the individual features.</w:t>
      </w:r>
    </w:p>
    <w:p w14:paraId="0B864567" w14:textId="77777777" w:rsidR="004D74F8" w:rsidRDefault="00417876" w:rsidP="00417876">
      <w:pPr>
        <w:pStyle w:val="NormalWeb"/>
        <w:numPr>
          <w:ilvl w:val="0"/>
          <w:numId w:val="105"/>
        </w:numPr>
        <w:suppressAutoHyphens w:val="0"/>
        <w:autoSpaceDN/>
        <w:spacing w:beforeAutospacing="1" w:afterAutospacing="1"/>
      </w:pPr>
      <w:r>
        <w:rPr>
          <w:rStyle w:val="Strong"/>
        </w:rPr>
        <w:t>Marginal Likelihood (</w:t>
      </w:r>
      <w:r>
        <w:rPr>
          <w:rStyle w:val="katex-mathml"/>
          <w:b/>
          <w:bCs/>
        </w:rPr>
        <w:t>P(X)</w:t>
      </w:r>
      <w:r w:rsidR="004D74F8">
        <w:rPr>
          <w:rStyle w:val="katex-mathml"/>
          <w:b/>
          <w:bCs/>
        </w:rPr>
        <w:t>)</w:t>
      </w:r>
      <w:r>
        <w:t xml:space="preserve">: This is the total probability of observing the data </w:t>
      </w:r>
      <w:r>
        <w:rPr>
          <w:rStyle w:val="mord"/>
        </w:rPr>
        <w:t>X</w:t>
      </w:r>
      <w:r>
        <w:t xml:space="preserve"> across all classes:</w:t>
      </w:r>
    </w:p>
    <w:p w14:paraId="23C09353" w14:textId="77777777" w:rsidR="004D74F8" w:rsidRDefault="00417876" w:rsidP="004D74F8">
      <w:pPr>
        <w:pStyle w:val="NormalWeb"/>
        <w:suppressAutoHyphens w:val="0"/>
        <w:autoSpaceDN/>
        <w:spacing w:beforeAutospacing="1" w:afterAutospacing="1"/>
        <w:ind w:left="360" w:firstLine="360"/>
        <w:rPr>
          <w:rStyle w:val="katex-mathml"/>
        </w:rPr>
      </w:pPr>
      <w:r>
        <w:t xml:space="preserve"> </w:t>
      </w:r>
      <w:r>
        <w:rPr>
          <w:rStyle w:val="katex-mathml"/>
        </w:rPr>
        <w:t>P(X)=∑kP(X</w:t>
      </w:r>
      <w:r>
        <w:rPr>
          <w:rStyle w:val="katex-mathml"/>
          <w:rFonts w:ascii="Cambria Math" w:hAnsi="Cambria Math" w:cs="Cambria Math"/>
        </w:rPr>
        <w:t>∣</w:t>
      </w:r>
      <w:proofErr w:type="gramStart"/>
      <w:r>
        <w:rPr>
          <w:rStyle w:val="katex-mathml"/>
        </w:rPr>
        <w:t>Ck)</w:t>
      </w:r>
      <w:r>
        <w:rPr>
          <w:rStyle w:val="katex-mathml"/>
          <w:rFonts w:ascii="Cambria Math" w:hAnsi="Cambria Math" w:cs="Cambria Math"/>
        </w:rPr>
        <w:t>⋅</w:t>
      </w:r>
      <w:proofErr w:type="gramEnd"/>
      <w:r>
        <w:rPr>
          <w:rStyle w:val="katex-mathml"/>
        </w:rPr>
        <w:t>P(Ck)</w:t>
      </w:r>
    </w:p>
    <w:p w14:paraId="5770F7BF" w14:textId="4BCD72F9" w:rsidR="00417876" w:rsidRDefault="00417876" w:rsidP="004D74F8">
      <w:pPr>
        <w:pStyle w:val="NormalWeb"/>
        <w:suppressAutoHyphens w:val="0"/>
        <w:autoSpaceDN/>
        <w:spacing w:beforeAutospacing="1" w:afterAutospacing="1"/>
        <w:ind w:left="360" w:firstLine="360"/>
      </w:pPr>
      <w:r>
        <w:t xml:space="preserve"> It acts as a normalization factor ensuring that the posterior probabilities sum to 1 across all classes.</w:t>
      </w:r>
    </w:p>
    <w:p w14:paraId="23DD2FCF" w14:textId="77777777" w:rsidR="00417876" w:rsidRDefault="00417876" w:rsidP="00417876">
      <w:pPr>
        <w:pStyle w:val="Heading3"/>
      </w:pPr>
      <w:r>
        <w:lastRenderedPageBreak/>
        <w:t>Example</w:t>
      </w:r>
    </w:p>
    <w:p w14:paraId="777FCE5F" w14:textId="77777777" w:rsidR="00417876" w:rsidRDefault="00417876" w:rsidP="00417876">
      <w:pPr>
        <w:pStyle w:val="NormalWeb"/>
      </w:pPr>
      <w:r>
        <w:t xml:space="preserve">Consider a binary classification problem with classes </w:t>
      </w:r>
      <w:r>
        <w:rPr>
          <w:rStyle w:val="katex-mathml"/>
        </w:rPr>
        <w:t>Spam\</w:t>
      </w:r>
      <w:proofErr w:type="gramStart"/>
      <w:r>
        <w:rPr>
          <w:rStyle w:val="katex-mathml"/>
        </w:rPr>
        <w:t>text{</w:t>
      </w:r>
      <w:proofErr w:type="gramEnd"/>
      <w:r>
        <w:rPr>
          <w:rStyle w:val="katex-mathml"/>
        </w:rPr>
        <w:t>Spam}</w:t>
      </w:r>
      <w:r>
        <w:rPr>
          <w:rStyle w:val="mord"/>
        </w:rPr>
        <w:t>Spam</w:t>
      </w:r>
      <w:r>
        <w:t xml:space="preserve"> and </w:t>
      </w:r>
      <w:r>
        <w:rPr>
          <w:rStyle w:val="katex-mathml"/>
        </w:rPr>
        <w:t>Not Spam\text{Not Spam}</w:t>
      </w:r>
      <w:r>
        <w:rPr>
          <w:rStyle w:val="mord"/>
        </w:rPr>
        <w:t>Not Spam</w:t>
      </w:r>
      <w:r>
        <w:t xml:space="preserve">. For an email with features </w:t>
      </w:r>
      <w:r>
        <w:rPr>
          <w:rStyle w:val="katex-mathml"/>
        </w:rPr>
        <w:t>XX</w:t>
      </w:r>
      <w:r>
        <w:rPr>
          <w:rStyle w:val="mord"/>
        </w:rPr>
        <w:t>X</w:t>
      </w:r>
      <w:r>
        <w:t xml:space="preserve"> (e.g., the presence of certain words), we want to compute the posterior probabilities.</w:t>
      </w:r>
    </w:p>
    <w:p w14:paraId="09CC28E7" w14:textId="77777777" w:rsidR="004D74F8" w:rsidRDefault="00417876" w:rsidP="00417876">
      <w:pPr>
        <w:pStyle w:val="NormalWeb"/>
        <w:numPr>
          <w:ilvl w:val="0"/>
          <w:numId w:val="106"/>
        </w:numPr>
        <w:suppressAutoHyphens w:val="0"/>
        <w:autoSpaceDN/>
        <w:spacing w:beforeAutospacing="1" w:afterAutospacing="1"/>
      </w:pPr>
      <w:r>
        <w:rPr>
          <w:rStyle w:val="Strong"/>
        </w:rPr>
        <w:t>Calculate Priors</w:t>
      </w:r>
      <w:r>
        <w:t xml:space="preserve">: </w:t>
      </w:r>
    </w:p>
    <w:p w14:paraId="45E07572" w14:textId="77777777" w:rsidR="004D74F8" w:rsidRDefault="004D74F8" w:rsidP="004D74F8">
      <w:pPr>
        <w:pStyle w:val="NormalWeb"/>
        <w:suppressAutoHyphens w:val="0"/>
        <w:autoSpaceDN/>
        <w:spacing w:beforeAutospacing="1" w:afterAutospacing="1"/>
        <w:ind w:left="360"/>
        <w:rPr>
          <w:rStyle w:val="katex-mathml"/>
        </w:rPr>
      </w:pPr>
    </w:p>
    <w:p w14:paraId="2823DF36" w14:textId="77777777" w:rsidR="004D74F8" w:rsidRDefault="00417876" w:rsidP="004D74F8">
      <w:pPr>
        <w:pStyle w:val="NormalWeb"/>
        <w:suppressAutoHyphens w:val="0"/>
        <w:autoSpaceDN/>
        <w:spacing w:beforeAutospacing="1" w:afterAutospacing="1"/>
        <w:ind w:left="360"/>
        <w:rPr>
          <w:rStyle w:val="katex-mathml"/>
        </w:rPr>
      </w:pPr>
      <w:r>
        <w:rPr>
          <w:rStyle w:val="katex-mathml"/>
        </w:rPr>
        <w:t>P(Spam)=0.3</w:t>
      </w:r>
    </w:p>
    <w:p w14:paraId="7D1CF8DC" w14:textId="35917435" w:rsidR="00417876" w:rsidRDefault="00417876" w:rsidP="004D74F8">
      <w:pPr>
        <w:pStyle w:val="NormalWeb"/>
        <w:suppressAutoHyphens w:val="0"/>
        <w:autoSpaceDN/>
        <w:spacing w:beforeAutospacing="1" w:afterAutospacing="1"/>
        <w:ind w:left="360"/>
      </w:pPr>
      <w:proofErr w:type="gramStart"/>
      <w:r>
        <w:rPr>
          <w:rStyle w:val="katex-mathml"/>
        </w:rPr>
        <w:t>P(</w:t>
      </w:r>
      <w:proofErr w:type="gramEnd"/>
      <w:r>
        <w:rPr>
          <w:rStyle w:val="katex-mathml"/>
        </w:rPr>
        <w:t>Not Spam)=0.7</w:t>
      </w:r>
    </w:p>
    <w:p w14:paraId="5B8414EB" w14:textId="46C2D8E0" w:rsidR="00417876" w:rsidRDefault="00417876" w:rsidP="00417876">
      <w:pPr>
        <w:pStyle w:val="NormalWeb"/>
        <w:numPr>
          <w:ilvl w:val="0"/>
          <w:numId w:val="106"/>
        </w:numPr>
        <w:suppressAutoHyphens w:val="0"/>
        <w:autoSpaceDN/>
        <w:spacing w:beforeAutospacing="1" w:afterAutospacing="1"/>
      </w:pPr>
      <w:r>
        <w:rPr>
          <w:rStyle w:val="Strong"/>
        </w:rPr>
        <w:t>Calculate Likelihoods</w:t>
      </w:r>
      <w:r>
        <w:t xml:space="preserve"> (for simplicity, assume only two features): </w:t>
      </w:r>
      <w:r>
        <w:rPr>
          <w:rStyle w:val="katex-mathml"/>
        </w:rPr>
        <w:t>P(X</w:t>
      </w:r>
      <w:r>
        <w:rPr>
          <w:rStyle w:val="katex-mathml"/>
          <w:rFonts w:ascii="Cambria Math" w:hAnsi="Cambria Math" w:cs="Cambria Math"/>
        </w:rPr>
        <w:t>∣</w:t>
      </w:r>
      <w:proofErr w:type="gramStart"/>
      <w:r>
        <w:rPr>
          <w:rStyle w:val="katex-mathml"/>
        </w:rPr>
        <w:t>Spam)=</w:t>
      </w:r>
      <w:proofErr w:type="gramEnd"/>
      <w:r>
        <w:rPr>
          <w:rStyle w:val="katex-mathml"/>
        </w:rPr>
        <w:t>P(x1</w:t>
      </w:r>
      <w:r>
        <w:rPr>
          <w:rStyle w:val="katex-mathml"/>
          <w:rFonts w:ascii="Cambria Math" w:hAnsi="Cambria Math" w:cs="Cambria Math"/>
        </w:rPr>
        <w:t>∣</w:t>
      </w:r>
      <w:r>
        <w:rPr>
          <w:rStyle w:val="katex-mathml"/>
        </w:rPr>
        <w:t>Spam)</w:t>
      </w:r>
      <w:r>
        <w:rPr>
          <w:rStyle w:val="katex-mathml"/>
          <w:rFonts w:ascii="Cambria Math" w:hAnsi="Cambria Math" w:cs="Cambria Math"/>
        </w:rPr>
        <w:t>⋅</w:t>
      </w:r>
      <w:r>
        <w:rPr>
          <w:rStyle w:val="katex-mathml"/>
        </w:rPr>
        <w:t>P(x2</w:t>
      </w:r>
      <w:r>
        <w:rPr>
          <w:rStyle w:val="katex-mathml"/>
          <w:rFonts w:ascii="Cambria Math" w:hAnsi="Cambria Math" w:cs="Cambria Math"/>
        </w:rPr>
        <w:t>∣</w:t>
      </w:r>
      <w:r>
        <w:rPr>
          <w:rStyle w:val="katex-mathml"/>
        </w:rPr>
        <w:t>Spam)</w:t>
      </w:r>
      <w:r>
        <w:t xml:space="preserve"> </w:t>
      </w:r>
      <w:r>
        <w:rPr>
          <w:rStyle w:val="katex-mathml"/>
        </w:rPr>
        <w:t>P(X</w:t>
      </w:r>
      <w:r>
        <w:rPr>
          <w:rStyle w:val="katex-mathml"/>
          <w:rFonts w:ascii="Cambria Math" w:hAnsi="Cambria Math" w:cs="Cambria Math"/>
        </w:rPr>
        <w:t>∣</w:t>
      </w:r>
      <w:r>
        <w:rPr>
          <w:rStyle w:val="katex-mathml"/>
        </w:rPr>
        <w:t>Not Spam)=P(x1</w:t>
      </w:r>
      <w:r>
        <w:rPr>
          <w:rStyle w:val="katex-mathml"/>
          <w:rFonts w:ascii="Cambria Math" w:hAnsi="Cambria Math" w:cs="Cambria Math"/>
        </w:rPr>
        <w:t>∣</w:t>
      </w:r>
      <w:r>
        <w:rPr>
          <w:rStyle w:val="katex-mathml"/>
        </w:rPr>
        <w:t>Not Spam)</w:t>
      </w:r>
      <w:r>
        <w:rPr>
          <w:rStyle w:val="katex-mathml"/>
          <w:rFonts w:ascii="Cambria Math" w:hAnsi="Cambria Math" w:cs="Cambria Math"/>
        </w:rPr>
        <w:t>⋅</w:t>
      </w:r>
      <w:r>
        <w:rPr>
          <w:rStyle w:val="katex-mathml"/>
        </w:rPr>
        <w:t>P(x2</w:t>
      </w:r>
      <w:r>
        <w:rPr>
          <w:rStyle w:val="katex-mathml"/>
          <w:rFonts w:ascii="Cambria Math" w:hAnsi="Cambria Math" w:cs="Cambria Math"/>
        </w:rPr>
        <w:t>∣</w:t>
      </w:r>
      <w:r>
        <w:rPr>
          <w:rStyle w:val="katex-mathml"/>
        </w:rPr>
        <w:t>Not Spam)</w:t>
      </w:r>
    </w:p>
    <w:p w14:paraId="75236518" w14:textId="214A9B94" w:rsidR="00417876" w:rsidRDefault="00417876" w:rsidP="00417876">
      <w:pPr>
        <w:pStyle w:val="NormalWeb"/>
        <w:numPr>
          <w:ilvl w:val="0"/>
          <w:numId w:val="106"/>
        </w:numPr>
        <w:suppressAutoHyphens w:val="0"/>
        <w:autoSpaceDN/>
        <w:spacing w:beforeAutospacing="1" w:afterAutospacing="1"/>
      </w:pPr>
      <w:r>
        <w:rPr>
          <w:rStyle w:val="Strong"/>
        </w:rPr>
        <w:t>Calculate Marginal Likelihood</w:t>
      </w:r>
      <w:r>
        <w:t xml:space="preserve">: </w:t>
      </w:r>
      <w:r>
        <w:rPr>
          <w:rStyle w:val="katex-mathml"/>
        </w:rPr>
        <w:t>P(X)=P(X</w:t>
      </w:r>
      <w:r>
        <w:rPr>
          <w:rStyle w:val="katex-mathml"/>
          <w:rFonts w:ascii="Cambria Math" w:hAnsi="Cambria Math" w:cs="Cambria Math"/>
        </w:rPr>
        <w:t>∣</w:t>
      </w:r>
      <w:proofErr w:type="gramStart"/>
      <w:r>
        <w:rPr>
          <w:rStyle w:val="katex-mathml"/>
        </w:rPr>
        <w:t>Spam)</w:t>
      </w:r>
      <w:r>
        <w:rPr>
          <w:rStyle w:val="katex-mathml"/>
          <w:rFonts w:ascii="Cambria Math" w:hAnsi="Cambria Math" w:cs="Cambria Math"/>
        </w:rPr>
        <w:t>⋅</w:t>
      </w:r>
      <w:proofErr w:type="gramEnd"/>
      <w:r>
        <w:rPr>
          <w:rStyle w:val="katex-mathml"/>
        </w:rPr>
        <w:t>P(Spam)+P(X</w:t>
      </w:r>
      <w:r>
        <w:rPr>
          <w:rStyle w:val="katex-mathml"/>
          <w:rFonts w:ascii="Cambria Math" w:hAnsi="Cambria Math" w:cs="Cambria Math"/>
        </w:rPr>
        <w:t>∣</w:t>
      </w:r>
      <w:r>
        <w:rPr>
          <w:rStyle w:val="katex-mathml"/>
        </w:rPr>
        <w:t>Not Spam)</w:t>
      </w:r>
      <w:r>
        <w:rPr>
          <w:rStyle w:val="katex-mathml"/>
          <w:rFonts w:ascii="Cambria Math" w:hAnsi="Cambria Math" w:cs="Cambria Math"/>
        </w:rPr>
        <w:t>⋅</w:t>
      </w:r>
      <w:r>
        <w:rPr>
          <w:rStyle w:val="katex-mathml"/>
        </w:rPr>
        <w:t>P(Not Spam)</w:t>
      </w:r>
    </w:p>
    <w:p w14:paraId="6A284DE5" w14:textId="77777777" w:rsidR="004D74F8" w:rsidRDefault="00417876" w:rsidP="001328FD">
      <w:pPr>
        <w:pStyle w:val="NormalWeb"/>
        <w:numPr>
          <w:ilvl w:val="0"/>
          <w:numId w:val="106"/>
        </w:numPr>
        <w:suppressAutoHyphens w:val="0"/>
        <w:autoSpaceDN/>
        <w:spacing w:beforeAutospacing="1" w:afterAutospacing="1"/>
      </w:pPr>
      <w:r>
        <w:rPr>
          <w:rStyle w:val="Strong"/>
        </w:rPr>
        <w:t>Calculate Posterior Probabilities</w:t>
      </w:r>
      <w:r>
        <w:t xml:space="preserve">: </w:t>
      </w:r>
    </w:p>
    <w:p w14:paraId="0CAAE612" w14:textId="77777777" w:rsidR="004D74F8" w:rsidRDefault="00417876" w:rsidP="004D74F8">
      <w:pPr>
        <w:pStyle w:val="NormalWeb"/>
        <w:suppressAutoHyphens w:val="0"/>
        <w:autoSpaceDN/>
        <w:spacing w:beforeAutospacing="1" w:afterAutospacing="1"/>
        <w:ind w:left="360"/>
        <w:rPr>
          <w:rStyle w:val="katex-mathml"/>
        </w:rPr>
      </w:pPr>
      <w:r>
        <w:rPr>
          <w:rStyle w:val="katex-mathml"/>
        </w:rPr>
        <w:t>P(Spam</w:t>
      </w:r>
      <w:r w:rsidRPr="004D74F8">
        <w:rPr>
          <w:rStyle w:val="katex-mathml"/>
          <w:rFonts w:ascii="Cambria Math" w:hAnsi="Cambria Math" w:cs="Cambria Math"/>
        </w:rPr>
        <w:t>∣</w:t>
      </w:r>
      <w:r>
        <w:rPr>
          <w:rStyle w:val="katex-mathml"/>
        </w:rPr>
        <w:t>X)</w:t>
      </w:r>
      <w:r w:rsidR="004D74F8">
        <w:rPr>
          <w:rStyle w:val="katex-mathml"/>
        </w:rPr>
        <w:t xml:space="preserve"> </w:t>
      </w:r>
      <w:r>
        <w:rPr>
          <w:rStyle w:val="katex-mathml"/>
        </w:rPr>
        <w:t>=</w:t>
      </w:r>
      <w:r w:rsidR="004D74F8">
        <w:rPr>
          <w:rStyle w:val="katex-mathml"/>
        </w:rPr>
        <w:t xml:space="preserve"> </w:t>
      </w:r>
      <w:r>
        <w:rPr>
          <w:rStyle w:val="katex-mathml"/>
        </w:rPr>
        <w:t>P(X</w:t>
      </w:r>
      <w:r w:rsidRPr="004D74F8">
        <w:rPr>
          <w:rStyle w:val="katex-mathml"/>
          <w:rFonts w:ascii="Cambria Math" w:hAnsi="Cambria Math" w:cs="Cambria Math"/>
        </w:rPr>
        <w:t>∣</w:t>
      </w:r>
      <w:proofErr w:type="gramStart"/>
      <w:r>
        <w:rPr>
          <w:rStyle w:val="katex-mathml"/>
        </w:rPr>
        <w:t>Spam)</w:t>
      </w:r>
      <w:r w:rsidRPr="004D74F8">
        <w:rPr>
          <w:rStyle w:val="katex-mathml"/>
          <w:rFonts w:ascii="Cambria Math" w:hAnsi="Cambria Math" w:cs="Cambria Math"/>
        </w:rPr>
        <w:t>⋅</w:t>
      </w:r>
      <w:proofErr w:type="gramEnd"/>
      <w:r>
        <w:rPr>
          <w:rStyle w:val="katex-mathml"/>
        </w:rPr>
        <w:t>P(Spam)</w:t>
      </w:r>
      <w:r w:rsidR="004D74F8">
        <w:rPr>
          <w:rStyle w:val="katex-mathml"/>
        </w:rPr>
        <w:t xml:space="preserve"> / </w:t>
      </w:r>
      <w:r>
        <w:rPr>
          <w:rStyle w:val="katex-mathml"/>
        </w:rPr>
        <w:t>P(X)</w:t>
      </w:r>
    </w:p>
    <w:p w14:paraId="156CE9D3" w14:textId="27413C16" w:rsidR="004D74F8" w:rsidRDefault="00417876" w:rsidP="004D74F8">
      <w:pPr>
        <w:pStyle w:val="NormalWeb"/>
        <w:suppressAutoHyphens w:val="0"/>
        <w:autoSpaceDN/>
        <w:spacing w:beforeAutospacing="1" w:afterAutospacing="1"/>
        <w:ind w:left="360"/>
      </w:pPr>
      <w:r>
        <w:t xml:space="preserve"> </w:t>
      </w:r>
      <w:proofErr w:type="gramStart"/>
      <w:r>
        <w:rPr>
          <w:rStyle w:val="katex-mathml"/>
        </w:rPr>
        <w:t>P(</w:t>
      </w:r>
      <w:proofErr w:type="gramEnd"/>
      <w:r>
        <w:rPr>
          <w:rStyle w:val="katex-mathml"/>
        </w:rPr>
        <w:t>Not Spam</w:t>
      </w:r>
      <w:r w:rsidRPr="004D74F8">
        <w:rPr>
          <w:rStyle w:val="katex-mathml"/>
          <w:rFonts w:ascii="Cambria Math" w:hAnsi="Cambria Math" w:cs="Cambria Math"/>
        </w:rPr>
        <w:t>∣</w:t>
      </w:r>
      <w:r>
        <w:rPr>
          <w:rStyle w:val="katex-mathml"/>
        </w:rPr>
        <w:t>X)</w:t>
      </w:r>
      <w:r w:rsidR="004D74F8">
        <w:rPr>
          <w:rStyle w:val="katex-mathml"/>
        </w:rPr>
        <w:t xml:space="preserve"> </w:t>
      </w:r>
      <w:r>
        <w:rPr>
          <w:rStyle w:val="katex-mathml"/>
        </w:rPr>
        <w:t>=</w:t>
      </w:r>
      <w:r w:rsidR="004D74F8">
        <w:rPr>
          <w:rStyle w:val="katex-mathml"/>
        </w:rPr>
        <w:t xml:space="preserve"> </w:t>
      </w:r>
      <w:r>
        <w:rPr>
          <w:rStyle w:val="katex-mathml"/>
        </w:rPr>
        <w:t>P(X</w:t>
      </w:r>
      <w:r w:rsidRPr="004D74F8">
        <w:rPr>
          <w:rStyle w:val="katex-mathml"/>
          <w:rFonts w:ascii="Cambria Math" w:hAnsi="Cambria Math" w:cs="Cambria Math"/>
        </w:rPr>
        <w:t>∣</w:t>
      </w:r>
      <w:r>
        <w:rPr>
          <w:rStyle w:val="katex-mathml"/>
        </w:rPr>
        <w:t>Not Spam)</w:t>
      </w:r>
      <w:r w:rsidRPr="004D74F8">
        <w:rPr>
          <w:rStyle w:val="katex-mathml"/>
          <w:rFonts w:ascii="Cambria Math" w:hAnsi="Cambria Math" w:cs="Cambria Math"/>
        </w:rPr>
        <w:t>⋅</w:t>
      </w:r>
      <w:r>
        <w:rPr>
          <w:rStyle w:val="katex-mathml"/>
        </w:rPr>
        <w:t>P(Not Spam)</w:t>
      </w:r>
      <w:r w:rsidR="004D74F8">
        <w:rPr>
          <w:rStyle w:val="katex-mathml"/>
        </w:rPr>
        <w:t xml:space="preserve"> / </w:t>
      </w:r>
      <w:r>
        <w:rPr>
          <w:rStyle w:val="katex-mathml"/>
        </w:rPr>
        <w:t>P(X)</w:t>
      </w:r>
    </w:p>
    <w:p w14:paraId="5815033E" w14:textId="2EEEACEE" w:rsidR="00417876" w:rsidRDefault="00417876" w:rsidP="00417876">
      <w:pPr>
        <w:pStyle w:val="NormalWeb"/>
      </w:pPr>
      <w:r>
        <w:t>The email is classified as Spam or Not Spam based on which class has the higher posterior probability.</w:t>
      </w:r>
    </w:p>
    <w:p w14:paraId="7152F9AF" w14:textId="392A4062" w:rsidR="00417876" w:rsidRDefault="00417876">
      <w:pPr>
        <w:rPr>
          <w:rFonts w:ascii="Times New Roman" w:eastAsia="Times New Roman" w:hAnsi="Times New Roman"/>
          <w:b/>
          <w:bCs/>
          <w:sz w:val="32"/>
          <w:szCs w:val="32"/>
          <w:lang w:eastAsia="en-IN"/>
        </w:rPr>
      </w:pPr>
    </w:p>
    <w:p w14:paraId="10FAF4B9" w14:textId="15845AA9" w:rsidR="00F962AD" w:rsidRDefault="00F962AD">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Q-25. </w:t>
      </w:r>
      <w:r w:rsidRPr="00F962AD">
        <w:rPr>
          <w:rFonts w:ascii="Times New Roman" w:eastAsia="Times New Roman" w:hAnsi="Times New Roman"/>
          <w:b/>
          <w:bCs/>
          <w:sz w:val="32"/>
          <w:szCs w:val="32"/>
          <w:lang w:eastAsia="en-IN"/>
        </w:rPr>
        <w:t>What is Laplace smoothing and why is it used in Naïve Bayes</w:t>
      </w:r>
      <w:r>
        <w:rPr>
          <w:rFonts w:ascii="Times New Roman" w:eastAsia="Times New Roman" w:hAnsi="Times New Roman"/>
          <w:b/>
          <w:bCs/>
          <w:sz w:val="32"/>
          <w:szCs w:val="32"/>
          <w:lang w:eastAsia="en-IN"/>
        </w:rPr>
        <w:t>?</w:t>
      </w:r>
    </w:p>
    <w:p w14:paraId="7D189011" w14:textId="77777777" w:rsidR="00F962AD" w:rsidRDefault="00F962AD" w:rsidP="00F962AD">
      <w:pPr>
        <w:pStyle w:val="NormalWeb"/>
      </w:pPr>
      <w:r>
        <w:rPr>
          <w:b/>
          <w:bCs/>
          <w:sz w:val="32"/>
          <w:szCs w:val="32"/>
        </w:rPr>
        <w:t xml:space="preserve">Ans. </w:t>
      </w:r>
      <w:r>
        <w:t>Laplace smoothing, also known as add-one smoothing, is a technique used in Naïve Bayes and other probabilistic classifiers to handle the problem of zero probabilities. This problem occurs when a categorical feature value is present in the test data but was not observed in the training data, leading to a zero probability in the likelihood estimation, which can incorrectly influence the final prediction.</w:t>
      </w:r>
    </w:p>
    <w:p w14:paraId="325BE91E" w14:textId="77777777" w:rsidR="00F962AD" w:rsidRDefault="00F962AD" w:rsidP="00F962AD">
      <w:pPr>
        <w:pStyle w:val="Heading3"/>
      </w:pPr>
      <w:r>
        <w:t>Why Laplace Smoothing is Used</w:t>
      </w:r>
    </w:p>
    <w:p w14:paraId="0B0AF101" w14:textId="77777777" w:rsidR="00F962AD" w:rsidRDefault="00F962AD" w:rsidP="00F962AD">
      <w:pPr>
        <w:pStyle w:val="NormalWeb"/>
      </w:pPr>
      <w:r>
        <w:t xml:space="preserve">In the Naïve Bayes algorithm, probabilities are calculated based on the frequency of feature values within each class. If a feature value never appeared in the training data for a particular class, the likelihood of that feature value given the class is zero. </w:t>
      </w:r>
      <w:proofErr w:type="gramStart"/>
      <w:r>
        <w:t>This zero probability</w:t>
      </w:r>
      <w:proofErr w:type="gramEnd"/>
      <w:r>
        <w:t>, when multiplied with other probabilities, results in a zero posterior probability for that class, which is undesirable.</w:t>
      </w:r>
    </w:p>
    <w:p w14:paraId="3DCC6351" w14:textId="77777777" w:rsidR="00F962AD" w:rsidRDefault="00F962AD" w:rsidP="00F962AD">
      <w:pPr>
        <w:pStyle w:val="NormalWeb"/>
      </w:pPr>
      <w:r>
        <w:t>Laplace smoothing addresses this issue by ensuring that no probability is ever zero, even if certain feature values are not present in the training data. It does this by adding a small constant (typically 1) to all feature value counts.</w:t>
      </w:r>
    </w:p>
    <w:p w14:paraId="4DD6F956" w14:textId="77777777" w:rsidR="009F0B62" w:rsidRDefault="009F0B62" w:rsidP="00F962AD">
      <w:pPr>
        <w:pStyle w:val="Heading3"/>
      </w:pPr>
    </w:p>
    <w:p w14:paraId="650AFDDB" w14:textId="29AC30C0" w:rsidR="00F962AD" w:rsidRDefault="00F962AD" w:rsidP="00F962AD">
      <w:pPr>
        <w:pStyle w:val="Heading3"/>
      </w:pPr>
      <w:r>
        <w:lastRenderedPageBreak/>
        <w:t>How Laplace Smoothing Works</w:t>
      </w:r>
    </w:p>
    <w:p w14:paraId="71B995D2" w14:textId="1D2A75B6" w:rsidR="00F962AD" w:rsidRDefault="00F962AD" w:rsidP="00F962AD">
      <w:pPr>
        <w:pStyle w:val="NormalWeb"/>
      </w:pPr>
      <w:r>
        <w:t xml:space="preserve">Given a categorical feature </w:t>
      </w:r>
      <w:r>
        <w:rPr>
          <w:rStyle w:val="mord"/>
        </w:rPr>
        <w:t>xi</w:t>
      </w:r>
      <w:r>
        <w:rPr>
          <w:rStyle w:val="vlist-s"/>
        </w:rPr>
        <w:t>​</w:t>
      </w:r>
      <w:r>
        <w:t xml:space="preserve"> with </w:t>
      </w:r>
      <w:r>
        <w:rPr>
          <w:rStyle w:val="katex-mathml"/>
        </w:rPr>
        <w:t>mm</w:t>
      </w:r>
      <w:r>
        <w:rPr>
          <w:rStyle w:val="mord"/>
        </w:rPr>
        <w:t>m</w:t>
      </w:r>
      <w:r>
        <w:t xml:space="preserve"> possible values, and a class </w:t>
      </w:r>
      <w:r>
        <w:rPr>
          <w:rStyle w:val="mord"/>
        </w:rPr>
        <w:t>Ck</w:t>
      </w:r>
      <w:r>
        <w:rPr>
          <w:rStyle w:val="vlist-s"/>
        </w:rPr>
        <w:t>​</w:t>
      </w:r>
      <w:r>
        <w:t xml:space="preserve">, the likelihood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Ck</w:t>
      </w:r>
      <w:r>
        <w:rPr>
          <w:rStyle w:val="vlist-s"/>
        </w:rPr>
        <w:t>​</w:t>
      </w:r>
      <w:r>
        <w:rPr>
          <w:rStyle w:val="mclose"/>
        </w:rPr>
        <w:t>)</w:t>
      </w:r>
      <w:r>
        <w:t xml:space="preserve"> without smoothing is:</w:t>
      </w:r>
    </w:p>
    <w:p w14:paraId="77B57C44" w14:textId="0716351C" w:rsidR="00F962AD" w:rsidRDefault="00F962AD" w:rsidP="00F962AD">
      <w:pPr>
        <w:pStyle w:val="NormalWeb"/>
      </w:pPr>
      <w:r>
        <w:rPr>
          <w:rStyle w:val="katex-mathml"/>
        </w:rPr>
        <w:t>P(xi</w:t>
      </w:r>
      <w:r>
        <w:rPr>
          <w:rStyle w:val="katex-mathml"/>
          <w:rFonts w:ascii="Cambria Math" w:hAnsi="Cambria Math" w:cs="Cambria Math"/>
        </w:rPr>
        <w:t>∣</w:t>
      </w:r>
      <w:proofErr w:type="gramStart"/>
      <w:r>
        <w:rPr>
          <w:rStyle w:val="katex-mathml"/>
        </w:rPr>
        <w:t>Ck)=</w:t>
      </w:r>
      <w:proofErr w:type="gramEnd"/>
      <w:r>
        <w:rPr>
          <w:rStyle w:val="katex-mathml"/>
        </w:rPr>
        <w:t>count(xi in Ck)</w:t>
      </w:r>
      <w:r w:rsidR="009F0B62">
        <w:rPr>
          <w:rStyle w:val="katex-mathml"/>
        </w:rPr>
        <w:t xml:space="preserve"> / </w:t>
      </w:r>
      <w:r>
        <w:rPr>
          <w:rStyle w:val="katex-mathml"/>
        </w:rPr>
        <w:t>count(Ck)</w:t>
      </w:r>
    </w:p>
    <w:p w14:paraId="086D3AF6" w14:textId="77777777" w:rsidR="00F962AD" w:rsidRDefault="00F962AD" w:rsidP="00F962AD">
      <w:pPr>
        <w:pStyle w:val="NormalWeb"/>
      </w:pPr>
      <w:r>
        <w:t>With Laplace smoothing, the likelihood is adjusted as:</w:t>
      </w:r>
    </w:p>
    <w:p w14:paraId="617BA564" w14:textId="530F52B4" w:rsidR="00F962AD" w:rsidRDefault="00F962AD" w:rsidP="00F962AD">
      <w:pPr>
        <w:pStyle w:val="NormalWeb"/>
      </w:pPr>
      <w:r>
        <w:rPr>
          <w:rStyle w:val="katex-mathml"/>
        </w:rPr>
        <w:t>P(xi</w:t>
      </w:r>
      <w:r>
        <w:rPr>
          <w:rStyle w:val="katex-mathml"/>
          <w:rFonts w:ascii="Cambria Math" w:hAnsi="Cambria Math" w:cs="Cambria Math"/>
        </w:rPr>
        <w:t>∣</w:t>
      </w:r>
      <w:proofErr w:type="gramStart"/>
      <w:r>
        <w:rPr>
          <w:rStyle w:val="katex-mathml"/>
        </w:rPr>
        <w:t>Ck)=</w:t>
      </w:r>
      <w:proofErr w:type="gramEnd"/>
      <w:r>
        <w:rPr>
          <w:rStyle w:val="katex-mathml"/>
        </w:rPr>
        <w:t>count(xi in Ck)+1</w:t>
      </w:r>
      <w:r w:rsidR="009F0B62">
        <w:rPr>
          <w:rStyle w:val="katex-mathml"/>
        </w:rPr>
        <w:t xml:space="preserve"> / </w:t>
      </w:r>
      <w:r>
        <w:rPr>
          <w:rStyle w:val="katex-mathml"/>
        </w:rPr>
        <w:t>count(Ck)+m</w:t>
      </w:r>
    </w:p>
    <w:p w14:paraId="5F84C5BE" w14:textId="77777777" w:rsidR="00F962AD" w:rsidRDefault="00F962AD" w:rsidP="00F962AD">
      <w:pPr>
        <w:pStyle w:val="NormalWeb"/>
      </w:pPr>
      <w:r>
        <w:t>Where:</w:t>
      </w:r>
    </w:p>
    <w:p w14:paraId="03A2F0C1" w14:textId="5346A7BA" w:rsidR="00F962AD" w:rsidRDefault="00F962AD" w:rsidP="00F962AD">
      <w:pPr>
        <w:numPr>
          <w:ilvl w:val="0"/>
          <w:numId w:val="107"/>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xi</w:t>
      </w:r>
      <w:r>
        <w:rPr>
          <w:rStyle w:val="vlist-s"/>
        </w:rPr>
        <w:t>​</w:t>
      </w:r>
      <w:r>
        <w:rPr>
          <w:rStyle w:val="mord"/>
        </w:rPr>
        <w:t> in Ck</w:t>
      </w:r>
      <w:r>
        <w:rPr>
          <w:rStyle w:val="vlist-s"/>
        </w:rPr>
        <w:t>​</w:t>
      </w:r>
      <w:r>
        <w:rPr>
          <w:rStyle w:val="mclose"/>
        </w:rPr>
        <w:t>)</w:t>
      </w:r>
      <w:r>
        <w:t xml:space="preserve"> is the number of times feature </w:t>
      </w:r>
      <w:r>
        <w:rPr>
          <w:rStyle w:val="mord"/>
        </w:rPr>
        <w:t>xi</w:t>
      </w:r>
      <w:r>
        <w:rPr>
          <w:rStyle w:val="vlist-s"/>
        </w:rPr>
        <w:t>​</w:t>
      </w:r>
      <w:r>
        <w:t xml:space="preserve"> appears in class </w:t>
      </w:r>
      <w:r>
        <w:rPr>
          <w:rStyle w:val="mord"/>
        </w:rPr>
        <w:t>Ck</w:t>
      </w:r>
      <w:r>
        <w:rPr>
          <w:rStyle w:val="vlist-s"/>
        </w:rPr>
        <w:t>​</w:t>
      </w:r>
      <w:r>
        <w:t>.</w:t>
      </w:r>
    </w:p>
    <w:p w14:paraId="1CFAD0B7" w14:textId="142FBE58" w:rsidR="00F962AD" w:rsidRDefault="00F962AD" w:rsidP="00F962AD">
      <w:pPr>
        <w:numPr>
          <w:ilvl w:val="0"/>
          <w:numId w:val="107"/>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Ck</w:t>
      </w:r>
      <w:r>
        <w:rPr>
          <w:rStyle w:val="vlist-s"/>
        </w:rPr>
        <w:t>​</w:t>
      </w:r>
      <w:r>
        <w:rPr>
          <w:rStyle w:val="mclose"/>
        </w:rPr>
        <w:t>)</w:t>
      </w:r>
      <w:r>
        <w:t xml:space="preserve"> is the total number of instances in class </w:t>
      </w:r>
      <w:r>
        <w:rPr>
          <w:rStyle w:val="mord"/>
        </w:rPr>
        <w:t>Ck</w:t>
      </w:r>
      <w:r>
        <w:rPr>
          <w:rStyle w:val="vlist-s"/>
        </w:rPr>
        <w:t>​</w:t>
      </w:r>
      <w:r>
        <w:t>.</w:t>
      </w:r>
    </w:p>
    <w:p w14:paraId="5D25C396" w14:textId="1457008B" w:rsidR="00F962AD" w:rsidRDefault="00F962AD" w:rsidP="00F962AD">
      <w:pPr>
        <w:numPr>
          <w:ilvl w:val="0"/>
          <w:numId w:val="107"/>
        </w:numPr>
        <w:suppressAutoHyphens w:val="0"/>
        <w:autoSpaceDN/>
        <w:spacing w:before="100" w:beforeAutospacing="1" w:after="100" w:afterAutospacing="1" w:line="240" w:lineRule="auto"/>
      </w:pPr>
      <w:r>
        <w:rPr>
          <w:rStyle w:val="katex-mathml"/>
        </w:rPr>
        <w:t>mm</w:t>
      </w:r>
      <w:r>
        <w:rPr>
          <w:rStyle w:val="mord"/>
        </w:rPr>
        <w:t>m</w:t>
      </w:r>
      <w:r>
        <w:t xml:space="preserve"> is the total number of possible values for the feature </w:t>
      </w:r>
      <w:r>
        <w:rPr>
          <w:rStyle w:val="mord"/>
        </w:rPr>
        <w:t>xi</w:t>
      </w:r>
      <w:r>
        <w:rPr>
          <w:rStyle w:val="vlist-s"/>
        </w:rPr>
        <w:t>​</w:t>
      </w:r>
      <w:r>
        <w:t>.</w:t>
      </w:r>
    </w:p>
    <w:p w14:paraId="0CCD39CC" w14:textId="77777777" w:rsidR="00F962AD" w:rsidRDefault="00F962AD" w:rsidP="00F962AD">
      <w:pPr>
        <w:pStyle w:val="Heading3"/>
      </w:pPr>
      <w:r>
        <w:t>Example</w:t>
      </w:r>
    </w:p>
    <w:p w14:paraId="382EF497" w14:textId="77777777" w:rsidR="00F962AD" w:rsidRDefault="00F962AD" w:rsidP="00F962AD">
      <w:pPr>
        <w:pStyle w:val="NormalWeb"/>
      </w:pPr>
      <w:r>
        <w:t>Consider a simple example where we are classifying text documents into two classes: Positive and Negative. Suppose we are using a Naïve Bayes classifier and one of the features is the word "excellent".</w:t>
      </w:r>
    </w:p>
    <w:p w14:paraId="7C6A2882" w14:textId="77777777" w:rsidR="00F962AD" w:rsidRDefault="00F962AD" w:rsidP="00F962AD">
      <w:pPr>
        <w:pStyle w:val="NormalWeb"/>
        <w:numPr>
          <w:ilvl w:val="0"/>
          <w:numId w:val="108"/>
        </w:numPr>
        <w:suppressAutoHyphens w:val="0"/>
        <w:autoSpaceDN/>
        <w:spacing w:beforeAutospacing="1" w:afterAutospacing="1"/>
      </w:pPr>
      <w:r>
        <w:rPr>
          <w:rStyle w:val="Strong"/>
        </w:rPr>
        <w:t>Without Laplace Smoothing</w:t>
      </w:r>
      <w:r>
        <w:t>:</w:t>
      </w:r>
    </w:p>
    <w:p w14:paraId="0FA0F366" w14:textId="339ED260" w:rsidR="00F962AD" w:rsidRDefault="00F962AD" w:rsidP="00F962AD">
      <w:pPr>
        <w:numPr>
          <w:ilvl w:val="1"/>
          <w:numId w:val="108"/>
        </w:numPr>
        <w:suppressAutoHyphens w:val="0"/>
        <w:autoSpaceDN/>
        <w:spacing w:before="100" w:beforeAutospacing="1" w:after="100" w:afterAutospacing="1" w:line="240" w:lineRule="auto"/>
      </w:pPr>
      <w:r>
        <w:t xml:space="preserve">If the word "excellent" never appears in the training documents labeled as Negative, </w:t>
      </w:r>
      <w:proofErr w:type="gramStart"/>
      <w:r>
        <w:rPr>
          <w:rStyle w:val="katex-mathml"/>
        </w:rPr>
        <w:t>P(</w:t>
      </w:r>
      <w:proofErr w:type="gramEnd"/>
      <w:r>
        <w:rPr>
          <w:rStyle w:val="katex-mathml"/>
        </w:rPr>
        <w:t>"excellent"</w:t>
      </w:r>
      <w:r w:rsidR="009F0B62">
        <w:rPr>
          <w:rStyle w:val="katex-mathml"/>
        </w:rPr>
        <w:t xml:space="preserve"> </w:t>
      </w:r>
      <w:r>
        <w:rPr>
          <w:rStyle w:val="katex-mathml"/>
          <w:rFonts w:ascii="Cambria Math" w:hAnsi="Cambria Math" w:cs="Cambria Math"/>
        </w:rPr>
        <w:t>∣</w:t>
      </w:r>
      <w:r>
        <w:rPr>
          <w:rStyle w:val="katex-mathml"/>
        </w:rPr>
        <w:t>Negative)=0</w:t>
      </w:r>
    </w:p>
    <w:p w14:paraId="2CA64063" w14:textId="77777777" w:rsidR="00F962AD" w:rsidRDefault="00F962AD" w:rsidP="00F962AD">
      <w:pPr>
        <w:pStyle w:val="NormalWeb"/>
        <w:numPr>
          <w:ilvl w:val="0"/>
          <w:numId w:val="108"/>
        </w:numPr>
        <w:suppressAutoHyphens w:val="0"/>
        <w:autoSpaceDN/>
        <w:spacing w:beforeAutospacing="1" w:afterAutospacing="1"/>
      </w:pPr>
      <w:r>
        <w:rPr>
          <w:rStyle w:val="Strong"/>
        </w:rPr>
        <w:t>With Laplace Smoothing</w:t>
      </w:r>
      <w:r>
        <w:t>:</w:t>
      </w:r>
    </w:p>
    <w:p w14:paraId="0100CF84" w14:textId="77777777" w:rsidR="00F962AD" w:rsidRDefault="00F962AD" w:rsidP="00F962AD">
      <w:pPr>
        <w:numPr>
          <w:ilvl w:val="1"/>
          <w:numId w:val="108"/>
        </w:numPr>
        <w:suppressAutoHyphens w:val="0"/>
        <w:autoSpaceDN/>
        <w:spacing w:before="100" w:beforeAutospacing="1" w:after="100" w:afterAutospacing="1" w:line="240" w:lineRule="auto"/>
      </w:pPr>
      <w:r>
        <w:t>Add 1 to the count of "excellent" in both classes (Positive and Negative).</w:t>
      </w:r>
    </w:p>
    <w:p w14:paraId="17259B40" w14:textId="77777777" w:rsidR="00F962AD" w:rsidRDefault="00F962AD" w:rsidP="00F962AD">
      <w:pPr>
        <w:numPr>
          <w:ilvl w:val="1"/>
          <w:numId w:val="108"/>
        </w:numPr>
        <w:suppressAutoHyphens w:val="0"/>
        <w:autoSpaceDN/>
        <w:spacing w:before="100" w:beforeAutospacing="1" w:after="100" w:afterAutospacing="1" w:line="240" w:lineRule="auto"/>
      </w:pPr>
      <w:r>
        <w:t>Adjust the total count of words in each class by adding the number of unique words in the vocabulary (to account for the added 1s).</w:t>
      </w:r>
    </w:p>
    <w:p w14:paraId="18C1A4BE" w14:textId="77777777" w:rsidR="00F962AD" w:rsidRDefault="00F962AD" w:rsidP="00F962AD">
      <w:pPr>
        <w:pStyle w:val="NormalWeb"/>
      </w:pPr>
      <w:r>
        <w:t>If "excellent" appears 5 times in Positive and 0 times in Negative in the training data, and the total number of words (including "excellent") in Positive and Negative are 100 and 90 respectively, and assuming the vocabulary size is 50:</w:t>
      </w:r>
    </w:p>
    <w:p w14:paraId="57D9DEBB" w14:textId="77777777" w:rsidR="00F962AD" w:rsidRDefault="00F962AD" w:rsidP="00F962AD">
      <w:pPr>
        <w:pStyle w:val="NormalWeb"/>
        <w:numPr>
          <w:ilvl w:val="0"/>
          <w:numId w:val="109"/>
        </w:numPr>
        <w:suppressAutoHyphens w:val="0"/>
        <w:autoSpaceDN/>
        <w:spacing w:beforeAutospacing="1" w:afterAutospacing="1"/>
      </w:pPr>
      <w:r>
        <w:rPr>
          <w:rStyle w:val="Strong"/>
        </w:rPr>
        <w:t>Without Smoothing</w:t>
      </w:r>
      <w:r>
        <w:t>:</w:t>
      </w:r>
    </w:p>
    <w:p w14:paraId="5C429BFD" w14:textId="6A5EF040" w:rsidR="00F962AD" w:rsidRDefault="00F962AD" w:rsidP="00F962AD">
      <w:pPr>
        <w:numPr>
          <w:ilvl w:val="1"/>
          <w:numId w:val="109"/>
        </w:numPr>
        <w:suppressAutoHyphens w:val="0"/>
        <w:autoSpaceDN/>
        <w:spacing w:before="100" w:beforeAutospacing="1" w:after="100" w:afterAutospacing="1" w:line="240" w:lineRule="auto"/>
      </w:pPr>
      <w:proofErr w:type="gramStart"/>
      <w:r>
        <w:rPr>
          <w:rStyle w:val="katex-mathml"/>
        </w:rPr>
        <w:t>P(</w:t>
      </w:r>
      <w:proofErr w:type="gramEnd"/>
      <w:r>
        <w:rPr>
          <w:rStyle w:val="katex-mathml"/>
        </w:rPr>
        <w:t>"excellent"</w:t>
      </w:r>
      <w:r w:rsidR="009F0B62">
        <w:rPr>
          <w:rStyle w:val="katex-mathml"/>
        </w:rPr>
        <w:t xml:space="preserve"> </w:t>
      </w:r>
      <w:r>
        <w:rPr>
          <w:rStyle w:val="katex-mathml"/>
          <w:rFonts w:ascii="Cambria Math" w:hAnsi="Cambria Math" w:cs="Cambria Math"/>
        </w:rPr>
        <w:t>∣</w:t>
      </w:r>
      <w:r>
        <w:rPr>
          <w:rStyle w:val="katex-mathml"/>
        </w:rPr>
        <w:t>Positive)=5</w:t>
      </w:r>
      <w:r w:rsidR="009F0B62">
        <w:rPr>
          <w:rStyle w:val="katex-mathml"/>
        </w:rPr>
        <w:t xml:space="preserve"> /  </w:t>
      </w:r>
      <w:r>
        <w:rPr>
          <w:rStyle w:val="katex-mathml"/>
        </w:rPr>
        <w:t>100=0.05</w:t>
      </w:r>
    </w:p>
    <w:p w14:paraId="02671839" w14:textId="16625B1D" w:rsidR="00F962AD" w:rsidRDefault="00F962AD" w:rsidP="00F962AD">
      <w:pPr>
        <w:numPr>
          <w:ilvl w:val="1"/>
          <w:numId w:val="109"/>
        </w:numPr>
        <w:suppressAutoHyphens w:val="0"/>
        <w:autoSpaceDN/>
        <w:spacing w:before="100" w:beforeAutospacing="1" w:after="100" w:afterAutospacing="1" w:line="240" w:lineRule="auto"/>
      </w:pPr>
      <w:proofErr w:type="gramStart"/>
      <w:r>
        <w:rPr>
          <w:rStyle w:val="katex-mathml"/>
        </w:rPr>
        <w:t>P(</w:t>
      </w:r>
      <w:proofErr w:type="gramEnd"/>
      <w:r>
        <w:rPr>
          <w:rStyle w:val="katex-mathml"/>
        </w:rPr>
        <w:t>excellent</w:t>
      </w:r>
      <w:r w:rsidR="009F0B62">
        <w:rPr>
          <w:rStyle w:val="katex-mathml"/>
        </w:rPr>
        <w:t xml:space="preserve"> </w:t>
      </w:r>
      <w:r>
        <w:rPr>
          <w:rStyle w:val="katex-mathml"/>
          <w:rFonts w:ascii="Cambria Math" w:hAnsi="Cambria Math" w:cs="Cambria Math"/>
        </w:rPr>
        <w:t>∣</w:t>
      </w:r>
      <w:r w:rsidR="009F0B62">
        <w:rPr>
          <w:rStyle w:val="katex-mathml"/>
          <w:rFonts w:ascii="Cambria Math" w:hAnsi="Cambria Math" w:cs="Cambria Math"/>
        </w:rPr>
        <w:t xml:space="preserve"> </w:t>
      </w:r>
      <w:r>
        <w:rPr>
          <w:rStyle w:val="katex-mathml"/>
        </w:rPr>
        <w:t>Negative)=0</w:t>
      </w:r>
      <w:r>
        <w:rPr>
          <w:rStyle w:val="katex-mathml"/>
        </w:rPr>
        <w:t xml:space="preserve"> / </w:t>
      </w:r>
      <w:r>
        <w:rPr>
          <w:rStyle w:val="katex-mathml"/>
        </w:rPr>
        <w:t>90</w:t>
      </w:r>
      <w:r>
        <w:rPr>
          <w:rStyle w:val="katex-mathml"/>
        </w:rPr>
        <w:t xml:space="preserve"> </w:t>
      </w:r>
      <w:r>
        <w:rPr>
          <w:rStyle w:val="katex-mathml"/>
        </w:rPr>
        <w:t>=</w:t>
      </w:r>
      <w:r>
        <w:rPr>
          <w:rStyle w:val="katex-mathml"/>
        </w:rPr>
        <w:t xml:space="preserve"> 0</w:t>
      </w:r>
    </w:p>
    <w:p w14:paraId="4818F7FB" w14:textId="77777777" w:rsidR="00F962AD" w:rsidRDefault="00F962AD" w:rsidP="00F962AD">
      <w:pPr>
        <w:pStyle w:val="NormalWeb"/>
        <w:numPr>
          <w:ilvl w:val="0"/>
          <w:numId w:val="109"/>
        </w:numPr>
        <w:suppressAutoHyphens w:val="0"/>
        <w:autoSpaceDN/>
        <w:spacing w:beforeAutospacing="1" w:afterAutospacing="1"/>
      </w:pPr>
      <w:r>
        <w:rPr>
          <w:rStyle w:val="Strong"/>
        </w:rPr>
        <w:t>With Laplace Smoothing</w:t>
      </w:r>
      <w:r>
        <w:t>:</w:t>
      </w:r>
    </w:p>
    <w:p w14:paraId="00EE37A6" w14:textId="3C34C6F5" w:rsidR="00F962AD" w:rsidRDefault="00F962AD" w:rsidP="00F962AD">
      <w:pPr>
        <w:numPr>
          <w:ilvl w:val="1"/>
          <w:numId w:val="109"/>
        </w:numPr>
        <w:suppressAutoHyphens w:val="0"/>
        <w:autoSpaceDN/>
        <w:spacing w:before="100" w:beforeAutospacing="1" w:after="100" w:afterAutospacing="1" w:line="240" w:lineRule="auto"/>
      </w:pPr>
      <w:proofErr w:type="gramStart"/>
      <w:r>
        <w:rPr>
          <w:rStyle w:val="mord"/>
        </w:rPr>
        <w:t>P</w:t>
      </w:r>
      <w:r>
        <w:rPr>
          <w:rStyle w:val="mopen"/>
        </w:rPr>
        <w:t>(</w:t>
      </w:r>
      <w:proofErr w:type="gramEnd"/>
      <w:r>
        <w:rPr>
          <w:rStyle w:val="mord"/>
        </w:rPr>
        <w:t>excellent</w:t>
      </w:r>
      <w:r w:rsidR="009F0B62">
        <w:rPr>
          <w:rStyle w:val="mord"/>
        </w:rPr>
        <w:t xml:space="preserve"> </w:t>
      </w:r>
      <w:r>
        <w:rPr>
          <w:rStyle w:val="mord"/>
          <w:rFonts w:ascii="Cambria Math" w:hAnsi="Cambria Math" w:cs="Cambria Math"/>
        </w:rPr>
        <w:t>∣</w:t>
      </w:r>
      <w:r w:rsidR="009F0B62">
        <w:rPr>
          <w:rStyle w:val="mord"/>
          <w:rFonts w:ascii="Cambria Math" w:hAnsi="Cambria Math" w:cs="Cambria Math"/>
        </w:rPr>
        <w:t xml:space="preserve"> </w:t>
      </w:r>
      <w:r>
        <w:rPr>
          <w:rStyle w:val="mord"/>
        </w:rPr>
        <w:t>Positive</w:t>
      </w:r>
      <w:r>
        <w:rPr>
          <w:rStyle w:val="mclose"/>
        </w:rPr>
        <w:t>)</w:t>
      </w:r>
      <w:r>
        <w:rPr>
          <w:rStyle w:val="mrel"/>
        </w:rPr>
        <w:t>=</w:t>
      </w:r>
      <w:r>
        <w:rPr>
          <w:rStyle w:val="mord"/>
        </w:rPr>
        <w:t xml:space="preserve"> 5+1 / 100+50 = 6 / 150 = 0.04</w:t>
      </w:r>
    </w:p>
    <w:p w14:paraId="4DD98F28" w14:textId="2EBF2AB0" w:rsidR="00F962AD" w:rsidRDefault="00F962AD" w:rsidP="00F962AD">
      <w:pPr>
        <w:numPr>
          <w:ilvl w:val="1"/>
          <w:numId w:val="109"/>
        </w:numPr>
        <w:suppressAutoHyphens w:val="0"/>
        <w:autoSpaceDN/>
        <w:spacing w:before="100" w:beforeAutospacing="1" w:after="100" w:afterAutospacing="1" w:line="240" w:lineRule="auto"/>
      </w:pPr>
      <w:proofErr w:type="gramStart"/>
      <w:r>
        <w:rPr>
          <w:rStyle w:val="mord"/>
        </w:rPr>
        <w:t>P</w:t>
      </w:r>
      <w:r>
        <w:rPr>
          <w:rStyle w:val="mopen"/>
        </w:rPr>
        <w:t>(</w:t>
      </w:r>
      <w:proofErr w:type="gramEnd"/>
      <w:r>
        <w:rPr>
          <w:rStyle w:val="mord"/>
        </w:rPr>
        <w:t>excellent</w:t>
      </w:r>
      <w:r w:rsidR="009F0B62">
        <w:rPr>
          <w:rStyle w:val="mord"/>
        </w:rPr>
        <w:t xml:space="preserve"> </w:t>
      </w:r>
      <w:r>
        <w:rPr>
          <w:rStyle w:val="mord"/>
          <w:rFonts w:ascii="Cambria Math" w:hAnsi="Cambria Math" w:cs="Cambria Math"/>
        </w:rPr>
        <w:t>∣</w:t>
      </w:r>
      <w:r w:rsidR="009F0B62">
        <w:rPr>
          <w:rStyle w:val="mord"/>
          <w:rFonts w:ascii="Cambria Math" w:hAnsi="Cambria Math" w:cs="Cambria Math"/>
        </w:rPr>
        <w:t xml:space="preserve"> </w:t>
      </w:r>
      <w:r>
        <w:rPr>
          <w:rStyle w:val="mord"/>
        </w:rPr>
        <w:t>Negative</w:t>
      </w:r>
      <w:r>
        <w:rPr>
          <w:rStyle w:val="mclose"/>
        </w:rPr>
        <w:t>)</w:t>
      </w:r>
      <w:r>
        <w:rPr>
          <w:rStyle w:val="mclose"/>
        </w:rPr>
        <w:t xml:space="preserve"> </w:t>
      </w:r>
      <w:r>
        <w:rPr>
          <w:rStyle w:val="mrel"/>
        </w:rPr>
        <w:t>=</w:t>
      </w:r>
      <w:r>
        <w:rPr>
          <w:rStyle w:val="mrel"/>
        </w:rPr>
        <w:t xml:space="preserve"> 0+1/ 90+50  = 1/140 = 0.007</w:t>
      </w:r>
    </w:p>
    <w:p w14:paraId="2E55BFAF" w14:textId="77777777" w:rsidR="00F962AD" w:rsidRDefault="00F962AD" w:rsidP="00F962AD">
      <w:pPr>
        <w:pStyle w:val="Heading3"/>
      </w:pPr>
      <w:r>
        <w:t>Benefits of Laplace Smoothing</w:t>
      </w:r>
    </w:p>
    <w:p w14:paraId="2AA76CD3" w14:textId="77777777" w:rsidR="00F962AD" w:rsidRDefault="00F962AD" w:rsidP="00F962AD">
      <w:pPr>
        <w:pStyle w:val="NormalWeb"/>
        <w:numPr>
          <w:ilvl w:val="0"/>
          <w:numId w:val="110"/>
        </w:numPr>
        <w:suppressAutoHyphens w:val="0"/>
        <w:autoSpaceDN/>
        <w:spacing w:beforeAutospacing="1" w:afterAutospacing="1"/>
      </w:pPr>
      <w:r>
        <w:rPr>
          <w:rStyle w:val="Strong"/>
        </w:rPr>
        <w:t>Avoids Zero Probabilities</w:t>
      </w:r>
      <w:r>
        <w:t>:</w:t>
      </w:r>
    </w:p>
    <w:p w14:paraId="7406A2BB" w14:textId="77777777" w:rsidR="00F962AD" w:rsidRDefault="00F962AD" w:rsidP="00F962AD">
      <w:pPr>
        <w:numPr>
          <w:ilvl w:val="1"/>
          <w:numId w:val="110"/>
        </w:numPr>
        <w:suppressAutoHyphens w:val="0"/>
        <w:autoSpaceDN/>
        <w:spacing w:before="100" w:beforeAutospacing="1" w:after="100" w:afterAutospacing="1" w:line="240" w:lineRule="auto"/>
      </w:pPr>
      <w:r>
        <w:t>Ensures that no feature value has a zero probability, thus avoiding the complete nullification of a class's posterior probability due to the presence of unseen feature values.</w:t>
      </w:r>
    </w:p>
    <w:p w14:paraId="3D9DD619" w14:textId="77777777" w:rsidR="00F962AD" w:rsidRDefault="00F962AD" w:rsidP="00F962AD">
      <w:pPr>
        <w:pStyle w:val="NormalWeb"/>
        <w:numPr>
          <w:ilvl w:val="0"/>
          <w:numId w:val="110"/>
        </w:numPr>
        <w:suppressAutoHyphens w:val="0"/>
        <w:autoSpaceDN/>
        <w:spacing w:beforeAutospacing="1" w:afterAutospacing="1"/>
      </w:pPr>
      <w:r>
        <w:rPr>
          <w:rStyle w:val="Strong"/>
        </w:rPr>
        <w:t>Stabilizes Estimates</w:t>
      </w:r>
      <w:r>
        <w:t>:</w:t>
      </w:r>
    </w:p>
    <w:p w14:paraId="6B2B41CA" w14:textId="77777777" w:rsidR="00F962AD" w:rsidRDefault="00F962AD" w:rsidP="00F962AD">
      <w:pPr>
        <w:numPr>
          <w:ilvl w:val="1"/>
          <w:numId w:val="110"/>
        </w:numPr>
        <w:suppressAutoHyphens w:val="0"/>
        <w:autoSpaceDN/>
        <w:spacing w:before="100" w:beforeAutospacing="1" w:after="100" w:afterAutospacing="1" w:line="240" w:lineRule="auto"/>
      </w:pPr>
      <w:r>
        <w:t>Provides more robust probability estimates by accounting for the possibility of unseen data, which is especially useful in small datasets or sparse data scenarios.</w:t>
      </w:r>
    </w:p>
    <w:p w14:paraId="7587D1E0" w14:textId="77777777" w:rsidR="00F962AD" w:rsidRDefault="00F962AD" w:rsidP="00F962AD">
      <w:pPr>
        <w:pStyle w:val="NormalWeb"/>
        <w:numPr>
          <w:ilvl w:val="0"/>
          <w:numId w:val="110"/>
        </w:numPr>
        <w:suppressAutoHyphens w:val="0"/>
        <w:autoSpaceDN/>
        <w:spacing w:beforeAutospacing="1" w:afterAutospacing="1"/>
      </w:pPr>
      <w:r>
        <w:rPr>
          <w:rStyle w:val="Strong"/>
        </w:rPr>
        <w:t>Easy to Implement</w:t>
      </w:r>
      <w:r>
        <w:t>:</w:t>
      </w:r>
    </w:p>
    <w:p w14:paraId="01960524" w14:textId="6ABF8510" w:rsidR="009F0B62" w:rsidRDefault="00F962AD" w:rsidP="009F0B62">
      <w:pPr>
        <w:numPr>
          <w:ilvl w:val="1"/>
          <w:numId w:val="110"/>
        </w:numPr>
        <w:suppressAutoHyphens w:val="0"/>
        <w:autoSpaceDN/>
        <w:spacing w:before="100" w:beforeAutospacing="1" w:after="100" w:afterAutospacing="1" w:line="240" w:lineRule="auto"/>
      </w:pPr>
      <w:r>
        <w:t>Simple and computationally efficient to apply, making it a practical solution in many applications.</w:t>
      </w:r>
    </w:p>
    <w:p w14:paraId="60C2F7B6" w14:textId="37BFA1DF" w:rsidR="00F962AD" w:rsidRDefault="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lastRenderedPageBreak/>
        <w:t xml:space="preserve">Q-26. </w:t>
      </w:r>
      <w:r w:rsidRPr="009F0B62">
        <w:rPr>
          <w:rFonts w:ascii="Times New Roman" w:eastAsia="Times New Roman" w:hAnsi="Times New Roman"/>
          <w:b/>
          <w:bCs/>
          <w:sz w:val="32"/>
          <w:szCs w:val="32"/>
          <w:lang w:eastAsia="en-IN"/>
        </w:rPr>
        <w:t>Can Naïve Bayes be used for regression tasks</w:t>
      </w:r>
      <w:r>
        <w:rPr>
          <w:rFonts w:ascii="Times New Roman" w:eastAsia="Times New Roman" w:hAnsi="Times New Roman"/>
          <w:b/>
          <w:bCs/>
          <w:sz w:val="32"/>
          <w:szCs w:val="32"/>
          <w:lang w:eastAsia="en-IN"/>
        </w:rPr>
        <w:t>?</w:t>
      </w:r>
    </w:p>
    <w:p w14:paraId="493CC26D" w14:textId="77777777" w:rsidR="009F0B62" w:rsidRDefault="009F0B62" w:rsidP="009F0B62">
      <w:pPr>
        <w:pStyle w:val="NormalWeb"/>
      </w:pPr>
      <w:r>
        <w:rPr>
          <w:b/>
          <w:bCs/>
          <w:sz w:val="32"/>
          <w:szCs w:val="32"/>
        </w:rPr>
        <w:t xml:space="preserve">Ans. </w:t>
      </w:r>
      <w:r>
        <w:t>Naïve Bayes is inherently designed for classification tasks and is not typically used for regression. However, there are adaptations and extensions of the Naïve Bayes framework that can be applied to regression problems. These adaptations are sometimes referred to as "Naïve Bayes Regression."</w:t>
      </w:r>
    </w:p>
    <w:p w14:paraId="3AFB9D86" w14:textId="77777777" w:rsidR="009F0B62" w:rsidRDefault="009F0B62" w:rsidP="009F0B62">
      <w:pPr>
        <w:pStyle w:val="Heading3"/>
      </w:pPr>
      <w:r>
        <w:t>Key Differences between Classification and Regression</w:t>
      </w:r>
    </w:p>
    <w:p w14:paraId="61D6F3EC" w14:textId="77777777" w:rsidR="009F0B62" w:rsidRDefault="009F0B62" w:rsidP="009F0B62">
      <w:pPr>
        <w:numPr>
          <w:ilvl w:val="0"/>
          <w:numId w:val="111"/>
        </w:numPr>
        <w:suppressAutoHyphens w:val="0"/>
        <w:autoSpaceDN/>
        <w:spacing w:before="100" w:beforeAutospacing="1" w:after="100" w:afterAutospacing="1" w:line="240" w:lineRule="auto"/>
      </w:pPr>
      <w:r>
        <w:rPr>
          <w:rStyle w:val="Strong"/>
        </w:rPr>
        <w:t>Classification</w:t>
      </w:r>
      <w:r>
        <w:t>:</w:t>
      </w:r>
    </w:p>
    <w:p w14:paraId="0E588133" w14:textId="77777777" w:rsidR="009F0B62" w:rsidRDefault="009F0B62" w:rsidP="009F0B62">
      <w:pPr>
        <w:numPr>
          <w:ilvl w:val="1"/>
          <w:numId w:val="111"/>
        </w:numPr>
        <w:suppressAutoHyphens w:val="0"/>
        <w:autoSpaceDN/>
        <w:spacing w:before="100" w:beforeAutospacing="1" w:after="100" w:afterAutospacing="1" w:line="240" w:lineRule="auto"/>
      </w:pPr>
      <w:r>
        <w:t>Predicts discrete class labels.</w:t>
      </w:r>
    </w:p>
    <w:p w14:paraId="74613A8B" w14:textId="77777777" w:rsidR="009F0B62" w:rsidRDefault="009F0B62" w:rsidP="009F0B62">
      <w:pPr>
        <w:numPr>
          <w:ilvl w:val="1"/>
          <w:numId w:val="111"/>
        </w:numPr>
        <w:suppressAutoHyphens w:val="0"/>
        <w:autoSpaceDN/>
        <w:spacing w:before="100" w:beforeAutospacing="1" w:after="100" w:afterAutospacing="1" w:line="240" w:lineRule="auto"/>
      </w:pPr>
      <w:r>
        <w:t>The output is a probability distribution over a set of classes.</w:t>
      </w:r>
    </w:p>
    <w:p w14:paraId="510FEF77" w14:textId="77777777" w:rsidR="009F0B62" w:rsidRDefault="009F0B62" w:rsidP="009F0B62">
      <w:pPr>
        <w:numPr>
          <w:ilvl w:val="0"/>
          <w:numId w:val="111"/>
        </w:numPr>
        <w:suppressAutoHyphens w:val="0"/>
        <w:autoSpaceDN/>
        <w:spacing w:before="100" w:beforeAutospacing="1" w:after="100" w:afterAutospacing="1" w:line="240" w:lineRule="auto"/>
      </w:pPr>
      <w:r>
        <w:rPr>
          <w:rStyle w:val="Strong"/>
        </w:rPr>
        <w:t>Regression</w:t>
      </w:r>
      <w:r>
        <w:t>:</w:t>
      </w:r>
    </w:p>
    <w:p w14:paraId="6B628391" w14:textId="77777777" w:rsidR="009F0B62" w:rsidRDefault="009F0B62" w:rsidP="009F0B62">
      <w:pPr>
        <w:numPr>
          <w:ilvl w:val="1"/>
          <w:numId w:val="111"/>
        </w:numPr>
        <w:suppressAutoHyphens w:val="0"/>
        <w:autoSpaceDN/>
        <w:spacing w:before="100" w:beforeAutospacing="1" w:after="100" w:afterAutospacing="1" w:line="240" w:lineRule="auto"/>
      </w:pPr>
      <w:r>
        <w:t>Predicts continuous numerical values.</w:t>
      </w:r>
    </w:p>
    <w:p w14:paraId="3D5E3BA0" w14:textId="77777777" w:rsidR="009F0B62" w:rsidRDefault="009F0B62" w:rsidP="009F0B62">
      <w:pPr>
        <w:numPr>
          <w:ilvl w:val="1"/>
          <w:numId w:val="111"/>
        </w:numPr>
        <w:suppressAutoHyphens w:val="0"/>
        <w:autoSpaceDN/>
        <w:spacing w:before="100" w:beforeAutospacing="1" w:after="100" w:afterAutospacing="1" w:line="240" w:lineRule="auto"/>
      </w:pPr>
      <w:r>
        <w:t>The output is a single numerical value rather than a probability distribution.</w:t>
      </w:r>
    </w:p>
    <w:p w14:paraId="63223CF8" w14:textId="77777777" w:rsidR="009F0B62" w:rsidRDefault="009F0B62" w:rsidP="009F0B62">
      <w:pPr>
        <w:pStyle w:val="Heading3"/>
      </w:pPr>
      <w:r>
        <w:t>Naïve Bayes for Regression</w:t>
      </w:r>
    </w:p>
    <w:p w14:paraId="3389D9C0" w14:textId="77777777" w:rsidR="009F0B62" w:rsidRDefault="009F0B62" w:rsidP="009F0B62">
      <w:pPr>
        <w:pStyle w:val="NormalWeb"/>
      </w:pPr>
      <w:r>
        <w:t>In a regression context, the goal is to predict a continuous target variable. To adapt Naïve Bayes to regression tasks, one needs to modify the way probabilities are used and the type of distributions assumed for the features and the target variable. One common approach is to use a probabilistic model where the target variable is treated as a random variable with a certain probability distribution.</w:t>
      </w:r>
    </w:p>
    <w:p w14:paraId="4A73648E" w14:textId="77777777" w:rsidR="009F0B62" w:rsidRDefault="009F0B62" w:rsidP="009F0B62">
      <w:pPr>
        <w:pStyle w:val="Heading3"/>
      </w:pPr>
      <w:r>
        <w:t>Gaussian Naïve Bayes for Regression</w:t>
      </w:r>
    </w:p>
    <w:p w14:paraId="47E57234" w14:textId="396093D0" w:rsidR="009F0B62" w:rsidRDefault="009F0B62" w:rsidP="009F0B62">
      <w:pPr>
        <w:pStyle w:val="NormalWeb"/>
      </w:pPr>
      <w:r>
        <w:t xml:space="preserve">One way to adapt Naïve Bayes for regression is to assume that the target variable </w:t>
      </w:r>
      <w:r>
        <w:rPr>
          <w:rStyle w:val="mord"/>
        </w:rPr>
        <w:t>y</w:t>
      </w:r>
      <w:r>
        <w:t xml:space="preserve"> is normally distributed given the features </w:t>
      </w:r>
      <w:r>
        <w:rPr>
          <w:rStyle w:val="katex-mathml"/>
        </w:rPr>
        <w:t>X</w:t>
      </w:r>
      <w:r>
        <w:t>. This approach can be thought of as a probabilistic regression model using Gaussian distributions:</w:t>
      </w:r>
    </w:p>
    <w:p w14:paraId="485B0DD5" w14:textId="77777777" w:rsidR="009F0B62" w:rsidRDefault="009F0B62" w:rsidP="009F0B62">
      <w:pPr>
        <w:pStyle w:val="NormalWeb"/>
        <w:numPr>
          <w:ilvl w:val="0"/>
          <w:numId w:val="112"/>
        </w:numPr>
        <w:suppressAutoHyphens w:val="0"/>
        <w:autoSpaceDN/>
        <w:spacing w:beforeAutospacing="1" w:afterAutospacing="1"/>
      </w:pPr>
      <w:r>
        <w:rPr>
          <w:rStyle w:val="Strong"/>
        </w:rPr>
        <w:t>Model Assumptions</w:t>
      </w:r>
      <w:r>
        <w:t>:</w:t>
      </w:r>
    </w:p>
    <w:p w14:paraId="682E6F28" w14:textId="2122283D" w:rsidR="009F0B62" w:rsidRDefault="009F0B62" w:rsidP="009F0B62">
      <w:pPr>
        <w:numPr>
          <w:ilvl w:val="1"/>
          <w:numId w:val="112"/>
        </w:numPr>
        <w:suppressAutoHyphens w:val="0"/>
        <w:autoSpaceDN/>
        <w:spacing w:before="100" w:beforeAutospacing="1" w:after="100" w:afterAutospacing="1" w:line="240" w:lineRule="auto"/>
      </w:pPr>
      <w:r>
        <w:t xml:space="preserve">Assume that the target variable </w:t>
      </w:r>
      <w:r>
        <w:rPr>
          <w:rStyle w:val="katex-mathml"/>
        </w:rPr>
        <w:t>y</w:t>
      </w:r>
      <w:r>
        <w:t xml:space="preserve"> follows a Gaussian distribution given the features </w:t>
      </w:r>
      <w:r>
        <w:rPr>
          <w:rStyle w:val="katex-mathml"/>
        </w:rPr>
        <w:t>X</w:t>
      </w:r>
      <w:r>
        <w:t>.</w:t>
      </w:r>
    </w:p>
    <w:p w14:paraId="586B3602" w14:textId="53F1A4B8" w:rsidR="009F0B62" w:rsidRDefault="009F0B62" w:rsidP="009F0B62">
      <w:pPr>
        <w:numPr>
          <w:ilvl w:val="1"/>
          <w:numId w:val="112"/>
        </w:numPr>
        <w:suppressAutoHyphens w:val="0"/>
        <w:autoSpaceDN/>
        <w:spacing w:before="100" w:beforeAutospacing="1" w:after="100" w:afterAutospacing="1" w:line="240" w:lineRule="auto"/>
      </w:pPr>
      <w:r>
        <w:t xml:space="preserve">Each feature </w:t>
      </w:r>
      <w:r>
        <w:rPr>
          <w:rStyle w:val="mord"/>
        </w:rPr>
        <w:t>xi</w:t>
      </w:r>
      <w:r>
        <w:rPr>
          <w:rStyle w:val="vlist-s"/>
        </w:rPr>
        <w:t>​</w:t>
      </w:r>
      <w:r>
        <w:t xml:space="preserve"> also follows a Gaussian distribution given the target variable </w:t>
      </w:r>
      <w:r>
        <w:rPr>
          <w:rStyle w:val="katex-mathml"/>
        </w:rPr>
        <w:t>y</w:t>
      </w:r>
      <w:r>
        <w:t>.</w:t>
      </w:r>
    </w:p>
    <w:p w14:paraId="2403DAD2" w14:textId="77777777" w:rsidR="009F0B62" w:rsidRDefault="009F0B62" w:rsidP="009F0B62">
      <w:pPr>
        <w:pStyle w:val="NormalWeb"/>
        <w:numPr>
          <w:ilvl w:val="0"/>
          <w:numId w:val="112"/>
        </w:numPr>
        <w:suppressAutoHyphens w:val="0"/>
        <w:autoSpaceDN/>
        <w:spacing w:beforeAutospacing="1" w:afterAutospacing="1"/>
      </w:pPr>
      <w:r>
        <w:rPr>
          <w:rStyle w:val="Strong"/>
        </w:rPr>
        <w:t>Training</w:t>
      </w:r>
      <w:r>
        <w:t>:</w:t>
      </w:r>
    </w:p>
    <w:p w14:paraId="42EE79F0" w14:textId="77777777" w:rsidR="009F0B62" w:rsidRDefault="009F0B62" w:rsidP="009F0B62">
      <w:pPr>
        <w:numPr>
          <w:ilvl w:val="1"/>
          <w:numId w:val="112"/>
        </w:numPr>
        <w:suppressAutoHyphens w:val="0"/>
        <w:autoSpaceDN/>
        <w:spacing w:before="100" w:beforeAutospacing="1" w:after="100" w:afterAutospacing="1" w:line="240" w:lineRule="auto"/>
      </w:pPr>
      <w:r>
        <w:t>Estimate the parameters (mean and variance) of the Gaussian distributions for each feature given the target variable.</w:t>
      </w:r>
    </w:p>
    <w:p w14:paraId="51C8C93F" w14:textId="77777777" w:rsidR="009F0B62" w:rsidRDefault="009F0B62" w:rsidP="009F0B62">
      <w:pPr>
        <w:numPr>
          <w:ilvl w:val="1"/>
          <w:numId w:val="112"/>
        </w:numPr>
        <w:suppressAutoHyphens w:val="0"/>
        <w:autoSpaceDN/>
        <w:spacing w:before="100" w:beforeAutospacing="1" w:after="100" w:afterAutospacing="1" w:line="240" w:lineRule="auto"/>
      </w:pPr>
      <w:r>
        <w:t>Use these parameters to calculate the likelihoods and make predictions.</w:t>
      </w:r>
    </w:p>
    <w:p w14:paraId="1EDD66A8" w14:textId="77777777" w:rsidR="009F0B62" w:rsidRDefault="009F0B62" w:rsidP="009F0B62">
      <w:pPr>
        <w:pStyle w:val="NormalWeb"/>
        <w:numPr>
          <w:ilvl w:val="0"/>
          <w:numId w:val="112"/>
        </w:numPr>
        <w:suppressAutoHyphens w:val="0"/>
        <w:autoSpaceDN/>
        <w:spacing w:beforeAutospacing="1" w:afterAutospacing="1"/>
      </w:pPr>
      <w:r>
        <w:rPr>
          <w:rStyle w:val="Strong"/>
        </w:rPr>
        <w:t>Prediction</w:t>
      </w:r>
      <w:r>
        <w:t>:</w:t>
      </w:r>
    </w:p>
    <w:p w14:paraId="2EB7FCAB" w14:textId="7091A75B" w:rsidR="009F0B62" w:rsidRDefault="009F0B62" w:rsidP="009F0B62">
      <w:pPr>
        <w:numPr>
          <w:ilvl w:val="1"/>
          <w:numId w:val="112"/>
        </w:numPr>
        <w:suppressAutoHyphens w:val="0"/>
        <w:autoSpaceDN/>
        <w:spacing w:before="100" w:beforeAutospacing="1" w:after="100" w:afterAutospacing="1" w:line="240" w:lineRule="auto"/>
      </w:pPr>
      <w:r>
        <w:t xml:space="preserve">For a new set of features </w:t>
      </w:r>
      <w:r>
        <w:rPr>
          <w:rStyle w:val="katex-mathml"/>
        </w:rPr>
        <w:t>X</w:t>
      </w:r>
      <w:r>
        <w:t xml:space="preserve">, predict the target variable </w:t>
      </w:r>
      <w:r>
        <w:rPr>
          <w:rStyle w:val="mord"/>
        </w:rPr>
        <w:t>y</w:t>
      </w:r>
      <w:r>
        <w:t xml:space="preserve"> by calculating the expected value of </w:t>
      </w:r>
      <w:r>
        <w:rPr>
          <w:rStyle w:val="katex-mathml"/>
        </w:rPr>
        <w:t>y</w:t>
      </w:r>
      <w:r>
        <w:t xml:space="preserve"> given </w:t>
      </w:r>
      <w:r>
        <w:rPr>
          <w:rStyle w:val="katex-mathml"/>
        </w:rPr>
        <w:t>X</w:t>
      </w:r>
      <w:r>
        <w:t>.</w:t>
      </w:r>
    </w:p>
    <w:p w14:paraId="63650A74" w14:textId="77777777" w:rsidR="009F0B62" w:rsidRDefault="009F0B62" w:rsidP="009F0B62">
      <w:pPr>
        <w:pStyle w:val="Heading3"/>
      </w:pPr>
      <w:r>
        <w:t>Example Steps for Gaussian Naïve Bayes Regression</w:t>
      </w:r>
    </w:p>
    <w:p w14:paraId="364EF848" w14:textId="77777777" w:rsidR="009F0B62" w:rsidRDefault="009F0B62" w:rsidP="009F0B62">
      <w:pPr>
        <w:pStyle w:val="NormalWeb"/>
        <w:numPr>
          <w:ilvl w:val="0"/>
          <w:numId w:val="113"/>
        </w:numPr>
        <w:suppressAutoHyphens w:val="0"/>
        <w:autoSpaceDN/>
        <w:spacing w:beforeAutospacing="1" w:afterAutospacing="1"/>
      </w:pPr>
      <w:r>
        <w:rPr>
          <w:rStyle w:val="Strong"/>
        </w:rPr>
        <w:t>Assume</w:t>
      </w:r>
      <w:r>
        <w:t>:</w:t>
      </w:r>
    </w:p>
    <w:p w14:paraId="0E97AA77" w14:textId="715BBAEF" w:rsidR="009F0B62" w:rsidRDefault="009F0B62" w:rsidP="009F0B62">
      <w:pPr>
        <w:numPr>
          <w:ilvl w:val="1"/>
          <w:numId w:val="113"/>
        </w:numPr>
        <w:suppressAutoHyphens w:val="0"/>
        <w:autoSpaceDN/>
        <w:spacing w:before="100" w:beforeAutospacing="1" w:after="100" w:afterAutospacing="1" w:line="240" w:lineRule="auto"/>
      </w:pPr>
      <w:r>
        <w:rPr>
          <w:rStyle w:val="katex-mathml"/>
        </w:rPr>
        <w:t>P(y</w:t>
      </w:r>
      <w:r>
        <w:rPr>
          <w:rStyle w:val="katex-mathml"/>
          <w:rFonts w:ascii="Cambria Math" w:hAnsi="Cambria Math" w:cs="Cambria Math"/>
        </w:rPr>
        <w:t>∣</w:t>
      </w:r>
      <w:proofErr w:type="gramStart"/>
      <w:r>
        <w:rPr>
          <w:rStyle w:val="katex-mathml"/>
        </w:rPr>
        <w:t>X)</w:t>
      </w:r>
      <w:r>
        <w:rPr>
          <w:rStyle w:val="katex-mathml"/>
          <w:rFonts w:ascii="Cambria Math" w:hAnsi="Cambria Math" w:cs="Cambria Math"/>
        </w:rPr>
        <w:t>∼</w:t>
      </w:r>
      <w:proofErr w:type="gramEnd"/>
      <w:r>
        <w:rPr>
          <w:rStyle w:val="katex-mathml"/>
        </w:rPr>
        <w:t>N(μy,σy2)</w:t>
      </w:r>
    </w:p>
    <w:p w14:paraId="6B735592" w14:textId="6FBA6987" w:rsidR="009F0B62" w:rsidRDefault="009F0B62" w:rsidP="009F0B62">
      <w:pPr>
        <w:numPr>
          <w:ilvl w:val="1"/>
          <w:numId w:val="113"/>
        </w:numPr>
        <w:suppressAutoHyphens w:val="0"/>
        <w:autoSpaceDN/>
        <w:spacing w:before="100" w:beforeAutospacing="1" w:after="100" w:afterAutospacing="1" w:line="240" w:lineRule="auto"/>
      </w:pPr>
      <w:r>
        <w:rPr>
          <w:rStyle w:val="katex-mathml"/>
        </w:rPr>
        <w:t>P(xi</w:t>
      </w:r>
      <w:r>
        <w:rPr>
          <w:rStyle w:val="katex-mathml"/>
          <w:rFonts w:ascii="Cambria Math" w:hAnsi="Cambria Math" w:cs="Cambria Math"/>
        </w:rPr>
        <w:t>∣</w:t>
      </w:r>
      <w:proofErr w:type="gramStart"/>
      <w:r>
        <w:rPr>
          <w:rStyle w:val="katex-mathml"/>
        </w:rPr>
        <w:t>y)</w:t>
      </w:r>
      <w:r>
        <w:rPr>
          <w:rStyle w:val="katex-mathml"/>
          <w:rFonts w:ascii="Cambria Math" w:hAnsi="Cambria Math" w:cs="Cambria Math"/>
        </w:rPr>
        <w:t>∼</w:t>
      </w:r>
      <w:proofErr w:type="gramEnd"/>
      <w:r>
        <w:rPr>
          <w:rStyle w:val="katex-mathml"/>
        </w:rPr>
        <w:t>N(μxi</w:t>
      </w:r>
      <w:r>
        <w:rPr>
          <w:rStyle w:val="katex-mathml"/>
          <w:rFonts w:ascii="Cambria Math" w:hAnsi="Cambria Math" w:cs="Cambria Math"/>
        </w:rPr>
        <w:t>∣</w:t>
      </w:r>
      <w:r>
        <w:rPr>
          <w:rStyle w:val="katex-mathml"/>
        </w:rPr>
        <w:t>y,σxi</w:t>
      </w:r>
      <w:r>
        <w:rPr>
          <w:rStyle w:val="katex-mathml"/>
          <w:rFonts w:ascii="Cambria Math" w:hAnsi="Cambria Math" w:cs="Cambria Math"/>
        </w:rPr>
        <w:t>∣</w:t>
      </w:r>
      <w:r>
        <w:rPr>
          <w:rStyle w:val="katex-mathml"/>
        </w:rPr>
        <w:t>y2)</w:t>
      </w:r>
    </w:p>
    <w:p w14:paraId="42A6A0AC" w14:textId="77777777" w:rsidR="009F0B62" w:rsidRDefault="009F0B62" w:rsidP="009F0B62">
      <w:pPr>
        <w:pStyle w:val="NormalWeb"/>
        <w:numPr>
          <w:ilvl w:val="0"/>
          <w:numId w:val="113"/>
        </w:numPr>
        <w:suppressAutoHyphens w:val="0"/>
        <w:autoSpaceDN/>
        <w:spacing w:beforeAutospacing="1" w:afterAutospacing="1"/>
      </w:pPr>
      <w:r>
        <w:rPr>
          <w:rStyle w:val="Strong"/>
        </w:rPr>
        <w:t>Estimate Parameters</w:t>
      </w:r>
      <w:r>
        <w:t>:</w:t>
      </w:r>
    </w:p>
    <w:p w14:paraId="0D6ED036" w14:textId="179D97DE" w:rsidR="009F0B62" w:rsidRDefault="009F0B62" w:rsidP="009F0B62">
      <w:pPr>
        <w:numPr>
          <w:ilvl w:val="1"/>
          <w:numId w:val="113"/>
        </w:numPr>
        <w:suppressAutoHyphens w:val="0"/>
        <w:autoSpaceDN/>
        <w:spacing w:before="100" w:beforeAutospacing="1" w:after="100" w:afterAutospacing="1" w:line="240" w:lineRule="auto"/>
      </w:pPr>
      <w:r>
        <w:t>Estimate</w:t>
      </w:r>
      <w:r w:rsidR="00110ED0">
        <w:t xml:space="preserve"> </w:t>
      </w:r>
      <w:r>
        <w:rPr>
          <w:rStyle w:val="mord"/>
        </w:rPr>
        <w:t>μxi</w:t>
      </w:r>
      <w:r>
        <w:rPr>
          <w:rStyle w:val="vlist-s"/>
        </w:rPr>
        <w:t>​</w:t>
      </w:r>
      <w:r>
        <w:rPr>
          <w:rStyle w:val="mord"/>
          <w:rFonts w:ascii="Cambria Math" w:hAnsi="Cambria Math" w:cs="Cambria Math"/>
        </w:rPr>
        <w:t>∣</w:t>
      </w:r>
      <w:r>
        <w:rPr>
          <w:rStyle w:val="mord"/>
        </w:rPr>
        <w:t>y</w:t>
      </w:r>
      <w:r>
        <w:rPr>
          <w:rStyle w:val="vlist-s"/>
        </w:rPr>
        <w:t>​</w:t>
      </w:r>
      <w:r>
        <w:t xml:space="preserve"> and </w:t>
      </w:r>
      <w:r>
        <w:rPr>
          <w:rStyle w:val="katex-mathml"/>
        </w:rPr>
        <w:t>σxi</w:t>
      </w:r>
      <w:r>
        <w:rPr>
          <w:rStyle w:val="katex-mathml"/>
          <w:rFonts w:ascii="Cambria Math" w:hAnsi="Cambria Math" w:cs="Cambria Math"/>
        </w:rPr>
        <w:t>∣</w:t>
      </w:r>
      <w:r>
        <w:rPr>
          <w:rStyle w:val="katex-mathml"/>
        </w:rPr>
        <w:t>y2</w:t>
      </w:r>
      <w:r>
        <w:t xml:space="preserve"> for each feature </w:t>
      </w:r>
      <w:r>
        <w:rPr>
          <w:rStyle w:val="mord"/>
        </w:rPr>
        <w:t>xi</w:t>
      </w:r>
      <w:r>
        <w:rPr>
          <w:rStyle w:val="vlist-s"/>
        </w:rPr>
        <w:t>​</w:t>
      </w:r>
      <w:r>
        <w:t xml:space="preserve"> given </w:t>
      </w:r>
      <w:r>
        <w:rPr>
          <w:rStyle w:val="katex-mathml"/>
        </w:rPr>
        <w:t>y</w:t>
      </w:r>
      <w:r>
        <w:t>.</w:t>
      </w:r>
    </w:p>
    <w:p w14:paraId="6F366668" w14:textId="0AD1861C" w:rsidR="009F0B62" w:rsidRDefault="009F0B62" w:rsidP="009F0B62">
      <w:pPr>
        <w:numPr>
          <w:ilvl w:val="1"/>
          <w:numId w:val="113"/>
        </w:numPr>
        <w:suppressAutoHyphens w:val="0"/>
        <w:autoSpaceDN/>
        <w:spacing w:before="100" w:beforeAutospacing="1" w:after="100" w:afterAutospacing="1" w:line="240" w:lineRule="auto"/>
      </w:pPr>
      <w:r>
        <w:t xml:space="preserve">Estimate </w:t>
      </w:r>
      <w:r>
        <w:rPr>
          <w:rStyle w:val="mord"/>
        </w:rPr>
        <w:t>μy</w:t>
      </w:r>
      <w:r>
        <w:rPr>
          <w:rStyle w:val="vlist-s"/>
        </w:rPr>
        <w:t>​</w:t>
      </w:r>
      <w:r>
        <w:t xml:space="preserve"> and </w:t>
      </w:r>
      <w:r>
        <w:rPr>
          <w:rStyle w:val="katex-mathml"/>
        </w:rPr>
        <w:t>σy2</w:t>
      </w:r>
    </w:p>
    <w:p w14:paraId="150385DE" w14:textId="77777777" w:rsidR="009F0B62" w:rsidRDefault="009F0B62" w:rsidP="009F0B62">
      <w:pPr>
        <w:pStyle w:val="NormalWeb"/>
        <w:numPr>
          <w:ilvl w:val="0"/>
          <w:numId w:val="113"/>
        </w:numPr>
        <w:suppressAutoHyphens w:val="0"/>
        <w:autoSpaceDN/>
        <w:spacing w:beforeAutospacing="1" w:afterAutospacing="1"/>
      </w:pPr>
      <w:r>
        <w:rPr>
          <w:rStyle w:val="Strong"/>
        </w:rPr>
        <w:t>Predict</w:t>
      </w:r>
      <w:r>
        <w:t>:</w:t>
      </w:r>
    </w:p>
    <w:p w14:paraId="43334048" w14:textId="6FF4E2AD" w:rsidR="009F0B62" w:rsidRDefault="009F0B62" w:rsidP="009F0B62">
      <w:pPr>
        <w:numPr>
          <w:ilvl w:val="1"/>
          <w:numId w:val="113"/>
        </w:numPr>
        <w:suppressAutoHyphens w:val="0"/>
        <w:autoSpaceDN/>
        <w:spacing w:before="100" w:beforeAutospacing="1" w:after="100" w:afterAutospacing="1" w:line="240" w:lineRule="auto"/>
      </w:pPr>
      <w:r>
        <w:lastRenderedPageBreak/>
        <w:t xml:space="preserve">For a new feature vector </w:t>
      </w:r>
      <w:r>
        <w:rPr>
          <w:rStyle w:val="katex-mathml"/>
        </w:rPr>
        <w:t>X</w:t>
      </w:r>
      <w:r>
        <w:t xml:space="preserve">, compute the posterior distribution </w:t>
      </w:r>
      <w:r>
        <w:rPr>
          <w:rStyle w:val="katex-mathml"/>
        </w:rPr>
        <w:t>P(y</w:t>
      </w:r>
      <w:r>
        <w:rPr>
          <w:rStyle w:val="katex-mathml"/>
          <w:rFonts w:ascii="Cambria Math" w:hAnsi="Cambria Math" w:cs="Cambria Math"/>
        </w:rPr>
        <w:t>∣</w:t>
      </w:r>
      <w:r>
        <w:rPr>
          <w:rStyle w:val="katex-mathml"/>
        </w:rPr>
        <w:t>X)</w:t>
      </w:r>
      <w:r>
        <w:t xml:space="preserve"> and use the expected value </w:t>
      </w:r>
      <w:r>
        <w:rPr>
          <w:rStyle w:val="katex-mathml"/>
        </w:rPr>
        <w:t>E[y</w:t>
      </w:r>
      <w:r>
        <w:rPr>
          <w:rStyle w:val="katex-mathml"/>
          <w:rFonts w:ascii="Cambria Math" w:hAnsi="Cambria Math" w:cs="Cambria Math"/>
        </w:rPr>
        <w:t>∣</w:t>
      </w:r>
      <w:r>
        <w:rPr>
          <w:rStyle w:val="katex-mathml"/>
        </w:rPr>
        <w:t>X</w:t>
      </w:r>
      <w:r>
        <w:rPr>
          <w:rStyle w:val="katex-mathml"/>
        </w:rPr>
        <w:t>]</w:t>
      </w:r>
      <w:r>
        <w:t xml:space="preserve"> as the prediction.</w:t>
      </w:r>
    </w:p>
    <w:p w14:paraId="2035F18F" w14:textId="77777777" w:rsidR="009F0B62" w:rsidRDefault="009F0B62" w:rsidP="009F0B62">
      <w:pPr>
        <w:pStyle w:val="Heading3"/>
      </w:pPr>
      <w:r>
        <w:t>Summary</w:t>
      </w:r>
    </w:p>
    <w:p w14:paraId="5080C7E6" w14:textId="77777777" w:rsidR="009F0B62" w:rsidRDefault="009F0B62" w:rsidP="009F0B62">
      <w:pPr>
        <w:pStyle w:val="NormalWeb"/>
      </w:pPr>
      <w:r>
        <w:t>While Naïve Bayes is not directly used for regression tasks, adaptations such as Gaussian Naïve Bayes Regression can extend its utility to predicting continuous variables. These adaptations involve:</w:t>
      </w:r>
    </w:p>
    <w:p w14:paraId="7781B14C" w14:textId="77777777" w:rsidR="009F0B62" w:rsidRDefault="009F0B62" w:rsidP="009F0B62">
      <w:pPr>
        <w:numPr>
          <w:ilvl w:val="0"/>
          <w:numId w:val="114"/>
        </w:numPr>
        <w:suppressAutoHyphens w:val="0"/>
        <w:autoSpaceDN/>
        <w:spacing w:before="100" w:beforeAutospacing="1" w:after="100" w:afterAutospacing="1" w:line="240" w:lineRule="auto"/>
      </w:pPr>
      <w:r>
        <w:t>Assuming specific probability distributions (e.g., Gaussian) for the target variable and features.</w:t>
      </w:r>
    </w:p>
    <w:p w14:paraId="457B9C48" w14:textId="77777777" w:rsidR="009F0B62" w:rsidRDefault="009F0B62" w:rsidP="009F0B62">
      <w:pPr>
        <w:numPr>
          <w:ilvl w:val="0"/>
          <w:numId w:val="114"/>
        </w:numPr>
        <w:suppressAutoHyphens w:val="0"/>
        <w:autoSpaceDN/>
        <w:spacing w:before="100" w:beforeAutospacing="1" w:after="100" w:afterAutospacing="1" w:line="240" w:lineRule="auto"/>
      </w:pPr>
      <w:r>
        <w:t>Modifying the training and prediction processes to handle continuous outputs.</w:t>
      </w:r>
    </w:p>
    <w:p w14:paraId="322750BF" w14:textId="3DE4D118" w:rsidR="009F0B62" w:rsidRDefault="009F0B62" w:rsidP="009F0B62">
      <w:pPr>
        <w:pStyle w:val="NormalWeb"/>
      </w:pPr>
      <w:r>
        <w:t>However, it is important to note that these methods are less common than other regression techniques like linear regression, decision trees, or more complex methods like support vector regression or neural networks, which are explicitly designed for regression tasks</w:t>
      </w:r>
      <w:r>
        <w:t>.</w:t>
      </w:r>
    </w:p>
    <w:p w14:paraId="015805B7" w14:textId="29517A04" w:rsidR="009F0B62" w:rsidRDefault="009F0B62" w:rsidP="009F0B62">
      <w:pPr>
        <w:suppressAutoHyphens w:val="0"/>
        <w:rPr>
          <w:rFonts w:ascii="Times New Roman" w:eastAsia="Times New Roman" w:hAnsi="Times New Roman"/>
          <w:b/>
          <w:bCs/>
          <w:sz w:val="32"/>
          <w:szCs w:val="32"/>
          <w:lang w:eastAsia="en-IN"/>
        </w:rPr>
      </w:pPr>
    </w:p>
    <w:p w14:paraId="35053549" w14:textId="0DEC439C" w:rsidR="009F0B62" w:rsidRDefault="009F0B62" w:rsidP="009F0B62">
      <w:pPr>
        <w:rPr>
          <w:rFonts w:ascii="Times New Roman" w:eastAsia="Times New Roman" w:hAnsi="Times New Roman"/>
          <w:b/>
          <w:bCs/>
          <w:sz w:val="32"/>
          <w:szCs w:val="32"/>
          <w:lang w:eastAsia="en-IN"/>
        </w:rPr>
      </w:pPr>
    </w:p>
    <w:p w14:paraId="078ECFFA" w14:textId="685FC32F" w:rsidR="00110ED0" w:rsidRDefault="00110ED0" w:rsidP="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Q-27. </w:t>
      </w:r>
      <w:r w:rsidRPr="00110ED0">
        <w:rPr>
          <w:rFonts w:ascii="Times New Roman" w:eastAsia="Times New Roman" w:hAnsi="Times New Roman"/>
          <w:b/>
          <w:bCs/>
          <w:sz w:val="32"/>
          <w:szCs w:val="32"/>
          <w:lang w:eastAsia="en-IN"/>
        </w:rPr>
        <w:t>How do you handle missing values in Naïve Bayes</w:t>
      </w:r>
      <w:r>
        <w:rPr>
          <w:rFonts w:ascii="Times New Roman" w:eastAsia="Times New Roman" w:hAnsi="Times New Roman"/>
          <w:b/>
          <w:bCs/>
          <w:sz w:val="32"/>
          <w:szCs w:val="32"/>
          <w:lang w:eastAsia="en-IN"/>
        </w:rPr>
        <w:t>?</w:t>
      </w:r>
    </w:p>
    <w:p w14:paraId="22062CCB" w14:textId="77777777" w:rsidR="00110ED0" w:rsidRDefault="00110ED0" w:rsidP="00110ED0">
      <w:pPr>
        <w:pStyle w:val="NormalWeb"/>
      </w:pPr>
      <w:r>
        <w:rPr>
          <w:b/>
          <w:bCs/>
          <w:sz w:val="32"/>
          <w:szCs w:val="32"/>
        </w:rPr>
        <w:t xml:space="preserve">Ans. </w:t>
      </w:r>
      <w:r>
        <w:t>Handling missing values in Naïve Bayes can be crucial for maintaining the accuracy and robustness of the model. There are several strategies to manage missing data in the context of Naïve Bayes, which include:</w:t>
      </w:r>
    </w:p>
    <w:p w14:paraId="61F128DB" w14:textId="77777777" w:rsidR="00110ED0" w:rsidRDefault="00110ED0" w:rsidP="00110ED0">
      <w:pPr>
        <w:pStyle w:val="Heading3"/>
      </w:pPr>
      <w:r>
        <w:t>1. Ignore the Missing Values</w:t>
      </w:r>
    </w:p>
    <w:p w14:paraId="7BB953D7" w14:textId="77777777" w:rsidR="00110ED0" w:rsidRDefault="00110ED0" w:rsidP="00110ED0">
      <w:pPr>
        <w:pStyle w:val="NormalWeb"/>
      </w:pPr>
      <w:r>
        <w:t>One straightforward approach is to ignore the missing values for a particular feature during the likelihood calculation. Instead of using all features to calculate the probability, use only the available ones.</w:t>
      </w:r>
    </w:p>
    <w:p w14:paraId="0FD249BB" w14:textId="15ACDC3A" w:rsidR="00110ED0" w:rsidRDefault="00110ED0" w:rsidP="00110ED0">
      <w:pPr>
        <w:pStyle w:val="NormalWeb"/>
      </w:pPr>
      <w:r>
        <w:rPr>
          <w:rStyle w:val="Strong"/>
        </w:rPr>
        <w:t>Example</w:t>
      </w:r>
      <w:r>
        <w:t xml:space="preserve">: If a feature </w:t>
      </w:r>
      <w:r>
        <w:rPr>
          <w:rStyle w:val="mord"/>
        </w:rPr>
        <w:t>xi</w:t>
      </w:r>
      <w:r>
        <w:rPr>
          <w:rStyle w:val="vlist-s"/>
        </w:rPr>
        <w:t>​</w:t>
      </w:r>
      <w:r>
        <w:t xml:space="preserve"> is missing for a data point, simply exclude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Ck</w:t>
      </w:r>
      <w:r>
        <w:rPr>
          <w:rStyle w:val="vlist-s"/>
        </w:rPr>
        <w:t>​</w:t>
      </w:r>
      <w:r>
        <w:rPr>
          <w:rStyle w:val="mclose"/>
        </w:rPr>
        <w:t>)</w:t>
      </w:r>
      <w:r>
        <w:t xml:space="preserve"> from the product of likelihoods.</w:t>
      </w:r>
    </w:p>
    <w:p w14:paraId="116350B2" w14:textId="23894921" w:rsidR="00110ED0" w:rsidRDefault="00110ED0" w:rsidP="00110ED0">
      <w:pPr>
        <w:pStyle w:val="NormalWeb"/>
      </w:pPr>
      <w:r>
        <w:rPr>
          <w:rStyle w:val="katex-mathml"/>
        </w:rPr>
        <w:t>P(X</w:t>
      </w:r>
      <w:r>
        <w:rPr>
          <w:rStyle w:val="katex-mathml"/>
          <w:rFonts w:ascii="Cambria Math" w:hAnsi="Cambria Math" w:cs="Cambria Math"/>
        </w:rPr>
        <w:t>∣</w:t>
      </w:r>
      <w:proofErr w:type="gramStart"/>
      <w:r>
        <w:rPr>
          <w:rStyle w:val="katex-mathml"/>
        </w:rPr>
        <w:t>Ck)=</w:t>
      </w:r>
      <w:proofErr w:type="gramEnd"/>
      <w:r>
        <w:rPr>
          <w:rStyle w:val="katex-mathml"/>
        </w:rPr>
        <w:t>∏i:xi is not missingP(xi</w:t>
      </w:r>
      <w:r>
        <w:rPr>
          <w:rStyle w:val="katex-mathml"/>
          <w:rFonts w:ascii="Cambria Math" w:hAnsi="Cambria Math" w:cs="Cambria Math"/>
        </w:rPr>
        <w:t>∣</w:t>
      </w:r>
      <w:r>
        <w:rPr>
          <w:rStyle w:val="katex-mathml"/>
        </w:rPr>
        <w:t>Ck)</w:t>
      </w:r>
    </w:p>
    <w:p w14:paraId="2A1B7443" w14:textId="77777777" w:rsidR="00110ED0" w:rsidRDefault="00110ED0" w:rsidP="00110ED0">
      <w:pPr>
        <w:pStyle w:val="Heading3"/>
      </w:pPr>
      <w:r>
        <w:t>2. Impute Missing Values</w:t>
      </w:r>
    </w:p>
    <w:p w14:paraId="7A47FFA2" w14:textId="77777777" w:rsidR="00110ED0" w:rsidRDefault="00110ED0" w:rsidP="00110ED0">
      <w:pPr>
        <w:pStyle w:val="NormalWeb"/>
      </w:pPr>
      <w:r>
        <w:t>Another common approach is to impute missing values before training or making predictions. Imputation can be done using various methods:</w:t>
      </w:r>
    </w:p>
    <w:p w14:paraId="3726ED20" w14:textId="77777777" w:rsidR="00110ED0" w:rsidRDefault="00110ED0" w:rsidP="00110ED0">
      <w:pPr>
        <w:numPr>
          <w:ilvl w:val="0"/>
          <w:numId w:val="115"/>
        </w:numPr>
        <w:suppressAutoHyphens w:val="0"/>
        <w:autoSpaceDN/>
        <w:spacing w:before="100" w:beforeAutospacing="1" w:after="100" w:afterAutospacing="1" w:line="240" w:lineRule="auto"/>
      </w:pPr>
      <w:r>
        <w:rPr>
          <w:rStyle w:val="Strong"/>
        </w:rPr>
        <w:t>Mean/Median/Mode Imputation</w:t>
      </w:r>
      <w:r>
        <w:t>: Replace missing values with the mean (for continuous features), median (for continuous features), or mode (for categorical features) of the feature from the training data.</w:t>
      </w:r>
    </w:p>
    <w:p w14:paraId="6B63C774" w14:textId="77777777" w:rsidR="00110ED0" w:rsidRDefault="00110ED0" w:rsidP="00110ED0">
      <w:pPr>
        <w:numPr>
          <w:ilvl w:val="0"/>
          <w:numId w:val="115"/>
        </w:numPr>
        <w:suppressAutoHyphens w:val="0"/>
        <w:autoSpaceDN/>
        <w:spacing w:before="100" w:beforeAutospacing="1" w:after="100" w:afterAutospacing="1" w:line="240" w:lineRule="auto"/>
      </w:pPr>
      <w:r>
        <w:rPr>
          <w:rStyle w:val="Strong"/>
        </w:rPr>
        <w:t>K-Nearest Neighbors (KNN) Imputation</w:t>
      </w:r>
      <w:r>
        <w:t>: Replace missing values using the values from the k-nearest neighbors.</w:t>
      </w:r>
    </w:p>
    <w:p w14:paraId="6DE79D61" w14:textId="77777777" w:rsidR="00110ED0" w:rsidRDefault="00110ED0" w:rsidP="00110ED0">
      <w:pPr>
        <w:numPr>
          <w:ilvl w:val="0"/>
          <w:numId w:val="115"/>
        </w:numPr>
        <w:suppressAutoHyphens w:val="0"/>
        <w:autoSpaceDN/>
        <w:spacing w:before="100" w:beforeAutospacing="1" w:after="100" w:afterAutospacing="1" w:line="240" w:lineRule="auto"/>
      </w:pPr>
      <w:r>
        <w:rPr>
          <w:rStyle w:val="Strong"/>
        </w:rPr>
        <w:t>Regression Imputation</w:t>
      </w:r>
      <w:r>
        <w:t>: Predict the missing values using a regression model based on other features.</w:t>
      </w:r>
    </w:p>
    <w:p w14:paraId="698D9656" w14:textId="3D9D7529" w:rsidR="00110ED0" w:rsidRDefault="00110ED0" w:rsidP="00110ED0">
      <w:pPr>
        <w:pStyle w:val="NormalWeb"/>
      </w:pPr>
      <w:r>
        <w:rPr>
          <w:rStyle w:val="Strong"/>
        </w:rPr>
        <w:t>Example</w:t>
      </w:r>
      <w:r>
        <w:t xml:space="preserve">: If the feature </w:t>
      </w:r>
      <w:r>
        <w:rPr>
          <w:rStyle w:val="mord"/>
        </w:rPr>
        <w:t>xi</w:t>
      </w:r>
      <w:r>
        <w:rPr>
          <w:rStyle w:val="vlist-s"/>
        </w:rPr>
        <w:t>​</w:t>
      </w:r>
      <w:r>
        <w:t xml:space="preserve"> has missing values, replace each missing value with the mean of </w:t>
      </w:r>
      <w:r>
        <w:rPr>
          <w:rStyle w:val="mord"/>
        </w:rPr>
        <w:t>xi</w:t>
      </w:r>
      <w:r>
        <w:rPr>
          <w:rStyle w:val="vlist-s"/>
        </w:rPr>
        <w:t>​</w:t>
      </w:r>
      <w:r>
        <w:t xml:space="preserve"> calculated from the training data.</w:t>
      </w:r>
    </w:p>
    <w:p w14:paraId="77CD4412" w14:textId="77777777" w:rsidR="00110ED0" w:rsidRDefault="00110ED0" w:rsidP="00110ED0">
      <w:pPr>
        <w:pStyle w:val="Heading3"/>
      </w:pPr>
      <w:r>
        <w:t>3. Use Probabilistic Imputation</w:t>
      </w:r>
    </w:p>
    <w:p w14:paraId="18B956C9" w14:textId="77777777" w:rsidR="00110ED0" w:rsidRDefault="00110ED0" w:rsidP="00110ED0">
      <w:pPr>
        <w:pStyle w:val="NormalWeb"/>
      </w:pPr>
      <w:r>
        <w:lastRenderedPageBreak/>
        <w:t>In a probabilistic framework like Naïve Bayes, you can handle missing values by marginalizing over the possible values of the missing feature.</w:t>
      </w:r>
    </w:p>
    <w:p w14:paraId="19431465" w14:textId="66F987B3" w:rsidR="00110ED0" w:rsidRDefault="00110ED0" w:rsidP="00110ED0">
      <w:pPr>
        <w:pStyle w:val="NormalWeb"/>
      </w:pPr>
      <w:r>
        <w:rPr>
          <w:rStyle w:val="Strong"/>
        </w:rPr>
        <w:t>Example</w:t>
      </w:r>
      <w:r>
        <w:t xml:space="preserve">: If </w:t>
      </w:r>
      <w:r>
        <w:rPr>
          <w:rStyle w:val="mord"/>
        </w:rPr>
        <w:t>xi</w:t>
      </w:r>
      <w:r>
        <w:rPr>
          <w:rStyle w:val="vlist-s"/>
        </w:rPr>
        <w:t>​</w:t>
      </w:r>
      <w:r>
        <w:t xml:space="preserve"> is missing, estimate the likelihood by summing over all possible values of </w:t>
      </w:r>
      <w:r>
        <w:rPr>
          <w:rStyle w:val="mord"/>
        </w:rPr>
        <w:t>xi</w:t>
      </w:r>
      <w:r>
        <w:rPr>
          <w:rStyle w:val="vlist-s"/>
        </w:rPr>
        <w:t>​</w:t>
      </w:r>
      <w:r>
        <w:t>:</w:t>
      </w:r>
    </w:p>
    <w:p w14:paraId="3D722316" w14:textId="0DD7C821" w:rsidR="00110ED0" w:rsidRDefault="00110ED0" w:rsidP="00110ED0">
      <w:pPr>
        <w:pStyle w:val="NormalWeb"/>
      </w:pPr>
      <w:r>
        <w:rPr>
          <w:rStyle w:val="katex-mathml"/>
        </w:rPr>
        <w:t>P(X</w:t>
      </w:r>
      <w:r>
        <w:rPr>
          <w:rStyle w:val="katex-mathml"/>
          <w:rFonts w:ascii="Cambria Math" w:hAnsi="Cambria Math" w:cs="Cambria Math"/>
        </w:rPr>
        <w:t>∣</w:t>
      </w:r>
      <w:proofErr w:type="gramStart"/>
      <w:r>
        <w:rPr>
          <w:rStyle w:val="katex-mathml"/>
        </w:rPr>
        <w:t>Ck)=</w:t>
      </w:r>
      <w:proofErr w:type="gramEnd"/>
      <w:r>
        <w:rPr>
          <w:rStyle w:val="katex-mathml"/>
        </w:rPr>
        <w:t>∑xi in domainP(X</w:t>
      </w:r>
      <w:r>
        <w:rPr>
          <w:rStyle w:val="katex-mathml"/>
          <w:rFonts w:ascii="Cambria Math" w:hAnsi="Cambria Math" w:cs="Cambria Math"/>
        </w:rPr>
        <w:t>∣</w:t>
      </w:r>
      <w:r>
        <w:rPr>
          <w:rStyle w:val="katex-mathml"/>
        </w:rPr>
        <w:t>xi,Ck)</w:t>
      </w:r>
      <w:r>
        <w:rPr>
          <w:rStyle w:val="katex-mathml"/>
          <w:rFonts w:ascii="Cambria Math" w:hAnsi="Cambria Math" w:cs="Cambria Math"/>
        </w:rPr>
        <w:t>⋅</w:t>
      </w:r>
      <w:r>
        <w:rPr>
          <w:rStyle w:val="katex-mathml"/>
        </w:rPr>
        <w:t>P(xi</w:t>
      </w:r>
      <w:r>
        <w:rPr>
          <w:rStyle w:val="katex-mathml"/>
          <w:rFonts w:ascii="Cambria Math" w:hAnsi="Cambria Math" w:cs="Cambria Math"/>
        </w:rPr>
        <w:t>∣</w:t>
      </w:r>
      <w:r>
        <w:rPr>
          <w:rStyle w:val="katex-mathml"/>
        </w:rPr>
        <w:t>Ck)</w:t>
      </w:r>
    </w:p>
    <w:p w14:paraId="5EB8C5E7" w14:textId="77777777" w:rsidR="00110ED0" w:rsidRDefault="00110ED0" w:rsidP="00110ED0">
      <w:pPr>
        <w:pStyle w:val="Heading3"/>
      </w:pPr>
      <w:r>
        <w:t>4. Indicator Variable for Missingness</w:t>
      </w:r>
    </w:p>
    <w:p w14:paraId="718D109F" w14:textId="77777777" w:rsidR="00110ED0" w:rsidRDefault="00110ED0" w:rsidP="00110ED0">
      <w:pPr>
        <w:pStyle w:val="NormalWeb"/>
      </w:pPr>
      <w:r>
        <w:t>Introduce a binary indicator variable that flags whether a value is missing or not. This allows the model to explicitly learn patterns of missingness.</w:t>
      </w:r>
    </w:p>
    <w:p w14:paraId="4BC39E92" w14:textId="79F695D2" w:rsidR="00110ED0" w:rsidRDefault="00110ED0" w:rsidP="00110ED0">
      <w:pPr>
        <w:pStyle w:val="NormalWeb"/>
      </w:pPr>
      <w:r>
        <w:rPr>
          <w:rStyle w:val="Strong"/>
        </w:rPr>
        <w:t>Example</w:t>
      </w:r>
      <w:r>
        <w:t xml:space="preserve">: If </w:t>
      </w:r>
      <w:r>
        <w:rPr>
          <w:rStyle w:val="mord"/>
        </w:rPr>
        <w:t>xi</w:t>
      </w:r>
      <w:r>
        <w:rPr>
          <w:rStyle w:val="vlist-s"/>
        </w:rPr>
        <w:t>​</w:t>
      </w:r>
      <w:r>
        <w:t xml:space="preserve"> is missing, add a new feature </w:t>
      </w:r>
      <w:r>
        <w:rPr>
          <w:rStyle w:val="katex-mathml"/>
        </w:rPr>
        <w:t>xi,</w:t>
      </w:r>
      <w:r>
        <w:rPr>
          <w:rStyle w:val="katex-mathml"/>
        </w:rPr>
        <w:t xml:space="preserve"> </w:t>
      </w:r>
      <w:r>
        <w:rPr>
          <w:rStyle w:val="katex-mathml"/>
        </w:rPr>
        <w:t>missing</w:t>
      </w:r>
      <w:r>
        <w:t xml:space="preserve"> which is 1 if </w:t>
      </w:r>
      <w:r>
        <w:rPr>
          <w:rStyle w:val="mord"/>
        </w:rPr>
        <w:t>xi</w:t>
      </w:r>
      <w:r>
        <w:rPr>
          <w:rStyle w:val="vlist-s"/>
        </w:rPr>
        <w:t>​</w:t>
      </w:r>
      <w:r>
        <w:t xml:space="preserve"> is missing and 0 otherwise.</w:t>
      </w:r>
    </w:p>
    <w:p w14:paraId="2AA715CA" w14:textId="77777777" w:rsidR="00110ED0" w:rsidRDefault="00110ED0" w:rsidP="00110ED0">
      <w:pPr>
        <w:pStyle w:val="Heading3"/>
      </w:pPr>
      <w:r>
        <w:t>Steps to Implement These Strategies</w:t>
      </w:r>
    </w:p>
    <w:p w14:paraId="66FBBC8C" w14:textId="77777777" w:rsidR="00110ED0" w:rsidRDefault="00110ED0" w:rsidP="00110ED0">
      <w:pPr>
        <w:pStyle w:val="NormalWeb"/>
        <w:numPr>
          <w:ilvl w:val="0"/>
          <w:numId w:val="116"/>
        </w:numPr>
        <w:suppressAutoHyphens w:val="0"/>
        <w:autoSpaceDN/>
        <w:spacing w:beforeAutospacing="1" w:afterAutospacing="1"/>
      </w:pPr>
      <w:r>
        <w:rPr>
          <w:rStyle w:val="Strong"/>
        </w:rPr>
        <w:t>Identify Missing Values</w:t>
      </w:r>
      <w:r>
        <w:t>:</w:t>
      </w:r>
    </w:p>
    <w:p w14:paraId="627D42B7" w14:textId="77777777" w:rsidR="00110ED0" w:rsidRDefault="00110ED0" w:rsidP="00110ED0">
      <w:pPr>
        <w:numPr>
          <w:ilvl w:val="1"/>
          <w:numId w:val="116"/>
        </w:numPr>
        <w:suppressAutoHyphens w:val="0"/>
        <w:autoSpaceDN/>
        <w:spacing w:before="100" w:beforeAutospacing="1" w:after="100" w:afterAutospacing="1" w:line="240" w:lineRule="auto"/>
      </w:pPr>
      <w:r>
        <w:t>Detect and mark missing values in the dataset.</w:t>
      </w:r>
    </w:p>
    <w:p w14:paraId="7A7549FB" w14:textId="77777777" w:rsidR="00110ED0" w:rsidRDefault="00110ED0" w:rsidP="00110ED0">
      <w:pPr>
        <w:pStyle w:val="NormalWeb"/>
        <w:numPr>
          <w:ilvl w:val="0"/>
          <w:numId w:val="116"/>
        </w:numPr>
        <w:suppressAutoHyphens w:val="0"/>
        <w:autoSpaceDN/>
        <w:spacing w:beforeAutospacing="1" w:afterAutospacing="1"/>
      </w:pPr>
      <w:r>
        <w:rPr>
          <w:rStyle w:val="Strong"/>
        </w:rPr>
        <w:t>Choose a Strategy</w:t>
      </w:r>
      <w:r>
        <w:t>:</w:t>
      </w:r>
    </w:p>
    <w:p w14:paraId="00A42AC8" w14:textId="77777777" w:rsidR="00110ED0" w:rsidRDefault="00110ED0" w:rsidP="00110ED0">
      <w:pPr>
        <w:numPr>
          <w:ilvl w:val="1"/>
          <w:numId w:val="116"/>
        </w:numPr>
        <w:suppressAutoHyphens w:val="0"/>
        <w:autoSpaceDN/>
        <w:spacing w:before="100" w:beforeAutospacing="1" w:after="100" w:afterAutospacing="1" w:line="240" w:lineRule="auto"/>
      </w:pPr>
      <w:r>
        <w:t>Decide on the appropriate strategy based on the data and problem context.</w:t>
      </w:r>
    </w:p>
    <w:p w14:paraId="3509F33A" w14:textId="77777777" w:rsidR="00110ED0" w:rsidRDefault="00110ED0" w:rsidP="00110ED0">
      <w:pPr>
        <w:pStyle w:val="NormalWeb"/>
        <w:numPr>
          <w:ilvl w:val="0"/>
          <w:numId w:val="116"/>
        </w:numPr>
        <w:suppressAutoHyphens w:val="0"/>
        <w:autoSpaceDN/>
        <w:spacing w:beforeAutospacing="1" w:afterAutospacing="1"/>
      </w:pPr>
      <w:r>
        <w:rPr>
          <w:rStyle w:val="Strong"/>
        </w:rPr>
        <w:t>Apply the Strategy</w:t>
      </w:r>
      <w:r>
        <w:t>:</w:t>
      </w:r>
    </w:p>
    <w:p w14:paraId="59C4D73B" w14:textId="77777777" w:rsidR="00110ED0" w:rsidRDefault="00110ED0" w:rsidP="00110ED0">
      <w:pPr>
        <w:numPr>
          <w:ilvl w:val="1"/>
          <w:numId w:val="116"/>
        </w:numPr>
        <w:suppressAutoHyphens w:val="0"/>
        <w:autoSpaceDN/>
        <w:spacing w:before="100" w:beforeAutospacing="1" w:after="100" w:afterAutospacing="1" w:line="240" w:lineRule="auto"/>
      </w:pPr>
      <w:r>
        <w:t>For ignoring or indicator variable: Adjust the likelihood computation.</w:t>
      </w:r>
    </w:p>
    <w:p w14:paraId="6F81CBA2" w14:textId="77777777" w:rsidR="00110ED0" w:rsidRDefault="00110ED0" w:rsidP="00110ED0">
      <w:pPr>
        <w:numPr>
          <w:ilvl w:val="1"/>
          <w:numId w:val="116"/>
        </w:numPr>
        <w:suppressAutoHyphens w:val="0"/>
        <w:autoSpaceDN/>
        <w:spacing w:before="100" w:beforeAutospacing="1" w:after="100" w:afterAutospacing="1" w:line="240" w:lineRule="auto"/>
      </w:pPr>
      <w:r>
        <w:t>For imputation: Preprocess the dataset to replace missing values.</w:t>
      </w:r>
    </w:p>
    <w:p w14:paraId="616DFC3D" w14:textId="77777777" w:rsidR="00110ED0" w:rsidRDefault="00110ED0" w:rsidP="00110ED0">
      <w:pPr>
        <w:pStyle w:val="Heading3"/>
      </w:pPr>
      <w:r>
        <w:t>Example Implementation: Mean Imputation</w:t>
      </w:r>
    </w:p>
    <w:p w14:paraId="537289B3" w14:textId="77777777" w:rsidR="00110ED0" w:rsidRDefault="00110ED0" w:rsidP="00110ED0">
      <w:pPr>
        <w:pStyle w:val="NormalWeb"/>
      </w:pPr>
      <w:r>
        <w:t>Here's a simplified example of how you might handle missing values using mean imputation in a Naïve Bayes classifier for continuous features:</w:t>
      </w:r>
    </w:p>
    <w:p w14:paraId="6C197430" w14:textId="2540346A" w:rsidR="00110ED0" w:rsidRDefault="00110ED0" w:rsidP="00110ED0">
      <w:pPr>
        <w:pStyle w:val="HTMLPreformatted"/>
      </w:pPr>
    </w:p>
    <w:p w14:paraId="278B3F50" w14:textId="2921DCA4" w:rsidR="00110ED0" w:rsidRDefault="00110ED0" w:rsidP="00110ED0">
      <w:pPr>
        <w:pStyle w:val="HTMLPreformatted"/>
      </w:pPr>
    </w:p>
    <w:p w14:paraId="2408ACDE" w14:textId="77777777" w:rsidR="00110ED0" w:rsidRDefault="00110ED0" w:rsidP="00110ED0">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7BDC7B17" w14:textId="77777777" w:rsidR="00110ED0" w:rsidRDefault="00110ED0" w:rsidP="00110ED0">
      <w:pPr>
        <w:pStyle w:val="HTMLPreformatted"/>
        <w:rPr>
          <w:rStyle w:val="HTMLCode"/>
        </w:rPr>
      </w:pPr>
      <w:r>
        <w:rPr>
          <w:rStyle w:val="hljs-keyword"/>
        </w:rPr>
        <w:t>from</w:t>
      </w:r>
      <w:r>
        <w:rPr>
          <w:rStyle w:val="HTMLCode"/>
        </w:rPr>
        <w:t xml:space="preserve"> </w:t>
      </w:r>
      <w:proofErr w:type="gramStart"/>
      <w:r>
        <w:rPr>
          <w:rStyle w:val="HTMLCode"/>
        </w:rPr>
        <w:t>sklearn.naive</w:t>
      </w:r>
      <w:proofErr w:type="gramEnd"/>
      <w:r>
        <w:rPr>
          <w:rStyle w:val="HTMLCode"/>
        </w:rPr>
        <w:t xml:space="preserve">_bayes </w:t>
      </w:r>
      <w:r>
        <w:rPr>
          <w:rStyle w:val="hljs-keyword"/>
        </w:rPr>
        <w:t>import</w:t>
      </w:r>
      <w:r>
        <w:rPr>
          <w:rStyle w:val="HTMLCode"/>
        </w:rPr>
        <w:t xml:space="preserve"> GaussianNB</w:t>
      </w:r>
    </w:p>
    <w:p w14:paraId="546B1545" w14:textId="77777777" w:rsidR="00110ED0" w:rsidRDefault="00110ED0" w:rsidP="00110ED0">
      <w:pPr>
        <w:pStyle w:val="HTMLPreformatted"/>
        <w:rPr>
          <w:rStyle w:val="HTMLCode"/>
        </w:rPr>
      </w:pPr>
      <w:r>
        <w:rPr>
          <w:rStyle w:val="hljs-keyword"/>
        </w:rPr>
        <w:t>from</w:t>
      </w:r>
      <w:r>
        <w:rPr>
          <w:rStyle w:val="HTMLCode"/>
        </w:rPr>
        <w:t xml:space="preserve"> </w:t>
      </w:r>
      <w:proofErr w:type="gramStart"/>
      <w:r>
        <w:rPr>
          <w:rStyle w:val="HTMLCode"/>
        </w:rPr>
        <w:t>sklearn.impute</w:t>
      </w:r>
      <w:proofErr w:type="gramEnd"/>
      <w:r>
        <w:rPr>
          <w:rStyle w:val="HTMLCode"/>
        </w:rPr>
        <w:t xml:space="preserve"> </w:t>
      </w:r>
      <w:r>
        <w:rPr>
          <w:rStyle w:val="hljs-keyword"/>
        </w:rPr>
        <w:t>import</w:t>
      </w:r>
      <w:r>
        <w:rPr>
          <w:rStyle w:val="HTMLCode"/>
        </w:rPr>
        <w:t xml:space="preserve"> SimpleImputer</w:t>
      </w:r>
    </w:p>
    <w:p w14:paraId="2B1BD1E8" w14:textId="77777777" w:rsidR="00110ED0" w:rsidRDefault="00110ED0" w:rsidP="00110ED0">
      <w:pPr>
        <w:pStyle w:val="HTMLPreformatted"/>
        <w:rPr>
          <w:rStyle w:val="HTMLCode"/>
        </w:rPr>
      </w:pPr>
      <w:r>
        <w:rPr>
          <w:rStyle w:val="hljs-keyword"/>
        </w:rPr>
        <w:t>from</w:t>
      </w:r>
      <w:r>
        <w:rPr>
          <w:rStyle w:val="HTMLCode"/>
        </w:rPr>
        <w:t xml:space="preserve"> </w:t>
      </w:r>
      <w:proofErr w:type="gramStart"/>
      <w:r>
        <w:rPr>
          <w:rStyle w:val="HTMLCode"/>
        </w:rPr>
        <w:t>sklearn.pipeline</w:t>
      </w:r>
      <w:proofErr w:type="gramEnd"/>
      <w:r>
        <w:rPr>
          <w:rStyle w:val="HTMLCode"/>
        </w:rPr>
        <w:t xml:space="preserve"> </w:t>
      </w:r>
      <w:r>
        <w:rPr>
          <w:rStyle w:val="hljs-keyword"/>
        </w:rPr>
        <w:t>import</w:t>
      </w:r>
      <w:r>
        <w:rPr>
          <w:rStyle w:val="HTMLCode"/>
        </w:rPr>
        <w:t xml:space="preserve"> make_pipeline</w:t>
      </w:r>
    </w:p>
    <w:p w14:paraId="655082F3" w14:textId="77777777" w:rsidR="00110ED0" w:rsidRDefault="00110ED0" w:rsidP="00110ED0">
      <w:pPr>
        <w:pStyle w:val="HTMLPreformatted"/>
        <w:rPr>
          <w:rStyle w:val="HTMLCode"/>
        </w:rPr>
      </w:pPr>
    </w:p>
    <w:p w14:paraId="5CBCA407" w14:textId="77777777" w:rsidR="00110ED0" w:rsidRDefault="00110ED0" w:rsidP="00110ED0">
      <w:pPr>
        <w:pStyle w:val="HTMLPreformatted"/>
        <w:rPr>
          <w:rStyle w:val="HTMLCode"/>
        </w:rPr>
      </w:pPr>
      <w:r>
        <w:rPr>
          <w:rStyle w:val="hljs-comment"/>
        </w:rPr>
        <w:t># Example data with missing values (NaNs)</w:t>
      </w:r>
    </w:p>
    <w:p w14:paraId="4BED9522" w14:textId="77777777" w:rsidR="00110ED0" w:rsidRDefault="00110ED0" w:rsidP="00110ED0">
      <w:pPr>
        <w:pStyle w:val="HTMLPreformatted"/>
        <w:rPr>
          <w:rStyle w:val="HTMLCode"/>
        </w:rPr>
      </w:pPr>
      <w:r>
        <w:rPr>
          <w:rStyle w:val="HTMLCode"/>
        </w:rPr>
        <w:t xml:space="preserve">X = </w:t>
      </w:r>
      <w:proofErr w:type="gramStart"/>
      <w:r>
        <w:rPr>
          <w:rStyle w:val="HTMLCode"/>
        </w:rPr>
        <w:t>np.array</w:t>
      </w:r>
      <w:proofErr w:type="gramEnd"/>
      <w:r>
        <w:rPr>
          <w:rStyle w:val="HTMLCode"/>
        </w:rPr>
        <w:t>([[</w:t>
      </w:r>
      <w:r>
        <w:rPr>
          <w:rStyle w:val="hljs-number"/>
        </w:rPr>
        <w:t>1</w:t>
      </w:r>
      <w:r>
        <w:rPr>
          <w:rStyle w:val="HTMLCode"/>
        </w:rPr>
        <w:t xml:space="preserve">, </w:t>
      </w:r>
      <w:r>
        <w:rPr>
          <w:rStyle w:val="hljs-number"/>
        </w:rPr>
        <w:t>2</w:t>
      </w:r>
      <w:r>
        <w:rPr>
          <w:rStyle w:val="HTMLCode"/>
        </w:rPr>
        <w:t>, np.nan], [</w:t>
      </w:r>
      <w:r>
        <w:rPr>
          <w:rStyle w:val="hljs-number"/>
        </w:rPr>
        <w:t>3</w:t>
      </w:r>
      <w:r>
        <w:rPr>
          <w:rStyle w:val="HTMLCode"/>
        </w:rPr>
        <w:t xml:space="preserve">, np.nan, </w:t>
      </w:r>
      <w:r>
        <w:rPr>
          <w:rStyle w:val="hljs-number"/>
        </w:rPr>
        <w:t>1</w:t>
      </w:r>
      <w:r>
        <w:rPr>
          <w:rStyle w:val="HTMLCode"/>
        </w:rPr>
        <w:t xml:space="preserve">], [np.nan, </w:t>
      </w:r>
      <w:r>
        <w:rPr>
          <w:rStyle w:val="hljs-number"/>
        </w:rPr>
        <w:t>4</w:t>
      </w:r>
      <w:r>
        <w:rPr>
          <w:rStyle w:val="HTMLCode"/>
        </w:rPr>
        <w:t xml:space="preserve">, </w:t>
      </w:r>
      <w:r>
        <w:rPr>
          <w:rStyle w:val="hljs-number"/>
        </w:rPr>
        <w:t>5</w:t>
      </w:r>
      <w:r>
        <w:rPr>
          <w:rStyle w:val="HTMLCode"/>
        </w:rPr>
        <w:t>], [</w:t>
      </w:r>
      <w:r>
        <w:rPr>
          <w:rStyle w:val="hljs-number"/>
        </w:rPr>
        <w:t>6</w:t>
      </w:r>
      <w:r>
        <w:rPr>
          <w:rStyle w:val="HTMLCode"/>
        </w:rPr>
        <w:t xml:space="preserve">, </w:t>
      </w:r>
      <w:r>
        <w:rPr>
          <w:rStyle w:val="hljs-number"/>
        </w:rPr>
        <w:t>5</w:t>
      </w:r>
      <w:r>
        <w:rPr>
          <w:rStyle w:val="HTMLCode"/>
        </w:rPr>
        <w:t xml:space="preserve">, </w:t>
      </w:r>
      <w:r>
        <w:rPr>
          <w:rStyle w:val="hljs-number"/>
        </w:rPr>
        <w:t>4</w:t>
      </w:r>
      <w:r>
        <w:rPr>
          <w:rStyle w:val="HTMLCode"/>
        </w:rPr>
        <w:t>]])</w:t>
      </w:r>
    </w:p>
    <w:p w14:paraId="747F051A" w14:textId="77777777" w:rsidR="00110ED0" w:rsidRDefault="00110ED0" w:rsidP="00110ED0">
      <w:pPr>
        <w:pStyle w:val="HTMLPreformatted"/>
        <w:rPr>
          <w:rStyle w:val="HTMLCode"/>
        </w:rPr>
      </w:pPr>
      <w:r>
        <w:rPr>
          <w:rStyle w:val="HTMLCode"/>
        </w:rPr>
        <w:t xml:space="preserve">y = </w:t>
      </w:r>
      <w:proofErr w:type="gramStart"/>
      <w:r>
        <w:rPr>
          <w:rStyle w:val="HTMLCode"/>
        </w:rPr>
        <w:t>np.array</w:t>
      </w:r>
      <w:proofErr w:type="gramEnd"/>
      <w:r>
        <w:rPr>
          <w:rStyle w:val="HTMLCode"/>
        </w:rPr>
        <w:t>([</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w:t>
      </w:r>
    </w:p>
    <w:p w14:paraId="47F3A8C9" w14:textId="77777777" w:rsidR="00110ED0" w:rsidRDefault="00110ED0" w:rsidP="00110ED0">
      <w:pPr>
        <w:pStyle w:val="HTMLPreformatted"/>
        <w:rPr>
          <w:rStyle w:val="HTMLCode"/>
        </w:rPr>
      </w:pPr>
    </w:p>
    <w:p w14:paraId="699F080D" w14:textId="77777777" w:rsidR="00110ED0" w:rsidRDefault="00110ED0" w:rsidP="00110ED0">
      <w:pPr>
        <w:pStyle w:val="HTMLPreformatted"/>
        <w:rPr>
          <w:rStyle w:val="HTMLCode"/>
        </w:rPr>
      </w:pPr>
      <w:r>
        <w:rPr>
          <w:rStyle w:val="hljs-comment"/>
        </w:rPr>
        <w:t># Create a pipeline with imputation and Naïve Bayes</w:t>
      </w:r>
    </w:p>
    <w:p w14:paraId="1504BD2E" w14:textId="77777777" w:rsidR="00110ED0" w:rsidRDefault="00110ED0" w:rsidP="00110ED0">
      <w:pPr>
        <w:pStyle w:val="HTMLPreformatted"/>
        <w:rPr>
          <w:rStyle w:val="HTMLCode"/>
        </w:rPr>
      </w:pPr>
      <w:r>
        <w:rPr>
          <w:rStyle w:val="HTMLCode"/>
        </w:rPr>
        <w:t>pipeline = make_</w:t>
      </w:r>
      <w:proofErr w:type="gramStart"/>
      <w:r>
        <w:rPr>
          <w:rStyle w:val="HTMLCode"/>
        </w:rPr>
        <w:t>pipeline(</w:t>
      </w:r>
      <w:proofErr w:type="gramEnd"/>
      <w:r>
        <w:rPr>
          <w:rStyle w:val="HTMLCode"/>
        </w:rPr>
        <w:t>SimpleImputer(strategy=</w:t>
      </w:r>
      <w:r>
        <w:rPr>
          <w:rStyle w:val="hljs-string"/>
        </w:rPr>
        <w:t>'mean'</w:t>
      </w:r>
      <w:r>
        <w:rPr>
          <w:rStyle w:val="HTMLCode"/>
        </w:rPr>
        <w:t>), GaussianNB())</w:t>
      </w:r>
    </w:p>
    <w:p w14:paraId="71DA5B1C" w14:textId="77777777" w:rsidR="00110ED0" w:rsidRDefault="00110ED0" w:rsidP="00110ED0">
      <w:pPr>
        <w:pStyle w:val="HTMLPreformatted"/>
        <w:rPr>
          <w:rStyle w:val="HTMLCode"/>
        </w:rPr>
      </w:pPr>
    </w:p>
    <w:p w14:paraId="60E6335C" w14:textId="77777777" w:rsidR="00110ED0" w:rsidRDefault="00110ED0" w:rsidP="00110ED0">
      <w:pPr>
        <w:pStyle w:val="HTMLPreformatted"/>
        <w:rPr>
          <w:rStyle w:val="HTMLCode"/>
        </w:rPr>
      </w:pPr>
      <w:r>
        <w:rPr>
          <w:rStyle w:val="hljs-comment"/>
        </w:rPr>
        <w:t># Fit the model</w:t>
      </w:r>
    </w:p>
    <w:p w14:paraId="7A4D49BA" w14:textId="77777777" w:rsidR="00110ED0" w:rsidRDefault="00110ED0" w:rsidP="00110ED0">
      <w:pPr>
        <w:pStyle w:val="HTMLPreformatted"/>
        <w:rPr>
          <w:rStyle w:val="HTMLCode"/>
        </w:rPr>
      </w:pPr>
      <w:proofErr w:type="gramStart"/>
      <w:r>
        <w:rPr>
          <w:rStyle w:val="HTMLCode"/>
        </w:rPr>
        <w:t>pipeline.fit(</w:t>
      </w:r>
      <w:proofErr w:type="gramEnd"/>
      <w:r>
        <w:rPr>
          <w:rStyle w:val="HTMLCode"/>
        </w:rPr>
        <w:t>X, y)</w:t>
      </w:r>
    </w:p>
    <w:p w14:paraId="021267B3" w14:textId="77777777" w:rsidR="00110ED0" w:rsidRDefault="00110ED0" w:rsidP="00110ED0">
      <w:pPr>
        <w:pStyle w:val="HTMLPreformatted"/>
        <w:rPr>
          <w:rStyle w:val="HTMLCode"/>
        </w:rPr>
      </w:pPr>
    </w:p>
    <w:p w14:paraId="1720ECB6" w14:textId="77777777" w:rsidR="00110ED0" w:rsidRDefault="00110ED0" w:rsidP="00110ED0">
      <w:pPr>
        <w:pStyle w:val="HTMLPreformatted"/>
        <w:rPr>
          <w:rStyle w:val="HTMLCode"/>
        </w:rPr>
      </w:pPr>
      <w:r>
        <w:rPr>
          <w:rStyle w:val="hljs-comment"/>
        </w:rPr>
        <w:t># Predict</w:t>
      </w:r>
    </w:p>
    <w:p w14:paraId="6525BBD0" w14:textId="77777777" w:rsidR="00110ED0" w:rsidRDefault="00110ED0" w:rsidP="00110ED0">
      <w:pPr>
        <w:pStyle w:val="HTMLPreformatted"/>
        <w:rPr>
          <w:rStyle w:val="HTMLCode"/>
        </w:rPr>
      </w:pPr>
      <w:r>
        <w:rPr>
          <w:rStyle w:val="HTMLCode"/>
        </w:rPr>
        <w:t xml:space="preserve">X_test = </w:t>
      </w:r>
      <w:proofErr w:type="gramStart"/>
      <w:r>
        <w:rPr>
          <w:rStyle w:val="HTMLCode"/>
        </w:rPr>
        <w:t>np.array</w:t>
      </w:r>
      <w:proofErr w:type="gramEnd"/>
      <w:r>
        <w:rPr>
          <w:rStyle w:val="HTMLCode"/>
        </w:rPr>
        <w:t>([[</w:t>
      </w:r>
      <w:r>
        <w:rPr>
          <w:rStyle w:val="hljs-number"/>
        </w:rPr>
        <w:t>2</w:t>
      </w:r>
      <w:r>
        <w:rPr>
          <w:rStyle w:val="HTMLCode"/>
        </w:rPr>
        <w:t xml:space="preserve">, np.nan, </w:t>
      </w:r>
      <w:r>
        <w:rPr>
          <w:rStyle w:val="hljs-number"/>
        </w:rPr>
        <w:t>3</w:t>
      </w:r>
      <w:r>
        <w:rPr>
          <w:rStyle w:val="HTMLCode"/>
        </w:rPr>
        <w:t>]])</w:t>
      </w:r>
    </w:p>
    <w:p w14:paraId="73A30628" w14:textId="77777777" w:rsidR="00110ED0" w:rsidRDefault="00110ED0" w:rsidP="00110ED0">
      <w:pPr>
        <w:pStyle w:val="HTMLPreformatted"/>
        <w:rPr>
          <w:rStyle w:val="HTMLCode"/>
        </w:rPr>
      </w:pPr>
      <w:r>
        <w:rPr>
          <w:rStyle w:val="HTMLCode"/>
        </w:rPr>
        <w:t xml:space="preserve">predictions = </w:t>
      </w:r>
      <w:proofErr w:type="gramStart"/>
      <w:r>
        <w:rPr>
          <w:rStyle w:val="HTMLCode"/>
        </w:rPr>
        <w:t>pipeline.predict</w:t>
      </w:r>
      <w:proofErr w:type="gramEnd"/>
      <w:r>
        <w:rPr>
          <w:rStyle w:val="HTMLCode"/>
        </w:rPr>
        <w:t>(X_test)</w:t>
      </w:r>
    </w:p>
    <w:p w14:paraId="50302670" w14:textId="77777777" w:rsidR="00110ED0" w:rsidRDefault="00110ED0" w:rsidP="00110ED0">
      <w:pPr>
        <w:pStyle w:val="HTMLPreformatted"/>
        <w:rPr>
          <w:rStyle w:val="HTMLCode"/>
        </w:rPr>
      </w:pPr>
      <w:r>
        <w:rPr>
          <w:rStyle w:val="hljs-builtin"/>
        </w:rPr>
        <w:t>print</w:t>
      </w:r>
      <w:r>
        <w:rPr>
          <w:rStyle w:val="HTMLCode"/>
        </w:rPr>
        <w:t>(predictions)</w:t>
      </w:r>
    </w:p>
    <w:p w14:paraId="623F84E8" w14:textId="77777777" w:rsidR="00110ED0" w:rsidRDefault="00110ED0" w:rsidP="00110ED0">
      <w:pPr>
        <w:pStyle w:val="NormalWeb"/>
      </w:pPr>
      <w:r>
        <w:t>In this example:</w:t>
      </w:r>
    </w:p>
    <w:p w14:paraId="39DA998A" w14:textId="77777777" w:rsidR="00110ED0" w:rsidRDefault="00110ED0" w:rsidP="00110ED0">
      <w:pPr>
        <w:numPr>
          <w:ilvl w:val="0"/>
          <w:numId w:val="117"/>
        </w:numPr>
        <w:suppressAutoHyphens w:val="0"/>
        <w:autoSpaceDN/>
        <w:spacing w:before="100" w:beforeAutospacing="1" w:after="100" w:afterAutospacing="1" w:line="240" w:lineRule="auto"/>
      </w:pPr>
      <w:r>
        <w:rPr>
          <w:rStyle w:val="HTMLCode"/>
          <w:rFonts w:eastAsia="Calibri"/>
        </w:rPr>
        <w:t>SimpleImputer(strategy='mean')</w:t>
      </w:r>
      <w:r>
        <w:t xml:space="preserve"> replaces missing values with the mean of the respective feature.</w:t>
      </w:r>
    </w:p>
    <w:p w14:paraId="12411422" w14:textId="77777777" w:rsidR="00110ED0" w:rsidRDefault="00110ED0" w:rsidP="00110ED0">
      <w:pPr>
        <w:numPr>
          <w:ilvl w:val="0"/>
          <w:numId w:val="117"/>
        </w:numPr>
        <w:suppressAutoHyphens w:val="0"/>
        <w:autoSpaceDN/>
        <w:spacing w:before="100" w:beforeAutospacing="1" w:after="100" w:afterAutospacing="1" w:line="240" w:lineRule="auto"/>
      </w:pPr>
      <w:proofErr w:type="gramStart"/>
      <w:r>
        <w:rPr>
          <w:rStyle w:val="HTMLCode"/>
          <w:rFonts w:eastAsia="Calibri"/>
        </w:rPr>
        <w:t>GaussianNB(</w:t>
      </w:r>
      <w:proofErr w:type="gramEnd"/>
      <w:r>
        <w:rPr>
          <w:rStyle w:val="HTMLCode"/>
          <w:rFonts w:eastAsia="Calibri"/>
        </w:rPr>
        <w:t>)</w:t>
      </w:r>
      <w:r>
        <w:t xml:space="preserve"> is the Naïve Bayes classifier.</w:t>
      </w:r>
    </w:p>
    <w:p w14:paraId="65AE1D63" w14:textId="77777777" w:rsidR="00110ED0" w:rsidRDefault="00110ED0" w:rsidP="00110ED0">
      <w:pPr>
        <w:numPr>
          <w:ilvl w:val="0"/>
          <w:numId w:val="117"/>
        </w:numPr>
        <w:suppressAutoHyphens w:val="0"/>
        <w:autoSpaceDN/>
        <w:spacing w:before="100" w:beforeAutospacing="1" w:after="100" w:afterAutospacing="1" w:line="240" w:lineRule="auto"/>
      </w:pPr>
      <w:r>
        <w:t>The pipeline ensures that imputation is applied before fitting and predicting with the classifier.</w:t>
      </w:r>
    </w:p>
    <w:p w14:paraId="63AA5247" w14:textId="77777777" w:rsidR="00110ED0" w:rsidRDefault="00110ED0" w:rsidP="00110ED0">
      <w:pPr>
        <w:pStyle w:val="Heading3"/>
      </w:pPr>
      <w:r>
        <w:lastRenderedPageBreak/>
        <w:t>Summary</w:t>
      </w:r>
    </w:p>
    <w:p w14:paraId="18235C8A" w14:textId="77777777" w:rsidR="00110ED0" w:rsidRDefault="00110ED0" w:rsidP="00110ED0">
      <w:pPr>
        <w:pStyle w:val="NormalWeb"/>
      </w:pPr>
      <w:r>
        <w:t>Handling missing values in Naïve Bayes involves:</w:t>
      </w:r>
    </w:p>
    <w:p w14:paraId="1FA1DF72" w14:textId="77777777" w:rsidR="00110ED0" w:rsidRDefault="00110ED0" w:rsidP="00110ED0">
      <w:pPr>
        <w:numPr>
          <w:ilvl w:val="0"/>
          <w:numId w:val="118"/>
        </w:numPr>
        <w:suppressAutoHyphens w:val="0"/>
        <w:autoSpaceDN/>
        <w:spacing w:before="100" w:beforeAutospacing="1" w:after="100" w:afterAutospacing="1" w:line="240" w:lineRule="auto"/>
      </w:pPr>
      <w:r>
        <w:t>Ignoring missing values during likelihood computation.</w:t>
      </w:r>
    </w:p>
    <w:p w14:paraId="2005CC91" w14:textId="77777777" w:rsidR="00110ED0" w:rsidRDefault="00110ED0" w:rsidP="00110ED0">
      <w:pPr>
        <w:numPr>
          <w:ilvl w:val="0"/>
          <w:numId w:val="118"/>
        </w:numPr>
        <w:suppressAutoHyphens w:val="0"/>
        <w:autoSpaceDN/>
        <w:spacing w:before="100" w:beforeAutospacing="1" w:after="100" w:afterAutospacing="1" w:line="240" w:lineRule="auto"/>
      </w:pPr>
      <w:r>
        <w:t>Imputing missing values using statistical or machine learning methods.</w:t>
      </w:r>
    </w:p>
    <w:p w14:paraId="19859A57" w14:textId="77777777" w:rsidR="00110ED0" w:rsidRDefault="00110ED0" w:rsidP="00110ED0">
      <w:pPr>
        <w:numPr>
          <w:ilvl w:val="0"/>
          <w:numId w:val="118"/>
        </w:numPr>
        <w:suppressAutoHyphens w:val="0"/>
        <w:autoSpaceDN/>
        <w:spacing w:before="100" w:beforeAutospacing="1" w:after="100" w:afterAutospacing="1" w:line="240" w:lineRule="auto"/>
      </w:pPr>
      <w:r>
        <w:t>Using probabilistic imputation to marginalize over missing feature values.</w:t>
      </w:r>
    </w:p>
    <w:p w14:paraId="357EAFE8" w14:textId="77777777" w:rsidR="00110ED0" w:rsidRDefault="00110ED0" w:rsidP="00110ED0">
      <w:pPr>
        <w:numPr>
          <w:ilvl w:val="0"/>
          <w:numId w:val="118"/>
        </w:numPr>
        <w:suppressAutoHyphens w:val="0"/>
        <w:autoSpaceDN/>
        <w:spacing w:before="100" w:beforeAutospacing="1" w:after="100" w:afterAutospacing="1" w:line="240" w:lineRule="auto"/>
      </w:pPr>
      <w:r>
        <w:t>Introducing indicator variables to flag missingness explicitly.</w:t>
      </w:r>
    </w:p>
    <w:p w14:paraId="582F28E1" w14:textId="77777777" w:rsidR="00110ED0" w:rsidRDefault="00110ED0" w:rsidP="00110ED0">
      <w:pPr>
        <w:pStyle w:val="NormalWeb"/>
      </w:pPr>
      <w:r>
        <w:t>The choice of strategy depends on the nature of the data and the specific problem being addressed.</w:t>
      </w:r>
    </w:p>
    <w:p w14:paraId="0BDB49FB" w14:textId="24401229" w:rsidR="00110ED0" w:rsidRDefault="00110ED0" w:rsidP="009F0B62">
      <w:pPr>
        <w:rPr>
          <w:rFonts w:ascii="Times New Roman" w:eastAsia="Times New Roman" w:hAnsi="Times New Roman"/>
          <w:b/>
          <w:bCs/>
          <w:sz w:val="32"/>
          <w:szCs w:val="32"/>
          <w:lang w:eastAsia="en-IN"/>
        </w:rPr>
      </w:pPr>
    </w:p>
    <w:p w14:paraId="4C55339F" w14:textId="4B173A44" w:rsidR="00A915F7" w:rsidRDefault="00A915F7" w:rsidP="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Q- 28. </w:t>
      </w:r>
      <w:r w:rsidRPr="00A915F7">
        <w:rPr>
          <w:rFonts w:ascii="Times New Roman" w:eastAsia="Times New Roman" w:hAnsi="Times New Roman"/>
          <w:b/>
          <w:bCs/>
          <w:sz w:val="32"/>
          <w:szCs w:val="32"/>
          <w:lang w:eastAsia="en-IN"/>
        </w:rPr>
        <w:t>What are some common applications of Naïve Bayes</w:t>
      </w:r>
      <w:r>
        <w:rPr>
          <w:rFonts w:ascii="Times New Roman" w:eastAsia="Times New Roman" w:hAnsi="Times New Roman"/>
          <w:b/>
          <w:bCs/>
          <w:sz w:val="32"/>
          <w:szCs w:val="32"/>
          <w:lang w:eastAsia="en-IN"/>
        </w:rPr>
        <w:t>?</w:t>
      </w:r>
    </w:p>
    <w:p w14:paraId="0152DA5E" w14:textId="77777777" w:rsidR="00A915F7" w:rsidRDefault="00A915F7" w:rsidP="00A915F7">
      <w:pPr>
        <w:pStyle w:val="NormalWeb"/>
      </w:pPr>
      <w:r>
        <w:rPr>
          <w:b/>
          <w:bCs/>
          <w:sz w:val="32"/>
          <w:szCs w:val="32"/>
        </w:rPr>
        <w:t xml:space="preserve">Ans. </w:t>
      </w:r>
      <w:r>
        <w:t>Naïve Bayes is a popular and versatile classification algorithm used in a wide range of applications due to its simplicity, efficiency, and relatively good performance even with limited data. Here are some common applications of Naïve Bayes:</w:t>
      </w:r>
    </w:p>
    <w:p w14:paraId="62900630" w14:textId="77777777" w:rsidR="00A915F7" w:rsidRDefault="00A915F7" w:rsidP="00A915F7">
      <w:pPr>
        <w:pStyle w:val="Heading3"/>
      </w:pPr>
      <w:r>
        <w:t>1. Text Classification</w:t>
      </w:r>
    </w:p>
    <w:p w14:paraId="4A4A4890" w14:textId="77777777" w:rsidR="00A915F7" w:rsidRDefault="00A915F7" w:rsidP="00A915F7">
      <w:pPr>
        <w:pStyle w:val="NormalWeb"/>
      </w:pPr>
      <w:r>
        <w:rPr>
          <w:rStyle w:val="Strong"/>
        </w:rPr>
        <w:t>Spam Filtering</w:t>
      </w:r>
      <w:r>
        <w:t>:</w:t>
      </w:r>
    </w:p>
    <w:p w14:paraId="1ECE9B8C" w14:textId="77777777" w:rsidR="00A915F7" w:rsidRDefault="00A915F7" w:rsidP="00A915F7">
      <w:pPr>
        <w:numPr>
          <w:ilvl w:val="0"/>
          <w:numId w:val="119"/>
        </w:numPr>
        <w:suppressAutoHyphens w:val="0"/>
        <w:autoSpaceDN/>
        <w:spacing w:before="100" w:beforeAutospacing="1" w:after="100" w:afterAutospacing="1" w:line="240" w:lineRule="auto"/>
      </w:pPr>
      <w:r>
        <w:t>Classifying emails as spam or not spam based on the frequency of certain words.</w:t>
      </w:r>
    </w:p>
    <w:p w14:paraId="77321E86" w14:textId="77777777" w:rsidR="00A915F7" w:rsidRDefault="00A915F7" w:rsidP="00A915F7">
      <w:pPr>
        <w:numPr>
          <w:ilvl w:val="0"/>
          <w:numId w:val="119"/>
        </w:numPr>
        <w:suppressAutoHyphens w:val="0"/>
        <w:autoSpaceDN/>
        <w:spacing w:before="100" w:beforeAutospacing="1" w:after="100" w:afterAutospacing="1" w:line="240" w:lineRule="auto"/>
      </w:pPr>
      <w:r>
        <w:t>Widely used in email filtering systems.</w:t>
      </w:r>
    </w:p>
    <w:p w14:paraId="58CA049F" w14:textId="77777777" w:rsidR="00A915F7" w:rsidRDefault="00A915F7" w:rsidP="00A915F7">
      <w:pPr>
        <w:pStyle w:val="NormalWeb"/>
      </w:pPr>
      <w:r>
        <w:rPr>
          <w:rStyle w:val="Strong"/>
        </w:rPr>
        <w:t>Sentiment Analysis</w:t>
      </w:r>
      <w:r>
        <w:t>:</w:t>
      </w:r>
    </w:p>
    <w:p w14:paraId="59203109" w14:textId="77777777" w:rsidR="00A915F7" w:rsidRDefault="00A915F7" w:rsidP="00A915F7">
      <w:pPr>
        <w:numPr>
          <w:ilvl w:val="0"/>
          <w:numId w:val="120"/>
        </w:numPr>
        <w:suppressAutoHyphens w:val="0"/>
        <w:autoSpaceDN/>
        <w:spacing w:before="100" w:beforeAutospacing="1" w:after="100" w:afterAutospacing="1" w:line="240" w:lineRule="auto"/>
      </w:pPr>
      <w:r>
        <w:t>Determining the sentiment (positive, negative, neutral) of a text, such as product reviews, social media posts, or movie reviews.</w:t>
      </w:r>
    </w:p>
    <w:p w14:paraId="430607FA" w14:textId="77777777" w:rsidR="00A915F7" w:rsidRDefault="00A915F7" w:rsidP="00A915F7">
      <w:pPr>
        <w:numPr>
          <w:ilvl w:val="0"/>
          <w:numId w:val="120"/>
        </w:numPr>
        <w:suppressAutoHyphens w:val="0"/>
        <w:autoSpaceDN/>
        <w:spacing w:before="100" w:beforeAutospacing="1" w:after="100" w:afterAutospacing="1" w:line="240" w:lineRule="auto"/>
      </w:pPr>
      <w:r>
        <w:t>Useful in understanding customer opinions and feedback.</w:t>
      </w:r>
    </w:p>
    <w:p w14:paraId="596CD643" w14:textId="77777777" w:rsidR="00A915F7" w:rsidRDefault="00A915F7" w:rsidP="00A915F7">
      <w:pPr>
        <w:pStyle w:val="NormalWeb"/>
      </w:pPr>
      <w:r>
        <w:rPr>
          <w:rStyle w:val="Strong"/>
        </w:rPr>
        <w:t>Document Categorization</w:t>
      </w:r>
      <w:r>
        <w:t>:</w:t>
      </w:r>
    </w:p>
    <w:p w14:paraId="3F64BD61" w14:textId="77777777" w:rsidR="00A915F7" w:rsidRDefault="00A915F7" w:rsidP="00A915F7">
      <w:pPr>
        <w:numPr>
          <w:ilvl w:val="0"/>
          <w:numId w:val="121"/>
        </w:numPr>
        <w:suppressAutoHyphens w:val="0"/>
        <w:autoSpaceDN/>
        <w:spacing w:before="100" w:beforeAutospacing="1" w:after="100" w:afterAutospacing="1" w:line="240" w:lineRule="auto"/>
      </w:pPr>
      <w:r>
        <w:t>Assigning documents to predefined categories based on their content.</w:t>
      </w:r>
    </w:p>
    <w:p w14:paraId="16C20171" w14:textId="77777777" w:rsidR="00A915F7" w:rsidRDefault="00A915F7" w:rsidP="00A915F7">
      <w:pPr>
        <w:numPr>
          <w:ilvl w:val="0"/>
          <w:numId w:val="121"/>
        </w:numPr>
        <w:suppressAutoHyphens w:val="0"/>
        <w:autoSpaceDN/>
        <w:spacing w:before="100" w:beforeAutospacing="1" w:after="100" w:afterAutospacing="1" w:line="240" w:lineRule="auto"/>
      </w:pPr>
      <w:r>
        <w:t>Applied in news categorization, academic paper classification, and organizing digital libraries.</w:t>
      </w:r>
    </w:p>
    <w:p w14:paraId="2BBDFF4E" w14:textId="77777777" w:rsidR="00A915F7" w:rsidRDefault="00A915F7" w:rsidP="00A915F7">
      <w:pPr>
        <w:pStyle w:val="Heading3"/>
      </w:pPr>
      <w:r>
        <w:t>2. Medical Diagnosis</w:t>
      </w:r>
    </w:p>
    <w:p w14:paraId="32F8101B" w14:textId="77777777" w:rsidR="00A915F7" w:rsidRDefault="00A915F7" w:rsidP="00A915F7">
      <w:pPr>
        <w:pStyle w:val="NormalWeb"/>
      </w:pPr>
      <w:r>
        <w:rPr>
          <w:rStyle w:val="Strong"/>
        </w:rPr>
        <w:t>Disease Prediction</w:t>
      </w:r>
      <w:r>
        <w:t>:</w:t>
      </w:r>
    </w:p>
    <w:p w14:paraId="718E9B32" w14:textId="77777777" w:rsidR="00A915F7" w:rsidRDefault="00A915F7" w:rsidP="00A915F7">
      <w:pPr>
        <w:numPr>
          <w:ilvl w:val="0"/>
          <w:numId w:val="122"/>
        </w:numPr>
        <w:suppressAutoHyphens w:val="0"/>
        <w:autoSpaceDN/>
        <w:spacing w:before="100" w:beforeAutospacing="1" w:after="100" w:afterAutospacing="1" w:line="240" w:lineRule="auto"/>
      </w:pPr>
      <w:r>
        <w:t>Predicting the likelihood of diseases based on patient symptoms and medical history.</w:t>
      </w:r>
    </w:p>
    <w:p w14:paraId="06E4C0A2" w14:textId="77777777" w:rsidR="00A915F7" w:rsidRDefault="00A915F7" w:rsidP="00A915F7">
      <w:pPr>
        <w:numPr>
          <w:ilvl w:val="0"/>
          <w:numId w:val="122"/>
        </w:numPr>
        <w:suppressAutoHyphens w:val="0"/>
        <w:autoSpaceDN/>
        <w:spacing w:before="100" w:beforeAutospacing="1" w:after="100" w:afterAutospacing="1" w:line="240" w:lineRule="auto"/>
      </w:pPr>
      <w:r>
        <w:t>Helps in early diagnosis and treatment planning.</w:t>
      </w:r>
    </w:p>
    <w:p w14:paraId="10BEB6E2" w14:textId="77777777" w:rsidR="00A915F7" w:rsidRDefault="00A915F7" w:rsidP="00A915F7">
      <w:pPr>
        <w:pStyle w:val="NormalWeb"/>
      </w:pPr>
      <w:r>
        <w:rPr>
          <w:rStyle w:val="Strong"/>
        </w:rPr>
        <w:t>Genetic Data Analysis</w:t>
      </w:r>
      <w:r>
        <w:t>:</w:t>
      </w:r>
    </w:p>
    <w:p w14:paraId="7F7AC022" w14:textId="77777777" w:rsidR="00A915F7" w:rsidRDefault="00A915F7" w:rsidP="00A915F7">
      <w:pPr>
        <w:numPr>
          <w:ilvl w:val="0"/>
          <w:numId w:val="123"/>
        </w:numPr>
        <w:suppressAutoHyphens w:val="0"/>
        <w:autoSpaceDN/>
        <w:spacing w:before="100" w:beforeAutospacing="1" w:after="100" w:afterAutospacing="1" w:line="240" w:lineRule="auto"/>
      </w:pPr>
      <w:r>
        <w:t>Classifying genetic data to predict the presence of genetic disorders.</w:t>
      </w:r>
    </w:p>
    <w:p w14:paraId="2329D5DC" w14:textId="77777777" w:rsidR="00A915F7" w:rsidRDefault="00A915F7" w:rsidP="00A915F7">
      <w:pPr>
        <w:numPr>
          <w:ilvl w:val="0"/>
          <w:numId w:val="123"/>
        </w:numPr>
        <w:suppressAutoHyphens w:val="0"/>
        <w:autoSpaceDN/>
        <w:spacing w:before="100" w:beforeAutospacing="1" w:after="100" w:afterAutospacing="1" w:line="240" w:lineRule="auto"/>
      </w:pPr>
      <w:r>
        <w:t>Used in personalized medicine and genetic counseling.</w:t>
      </w:r>
    </w:p>
    <w:p w14:paraId="16FE15FE" w14:textId="77777777" w:rsidR="00A915F7" w:rsidRDefault="00A915F7" w:rsidP="00A915F7">
      <w:pPr>
        <w:pStyle w:val="Heading3"/>
      </w:pPr>
      <w:r>
        <w:t>3. Recommendation Systems</w:t>
      </w:r>
    </w:p>
    <w:p w14:paraId="2C9E662D" w14:textId="77777777" w:rsidR="00A915F7" w:rsidRDefault="00A915F7" w:rsidP="00A915F7">
      <w:pPr>
        <w:pStyle w:val="NormalWeb"/>
      </w:pPr>
      <w:r>
        <w:rPr>
          <w:rStyle w:val="Strong"/>
        </w:rPr>
        <w:t>Product Recommendation</w:t>
      </w:r>
      <w:r>
        <w:t>:</w:t>
      </w:r>
    </w:p>
    <w:p w14:paraId="53C288F7" w14:textId="77777777" w:rsidR="00A915F7" w:rsidRDefault="00A915F7" w:rsidP="00A915F7">
      <w:pPr>
        <w:numPr>
          <w:ilvl w:val="0"/>
          <w:numId w:val="124"/>
        </w:numPr>
        <w:suppressAutoHyphens w:val="0"/>
        <w:autoSpaceDN/>
        <w:spacing w:before="100" w:beforeAutospacing="1" w:after="100" w:afterAutospacing="1" w:line="240" w:lineRule="auto"/>
      </w:pPr>
      <w:r>
        <w:lastRenderedPageBreak/>
        <w:t>Recommending products to users based on their past behavior and preferences.</w:t>
      </w:r>
    </w:p>
    <w:p w14:paraId="690D438B" w14:textId="77777777" w:rsidR="00A915F7" w:rsidRDefault="00A915F7" w:rsidP="00A915F7">
      <w:pPr>
        <w:numPr>
          <w:ilvl w:val="0"/>
          <w:numId w:val="124"/>
        </w:numPr>
        <w:suppressAutoHyphens w:val="0"/>
        <w:autoSpaceDN/>
        <w:spacing w:before="100" w:beforeAutospacing="1" w:after="100" w:afterAutospacing="1" w:line="240" w:lineRule="auto"/>
      </w:pPr>
      <w:r>
        <w:t>Used in e-commerce platforms to improve user experience and increase sales.</w:t>
      </w:r>
    </w:p>
    <w:p w14:paraId="3CE52734" w14:textId="77777777" w:rsidR="00A915F7" w:rsidRDefault="00A915F7" w:rsidP="00A915F7">
      <w:pPr>
        <w:pStyle w:val="NormalWeb"/>
      </w:pPr>
      <w:r>
        <w:rPr>
          <w:rStyle w:val="Strong"/>
        </w:rPr>
        <w:t>Content Recommendation</w:t>
      </w:r>
      <w:r>
        <w:t>:</w:t>
      </w:r>
    </w:p>
    <w:p w14:paraId="3E1DCB76" w14:textId="77777777" w:rsidR="00A915F7" w:rsidRDefault="00A915F7" w:rsidP="00A915F7">
      <w:pPr>
        <w:numPr>
          <w:ilvl w:val="0"/>
          <w:numId w:val="125"/>
        </w:numPr>
        <w:suppressAutoHyphens w:val="0"/>
        <w:autoSpaceDN/>
        <w:spacing w:before="100" w:beforeAutospacing="1" w:after="100" w:afterAutospacing="1" w:line="240" w:lineRule="auto"/>
      </w:pPr>
      <w:r>
        <w:t>Suggesting relevant articles, videos, or music to users based on their past interactions.</w:t>
      </w:r>
    </w:p>
    <w:p w14:paraId="181331FB" w14:textId="77777777" w:rsidR="00A915F7" w:rsidRDefault="00A915F7" w:rsidP="00A915F7">
      <w:pPr>
        <w:numPr>
          <w:ilvl w:val="0"/>
          <w:numId w:val="125"/>
        </w:numPr>
        <w:suppressAutoHyphens w:val="0"/>
        <w:autoSpaceDN/>
        <w:spacing w:before="100" w:beforeAutospacing="1" w:after="100" w:afterAutospacing="1" w:line="240" w:lineRule="auto"/>
      </w:pPr>
      <w:r>
        <w:t>Commonly used in news websites, streaming services, and social media platforms.</w:t>
      </w:r>
    </w:p>
    <w:p w14:paraId="337121EE" w14:textId="77777777" w:rsidR="00A915F7" w:rsidRDefault="00A915F7" w:rsidP="00A915F7">
      <w:pPr>
        <w:pStyle w:val="Heading3"/>
      </w:pPr>
      <w:r>
        <w:t>4. Intrusion Detection</w:t>
      </w:r>
    </w:p>
    <w:p w14:paraId="162F86B3" w14:textId="77777777" w:rsidR="00A915F7" w:rsidRDefault="00A915F7" w:rsidP="00A915F7">
      <w:pPr>
        <w:pStyle w:val="NormalWeb"/>
      </w:pPr>
      <w:r>
        <w:rPr>
          <w:rStyle w:val="Strong"/>
        </w:rPr>
        <w:t>Network Security</w:t>
      </w:r>
      <w:r>
        <w:t>:</w:t>
      </w:r>
    </w:p>
    <w:p w14:paraId="384F2F55" w14:textId="77777777" w:rsidR="00A915F7" w:rsidRDefault="00A915F7" w:rsidP="00A915F7">
      <w:pPr>
        <w:numPr>
          <w:ilvl w:val="0"/>
          <w:numId w:val="126"/>
        </w:numPr>
        <w:suppressAutoHyphens w:val="0"/>
        <w:autoSpaceDN/>
        <w:spacing w:before="100" w:beforeAutospacing="1" w:after="100" w:afterAutospacing="1" w:line="240" w:lineRule="auto"/>
      </w:pPr>
      <w:r>
        <w:t>Detecting unusual network activity that may indicate a security breach or cyber attack.</w:t>
      </w:r>
    </w:p>
    <w:p w14:paraId="50D7B375" w14:textId="77777777" w:rsidR="00A915F7" w:rsidRDefault="00A915F7" w:rsidP="00A915F7">
      <w:pPr>
        <w:numPr>
          <w:ilvl w:val="0"/>
          <w:numId w:val="126"/>
        </w:numPr>
        <w:suppressAutoHyphens w:val="0"/>
        <w:autoSpaceDN/>
        <w:spacing w:before="100" w:beforeAutospacing="1" w:after="100" w:afterAutospacing="1" w:line="240" w:lineRule="auto"/>
      </w:pPr>
      <w:r>
        <w:t>Helps in maintaining the integrity and security of computer networks.</w:t>
      </w:r>
    </w:p>
    <w:p w14:paraId="7E0C78B3" w14:textId="77777777" w:rsidR="00A915F7" w:rsidRDefault="00A915F7" w:rsidP="00A915F7">
      <w:pPr>
        <w:pStyle w:val="Heading3"/>
      </w:pPr>
      <w:r>
        <w:t>5. Image Recognition</w:t>
      </w:r>
    </w:p>
    <w:p w14:paraId="3F7F6C21" w14:textId="77777777" w:rsidR="00A915F7" w:rsidRDefault="00A915F7" w:rsidP="00A915F7">
      <w:pPr>
        <w:pStyle w:val="NormalWeb"/>
      </w:pPr>
      <w:r>
        <w:rPr>
          <w:rStyle w:val="Strong"/>
        </w:rPr>
        <w:t>Face Recognition</w:t>
      </w:r>
      <w:r>
        <w:t>:</w:t>
      </w:r>
    </w:p>
    <w:p w14:paraId="166406A2" w14:textId="77777777" w:rsidR="00A915F7" w:rsidRDefault="00A915F7" w:rsidP="00A915F7">
      <w:pPr>
        <w:numPr>
          <w:ilvl w:val="0"/>
          <w:numId w:val="127"/>
        </w:numPr>
        <w:suppressAutoHyphens w:val="0"/>
        <w:autoSpaceDN/>
        <w:spacing w:before="100" w:beforeAutospacing="1" w:after="100" w:afterAutospacing="1" w:line="240" w:lineRule="auto"/>
      </w:pPr>
      <w:r>
        <w:t>Identifying or verifying individuals based on facial features.</w:t>
      </w:r>
    </w:p>
    <w:p w14:paraId="165F23C2" w14:textId="77777777" w:rsidR="00A915F7" w:rsidRDefault="00A915F7" w:rsidP="00A915F7">
      <w:pPr>
        <w:numPr>
          <w:ilvl w:val="0"/>
          <w:numId w:val="127"/>
        </w:numPr>
        <w:suppressAutoHyphens w:val="0"/>
        <w:autoSpaceDN/>
        <w:spacing w:before="100" w:beforeAutospacing="1" w:after="100" w:afterAutospacing="1" w:line="240" w:lineRule="auto"/>
      </w:pPr>
      <w:r>
        <w:t>Applied in security systems, access control, and social media tagging.</w:t>
      </w:r>
    </w:p>
    <w:p w14:paraId="5AEB9813" w14:textId="77777777" w:rsidR="00A915F7" w:rsidRDefault="00A915F7" w:rsidP="00A915F7">
      <w:pPr>
        <w:pStyle w:val="Heading3"/>
      </w:pPr>
      <w:r>
        <w:t>6. Market Research</w:t>
      </w:r>
    </w:p>
    <w:p w14:paraId="1B35FF80" w14:textId="77777777" w:rsidR="00A915F7" w:rsidRDefault="00A915F7" w:rsidP="00A915F7">
      <w:pPr>
        <w:pStyle w:val="NormalWeb"/>
      </w:pPr>
      <w:r>
        <w:rPr>
          <w:rStyle w:val="Strong"/>
        </w:rPr>
        <w:t>Customer Classification</w:t>
      </w:r>
      <w:r>
        <w:t>:</w:t>
      </w:r>
    </w:p>
    <w:p w14:paraId="019788E0" w14:textId="77777777" w:rsidR="00A915F7" w:rsidRDefault="00A915F7" w:rsidP="00A915F7">
      <w:pPr>
        <w:numPr>
          <w:ilvl w:val="0"/>
          <w:numId w:val="128"/>
        </w:numPr>
        <w:suppressAutoHyphens w:val="0"/>
        <w:autoSpaceDN/>
        <w:spacing w:before="100" w:beforeAutospacing="1" w:after="100" w:afterAutospacing="1" w:line="240" w:lineRule="auto"/>
      </w:pPr>
      <w:r>
        <w:t>Segmenting customers into different groups based on purchasing behavior, demographics, and preferences.</w:t>
      </w:r>
    </w:p>
    <w:p w14:paraId="2D6AB5C5" w14:textId="77777777" w:rsidR="00A915F7" w:rsidRDefault="00A915F7" w:rsidP="00A915F7">
      <w:pPr>
        <w:numPr>
          <w:ilvl w:val="0"/>
          <w:numId w:val="128"/>
        </w:numPr>
        <w:suppressAutoHyphens w:val="0"/>
        <w:autoSpaceDN/>
        <w:spacing w:before="100" w:beforeAutospacing="1" w:after="100" w:afterAutospacing="1" w:line="240" w:lineRule="auto"/>
      </w:pPr>
      <w:r>
        <w:t>Useful for targeted marketing and personalized advertising campaigns.</w:t>
      </w:r>
    </w:p>
    <w:p w14:paraId="71CC097A" w14:textId="77777777" w:rsidR="00A915F7" w:rsidRDefault="00A915F7" w:rsidP="00A915F7">
      <w:pPr>
        <w:pStyle w:val="Heading3"/>
      </w:pPr>
      <w:r>
        <w:t>7. Real-time Prediction Systems</w:t>
      </w:r>
    </w:p>
    <w:p w14:paraId="3B947A87" w14:textId="77777777" w:rsidR="00A915F7" w:rsidRDefault="00A915F7" w:rsidP="00A915F7">
      <w:pPr>
        <w:pStyle w:val="NormalWeb"/>
      </w:pPr>
      <w:r>
        <w:rPr>
          <w:rStyle w:val="Strong"/>
        </w:rPr>
        <w:t>Weather Prediction</w:t>
      </w:r>
      <w:r>
        <w:t>:</w:t>
      </w:r>
    </w:p>
    <w:p w14:paraId="4A2D702C" w14:textId="77777777" w:rsidR="00A915F7" w:rsidRDefault="00A915F7" w:rsidP="00A915F7">
      <w:pPr>
        <w:numPr>
          <w:ilvl w:val="0"/>
          <w:numId w:val="129"/>
        </w:numPr>
        <w:suppressAutoHyphens w:val="0"/>
        <w:autoSpaceDN/>
        <w:spacing w:before="100" w:beforeAutospacing="1" w:after="100" w:afterAutospacing="1" w:line="240" w:lineRule="auto"/>
      </w:pPr>
      <w:r>
        <w:t>Predicting weather conditions based on historical weather data.</w:t>
      </w:r>
    </w:p>
    <w:p w14:paraId="4C352DBD" w14:textId="77777777" w:rsidR="00A915F7" w:rsidRDefault="00A915F7" w:rsidP="00A915F7">
      <w:pPr>
        <w:numPr>
          <w:ilvl w:val="0"/>
          <w:numId w:val="129"/>
        </w:numPr>
        <w:suppressAutoHyphens w:val="0"/>
        <w:autoSpaceDN/>
        <w:spacing w:before="100" w:beforeAutospacing="1" w:after="100" w:afterAutospacing="1" w:line="240" w:lineRule="auto"/>
      </w:pPr>
      <w:r>
        <w:t>Assists in agricultural planning, disaster management, and daily decision-making.</w:t>
      </w:r>
    </w:p>
    <w:p w14:paraId="2F2878C3" w14:textId="77777777" w:rsidR="00A915F7" w:rsidRDefault="00A915F7" w:rsidP="00A915F7">
      <w:pPr>
        <w:pStyle w:val="Heading3"/>
      </w:pPr>
      <w:r>
        <w:t>8. Natural Language Processing (NLP)</w:t>
      </w:r>
    </w:p>
    <w:p w14:paraId="3EADA728" w14:textId="77777777" w:rsidR="00A915F7" w:rsidRDefault="00A915F7" w:rsidP="00A915F7">
      <w:pPr>
        <w:pStyle w:val="NormalWeb"/>
      </w:pPr>
      <w:r>
        <w:rPr>
          <w:rStyle w:val="Strong"/>
        </w:rPr>
        <w:t>Language Detection</w:t>
      </w:r>
      <w:r>
        <w:t>:</w:t>
      </w:r>
    </w:p>
    <w:p w14:paraId="26F28CF7" w14:textId="77777777" w:rsidR="00A915F7" w:rsidRDefault="00A915F7" w:rsidP="00A915F7">
      <w:pPr>
        <w:numPr>
          <w:ilvl w:val="0"/>
          <w:numId w:val="130"/>
        </w:numPr>
        <w:suppressAutoHyphens w:val="0"/>
        <w:autoSpaceDN/>
        <w:spacing w:before="100" w:beforeAutospacing="1" w:after="100" w:afterAutospacing="1" w:line="240" w:lineRule="auto"/>
      </w:pPr>
      <w:r>
        <w:t>Identifying the language of a given text.</w:t>
      </w:r>
    </w:p>
    <w:p w14:paraId="421694A1" w14:textId="77777777" w:rsidR="00A915F7" w:rsidRDefault="00A915F7" w:rsidP="00A915F7">
      <w:pPr>
        <w:numPr>
          <w:ilvl w:val="0"/>
          <w:numId w:val="130"/>
        </w:numPr>
        <w:suppressAutoHyphens w:val="0"/>
        <w:autoSpaceDN/>
        <w:spacing w:before="100" w:beforeAutospacing="1" w:after="100" w:afterAutospacing="1" w:line="240" w:lineRule="auto"/>
      </w:pPr>
      <w:r>
        <w:t>Used in multilingual content management and translation services.</w:t>
      </w:r>
    </w:p>
    <w:p w14:paraId="7750C777" w14:textId="77777777" w:rsidR="00A915F7" w:rsidRDefault="00A915F7" w:rsidP="00A915F7">
      <w:pPr>
        <w:pStyle w:val="NormalWeb"/>
      </w:pPr>
      <w:r>
        <w:rPr>
          <w:rStyle w:val="Strong"/>
        </w:rPr>
        <w:t>Part-of-Speech Tagging</w:t>
      </w:r>
      <w:r>
        <w:t>:</w:t>
      </w:r>
    </w:p>
    <w:p w14:paraId="71011E68" w14:textId="77777777" w:rsidR="00A915F7" w:rsidRDefault="00A915F7" w:rsidP="00A915F7">
      <w:pPr>
        <w:numPr>
          <w:ilvl w:val="0"/>
          <w:numId w:val="131"/>
        </w:numPr>
        <w:suppressAutoHyphens w:val="0"/>
        <w:autoSpaceDN/>
        <w:spacing w:before="100" w:beforeAutospacing="1" w:after="100" w:afterAutospacing="1" w:line="240" w:lineRule="auto"/>
      </w:pPr>
      <w:r>
        <w:t>Classifying words in a sentence as nouns, verbs, adjectives, etc.</w:t>
      </w:r>
    </w:p>
    <w:p w14:paraId="52F8777D" w14:textId="77777777" w:rsidR="00A915F7" w:rsidRDefault="00A915F7" w:rsidP="00A915F7">
      <w:pPr>
        <w:numPr>
          <w:ilvl w:val="0"/>
          <w:numId w:val="131"/>
        </w:numPr>
        <w:suppressAutoHyphens w:val="0"/>
        <w:autoSpaceDN/>
        <w:spacing w:before="100" w:beforeAutospacing="1" w:after="100" w:afterAutospacing="1" w:line="240" w:lineRule="auto"/>
      </w:pPr>
      <w:r>
        <w:t>Important for syntactic analysis and text parsing in NLP applications.</w:t>
      </w:r>
    </w:p>
    <w:p w14:paraId="210CCC0E" w14:textId="77777777" w:rsidR="00A915F7" w:rsidRDefault="00A915F7" w:rsidP="00A915F7">
      <w:pPr>
        <w:pStyle w:val="Heading3"/>
      </w:pPr>
      <w:r>
        <w:t>9. Fraud Detection</w:t>
      </w:r>
    </w:p>
    <w:p w14:paraId="02FD002B" w14:textId="77777777" w:rsidR="00A915F7" w:rsidRDefault="00A915F7" w:rsidP="00A915F7">
      <w:pPr>
        <w:pStyle w:val="NormalWeb"/>
      </w:pPr>
      <w:r>
        <w:rPr>
          <w:rStyle w:val="Strong"/>
        </w:rPr>
        <w:t>Credit Card Fraud Detection</w:t>
      </w:r>
      <w:r>
        <w:t>:</w:t>
      </w:r>
    </w:p>
    <w:p w14:paraId="3EFC253F" w14:textId="77777777" w:rsidR="00A915F7" w:rsidRDefault="00A915F7" w:rsidP="00A915F7">
      <w:pPr>
        <w:numPr>
          <w:ilvl w:val="0"/>
          <w:numId w:val="132"/>
        </w:numPr>
        <w:suppressAutoHyphens w:val="0"/>
        <w:autoSpaceDN/>
        <w:spacing w:before="100" w:beforeAutospacing="1" w:after="100" w:afterAutospacing="1" w:line="240" w:lineRule="auto"/>
      </w:pPr>
      <w:r>
        <w:lastRenderedPageBreak/>
        <w:t>Identifying fraudulent transactions based on spending patterns and other factors.</w:t>
      </w:r>
    </w:p>
    <w:p w14:paraId="6A2DC17F" w14:textId="77777777" w:rsidR="00A915F7" w:rsidRDefault="00A915F7" w:rsidP="00A915F7">
      <w:pPr>
        <w:numPr>
          <w:ilvl w:val="0"/>
          <w:numId w:val="132"/>
        </w:numPr>
        <w:suppressAutoHyphens w:val="0"/>
        <w:autoSpaceDN/>
        <w:spacing w:before="100" w:beforeAutospacing="1" w:after="100" w:afterAutospacing="1" w:line="240" w:lineRule="auto"/>
      </w:pPr>
      <w:r>
        <w:t>Helps in reducing financial losses and improving security in financial systems.</w:t>
      </w:r>
    </w:p>
    <w:p w14:paraId="3D55E5D3" w14:textId="78650D49" w:rsidR="00A915F7" w:rsidRDefault="00A915F7" w:rsidP="009F0B62">
      <w:pPr>
        <w:rPr>
          <w:rFonts w:ascii="Times New Roman" w:eastAsia="Times New Roman" w:hAnsi="Times New Roman"/>
          <w:b/>
          <w:bCs/>
          <w:sz w:val="32"/>
          <w:szCs w:val="32"/>
          <w:lang w:eastAsia="en-IN"/>
        </w:rPr>
      </w:pPr>
    </w:p>
    <w:p w14:paraId="4E4FC3E6" w14:textId="05786191" w:rsidR="00A915F7" w:rsidRDefault="00A915F7" w:rsidP="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Q-29. </w:t>
      </w:r>
      <w:r w:rsidRPr="00A915F7">
        <w:rPr>
          <w:rFonts w:ascii="Times New Roman" w:eastAsia="Times New Roman" w:hAnsi="Times New Roman"/>
          <w:b/>
          <w:bCs/>
          <w:sz w:val="32"/>
          <w:szCs w:val="32"/>
          <w:lang w:eastAsia="en-IN"/>
        </w:rPr>
        <w:t>Explain the concept of feature independence assumption in Naïve Bayes</w:t>
      </w:r>
      <w:r>
        <w:rPr>
          <w:rFonts w:ascii="Times New Roman" w:eastAsia="Times New Roman" w:hAnsi="Times New Roman"/>
          <w:b/>
          <w:bCs/>
          <w:sz w:val="32"/>
          <w:szCs w:val="32"/>
          <w:lang w:eastAsia="en-IN"/>
        </w:rPr>
        <w:t>.</w:t>
      </w:r>
    </w:p>
    <w:p w14:paraId="7F0D5760" w14:textId="77777777" w:rsidR="00A915F7" w:rsidRDefault="00A915F7" w:rsidP="00A915F7">
      <w:pPr>
        <w:pStyle w:val="NormalWeb"/>
      </w:pPr>
      <w:r>
        <w:rPr>
          <w:b/>
          <w:bCs/>
          <w:sz w:val="32"/>
          <w:szCs w:val="32"/>
        </w:rPr>
        <w:t xml:space="preserve">Ans. </w:t>
      </w:r>
      <w:r>
        <w:t>The concept of the feature independence assumption in Naïve Bayes is central to its functionality and simplicity. This assumption, often referred to as the "naïve" aspect of the algorithm, posits that the features (predictors) are conditionally independent of each other given the class label. Here's a detailed explanation of what this means and its implications:</w:t>
      </w:r>
    </w:p>
    <w:p w14:paraId="3DDDFC6E" w14:textId="77777777" w:rsidR="00A915F7" w:rsidRDefault="00A915F7" w:rsidP="00A915F7">
      <w:pPr>
        <w:pStyle w:val="Heading3"/>
      </w:pPr>
      <w:r>
        <w:t>Feature Independence Assumption</w:t>
      </w:r>
    </w:p>
    <w:p w14:paraId="0829D9DC" w14:textId="61357047" w:rsidR="00A915F7" w:rsidRDefault="00A915F7" w:rsidP="00A915F7">
      <w:pPr>
        <w:pStyle w:val="NormalWeb"/>
      </w:pPr>
      <w:r>
        <w:t xml:space="preserve">In a Naïve Bayes classifier, the probability of observing a particular set of features </w:t>
      </w:r>
      <w:r>
        <w:rPr>
          <w:rStyle w:val="katex-mathml"/>
        </w:rPr>
        <w:t>X=(x</w:t>
      </w:r>
      <w:proofErr w:type="gramStart"/>
      <w:r>
        <w:rPr>
          <w:rStyle w:val="katex-mathml"/>
        </w:rPr>
        <w:t>1,x</w:t>
      </w:r>
      <w:proofErr w:type="gramEnd"/>
      <w:r>
        <w:rPr>
          <w:rStyle w:val="katex-mathml"/>
        </w:rPr>
        <w:t>2,…,xn)</w:t>
      </w:r>
      <w:r>
        <w:t xml:space="preserve"> given a class </w:t>
      </w:r>
      <w:r>
        <w:rPr>
          <w:rStyle w:val="katex-mathml"/>
        </w:rPr>
        <w:t>C</w:t>
      </w:r>
      <w:r>
        <w:t xml:space="preserve"> is calculated by assuming that each feature </w:t>
      </w:r>
      <w:r>
        <w:rPr>
          <w:rStyle w:val="mord"/>
        </w:rPr>
        <w:t>xi</w:t>
      </w:r>
      <w:r>
        <w:rPr>
          <w:rStyle w:val="vlist-s"/>
        </w:rPr>
        <w:t>​</w:t>
      </w:r>
      <w:r>
        <w:t xml:space="preserve"> is independent of the others, given the class </w:t>
      </w:r>
      <w:r>
        <w:rPr>
          <w:rStyle w:val="mord"/>
        </w:rPr>
        <w:t>C</w:t>
      </w:r>
      <w:r>
        <w:t>. Mathematically, this can be expressed as:</w:t>
      </w:r>
    </w:p>
    <w:p w14:paraId="489794DA" w14:textId="5A2142FC" w:rsidR="00A915F7" w:rsidRDefault="00A915F7" w:rsidP="00A915F7">
      <w:pPr>
        <w:pStyle w:val="NormalWeb"/>
      </w:pPr>
      <w:r>
        <w:rPr>
          <w:rStyle w:val="katex-mathml"/>
        </w:rPr>
        <w:t>P(X</w:t>
      </w:r>
      <w:r>
        <w:rPr>
          <w:rStyle w:val="katex-mathml"/>
          <w:rFonts w:ascii="Cambria Math" w:hAnsi="Cambria Math" w:cs="Cambria Math"/>
        </w:rPr>
        <w:t>∣</w:t>
      </w:r>
      <w:proofErr w:type="gramStart"/>
      <w:r>
        <w:rPr>
          <w:rStyle w:val="katex-mathml"/>
        </w:rPr>
        <w:t>C)=</w:t>
      </w:r>
      <w:proofErr w:type="gramEnd"/>
      <w:r>
        <w:rPr>
          <w:rStyle w:val="katex-mathml"/>
        </w:rPr>
        <w:t>P(x1,x2,…,xn</w:t>
      </w:r>
      <w:r>
        <w:rPr>
          <w:rStyle w:val="katex-mathml"/>
          <w:rFonts w:ascii="Cambria Math" w:hAnsi="Cambria Math" w:cs="Cambria Math"/>
        </w:rPr>
        <w:t>∣</w:t>
      </w:r>
      <w:r>
        <w:rPr>
          <w:rStyle w:val="katex-mathml"/>
        </w:rPr>
        <w:t>C)≈P(x1</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P(x2</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P(xn</w:t>
      </w:r>
      <w:r>
        <w:rPr>
          <w:rStyle w:val="katex-mathml"/>
          <w:rFonts w:ascii="Cambria Math" w:hAnsi="Cambria Math" w:cs="Cambria Math"/>
        </w:rPr>
        <w:t>∣</w:t>
      </w:r>
      <w:r>
        <w:rPr>
          <w:rStyle w:val="katex-mathml"/>
        </w:rPr>
        <w:t>C)</w:t>
      </w:r>
    </w:p>
    <w:p w14:paraId="7A36576B" w14:textId="58E2C75C" w:rsidR="00A915F7" w:rsidRDefault="00A915F7" w:rsidP="00A915F7">
      <w:pPr>
        <w:pStyle w:val="NormalWeb"/>
      </w:pPr>
      <w:r>
        <w:t xml:space="preserve">This simplification allows the complex joint probability </w:t>
      </w:r>
      <w:r>
        <w:rPr>
          <w:rStyle w:val="katex-mathml"/>
        </w:rPr>
        <w:t>P(X</w:t>
      </w:r>
      <w:r>
        <w:rPr>
          <w:rStyle w:val="katex-mathml"/>
          <w:rFonts w:ascii="Cambria Math" w:hAnsi="Cambria Math" w:cs="Cambria Math"/>
        </w:rPr>
        <w:t>∣</w:t>
      </w:r>
      <w:r>
        <w:rPr>
          <w:rStyle w:val="katex-mathml"/>
        </w:rPr>
        <w:t>C)</w:t>
      </w:r>
      <w:r>
        <w:t xml:space="preserve"> to be broken down into the product of individual conditional probabilities </w:t>
      </w:r>
      <w:r>
        <w:rPr>
          <w:rStyle w:val="katex-mathml"/>
        </w:rPr>
        <w:t>P(xi</w:t>
      </w:r>
      <w:r>
        <w:rPr>
          <w:rStyle w:val="katex-mathml"/>
          <w:rFonts w:ascii="Cambria Math" w:hAnsi="Cambria Math" w:cs="Cambria Math"/>
        </w:rPr>
        <w:t>∣</w:t>
      </w:r>
      <w:r>
        <w:rPr>
          <w:rStyle w:val="katex-mathml"/>
        </w:rPr>
        <w:t>C)</w:t>
      </w:r>
      <w:r>
        <w:t>.</w:t>
      </w:r>
    </w:p>
    <w:p w14:paraId="11C4971D" w14:textId="77777777" w:rsidR="00A915F7" w:rsidRDefault="00A915F7" w:rsidP="00A915F7">
      <w:pPr>
        <w:pStyle w:val="Heading3"/>
      </w:pPr>
      <w:r>
        <w:t>Why the Assumption is Useful</w:t>
      </w:r>
    </w:p>
    <w:p w14:paraId="3DE5F519" w14:textId="77777777" w:rsidR="00A915F7" w:rsidRDefault="00A915F7" w:rsidP="00A915F7">
      <w:pPr>
        <w:pStyle w:val="NormalWeb"/>
        <w:numPr>
          <w:ilvl w:val="0"/>
          <w:numId w:val="133"/>
        </w:numPr>
        <w:suppressAutoHyphens w:val="0"/>
        <w:autoSpaceDN/>
        <w:spacing w:beforeAutospacing="1" w:afterAutospacing="1"/>
      </w:pPr>
      <w:r>
        <w:rPr>
          <w:rStyle w:val="Strong"/>
        </w:rPr>
        <w:t>Simplifies Computation</w:t>
      </w:r>
      <w:r>
        <w:t>:</w:t>
      </w:r>
    </w:p>
    <w:p w14:paraId="39F89773" w14:textId="77777777" w:rsidR="00A915F7" w:rsidRDefault="00A915F7" w:rsidP="00A915F7">
      <w:pPr>
        <w:numPr>
          <w:ilvl w:val="1"/>
          <w:numId w:val="133"/>
        </w:numPr>
        <w:suppressAutoHyphens w:val="0"/>
        <w:autoSpaceDN/>
        <w:spacing w:before="100" w:beforeAutospacing="1" w:after="100" w:afterAutospacing="1" w:line="240" w:lineRule="auto"/>
      </w:pPr>
      <w:r>
        <w:t xml:space="preserve">Calculating the joint probability </w:t>
      </w:r>
      <w:r>
        <w:rPr>
          <w:rStyle w:val="katex-mathml"/>
        </w:rPr>
        <w:t>P(X</w:t>
      </w:r>
      <w:r>
        <w:rPr>
          <w:rStyle w:val="katex-mathml"/>
          <w:rFonts w:ascii="Cambria Math" w:hAnsi="Cambria Math" w:cs="Cambria Math"/>
        </w:rPr>
        <w:t>∣</w:t>
      </w:r>
      <w:proofErr w:type="gramStart"/>
      <w:r>
        <w:rPr>
          <w:rStyle w:val="katex-mathml"/>
        </w:rPr>
        <w:t>C)P</w:t>
      </w:r>
      <w:proofErr w:type="gramEnd"/>
      <w:r>
        <w:rPr>
          <w:rStyle w:val="katex-mathml"/>
        </w:rPr>
        <w:t>(X | C)</w:t>
      </w:r>
      <w:r>
        <w:rPr>
          <w:rStyle w:val="mord"/>
        </w:rPr>
        <w:t>P</w:t>
      </w:r>
      <w:r>
        <w:rPr>
          <w:rStyle w:val="mopen"/>
        </w:rPr>
        <w:t>(</w:t>
      </w:r>
      <w:r>
        <w:rPr>
          <w:rStyle w:val="mord"/>
        </w:rPr>
        <w:t>X</w:t>
      </w:r>
      <w:r>
        <w:rPr>
          <w:rStyle w:val="mord"/>
          <w:rFonts w:ascii="Cambria Math" w:hAnsi="Cambria Math" w:cs="Cambria Math"/>
        </w:rPr>
        <w:t>∣</w:t>
      </w:r>
      <w:r>
        <w:rPr>
          <w:rStyle w:val="mord"/>
        </w:rPr>
        <w:t>C</w:t>
      </w:r>
      <w:r>
        <w:rPr>
          <w:rStyle w:val="mclose"/>
        </w:rPr>
        <w:t>)</w:t>
      </w:r>
      <w:r>
        <w:t xml:space="preserve"> directly would require a large amount of data to estimate accurately, especially as the number of features increases. The independence assumption reduces this to the product of individual probabilities, making the computation feasible even with relatively small datasets.</w:t>
      </w:r>
    </w:p>
    <w:p w14:paraId="10D6E8AD" w14:textId="77777777" w:rsidR="00A915F7" w:rsidRDefault="00A915F7" w:rsidP="00A915F7">
      <w:pPr>
        <w:pStyle w:val="NormalWeb"/>
        <w:numPr>
          <w:ilvl w:val="0"/>
          <w:numId w:val="133"/>
        </w:numPr>
        <w:suppressAutoHyphens w:val="0"/>
        <w:autoSpaceDN/>
        <w:spacing w:beforeAutospacing="1" w:afterAutospacing="1"/>
      </w:pPr>
      <w:r>
        <w:rPr>
          <w:rStyle w:val="Strong"/>
        </w:rPr>
        <w:t>Reduces Dimensionality</w:t>
      </w:r>
      <w:r>
        <w:t>:</w:t>
      </w:r>
    </w:p>
    <w:p w14:paraId="1FA8FCC8" w14:textId="77777777" w:rsidR="00A915F7" w:rsidRDefault="00A915F7" w:rsidP="00A915F7">
      <w:pPr>
        <w:numPr>
          <w:ilvl w:val="1"/>
          <w:numId w:val="133"/>
        </w:numPr>
        <w:suppressAutoHyphens w:val="0"/>
        <w:autoSpaceDN/>
        <w:spacing w:before="100" w:beforeAutospacing="1" w:after="100" w:afterAutospacing="1" w:line="240" w:lineRule="auto"/>
      </w:pPr>
      <w:r>
        <w:t>The number of parameters needed for the model is drastically reduced. Instead of estimating the joint probability distribution over all features, we only need to estimate the distribution of each feature independently for each class.</w:t>
      </w:r>
    </w:p>
    <w:p w14:paraId="30F64685" w14:textId="77777777" w:rsidR="00A915F7" w:rsidRDefault="00A915F7" w:rsidP="00A915F7">
      <w:pPr>
        <w:pStyle w:val="NormalWeb"/>
        <w:numPr>
          <w:ilvl w:val="0"/>
          <w:numId w:val="133"/>
        </w:numPr>
        <w:suppressAutoHyphens w:val="0"/>
        <w:autoSpaceDN/>
        <w:spacing w:beforeAutospacing="1" w:afterAutospacing="1"/>
      </w:pPr>
      <w:r>
        <w:rPr>
          <w:rStyle w:val="Strong"/>
        </w:rPr>
        <w:t>Speeds Up Training and Prediction</w:t>
      </w:r>
      <w:r>
        <w:t>:</w:t>
      </w:r>
    </w:p>
    <w:p w14:paraId="72FC2931" w14:textId="77777777" w:rsidR="00A915F7" w:rsidRDefault="00A915F7" w:rsidP="00A915F7">
      <w:pPr>
        <w:numPr>
          <w:ilvl w:val="1"/>
          <w:numId w:val="133"/>
        </w:numPr>
        <w:suppressAutoHyphens w:val="0"/>
        <w:autoSpaceDN/>
        <w:spacing w:before="100" w:beforeAutospacing="1" w:after="100" w:afterAutospacing="1" w:line="240" w:lineRule="auto"/>
      </w:pPr>
      <w:r>
        <w:t>The training phase involves calculating the mean and variance (for continuous features) or frequency counts (for categorical features) for each feature-class combination. This is computationally efficient.</w:t>
      </w:r>
    </w:p>
    <w:p w14:paraId="4EC52493" w14:textId="77777777" w:rsidR="00A915F7" w:rsidRDefault="00A915F7" w:rsidP="00A915F7">
      <w:pPr>
        <w:numPr>
          <w:ilvl w:val="1"/>
          <w:numId w:val="133"/>
        </w:numPr>
        <w:suppressAutoHyphens w:val="0"/>
        <w:autoSpaceDN/>
        <w:spacing w:before="100" w:beforeAutospacing="1" w:after="100" w:afterAutospacing="1" w:line="240" w:lineRule="auto"/>
      </w:pPr>
      <w:r>
        <w:t>Prediction involves multiplying these probabilities, which is much faster than dealing with high-dimensional joint probabilities.</w:t>
      </w:r>
    </w:p>
    <w:p w14:paraId="7C190B44" w14:textId="77777777" w:rsidR="00A915F7" w:rsidRDefault="00A915F7" w:rsidP="00A915F7">
      <w:pPr>
        <w:pStyle w:val="Heading3"/>
      </w:pPr>
      <w:r>
        <w:t>Practical Implications</w:t>
      </w:r>
    </w:p>
    <w:p w14:paraId="67D2372C" w14:textId="77777777" w:rsidR="00A915F7" w:rsidRDefault="00A915F7" w:rsidP="00A915F7">
      <w:pPr>
        <w:pStyle w:val="NormalWeb"/>
        <w:numPr>
          <w:ilvl w:val="0"/>
          <w:numId w:val="134"/>
        </w:numPr>
        <w:suppressAutoHyphens w:val="0"/>
        <w:autoSpaceDN/>
        <w:spacing w:beforeAutospacing="1" w:afterAutospacing="1"/>
      </w:pPr>
      <w:r>
        <w:rPr>
          <w:rStyle w:val="Strong"/>
        </w:rPr>
        <w:t>Approximation</w:t>
      </w:r>
      <w:r>
        <w:t>:</w:t>
      </w:r>
    </w:p>
    <w:p w14:paraId="069B7C6A" w14:textId="77777777" w:rsidR="00A915F7" w:rsidRDefault="00A915F7" w:rsidP="00A915F7">
      <w:pPr>
        <w:numPr>
          <w:ilvl w:val="1"/>
          <w:numId w:val="134"/>
        </w:numPr>
        <w:suppressAutoHyphens w:val="0"/>
        <w:autoSpaceDN/>
        <w:spacing w:before="100" w:beforeAutospacing="1" w:after="100" w:afterAutospacing="1" w:line="240" w:lineRule="auto"/>
      </w:pPr>
      <w:r>
        <w:t>In reality, features are often not entirely independent. Despite this, Naïve Bayes often performs surprisingly well because the independence assumption can still provide a good enough approximation for many practical problems.</w:t>
      </w:r>
    </w:p>
    <w:p w14:paraId="1600916D" w14:textId="77777777" w:rsidR="00A915F7" w:rsidRDefault="00A915F7" w:rsidP="00A915F7">
      <w:pPr>
        <w:pStyle w:val="NormalWeb"/>
        <w:numPr>
          <w:ilvl w:val="0"/>
          <w:numId w:val="134"/>
        </w:numPr>
        <w:suppressAutoHyphens w:val="0"/>
        <w:autoSpaceDN/>
        <w:spacing w:beforeAutospacing="1" w:afterAutospacing="1"/>
      </w:pPr>
      <w:r>
        <w:rPr>
          <w:rStyle w:val="Strong"/>
        </w:rPr>
        <w:t>Feature Correlation</w:t>
      </w:r>
      <w:r>
        <w:t>:</w:t>
      </w:r>
    </w:p>
    <w:p w14:paraId="2ED7CECD" w14:textId="77777777" w:rsidR="00A915F7" w:rsidRDefault="00A915F7" w:rsidP="00A915F7">
      <w:pPr>
        <w:numPr>
          <w:ilvl w:val="1"/>
          <w:numId w:val="134"/>
        </w:numPr>
        <w:suppressAutoHyphens w:val="0"/>
        <w:autoSpaceDN/>
        <w:spacing w:before="100" w:beforeAutospacing="1" w:after="100" w:afterAutospacing="1" w:line="240" w:lineRule="auto"/>
      </w:pPr>
      <w:r>
        <w:t>If features are highly correlated, the independence assumption might lead to suboptimal performance. In such cases, more complex models that can capture dependencies between features (e.g., decision trees, random forests, support vector machines) may be more appropriate.</w:t>
      </w:r>
    </w:p>
    <w:p w14:paraId="28255DE6" w14:textId="77777777" w:rsidR="00A915F7" w:rsidRDefault="00A915F7" w:rsidP="00A915F7">
      <w:pPr>
        <w:pStyle w:val="NormalWeb"/>
        <w:numPr>
          <w:ilvl w:val="0"/>
          <w:numId w:val="134"/>
        </w:numPr>
        <w:suppressAutoHyphens w:val="0"/>
        <w:autoSpaceDN/>
        <w:spacing w:beforeAutospacing="1" w:afterAutospacing="1"/>
      </w:pPr>
      <w:r>
        <w:rPr>
          <w:rStyle w:val="Strong"/>
        </w:rPr>
        <w:lastRenderedPageBreak/>
        <w:t>High-Dimensional Data</w:t>
      </w:r>
      <w:r>
        <w:t>:</w:t>
      </w:r>
    </w:p>
    <w:p w14:paraId="3C9008B6" w14:textId="77777777" w:rsidR="00A915F7" w:rsidRDefault="00A915F7" w:rsidP="00A915F7">
      <w:pPr>
        <w:numPr>
          <w:ilvl w:val="1"/>
          <w:numId w:val="134"/>
        </w:numPr>
        <w:suppressAutoHyphens w:val="0"/>
        <w:autoSpaceDN/>
        <w:spacing w:before="100" w:beforeAutospacing="1" w:after="100" w:afterAutospacing="1" w:line="240" w:lineRule="auto"/>
      </w:pPr>
      <w:r>
        <w:t>Naïve Bayes is particularly effective in high-dimensional spaces, such as text classification, where the number of features (words) is large, and the independence assumption is more reasonable.</w:t>
      </w:r>
    </w:p>
    <w:p w14:paraId="7CAB04E1" w14:textId="77777777" w:rsidR="00A915F7" w:rsidRDefault="00A915F7" w:rsidP="00A915F7">
      <w:pPr>
        <w:pStyle w:val="Heading3"/>
      </w:pPr>
      <w:r>
        <w:t>Example: Email Spam Classification</w:t>
      </w:r>
    </w:p>
    <w:p w14:paraId="47E738FA" w14:textId="12E96690" w:rsidR="00A915F7" w:rsidRDefault="00A915F7" w:rsidP="00A915F7">
      <w:pPr>
        <w:pStyle w:val="NormalWeb"/>
      </w:pPr>
      <w:r>
        <w:t xml:space="preserve">Consider a simple example of classifying emails as "spam" or "not spam" based on the presence of certain words. Let </w:t>
      </w:r>
      <w:r>
        <w:rPr>
          <w:rStyle w:val="katex-mathml"/>
        </w:rPr>
        <w:t>x1</w:t>
      </w:r>
      <w:r>
        <w:t xml:space="preserve"> be the presence of the word "discount", </w:t>
      </w:r>
      <w:r>
        <w:rPr>
          <w:rStyle w:val="mord"/>
        </w:rPr>
        <w:t>x2</w:t>
      </w:r>
      <w:r>
        <w:rPr>
          <w:rStyle w:val="vlist-s"/>
        </w:rPr>
        <w:t>​</w:t>
      </w:r>
      <w:r>
        <w:t xml:space="preserve"> be the presence of the word "offer", and </w:t>
      </w:r>
      <w:r>
        <w:rPr>
          <w:rStyle w:val="katex-mathml"/>
        </w:rPr>
        <w:t>C</w:t>
      </w:r>
      <w:r>
        <w:t xml:space="preserve"> be the class label (spam or not spam).</w:t>
      </w:r>
    </w:p>
    <w:p w14:paraId="0C81B7CC" w14:textId="3545DE39" w:rsidR="00A915F7" w:rsidRDefault="00A915F7" w:rsidP="00A915F7">
      <w:pPr>
        <w:pStyle w:val="NormalWeb"/>
      </w:pPr>
      <w:r>
        <w:t xml:space="preserve">Without the independence assumption, we would need to estimate </w:t>
      </w:r>
      <w:r>
        <w:rPr>
          <w:rStyle w:val="katex-mathml"/>
        </w:rPr>
        <w:t>P(x</w:t>
      </w:r>
      <w:proofErr w:type="gramStart"/>
      <w:r>
        <w:rPr>
          <w:rStyle w:val="katex-mathml"/>
        </w:rPr>
        <w:t>1,x</w:t>
      </w:r>
      <w:proofErr w:type="gramEnd"/>
      <w:r>
        <w:rPr>
          <w:rStyle w:val="katex-mathml"/>
        </w:rPr>
        <w:t>2</w:t>
      </w:r>
      <w:r>
        <w:rPr>
          <w:rStyle w:val="katex-mathml"/>
          <w:rFonts w:ascii="Cambria Math" w:hAnsi="Cambria Math" w:cs="Cambria Math"/>
        </w:rPr>
        <w:t>∣</w:t>
      </w:r>
      <w:r>
        <w:rPr>
          <w:rStyle w:val="katex-mathml"/>
        </w:rPr>
        <w:t>C)</w:t>
      </w:r>
      <w:r>
        <w:rPr>
          <w:rStyle w:val="katex-mathml"/>
        </w:rPr>
        <w:t>,</w:t>
      </w:r>
      <w:r>
        <w:t xml:space="preserve"> which can be complex and data-intensive. With the independence assumption, we estimate:</w:t>
      </w:r>
    </w:p>
    <w:p w14:paraId="6774D2F1" w14:textId="68A52534" w:rsidR="00A915F7" w:rsidRDefault="00A915F7" w:rsidP="00A915F7">
      <w:pPr>
        <w:pStyle w:val="NormalWeb"/>
      </w:pPr>
      <w:r>
        <w:rPr>
          <w:rStyle w:val="katex-mathml"/>
        </w:rPr>
        <w:t>P(x</w:t>
      </w:r>
      <w:proofErr w:type="gramStart"/>
      <w:r>
        <w:rPr>
          <w:rStyle w:val="katex-mathml"/>
        </w:rPr>
        <w:t>1,x</w:t>
      </w:r>
      <w:proofErr w:type="gramEnd"/>
      <w:r>
        <w:rPr>
          <w:rStyle w:val="katex-mathml"/>
        </w:rPr>
        <w:t>2</w:t>
      </w:r>
      <w:r>
        <w:rPr>
          <w:rStyle w:val="katex-mathml"/>
          <w:rFonts w:ascii="Cambria Math" w:hAnsi="Cambria Math" w:cs="Cambria Math"/>
        </w:rPr>
        <w:t>∣</w:t>
      </w:r>
      <w:r>
        <w:rPr>
          <w:rStyle w:val="katex-mathml"/>
        </w:rPr>
        <w:t>spam)≈P(x1</w:t>
      </w:r>
      <w:r>
        <w:rPr>
          <w:rStyle w:val="katex-mathml"/>
          <w:rFonts w:ascii="Cambria Math" w:hAnsi="Cambria Math" w:cs="Cambria Math"/>
        </w:rPr>
        <w:t>∣</w:t>
      </w:r>
      <w:r>
        <w:rPr>
          <w:rStyle w:val="katex-mathml"/>
        </w:rPr>
        <w:t>spam)</w:t>
      </w:r>
      <w:r>
        <w:rPr>
          <w:rStyle w:val="katex-mathml"/>
          <w:rFonts w:ascii="Cambria Math" w:hAnsi="Cambria Math" w:cs="Cambria Math"/>
        </w:rPr>
        <w:t>⋅</w:t>
      </w:r>
      <w:r>
        <w:rPr>
          <w:rStyle w:val="katex-mathml"/>
        </w:rPr>
        <w:t>P(x2</w:t>
      </w:r>
      <w:r>
        <w:rPr>
          <w:rStyle w:val="katex-mathml"/>
          <w:rFonts w:ascii="Cambria Math" w:hAnsi="Cambria Math" w:cs="Cambria Math"/>
        </w:rPr>
        <w:t>∣</w:t>
      </w:r>
      <w:r>
        <w:rPr>
          <w:rStyle w:val="katex-mathml"/>
        </w:rPr>
        <w:t>spam)</w:t>
      </w:r>
    </w:p>
    <w:p w14:paraId="07CD4C7C" w14:textId="77777777" w:rsidR="00A915F7" w:rsidRDefault="00A915F7" w:rsidP="00A915F7">
      <w:pPr>
        <w:pStyle w:val="NormalWeb"/>
      </w:pPr>
      <w:r>
        <w:t>This allows us to simplify our calculations significantly and still achieve good performance in practice.</w:t>
      </w:r>
    </w:p>
    <w:p w14:paraId="1DECDEA0" w14:textId="69FBD7DC" w:rsidR="00A915F7" w:rsidRDefault="00A915F7" w:rsidP="009F0B62">
      <w:pPr>
        <w:rPr>
          <w:rFonts w:ascii="Times New Roman" w:eastAsia="Times New Roman" w:hAnsi="Times New Roman"/>
          <w:b/>
          <w:bCs/>
          <w:sz w:val="32"/>
          <w:szCs w:val="32"/>
          <w:lang w:eastAsia="en-IN"/>
        </w:rPr>
      </w:pPr>
    </w:p>
    <w:p w14:paraId="1C675E8B" w14:textId="6940FDC2" w:rsidR="00A915F7" w:rsidRDefault="00A915F7" w:rsidP="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Q-30. </w:t>
      </w:r>
      <w:r w:rsidRPr="00A915F7">
        <w:rPr>
          <w:rFonts w:ascii="Times New Roman" w:eastAsia="Times New Roman" w:hAnsi="Times New Roman"/>
          <w:b/>
          <w:bCs/>
          <w:sz w:val="32"/>
          <w:szCs w:val="32"/>
          <w:lang w:eastAsia="en-IN"/>
        </w:rPr>
        <w:t>How does Naïve Bayes handle categorical features with a large number of categories</w:t>
      </w:r>
      <w:r>
        <w:rPr>
          <w:rFonts w:ascii="Times New Roman" w:eastAsia="Times New Roman" w:hAnsi="Times New Roman"/>
          <w:b/>
          <w:bCs/>
          <w:sz w:val="32"/>
          <w:szCs w:val="32"/>
          <w:lang w:eastAsia="en-IN"/>
        </w:rPr>
        <w:t>?</w:t>
      </w:r>
    </w:p>
    <w:p w14:paraId="29462811" w14:textId="77777777" w:rsidR="00A915F7" w:rsidRDefault="00A915F7" w:rsidP="00A915F7">
      <w:pPr>
        <w:pStyle w:val="NormalWeb"/>
      </w:pPr>
      <w:r>
        <w:rPr>
          <w:b/>
          <w:bCs/>
          <w:sz w:val="32"/>
          <w:szCs w:val="32"/>
        </w:rPr>
        <w:t xml:space="preserve">Ans. </w:t>
      </w:r>
      <w:r>
        <w:t>Handling categorical features with a large number of categories in Naïve Bayes involves considerations to maintain computational efficiency and model accuracy. Here are several strategies commonly used:</w:t>
      </w:r>
    </w:p>
    <w:p w14:paraId="037BE1E1" w14:textId="77777777" w:rsidR="00A915F7" w:rsidRDefault="00A915F7" w:rsidP="00A915F7">
      <w:pPr>
        <w:pStyle w:val="Heading3"/>
      </w:pPr>
      <w:r>
        <w:t xml:space="preserve">1. </w:t>
      </w:r>
      <w:r>
        <w:rPr>
          <w:rStyle w:val="Strong"/>
          <w:b/>
          <w:bCs/>
        </w:rPr>
        <w:t>Frequency-Based Probabilities</w:t>
      </w:r>
    </w:p>
    <w:p w14:paraId="42953613" w14:textId="1A37710C" w:rsidR="00A915F7" w:rsidRDefault="00A915F7" w:rsidP="00A915F7">
      <w:pPr>
        <w:pStyle w:val="NormalWeb"/>
      </w:pPr>
      <w:r>
        <w:t xml:space="preserve">For categorical features with a large number of categories, Naïve Bayes calculates probabilities based on the frequency of each category within each class. This involves estimating the probability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Ck</w:t>
      </w:r>
      <w:r>
        <w:rPr>
          <w:rStyle w:val="vlist-s"/>
        </w:rPr>
        <w:t>​</w:t>
      </w:r>
      <w:r>
        <w:rPr>
          <w:rStyle w:val="mclose"/>
        </w:rPr>
        <w:t>)</w:t>
      </w:r>
      <w:r>
        <w:t xml:space="preserve"> as:</w:t>
      </w:r>
    </w:p>
    <w:p w14:paraId="71485FB9" w14:textId="4B1F9880" w:rsidR="00A915F7" w:rsidRDefault="00A915F7" w:rsidP="00A915F7">
      <w:pPr>
        <w:pStyle w:val="NormalWeb"/>
      </w:pPr>
      <w:r>
        <w:rPr>
          <w:rStyle w:val="katex-mathml"/>
        </w:rPr>
        <w:t>P(xi=v</w:t>
      </w:r>
      <w:r>
        <w:rPr>
          <w:rStyle w:val="katex-mathml"/>
          <w:rFonts w:ascii="Cambria Math" w:hAnsi="Cambria Math" w:cs="Cambria Math"/>
        </w:rPr>
        <w:t>∣</w:t>
      </w:r>
      <w:proofErr w:type="gramStart"/>
      <w:r>
        <w:rPr>
          <w:rStyle w:val="katex-mathml"/>
        </w:rPr>
        <w:t>Ck)=</w:t>
      </w:r>
      <w:proofErr w:type="gramEnd"/>
      <w:r>
        <w:rPr>
          <w:rStyle w:val="katex-mathml"/>
        </w:rPr>
        <w:t>count(xi=v in Ck)+α</w:t>
      </w:r>
      <w:r w:rsidR="00122647">
        <w:rPr>
          <w:rStyle w:val="katex-mathml"/>
        </w:rPr>
        <w:t xml:space="preserve"> / </w:t>
      </w:r>
      <w:r>
        <w:rPr>
          <w:rStyle w:val="katex-mathml"/>
        </w:rPr>
        <w:t>∑v′(count(xi=v′ in Ck)+α</w:t>
      </w:r>
      <w:r>
        <w:rPr>
          <w:rStyle w:val="katex-mathml"/>
          <w:rFonts w:ascii="Cambria Math" w:hAnsi="Cambria Math" w:cs="Cambria Math"/>
        </w:rPr>
        <w:t>⋅∣</w:t>
      </w:r>
      <w:r>
        <w:rPr>
          <w:rStyle w:val="katex-mathml"/>
        </w:rPr>
        <w:t>Vocab</w:t>
      </w:r>
      <w:r>
        <w:rPr>
          <w:rStyle w:val="katex-mathml"/>
          <w:rFonts w:ascii="Cambria Math" w:hAnsi="Cambria Math" w:cs="Cambria Math"/>
        </w:rPr>
        <w:t>∣</w:t>
      </w:r>
      <w:r>
        <w:rPr>
          <w:rStyle w:val="katex-mathml"/>
        </w:rPr>
        <w:t>)</w:t>
      </w:r>
    </w:p>
    <w:p w14:paraId="008D40D6" w14:textId="77777777" w:rsidR="00A915F7" w:rsidRDefault="00A915F7" w:rsidP="00A915F7">
      <w:pPr>
        <w:pStyle w:val="NormalWeb"/>
      </w:pPr>
      <w:r>
        <w:t>Where:</w:t>
      </w:r>
    </w:p>
    <w:p w14:paraId="45FCF256" w14:textId="4F1E6711" w:rsidR="00A915F7" w:rsidRDefault="00A915F7" w:rsidP="00A915F7">
      <w:pPr>
        <w:numPr>
          <w:ilvl w:val="0"/>
          <w:numId w:val="135"/>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xi</w:t>
      </w:r>
      <w:r>
        <w:rPr>
          <w:rStyle w:val="vlist-s"/>
        </w:rPr>
        <w:t>​</w:t>
      </w:r>
      <w:r>
        <w:rPr>
          <w:rStyle w:val="mrel"/>
        </w:rPr>
        <w:t>=</w:t>
      </w:r>
      <w:r>
        <w:rPr>
          <w:rStyle w:val="mord"/>
        </w:rPr>
        <w:t>v in Ck</w:t>
      </w:r>
      <w:r>
        <w:rPr>
          <w:rStyle w:val="vlist-s"/>
        </w:rPr>
        <w:t>​</w:t>
      </w:r>
      <w:r>
        <w:rPr>
          <w:rStyle w:val="mclose"/>
        </w:rPr>
        <w:t>)</w:t>
      </w:r>
      <w:r>
        <w:t xml:space="preserve"> is the number of times category </w:t>
      </w:r>
      <w:r>
        <w:rPr>
          <w:rStyle w:val="katex-mathml"/>
        </w:rPr>
        <w:t>v</w:t>
      </w:r>
      <w:r>
        <w:t xml:space="preserve"> of feature </w:t>
      </w:r>
      <w:r>
        <w:rPr>
          <w:rStyle w:val="mord"/>
        </w:rPr>
        <w:t>xi</w:t>
      </w:r>
      <w:r>
        <w:rPr>
          <w:rStyle w:val="vlist-s"/>
        </w:rPr>
        <w:t>​</w:t>
      </w:r>
      <w:r>
        <w:t xml:space="preserve"> appears in class </w:t>
      </w:r>
      <w:r>
        <w:rPr>
          <w:rStyle w:val="mord"/>
        </w:rPr>
        <w:t>Ck</w:t>
      </w:r>
      <w:r>
        <w:rPr>
          <w:rStyle w:val="vlist-s"/>
        </w:rPr>
        <w:t>​</w:t>
      </w:r>
      <w:r>
        <w:t>.</w:t>
      </w:r>
    </w:p>
    <w:p w14:paraId="13E9A79C" w14:textId="38DBCEC7" w:rsidR="00A915F7" w:rsidRDefault="00A915F7" w:rsidP="00A915F7">
      <w:pPr>
        <w:numPr>
          <w:ilvl w:val="0"/>
          <w:numId w:val="135"/>
        </w:numPr>
        <w:suppressAutoHyphens w:val="0"/>
        <w:autoSpaceDN/>
        <w:spacing w:before="100" w:beforeAutospacing="1" w:after="100" w:afterAutospacing="1" w:line="240" w:lineRule="auto"/>
      </w:pPr>
      <w:r>
        <w:rPr>
          <w:rStyle w:val="mord"/>
          <w:rFonts w:ascii="Cambria Math" w:hAnsi="Cambria Math" w:cs="Cambria Math"/>
        </w:rPr>
        <w:t>∣</w:t>
      </w:r>
      <w:r>
        <w:rPr>
          <w:rStyle w:val="mord"/>
        </w:rPr>
        <w:t>Vocab</w:t>
      </w:r>
      <w:r>
        <w:rPr>
          <w:rStyle w:val="mord"/>
          <w:rFonts w:ascii="Cambria Math" w:hAnsi="Cambria Math" w:cs="Cambria Math"/>
        </w:rPr>
        <w:t>∣</w:t>
      </w:r>
      <w:r>
        <w:t xml:space="preserve"> is the total number of unique categories for feature </w:t>
      </w:r>
      <w:r>
        <w:rPr>
          <w:rStyle w:val="mord"/>
        </w:rPr>
        <w:t>xi</w:t>
      </w:r>
      <w:r>
        <w:rPr>
          <w:rStyle w:val="vlist-s"/>
        </w:rPr>
        <w:t>​</w:t>
      </w:r>
      <w:r>
        <w:t>.</w:t>
      </w:r>
    </w:p>
    <w:p w14:paraId="05CFCCDD" w14:textId="338D3FE9" w:rsidR="00A915F7" w:rsidRDefault="00A915F7" w:rsidP="00A915F7">
      <w:pPr>
        <w:numPr>
          <w:ilvl w:val="0"/>
          <w:numId w:val="135"/>
        </w:numPr>
        <w:suppressAutoHyphens w:val="0"/>
        <w:autoSpaceDN/>
        <w:spacing w:before="100" w:beforeAutospacing="1" w:after="100" w:afterAutospacing="1" w:line="240" w:lineRule="auto"/>
      </w:pPr>
      <w:r>
        <w:rPr>
          <w:rStyle w:val="katex-mathml"/>
        </w:rPr>
        <w:t>α</w:t>
      </w:r>
      <w:r>
        <w:t xml:space="preserve"> (Laplace smoothing parameter) is added to avoid zero probabilities.</w:t>
      </w:r>
    </w:p>
    <w:p w14:paraId="0FF2EED0" w14:textId="77777777" w:rsidR="00A915F7" w:rsidRDefault="00A915F7" w:rsidP="00A915F7">
      <w:pPr>
        <w:pStyle w:val="Heading3"/>
      </w:pPr>
      <w:r>
        <w:t xml:space="preserve">2. </w:t>
      </w:r>
      <w:r>
        <w:rPr>
          <w:rStyle w:val="Strong"/>
          <w:b/>
          <w:bCs/>
        </w:rPr>
        <w:t>Feature Hashing (Hashing Trick)</w:t>
      </w:r>
    </w:p>
    <w:p w14:paraId="75C061B3" w14:textId="77777777" w:rsidR="00A915F7" w:rsidRDefault="00A915F7" w:rsidP="00A915F7">
      <w:pPr>
        <w:pStyle w:val="NormalWeb"/>
      </w:pPr>
      <w:r>
        <w:t>Feature hashing is a technique that reduces the dimensionality of categorical features by hashing them into a smaller space. Instead of maintaining a one-hot encoding for each category, feature hashing maps each category directly to an index using a hash function. This can be beneficial when memory or computational resources are limited.</w:t>
      </w:r>
    </w:p>
    <w:p w14:paraId="7070FC72" w14:textId="77777777" w:rsidR="00A915F7" w:rsidRDefault="00A915F7" w:rsidP="00A915F7">
      <w:pPr>
        <w:pStyle w:val="Heading3"/>
      </w:pPr>
      <w:r>
        <w:t xml:space="preserve">3. </w:t>
      </w:r>
      <w:r>
        <w:rPr>
          <w:rStyle w:val="Strong"/>
          <w:b/>
          <w:bCs/>
        </w:rPr>
        <w:t>Binning or Discretization</w:t>
      </w:r>
    </w:p>
    <w:p w14:paraId="39919B53" w14:textId="77777777" w:rsidR="00A915F7" w:rsidRDefault="00A915F7" w:rsidP="00A915F7">
      <w:pPr>
        <w:pStyle w:val="NormalWeb"/>
      </w:pPr>
      <w:r>
        <w:t>If the categorical values are ordinal or can be grouped into bins based on some criteria, binning or discretization can be applied. This reduces the number of distinct categories and simplifies the probability estimation process.</w:t>
      </w:r>
    </w:p>
    <w:p w14:paraId="22008703" w14:textId="77777777" w:rsidR="00A915F7" w:rsidRDefault="00A915F7" w:rsidP="00A915F7">
      <w:pPr>
        <w:pStyle w:val="Heading3"/>
      </w:pPr>
      <w:r>
        <w:t xml:space="preserve">4. </w:t>
      </w:r>
      <w:r>
        <w:rPr>
          <w:rStyle w:val="Strong"/>
          <w:b/>
          <w:bCs/>
        </w:rPr>
        <w:t>Top-N Categories</w:t>
      </w:r>
    </w:p>
    <w:p w14:paraId="094838FD" w14:textId="77777777" w:rsidR="00A915F7" w:rsidRDefault="00A915F7" w:rsidP="00A915F7">
      <w:pPr>
        <w:pStyle w:val="NormalWeb"/>
      </w:pPr>
      <w:r>
        <w:lastRenderedPageBreak/>
        <w:t>Instead of considering all categories, focus on the top-N most frequent or most informative categories within each class. This reduces the complexity of the model and can improve its performance.</w:t>
      </w:r>
    </w:p>
    <w:p w14:paraId="32BEEC8C" w14:textId="77777777" w:rsidR="00A915F7" w:rsidRDefault="00A915F7" w:rsidP="00A915F7">
      <w:pPr>
        <w:pStyle w:val="Heading3"/>
      </w:pPr>
      <w:r>
        <w:t xml:space="preserve">5. </w:t>
      </w:r>
      <w:r>
        <w:rPr>
          <w:rStyle w:val="Strong"/>
          <w:b/>
          <w:bCs/>
        </w:rPr>
        <w:t>Dimensionality Reduction</w:t>
      </w:r>
    </w:p>
    <w:p w14:paraId="618577E5" w14:textId="77777777" w:rsidR="00A915F7" w:rsidRDefault="00A915F7" w:rsidP="00A915F7">
      <w:pPr>
        <w:pStyle w:val="NormalWeb"/>
      </w:pPr>
      <w:r>
        <w:t>Apply techniques like PCA (Principal Component Analysis) or LDA (Linear Discriminant Analysis) to reduce the dimensionality of categorical features before applying Naïve Bayes. This approach requires careful consideration of the interpretation of reduced dimensions in the context of categorical data.</w:t>
      </w:r>
    </w:p>
    <w:p w14:paraId="58557F81" w14:textId="77777777" w:rsidR="00A915F7" w:rsidRDefault="00A915F7" w:rsidP="00A915F7">
      <w:pPr>
        <w:pStyle w:val="Heading3"/>
      </w:pPr>
      <w:r>
        <w:t>Example Scenario</w:t>
      </w:r>
    </w:p>
    <w:p w14:paraId="6309669B" w14:textId="77777777" w:rsidR="00A915F7" w:rsidRDefault="00A915F7" w:rsidP="00A915F7">
      <w:pPr>
        <w:pStyle w:val="NormalWeb"/>
      </w:pPr>
      <w:r>
        <w:t>Imagine a dataset where a categorical feature like "country" has hundreds of unique values. In a Naïve Bayes classifier:</w:t>
      </w:r>
    </w:p>
    <w:p w14:paraId="7AB233FA" w14:textId="459F92FD" w:rsidR="00A915F7" w:rsidRDefault="00A915F7" w:rsidP="00A915F7">
      <w:pPr>
        <w:pStyle w:val="NormalWeb"/>
        <w:numPr>
          <w:ilvl w:val="0"/>
          <w:numId w:val="136"/>
        </w:numPr>
        <w:suppressAutoHyphens w:val="0"/>
        <w:autoSpaceDN/>
        <w:spacing w:beforeAutospacing="1" w:afterAutospacing="1"/>
      </w:pPr>
      <w:r>
        <w:rPr>
          <w:rStyle w:val="Strong"/>
        </w:rPr>
        <w:t>Frequency-Based Approach</w:t>
      </w:r>
      <w:r>
        <w:t xml:space="preserve">: Calculate </w:t>
      </w:r>
      <w:r>
        <w:rPr>
          <w:rStyle w:val="katex-mathml"/>
        </w:rPr>
        <w:t>P(country=USA</w:t>
      </w:r>
      <w:r>
        <w:rPr>
          <w:rStyle w:val="katex-mathml"/>
          <w:rFonts w:ascii="Cambria Math" w:hAnsi="Cambria Math" w:cs="Cambria Math"/>
        </w:rPr>
        <w:t>∣</w:t>
      </w:r>
      <w:r>
        <w:rPr>
          <w:rStyle w:val="katex-mathml"/>
        </w:rPr>
        <w:t>Ck</w:t>
      </w:r>
      <w:proofErr w:type="gramStart"/>
      <w:r>
        <w:rPr>
          <w:rStyle w:val="katex-mathml"/>
        </w:rPr>
        <w:t>)</w:t>
      </w:r>
      <w:r>
        <w:t>,</w:t>
      </w:r>
      <w:r>
        <w:rPr>
          <w:rStyle w:val="katex-mathml"/>
        </w:rPr>
        <w:t>P</w:t>
      </w:r>
      <w:proofErr w:type="gramEnd"/>
      <w:r>
        <w:rPr>
          <w:rStyle w:val="katex-mathml"/>
        </w:rPr>
        <w:t>(country=UK</w:t>
      </w:r>
      <w:r>
        <w:rPr>
          <w:rStyle w:val="katex-mathml"/>
          <w:rFonts w:ascii="Cambria Math" w:hAnsi="Cambria Math" w:cs="Cambria Math"/>
        </w:rPr>
        <w:t>∣</w:t>
      </w:r>
      <w:r>
        <w:rPr>
          <w:rStyle w:val="katex-mathml"/>
        </w:rPr>
        <w:t>Ck)</w:t>
      </w:r>
      <w:r>
        <w:rPr>
          <w:rStyle w:val="mclose"/>
        </w:rPr>
        <w:t>)</w:t>
      </w:r>
      <w:r>
        <w:t xml:space="preserve">, etc., based on the counts of each country within each class </w:t>
      </w:r>
      <w:r>
        <w:rPr>
          <w:rStyle w:val="mord"/>
        </w:rPr>
        <w:t>Ck</w:t>
      </w:r>
      <w:r>
        <w:rPr>
          <w:rStyle w:val="vlist-s"/>
        </w:rPr>
        <w:t>​</w:t>
      </w:r>
      <w:r>
        <w:t>.</w:t>
      </w:r>
    </w:p>
    <w:p w14:paraId="2180FEB3" w14:textId="77777777" w:rsidR="00A915F7" w:rsidRDefault="00A915F7" w:rsidP="00A915F7">
      <w:pPr>
        <w:pStyle w:val="NormalWeb"/>
        <w:numPr>
          <w:ilvl w:val="0"/>
          <w:numId w:val="136"/>
        </w:numPr>
        <w:suppressAutoHyphens w:val="0"/>
        <w:autoSpaceDN/>
        <w:spacing w:beforeAutospacing="1" w:afterAutospacing="1"/>
      </w:pPr>
      <w:r>
        <w:rPr>
          <w:rStyle w:val="Strong"/>
        </w:rPr>
        <w:t>Feature Hashing</w:t>
      </w:r>
      <w:r>
        <w:t>: Map each country name to an index using a hash function, reducing memory consumption and potentially improving computational efficiency.</w:t>
      </w:r>
    </w:p>
    <w:p w14:paraId="6CB7DCAF" w14:textId="77777777" w:rsidR="00A915F7" w:rsidRDefault="00A915F7" w:rsidP="00A915F7">
      <w:pPr>
        <w:pStyle w:val="NormalWeb"/>
        <w:numPr>
          <w:ilvl w:val="0"/>
          <w:numId w:val="136"/>
        </w:numPr>
        <w:suppressAutoHyphens w:val="0"/>
        <w:autoSpaceDN/>
        <w:spacing w:beforeAutospacing="1" w:afterAutospacing="1"/>
      </w:pPr>
      <w:r>
        <w:rPr>
          <w:rStyle w:val="Strong"/>
        </w:rPr>
        <w:t>Top-N Categories</w:t>
      </w:r>
      <w:r>
        <w:t>: Consider only the top-N most frequent countries or those most strongly associated with each class for probability estimation.</w:t>
      </w:r>
    </w:p>
    <w:p w14:paraId="649A2699" w14:textId="77777777" w:rsidR="00A915F7" w:rsidRDefault="00A915F7" w:rsidP="00A915F7">
      <w:pPr>
        <w:pStyle w:val="Heading3"/>
      </w:pPr>
      <w:r>
        <w:t>Considerations</w:t>
      </w:r>
    </w:p>
    <w:p w14:paraId="08C7B3B2" w14:textId="77777777" w:rsidR="00A915F7" w:rsidRDefault="00A915F7" w:rsidP="00A915F7">
      <w:pPr>
        <w:pStyle w:val="NormalWeb"/>
        <w:numPr>
          <w:ilvl w:val="0"/>
          <w:numId w:val="137"/>
        </w:numPr>
        <w:suppressAutoHyphens w:val="0"/>
        <w:autoSpaceDN/>
        <w:spacing w:beforeAutospacing="1" w:afterAutospacing="1"/>
      </w:pPr>
      <w:r>
        <w:rPr>
          <w:rStyle w:val="Strong"/>
        </w:rPr>
        <w:t>Effectiveness of Smoothing</w:t>
      </w:r>
      <w:r>
        <w:t>: Ensure that smoothing techniques like Laplace smoothing are applied to handle categories that may not appear in the training data but could appear in the test data.</w:t>
      </w:r>
    </w:p>
    <w:p w14:paraId="70456DA8" w14:textId="77777777" w:rsidR="00A915F7" w:rsidRDefault="00A915F7" w:rsidP="00A915F7">
      <w:pPr>
        <w:pStyle w:val="NormalWeb"/>
        <w:numPr>
          <w:ilvl w:val="0"/>
          <w:numId w:val="137"/>
        </w:numPr>
        <w:suppressAutoHyphens w:val="0"/>
        <w:autoSpaceDN/>
        <w:spacing w:beforeAutospacing="1" w:afterAutospacing="1"/>
      </w:pPr>
      <w:r>
        <w:rPr>
          <w:rStyle w:val="Strong"/>
        </w:rPr>
        <w:t>Impact of Feature Reduction</w:t>
      </w:r>
      <w:r>
        <w:t>: Be cautious of any loss of information or interpretability that may result from reducing the number of categorical features.</w:t>
      </w:r>
    </w:p>
    <w:p w14:paraId="328CB680" w14:textId="77777777" w:rsidR="00A915F7" w:rsidRDefault="00A915F7" w:rsidP="00A915F7">
      <w:pPr>
        <w:pStyle w:val="NormalWeb"/>
        <w:numPr>
          <w:ilvl w:val="0"/>
          <w:numId w:val="137"/>
        </w:numPr>
        <w:suppressAutoHyphens w:val="0"/>
        <w:autoSpaceDN/>
        <w:spacing w:beforeAutospacing="1" w:afterAutospacing="1"/>
      </w:pPr>
      <w:r>
        <w:rPr>
          <w:rStyle w:val="Strong"/>
        </w:rPr>
        <w:t>Model Interpretation</w:t>
      </w:r>
      <w:r>
        <w:t>: Understand the implications of different approaches on model interpretability and the ability to explain predictions to stakeholders.</w:t>
      </w:r>
    </w:p>
    <w:p w14:paraId="1969B9B5" w14:textId="5B4218B3" w:rsidR="00A915F7" w:rsidRDefault="00A915F7" w:rsidP="009F0B62">
      <w:pPr>
        <w:rPr>
          <w:rFonts w:ascii="Times New Roman" w:eastAsia="Times New Roman" w:hAnsi="Times New Roman"/>
          <w:b/>
          <w:bCs/>
          <w:sz w:val="32"/>
          <w:szCs w:val="32"/>
          <w:lang w:eastAsia="en-IN"/>
        </w:rPr>
      </w:pPr>
    </w:p>
    <w:p w14:paraId="54E6F29F" w14:textId="6D62AB8B" w:rsidR="00122647" w:rsidRDefault="00122647" w:rsidP="009F0B62">
      <w:pP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 xml:space="preserve">Q-31. </w:t>
      </w:r>
      <w:r w:rsidRPr="00122647">
        <w:rPr>
          <w:rFonts w:ascii="Times New Roman" w:eastAsia="Times New Roman" w:hAnsi="Times New Roman"/>
          <w:b/>
          <w:bCs/>
          <w:sz w:val="32"/>
          <w:szCs w:val="32"/>
          <w:lang w:eastAsia="en-IN"/>
        </w:rPr>
        <w:t>What is the curse of dimensionality, and how does it affect machine learning algorithms</w:t>
      </w:r>
      <w:r>
        <w:rPr>
          <w:rFonts w:ascii="Times New Roman" w:eastAsia="Times New Roman" w:hAnsi="Times New Roman"/>
          <w:b/>
          <w:bCs/>
          <w:sz w:val="32"/>
          <w:szCs w:val="32"/>
          <w:lang w:eastAsia="en-IN"/>
        </w:rPr>
        <w:t>?</w:t>
      </w:r>
    </w:p>
    <w:p w14:paraId="0515D304" w14:textId="77777777" w:rsidR="00122647" w:rsidRDefault="00122647" w:rsidP="00122647">
      <w:pPr>
        <w:pStyle w:val="NormalWeb"/>
      </w:pPr>
      <w:r>
        <w:rPr>
          <w:b/>
          <w:bCs/>
          <w:sz w:val="32"/>
          <w:szCs w:val="32"/>
        </w:rPr>
        <w:t xml:space="preserve">Ans. </w:t>
      </w:r>
      <w:proofErr w:type="gramStart"/>
      <w:r>
        <w:t>he</w:t>
      </w:r>
      <w:proofErr w:type="gramEnd"/>
      <w:r>
        <w:t xml:space="preserve"> curse of dimensionality refers to various phenomena that arise when working with high-dimensional data, where the number of features (dimensions) is large relative to the number of samples (data points). This concept has profound implications for machine learning algorithms, affecting their performance, computational complexity, and ability to generalize effectively. Here are key aspects of the curse of dimensionality and its effects:</w:t>
      </w:r>
    </w:p>
    <w:p w14:paraId="314CFEB8" w14:textId="77777777" w:rsidR="00122647" w:rsidRDefault="00122647" w:rsidP="00122647">
      <w:pPr>
        <w:pStyle w:val="Heading3"/>
      </w:pPr>
      <w:r>
        <w:t>Effects of the Curse of Dimensionality</w:t>
      </w:r>
    </w:p>
    <w:p w14:paraId="71D4B082" w14:textId="77777777" w:rsidR="00122647" w:rsidRDefault="00122647" w:rsidP="00122647">
      <w:pPr>
        <w:pStyle w:val="NormalWeb"/>
        <w:numPr>
          <w:ilvl w:val="0"/>
          <w:numId w:val="138"/>
        </w:numPr>
        <w:suppressAutoHyphens w:val="0"/>
        <w:autoSpaceDN/>
        <w:spacing w:beforeAutospacing="1" w:afterAutospacing="1"/>
      </w:pPr>
      <w:r>
        <w:rPr>
          <w:rStyle w:val="Strong"/>
        </w:rPr>
        <w:t>Increased Sparsity of Data</w:t>
      </w:r>
      <w:r>
        <w:t>:</w:t>
      </w:r>
    </w:p>
    <w:p w14:paraId="07845900" w14:textId="77777777" w:rsidR="00122647" w:rsidRDefault="00122647" w:rsidP="00122647">
      <w:pPr>
        <w:numPr>
          <w:ilvl w:val="1"/>
          <w:numId w:val="138"/>
        </w:numPr>
        <w:suppressAutoHyphens w:val="0"/>
        <w:autoSpaceDN/>
        <w:spacing w:before="100" w:beforeAutospacing="1" w:after="100" w:afterAutospacing="1" w:line="240" w:lineRule="auto"/>
      </w:pPr>
      <w:r>
        <w:t>In high-dimensional spaces, data points become increasingly sparse. This means that the available data points are spread farther apart from each other, making it difficult to estimate reliable statistics and relationships between variables.</w:t>
      </w:r>
    </w:p>
    <w:p w14:paraId="7B570C85" w14:textId="77777777" w:rsidR="00122647" w:rsidRDefault="00122647" w:rsidP="00122647">
      <w:pPr>
        <w:pStyle w:val="NormalWeb"/>
        <w:numPr>
          <w:ilvl w:val="0"/>
          <w:numId w:val="138"/>
        </w:numPr>
        <w:suppressAutoHyphens w:val="0"/>
        <w:autoSpaceDN/>
        <w:spacing w:beforeAutospacing="1" w:afterAutospacing="1"/>
      </w:pPr>
      <w:r>
        <w:rPr>
          <w:rStyle w:val="Strong"/>
        </w:rPr>
        <w:t>Increased Computational Complexity</w:t>
      </w:r>
      <w:r>
        <w:t>:</w:t>
      </w:r>
    </w:p>
    <w:p w14:paraId="55883B02" w14:textId="77777777" w:rsidR="00122647" w:rsidRDefault="00122647" w:rsidP="00122647">
      <w:pPr>
        <w:numPr>
          <w:ilvl w:val="1"/>
          <w:numId w:val="138"/>
        </w:numPr>
        <w:suppressAutoHyphens w:val="0"/>
        <w:autoSpaceDN/>
        <w:spacing w:before="100" w:beforeAutospacing="1" w:after="100" w:afterAutospacing="1" w:line="240" w:lineRule="auto"/>
      </w:pPr>
      <w:r>
        <w:lastRenderedPageBreak/>
        <w:t xml:space="preserve">Many algorithms, particularly those that rely on distance metrics or involve combinatorial search (like nearest </w:t>
      </w:r>
      <w:proofErr w:type="gramStart"/>
      <w:r>
        <w:t>neighbors</w:t>
      </w:r>
      <w:proofErr w:type="gramEnd"/>
      <w:r>
        <w:t xml:space="preserve"> methods), become computationally expensive as the number of dimensions increases. The volume of the space grows exponentially with the number of dimensions, leading to increased computational costs.</w:t>
      </w:r>
    </w:p>
    <w:p w14:paraId="664C9CC2" w14:textId="77777777" w:rsidR="00122647" w:rsidRDefault="00122647" w:rsidP="00122647">
      <w:pPr>
        <w:pStyle w:val="NormalWeb"/>
        <w:numPr>
          <w:ilvl w:val="0"/>
          <w:numId w:val="138"/>
        </w:numPr>
        <w:suppressAutoHyphens w:val="0"/>
        <w:autoSpaceDN/>
        <w:spacing w:beforeAutospacing="1" w:afterAutospacing="1"/>
      </w:pPr>
      <w:r>
        <w:rPr>
          <w:rStyle w:val="Strong"/>
        </w:rPr>
        <w:t>Increased Model Complexity and Overfitting</w:t>
      </w:r>
      <w:r>
        <w:t>:</w:t>
      </w:r>
    </w:p>
    <w:p w14:paraId="2426A0EF" w14:textId="77777777" w:rsidR="00122647" w:rsidRDefault="00122647" w:rsidP="00122647">
      <w:pPr>
        <w:numPr>
          <w:ilvl w:val="1"/>
          <w:numId w:val="138"/>
        </w:numPr>
        <w:suppressAutoHyphens w:val="0"/>
        <w:autoSpaceDN/>
        <w:spacing w:before="100" w:beforeAutospacing="1" w:after="100" w:afterAutospacing="1" w:line="240" w:lineRule="auto"/>
      </w:pPr>
      <w:r>
        <w:t>With more dimensions, models have more parameters to estimate, increasing the risk of overfitting. Models can become overly complex and memorize noise rather than capturing meaningful patterns in the data.</w:t>
      </w:r>
    </w:p>
    <w:p w14:paraId="78F8BE39" w14:textId="77777777" w:rsidR="00122647" w:rsidRDefault="00122647" w:rsidP="00122647">
      <w:pPr>
        <w:pStyle w:val="NormalWeb"/>
        <w:numPr>
          <w:ilvl w:val="0"/>
          <w:numId w:val="138"/>
        </w:numPr>
        <w:suppressAutoHyphens w:val="0"/>
        <w:autoSpaceDN/>
        <w:spacing w:beforeAutospacing="1" w:afterAutospacing="1"/>
      </w:pPr>
      <w:r>
        <w:rPr>
          <w:rStyle w:val="Strong"/>
        </w:rPr>
        <w:t>Difficulty in Visualization and Interpretation</w:t>
      </w:r>
      <w:r>
        <w:t>:</w:t>
      </w:r>
    </w:p>
    <w:p w14:paraId="79A682E5" w14:textId="77777777" w:rsidR="00122647" w:rsidRDefault="00122647" w:rsidP="00122647">
      <w:pPr>
        <w:numPr>
          <w:ilvl w:val="1"/>
          <w:numId w:val="138"/>
        </w:numPr>
        <w:suppressAutoHyphens w:val="0"/>
        <w:autoSpaceDN/>
        <w:spacing w:before="100" w:beforeAutospacing="1" w:after="100" w:afterAutospacing="1" w:line="240" w:lineRule="auto"/>
      </w:pPr>
      <w:r>
        <w:t>As the number of dimensions increases, it becomes challenging or impossible to visualize the data or the decision boundaries of the model. This makes it harder for analysts and stakeholders to interpret and understand the model's behavior.</w:t>
      </w:r>
    </w:p>
    <w:p w14:paraId="03F88481" w14:textId="77777777" w:rsidR="00122647" w:rsidRDefault="00122647" w:rsidP="00122647">
      <w:pPr>
        <w:pStyle w:val="NormalWeb"/>
        <w:numPr>
          <w:ilvl w:val="0"/>
          <w:numId w:val="138"/>
        </w:numPr>
        <w:suppressAutoHyphens w:val="0"/>
        <w:autoSpaceDN/>
        <w:spacing w:beforeAutospacing="1" w:afterAutospacing="1"/>
      </w:pPr>
      <w:r>
        <w:rPr>
          <w:rStyle w:val="Strong"/>
        </w:rPr>
        <w:t>Degraded Performance of Distance-Based Methods</w:t>
      </w:r>
      <w:r>
        <w:t>:</w:t>
      </w:r>
    </w:p>
    <w:p w14:paraId="6FFFFF55" w14:textId="77777777" w:rsidR="00122647" w:rsidRDefault="00122647" w:rsidP="00122647">
      <w:pPr>
        <w:numPr>
          <w:ilvl w:val="1"/>
          <w:numId w:val="138"/>
        </w:numPr>
        <w:suppressAutoHyphens w:val="0"/>
        <w:autoSpaceDN/>
        <w:spacing w:before="100" w:beforeAutospacing="1" w:after="100" w:afterAutospacing="1" w:line="240" w:lineRule="auto"/>
      </w:pPr>
      <w:r>
        <w:t>Distance-based algorithms, such as K-nearest neighbors (KNN), suffer from the curse of dimensionality because distances between points become less meaningful in high-dimensional spaces. All points tend to be far apart from each other, making it difficult to identify meaningful neighbors.</w:t>
      </w:r>
    </w:p>
    <w:p w14:paraId="4AF3621B" w14:textId="77777777" w:rsidR="00122647" w:rsidRDefault="00122647" w:rsidP="00122647">
      <w:pPr>
        <w:pStyle w:val="NormalWeb"/>
        <w:numPr>
          <w:ilvl w:val="0"/>
          <w:numId w:val="138"/>
        </w:numPr>
        <w:suppressAutoHyphens w:val="0"/>
        <w:autoSpaceDN/>
        <w:spacing w:beforeAutospacing="1" w:afterAutospacing="1"/>
      </w:pPr>
      <w:r>
        <w:rPr>
          <w:rStyle w:val="Strong"/>
        </w:rPr>
        <w:t>Need for More Data</w:t>
      </w:r>
      <w:r>
        <w:t>:</w:t>
      </w:r>
    </w:p>
    <w:p w14:paraId="760773F5" w14:textId="77777777" w:rsidR="00122647" w:rsidRDefault="00122647" w:rsidP="00122647">
      <w:pPr>
        <w:numPr>
          <w:ilvl w:val="1"/>
          <w:numId w:val="138"/>
        </w:numPr>
        <w:suppressAutoHyphens w:val="0"/>
        <w:autoSpaceDN/>
        <w:spacing w:before="100" w:beforeAutospacing="1" w:after="100" w:afterAutospacing="1" w:line="240" w:lineRule="auto"/>
      </w:pPr>
      <w:r>
        <w:t>As the number of dimensions increases, the amount of data required to cover the space adequately increases exponentially. This means that to maintain the same level of statistical significance, exponentially more data may be needed.</w:t>
      </w:r>
    </w:p>
    <w:p w14:paraId="16F86927" w14:textId="77777777" w:rsidR="00122647" w:rsidRDefault="00122647" w:rsidP="00122647">
      <w:pPr>
        <w:pStyle w:val="Heading3"/>
      </w:pPr>
      <w:r>
        <w:t>Examples of How It Affects Algorithms</w:t>
      </w:r>
    </w:p>
    <w:p w14:paraId="52E6CD6A" w14:textId="77777777" w:rsidR="00122647" w:rsidRDefault="00122647" w:rsidP="00122647">
      <w:pPr>
        <w:pStyle w:val="NormalWeb"/>
        <w:numPr>
          <w:ilvl w:val="0"/>
          <w:numId w:val="139"/>
        </w:numPr>
        <w:suppressAutoHyphens w:val="0"/>
        <w:autoSpaceDN/>
        <w:spacing w:beforeAutospacing="1" w:afterAutospacing="1"/>
      </w:pPr>
      <w:r>
        <w:rPr>
          <w:rStyle w:val="Strong"/>
        </w:rPr>
        <w:t>K-nearest neighbors (KNN)</w:t>
      </w:r>
      <w:r>
        <w:t>: In high-dimensional spaces, all data points tend to be far apart from each other, making it difficult to find close neighbors that are truly similar. This can lead to poor performance of KNN.</w:t>
      </w:r>
    </w:p>
    <w:p w14:paraId="7B6349F3" w14:textId="77777777" w:rsidR="00122647" w:rsidRDefault="00122647" w:rsidP="00122647">
      <w:pPr>
        <w:pStyle w:val="NormalWeb"/>
        <w:numPr>
          <w:ilvl w:val="0"/>
          <w:numId w:val="139"/>
        </w:numPr>
        <w:suppressAutoHyphens w:val="0"/>
        <w:autoSpaceDN/>
        <w:spacing w:beforeAutospacing="1" w:afterAutospacing="1"/>
      </w:pPr>
      <w:r>
        <w:rPr>
          <w:rStyle w:val="Strong"/>
        </w:rPr>
        <w:t>Linear models</w:t>
      </w:r>
      <w:r>
        <w:t>: High-dimensional data can lead to multicollinearity issues (where predictors are highly correlated), which can affect the stability and interpretability of coefficients in linear models like linear regression.</w:t>
      </w:r>
    </w:p>
    <w:p w14:paraId="2B18E571" w14:textId="77777777" w:rsidR="00122647" w:rsidRDefault="00122647" w:rsidP="00122647">
      <w:pPr>
        <w:pStyle w:val="NormalWeb"/>
        <w:numPr>
          <w:ilvl w:val="0"/>
          <w:numId w:val="139"/>
        </w:numPr>
        <w:suppressAutoHyphens w:val="0"/>
        <w:autoSpaceDN/>
        <w:spacing w:beforeAutospacing="1" w:afterAutospacing="1"/>
      </w:pPr>
      <w:r>
        <w:rPr>
          <w:rStyle w:val="Strong"/>
        </w:rPr>
        <w:t>Clustering algorithms</w:t>
      </w:r>
      <w:r>
        <w:t>: High-dimensional data can result in clusters appearing to be uniformly distributed due to the increased sparsity, making it harder to identify meaningful clusters.</w:t>
      </w:r>
    </w:p>
    <w:p w14:paraId="7526E4C2" w14:textId="77777777" w:rsidR="00122647" w:rsidRDefault="00122647" w:rsidP="00122647">
      <w:pPr>
        <w:pStyle w:val="Heading3"/>
      </w:pPr>
      <w:r>
        <w:t>Mitigation Strategies</w:t>
      </w:r>
    </w:p>
    <w:p w14:paraId="7022D5F8" w14:textId="77777777" w:rsidR="00122647" w:rsidRDefault="00122647" w:rsidP="00122647">
      <w:pPr>
        <w:pStyle w:val="NormalWeb"/>
      </w:pPr>
      <w:r>
        <w:t>To address the curse of dimensionality, several strategies can be employed:</w:t>
      </w:r>
    </w:p>
    <w:p w14:paraId="03776FBA" w14:textId="77777777" w:rsidR="00122647" w:rsidRDefault="00122647" w:rsidP="00122647">
      <w:pPr>
        <w:pStyle w:val="NormalWeb"/>
        <w:numPr>
          <w:ilvl w:val="0"/>
          <w:numId w:val="140"/>
        </w:numPr>
        <w:suppressAutoHyphens w:val="0"/>
        <w:autoSpaceDN/>
        <w:spacing w:beforeAutospacing="1" w:afterAutospacing="1"/>
      </w:pPr>
      <w:r>
        <w:rPr>
          <w:rStyle w:val="Strong"/>
        </w:rPr>
        <w:t>Feature Selection and Dimensionality Reduction</w:t>
      </w:r>
      <w:r>
        <w:t>: Use techniques like PCA (Principal Component Analysis), feature selection algorithms, or feature extraction methods to reduce the number of dimensions while preserving meaningful information.</w:t>
      </w:r>
    </w:p>
    <w:p w14:paraId="1805E3F3" w14:textId="77777777" w:rsidR="00122647" w:rsidRDefault="00122647" w:rsidP="00122647">
      <w:pPr>
        <w:pStyle w:val="NormalWeb"/>
        <w:numPr>
          <w:ilvl w:val="0"/>
          <w:numId w:val="140"/>
        </w:numPr>
        <w:suppressAutoHyphens w:val="0"/>
        <w:autoSpaceDN/>
        <w:spacing w:beforeAutospacing="1" w:afterAutospacing="1"/>
      </w:pPr>
      <w:r>
        <w:rPr>
          <w:rStyle w:val="Strong"/>
        </w:rPr>
        <w:t>Regularization</w:t>
      </w:r>
      <w:r>
        <w:t>: Apply regularization techniques (e.g., L1 and L2 regularization) to penalize overly complex models and mitigate overfitting.</w:t>
      </w:r>
    </w:p>
    <w:p w14:paraId="3506AFA7" w14:textId="77777777" w:rsidR="00122647" w:rsidRDefault="00122647" w:rsidP="00122647">
      <w:pPr>
        <w:pStyle w:val="NormalWeb"/>
        <w:numPr>
          <w:ilvl w:val="0"/>
          <w:numId w:val="140"/>
        </w:numPr>
        <w:suppressAutoHyphens w:val="0"/>
        <w:autoSpaceDN/>
        <w:spacing w:beforeAutospacing="1" w:afterAutospacing="1"/>
      </w:pPr>
      <w:r>
        <w:rPr>
          <w:rStyle w:val="Strong"/>
        </w:rPr>
        <w:t>Domain Knowledge</w:t>
      </w:r>
      <w:r>
        <w:t>: Utilize domain knowledge to focus on relevant features and reduce the dimensionality of the problem space.</w:t>
      </w:r>
    </w:p>
    <w:p w14:paraId="5C8D735B" w14:textId="77777777" w:rsidR="00122647" w:rsidRDefault="00122647" w:rsidP="00122647">
      <w:pPr>
        <w:pStyle w:val="NormalWeb"/>
        <w:numPr>
          <w:ilvl w:val="0"/>
          <w:numId w:val="140"/>
        </w:numPr>
        <w:suppressAutoHyphens w:val="0"/>
        <w:autoSpaceDN/>
        <w:spacing w:beforeAutospacing="1" w:afterAutospacing="1"/>
      </w:pPr>
      <w:r>
        <w:rPr>
          <w:rStyle w:val="Strong"/>
        </w:rPr>
        <w:t>Model Selection</w:t>
      </w:r>
      <w:r>
        <w:t>: Choose models that are less susceptible to the curse of dimensionality, such as tree-based methods (e.g., decision trees, random forests) or deep learning approaches that automatically learn feature hierarchies.</w:t>
      </w:r>
    </w:p>
    <w:p w14:paraId="398F5428" w14:textId="77777777" w:rsidR="00122647" w:rsidRDefault="00122647" w:rsidP="00122647">
      <w:pPr>
        <w:pStyle w:val="NormalWeb"/>
        <w:numPr>
          <w:ilvl w:val="0"/>
          <w:numId w:val="140"/>
        </w:numPr>
        <w:suppressAutoHyphens w:val="0"/>
        <w:autoSpaceDN/>
        <w:spacing w:beforeAutospacing="1" w:afterAutospacing="1"/>
      </w:pPr>
      <w:r>
        <w:rPr>
          <w:rStyle w:val="Strong"/>
        </w:rPr>
        <w:t>Data Augmentation</w:t>
      </w:r>
      <w:r>
        <w:t>: Increase the effective size of the training dataset through techniques like synthetic data generation, if applicable.</w:t>
      </w:r>
    </w:p>
    <w:p w14:paraId="4A9C642A" w14:textId="77777777" w:rsidR="00122647" w:rsidRDefault="00122647" w:rsidP="00122647">
      <w:pPr>
        <w:pStyle w:val="Heading3"/>
      </w:pPr>
      <w:r>
        <w:lastRenderedPageBreak/>
        <w:t>Conclusion</w:t>
      </w:r>
    </w:p>
    <w:p w14:paraId="7F645E00" w14:textId="470524A4" w:rsidR="00122647" w:rsidRDefault="00122647" w:rsidP="00122647">
      <w:pPr>
        <w:pStyle w:val="NormalWeb"/>
      </w:pPr>
      <w:r>
        <w:t>The curse of dimensionality highlights the challenges that arise when working with high-dimensional data in machine learning. It underscores the importance of thoughtful feature selection, dimensionality reduction techniques, and choosing appropriate algorithms to mitigate these challenges and improve the performance and interpretability of machine learning models. Understanding these effects is crucial for practitioners to effectively apply machine learning in real-world scenarios.</w:t>
      </w:r>
    </w:p>
    <w:p w14:paraId="1E18699B" w14:textId="77777777" w:rsidR="00122647" w:rsidRDefault="00122647" w:rsidP="00122647">
      <w:pPr>
        <w:rPr>
          <w:lang w:eastAsia="en-IN"/>
        </w:rPr>
      </w:pPr>
    </w:p>
    <w:p w14:paraId="4BDE8621" w14:textId="77777777" w:rsidR="00122647" w:rsidRDefault="00122647" w:rsidP="00122647">
      <w:pPr>
        <w:rPr>
          <w:lang w:eastAsia="en-IN"/>
        </w:rPr>
      </w:pPr>
    </w:p>
    <w:p w14:paraId="68E371C3" w14:textId="7B6756B1" w:rsidR="00122647" w:rsidRDefault="00122647" w:rsidP="00122647">
      <w:pPr>
        <w:rPr>
          <w:b/>
          <w:bCs/>
          <w:sz w:val="32"/>
          <w:szCs w:val="32"/>
          <w:lang w:eastAsia="en-IN"/>
        </w:rPr>
      </w:pPr>
      <w:r w:rsidRPr="00122647">
        <w:rPr>
          <w:b/>
          <w:bCs/>
          <w:sz w:val="32"/>
          <w:szCs w:val="32"/>
          <w:lang w:eastAsia="en-IN"/>
        </w:rPr>
        <w:t xml:space="preserve">Q-32. </w:t>
      </w:r>
      <w:r w:rsidRPr="00122647">
        <w:rPr>
          <w:b/>
          <w:bCs/>
          <w:sz w:val="32"/>
          <w:szCs w:val="32"/>
          <w:lang w:eastAsia="en-IN"/>
        </w:rPr>
        <w:t>Explain the bias-variance trade</w:t>
      </w:r>
      <w:r w:rsidR="00C97257">
        <w:rPr>
          <w:b/>
          <w:bCs/>
          <w:sz w:val="32"/>
          <w:szCs w:val="32"/>
          <w:lang w:eastAsia="en-IN"/>
        </w:rPr>
        <w:t xml:space="preserve"> </w:t>
      </w:r>
      <w:r w:rsidRPr="00122647">
        <w:rPr>
          <w:b/>
          <w:bCs/>
          <w:sz w:val="32"/>
          <w:szCs w:val="32"/>
          <w:lang w:eastAsia="en-IN"/>
        </w:rPr>
        <w:t>off and its implications for machine learning models</w:t>
      </w:r>
      <w:r>
        <w:rPr>
          <w:b/>
          <w:bCs/>
          <w:sz w:val="32"/>
          <w:szCs w:val="32"/>
          <w:lang w:eastAsia="en-IN"/>
        </w:rPr>
        <w:t>.</w:t>
      </w:r>
    </w:p>
    <w:p w14:paraId="397D466D" w14:textId="3098883F" w:rsidR="00C97257" w:rsidRDefault="00122647" w:rsidP="00C97257">
      <w:pPr>
        <w:pStyle w:val="NormalWeb"/>
      </w:pPr>
      <w:r>
        <w:rPr>
          <w:b/>
          <w:bCs/>
          <w:sz w:val="32"/>
          <w:szCs w:val="32"/>
        </w:rPr>
        <w:t xml:space="preserve">Ans. </w:t>
      </w:r>
      <w:r w:rsidR="00C97257">
        <w:t>he bias-variance trade</w:t>
      </w:r>
      <w:r w:rsidR="00C97257">
        <w:t xml:space="preserve"> </w:t>
      </w:r>
      <w:r w:rsidR="00C97257">
        <w:t>off is a fundamental concept in supervised machine learning that helps us understand the sources of error in predictive models and how to balance them to achieve better generalization and performance. Let's break down what bias and variance are, how they contribute to the trade</w:t>
      </w:r>
      <w:r w:rsidR="00C97257">
        <w:t xml:space="preserve"> </w:t>
      </w:r>
      <w:r w:rsidR="00C97257">
        <w:t>off, and their implications for machine learning models.</w:t>
      </w:r>
    </w:p>
    <w:p w14:paraId="1603998B" w14:textId="77777777" w:rsidR="00C97257" w:rsidRDefault="00C97257" w:rsidP="00C97257">
      <w:pPr>
        <w:pStyle w:val="Heading3"/>
      </w:pPr>
      <w:r>
        <w:t>Bias</w:t>
      </w:r>
    </w:p>
    <w:p w14:paraId="23262A16" w14:textId="77777777" w:rsidR="00C97257" w:rsidRDefault="00C97257" w:rsidP="00C97257">
      <w:pPr>
        <w:pStyle w:val="NormalWeb"/>
        <w:numPr>
          <w:ilvl w:val="0"/>
          <w:numId w:val="141"/>
        </w:numPr>
        <w:suppressAutoHyphens w:val="0"/>
        <w:autoSpaceDN/>
        <w:spacing w:beforeAutospacing="1" w:afterAutospacing="1"/>
      </w:pPr>
      <w:r>
        <w:rPr>
          <w:rStyle w:val="Strong"/>
        </w:rPr>
        <w:t>Definition</w:t>
      </w:r>
      <w:r>
        <w:t>: Bias refers to the error introduced by approximating a real-world problem with a simplified model. It captures how much the predictions of the model differ from the true values.</w:t>
      </w:r>
    </w:p>
    <w:p w14:paraId="0A295780" w14:textId="77777777" w:rsidR="00C97257" w:rsidRDefault="00C97257" w:rsidP="00C97257">
      <w:pPr>
        <w:pStyle w:val="NormalWeb"/>
        <w:numPr>
          <w:ilvl w:val="0"/>
          <w:numId w:val="141"/>
        </w:numPr>
        <w:suppressAutoHyphens w:val="0"/>
        <w:autoSpaceDN/>
        <w:spacing w:beforeAutospacing="1" w:afterAutospacing="1"/>
      </w:pPr>
      <w:r>
        <w:rPr>
          <w:rStyle w:val="Strong"/>
        </w:rPr>
        <w:t>High Bias</w:t>
      </w:r>
      <w:r>
        <w:t>: Occurs when a model is too simplistic and fails to capture the underlying patterns in the data. It leads to underfitting, where the model is not complex enough to learn from the data and tends to have high errors on both the training and test datasets.</w:t>
      </w:r>
    </w:p>
    <w:p w14:paraId="6F0E843E" w14:textId="77777777" w:rsidR="00C97257" w:rsidRDefault="00C97257" w:rsidP="00C97257">
      <w:pPr>
        <w:pStyle w:val="Heading3"/>
      </w:pPr>
      <w:r>
        <w:t>Variance</w:t>
      </w:r>
    </w:p>
    <w:p w14:paraId="1AF427F3" w14:textId="77777777" w:rsidR="00C97257" w:rsidRDefault="00C97257" w:rsidP="00C97257">
      <w:pPr>
        <w:pStyle w:val="NormalWeb"/>
        <w:numPr>
          <w:ilvl w:val="0"/>
          <w:numId w:val="142"/>
        </w:numPr>
        <w:suppressAutoHyphens w:val="0"/>
        <w:autoSpaceDN/>
        <w:spacing w:beforeAutospacing="1" w:afterAutospacing="1"/>
      </w:pPr>
      <w:r>
        <w:rPr>
          <w:rStyle w:val="Strong"/>
        </w:rPr>
        <w:t>Definition</w:t>
      </w:r>
      <w:r>
        <w:t>: Variance measures the sensitivity of the model's predictions to changes in the training data. It reflects how much the model's predictions would vary if we trained it on a different set of training data.</w:t>
      </w:r>
    </w:p>
    <w:p w14:paraId="23AD5EA2" w14:textId="77777777" w:rsidR="00C97257" w:rsidRDefault="00C97257" w:rsidP="00C97257">
      <w:pPr>
        <w:pStyle w:val="NormalWeb"/>
        <w:numPr>
          <w:ilvl w:val="0"/>
          <w:numId w:val="142"/>
        </w:numPr>
        <w:suppressAutoHyphens w:val="0"/>
        <w:autoSpaceDN/>
        <w:spacing w:beforeAutospacing="1" w:afterAutospacing="1"/>
      </w:pPr>
      <w:r>
        <w:rPr>
          <w:rStyle w:val="Strong"/>
        </w:rPr>
        <w:t>High Variance</w:t>
      </w:r>
      <w:r>
        <w:t>: Occurs when a model is overly complex or when it's trained on limited data. It leads to overfitting, where the model learns not only the underlying patterns but also the noise in the training data. As a result, it performs well on the training data but poorly on the test data.</w:t>
      </w:r>
    </w:p>
    <w:p w14:paraId="4D144006" w14:textId="77777777" w:rsidR="00C97257" w:rsidRDefault="00C97257" w:rsidP="00C97257">
      <w:pPr>
        <w:pStyle w:val="Heading3"/>
      </w:pPr>
      <w:r>
        <w:t>Tradeoff between Bias and Variance</w:t>
      </w:r>
    </w:p>
    <w:p w14:paraId="1CE8F17C" w14:textId="77777777" w:rsidR="00C97257" w:rsidRDefault="00C97257" w:rsidP="00C97257">
      <w:pPr>
        <w:pStyle w:val="NormalWeb"/>
        <w:numPr>
          <w:ilvl w:val="0"/>
          <w:numId w:val="143"/>
        </w:numPr>
        <w:suppressAutoHyphens w:val="0"/>
        <w:autoSpaceDN/>
        <w:spacing w:beforeAutospacing="1" w:afterAutospacing="1"/>
      </w:pPr>
      <w:r>
        <w:rPr>
          <w:rStyle w:val="Strong"/>
        </w:rPr>
        <w:t>Objective</w:t>
      </w:r>
      <w:r>
        <w:t>: The goal in machine learning is to find a balance between bias and variance that minimizes the total error on unseen data (test data).</w:t>
      </w:r>
    </w:p>
    <w:p w14:paraId="2F84EA94" w14:textId="77777777" w:rsidR="00C97257" w:rsidRDefault="00C97257" w:rsidP="00C97257">
      <w:pPr>
        <w:pStyle w:val="NormalWeb"/>
        <w:numPr>
          <w:ilvl w:val="0"/>
          <w:numId w:val="143"/>
        </w:numPr>
        <w:suppressAutoHyphens w:val="0"/>
        <w:autoSpaceDN/>
        <w:spacing w:beforeAutospacing="1" w:afterAutospacing="1"/>
      </w:pPr>
      <w:r>
        <w:rPr>
          <w:rStyle w:val="Strong"/>
        </w:rPr>
        <w:t>Implications</w:t>
      </w:r>
      <w:r>
        <w:t>:</w:t>
      </w:r>
    </w:p>
    <w:p w14:paraId="19280303" w14:textId="77777777" w:rsidR="00C97257" w:rsidRDefault="00C97257" w:rsidP="00C97257">
      <w:pPr>
        <w:pStyle w:val="NormalWeb"/>
        <w:numPr>
          <w:ilvl w:val="1"/>
          <w:numId w:val="143"/>
        </w:numPr>
        <w:suppressAutoHyphens w:val="0"/>
        <w:autoSpaceDN/>
        <w:spacing w:beforeAutospacing="1" w:afterAutospacing="1"/>
      </w:pPr>
      <w:r>
        <w:rPr>
          <w:rStyle w:val="Strong"/>
        </w:rPr>
        <w:t>Underfitting (High Bias)</w:t>
      </w:r>
      <w:r>
        <w:t>: The model is too simple to capture the underlying pattern of the data. This can be addressed by using more complex models, increasing model capacity (e.g., adding more features or layers), or reducing regularization.</w:t>
      </w:r>
    </w:p>
    <w:p w14:paraId="2F085C5D" w14:textId="77777777" w:rsidR="00C97257" w:rsidRDefault="00C97257" w:rsidP="00C97257">
      <w:pPr>
        <w:pStyle w:val="NormalWeb"/>
        <w:numPr>
          <w:ilvl w:val="1"/>
          <w:numId w:val="143"/>
        </w:numPr>
        <w:suppressAutoHyphens w:val="0"/>
        <w:autoSpaceDN/>
        <w:spacing w:beforeAutospacing="1" w:afterAutospacing="1"/>
      </w:pPr>
      <w:r>
        <w:rPr>
          <w:rStyle w:val="Strong"/>
        </w:rPr>
        <w:t>Overfitting (High Variance)</w:t>
      </w:r>
      <w:r>
        <w:t xml:space="preserve">: The model learns the noise in the training data rather than the underlying pattern, resulting in poor generalization to new data. </w:t>
      </w:r>
      <w:r>
        <w:lastRenderedPageBreak/>
        <w:t>This can be addressed by simplifying the model (e.g., reducing the number of features, using regularization), increasing the amount of training data, or using techniques like cross-validation.</w:t>
      </w:r>
    </w:p>
    <w:p w14:paraId="6ECC2031" w14:textId="77777777" w:rsidR="00C97257" w:rsidRDefault="00C97257" w:rsidP="00C97257">
      <w:pPr>
        <w:pStyle w:val="Heading3"/>
      </w:pPr>
      <w:r>
        <w:t>Visual Representation</w:t>
      </w:r>
    </w:p>
    <w:p w14:paraId="27FBF1C9" w14:textId="0BFCC6E8" w:rsidR="00C97257" w:rsidRDefault="00C97257" w:rsidP="00C97257">
      <w:pPr>
        <w:numPr>
          <w:ilvl w:val="0"/>
          <w:numId w:val="144"/>
        </w:numPr>
        <w:suppressAutoHyphens w:val="0"/>
        <w:autoSpaceDN/>
        <w:spacing w:before="100" w:beforeAutospacing="1" w:after="100" w:afterAutospacing="1" w:line="240" w:lineRule="auto"/>
      </w:pPr>
      <w:r>
        <w:rPr>
          <w:rStyle w:val="Strong"/>
        </w:rPr>
        <w:t>Bias-Variance Decomposition</w:t>
      </w:r>
      <w:r>
        <w:t xml:space="preserve">: The total error of a model on unseen data can be decomposed into the sum of bias squared, variance, and irreducible error (noise): </w:t>
      </w:r>
      <w:r>
        <w:rPr>
          <w:rStyle w:val="katex-mathml"/>
        </w:rPr>
        <w:t>Error(x)=(Bias(x))2+Variance(x)+Irreducible Error</w:t>
      </w:r>
    </w:p>
    <w:p w14:paraId="07777AC6" w14:textId="77777777" w:rsidR="00C97257" w:rsidRDefault="00C97257" w:rsidP="00C97257">
      <w:pPr>
        <w:numPr>
          <w:ilvl w:val="1"/>
          <w:numId w:val="144"/>
        </w:numPr>
        <w:suppressAutoHyphens w:val="0"/>
        <w:autoSpaceDN/>
        <w:spacing w:before="100" w:beforeAutospacing="1" w:after="100" w:afterAutospacing="1" w:line="240" w:lineRule="auto"/>
      </w:pPr>
      <w:r>
        <w:rPr>
          <w:rStyle w:val="Strong"/>
        </w:rPr>
        <w:t>Bias and Variance Curve</w:t>
      </w:r>
      <w:r>
        <w:t>: As model complexity increases, bias typically decreases (model fits data better), but variance increases (more sensitive to noise).</w:t>
      </w:r>
    </w:p>
    <w:p w14:paraId="0DADADBD" w14:textId="77777777" w:rsidR="00C97257" w:rsidRDefault="00C97257" w:rsidP="00C97257">
      <w:pPr>
        <w:pStyle w:val="Heading3"/>
      </w:pPr>
      <w:r>
        <w:t>Practical Considerations</w:t>
      </w:r>
    </w:p>
    <w:p w14:paraId="5AEEDACA" w14:textId="77777777" w:rsidR="00C97257" w:rsidRDefault="00C97257" w:rsidP="00C97257">
      <w:pPr>
        <w:pStyle w:val="NormalWeb"/>
        <w:numPr>
          <w:ilvl w:val="0"/>
          <w:numId w:val="145"/>
        </w:numPr>
        <w:suppressAutoHyphens w:val="0"/>
        <w:autoSpaceDN/>
        <w:spacing w:beforeAutospacing="1" w:afterAutospacing="1"/>
      </w:pPr>
      <w:r>
        <w:rPr>
          <w:rStyle w:val="Strong"/>
        </w:rPr>
        <w:t>Model Selection</w:t>
      </w:r>
      <w:r>
        <w:t>: Choose a model complexity that balances bias and variance based on the problem domain, available data, and computational resources.</w:t>
      </w:r>
    </w:p>
    <w:p w14:paraId="184C5AE4" w14:textId="77777777" w:rsidR="00C97257" w:rsidRDefault="00C97257" w:rsidP="00C97257">
      <w:pPr>
        <w:pStyle w:val="NormalWeb"/>
        <w:numPr>
          <w:ilvl w:val="0"/>
          <w:numId w:val="145"/>
        </w:numPr>
        <w:suppressAutoHyphens w:val="0"/>
        <w:autoSpaceDN/>
        <w:spacing w:beforeAutospacing="1" w:afterAutospacing="1"/>
      </w:pPr>
      <w:r>
        <w:rPr>
          <w:rStyle w:val="Strong"/>
        </w:rPr>
        <w:t>Regularization</w:t>
      </w:r>
      <w:r>
        <w:t>: Use regularization techniques (e.g., Lasso, Ridge) to reduce variance and prevent overfitting.</w:t>
      </w:r>
    </w:p>
    <w:p w14:paraId="444798B2" w14:textId="77777777" w:rsidR="00C97257" w:rsidRDefault="00C97257" w:rsidP="00C97257">
      <w:pPr>
        <w:pStyle w:val="NormalWeb"/>
        <w:numPr>
          <w:ilvl w:val="0"/>
          <w:numId w:val="145"/>
        </w:numPr>
        <w:suppressAutoHyphens w:val="0"/>
        <w:autoSpaceDN/>
        <w:spacing w:beforeAutospacing="1" w:afterAutospacing="1"/>
      </w:pPr>
      <w:r>
        <w:rPr>
          <w:rStyle w:val="Strong"/>
        </w:rPr>
        <w:t>Ensemble Methods</w:t>
      </w:r>
      <w:r>
        <w:t>: Combine multiple models (e.g., Random Forests, Gradient Boosting) to reduce variance and improve generalization.</w:t>
      </w:r>
    </w:p>
    <w:p w14:paraId="09B9C387" w14:textId="77777777" w:rsidR="00C97257" w:rsidRDefault="00C97257" w:rsidP="00C97257">
      <w:pPr>
        <w:pStyle w:val="NormalWeb"/>
        <w:numPr>
          <w:ilvl w:val="0"/>
          <w:numId w:val="145"/>
        </w:numPr>
        <w:suppressAutoHyphens w:val="0"/>
        <w:autoSpaceDN/>
        <w:spacing w:beforeAutospacing="1" w:afterAutospacing="1"/>
      </w:pPr>
      <w:r>
        <w:rPr>
          <w:rStyle w:val="Strong"/>
        </w:rPr>
        <w:t>Cross-Validation</w:t>
      </w:r>
      <w:r>
        <w:t>: Use techniques like cross-validation to estimate model performance and tune hyperparameters effectively.</w:t>
      </w:r>
    </w:p>
    <w:p w14:paraId="368EC3DF" w14:textId="77777777" w:rsidR="00C97257" w:rsidRDefault="00C97257" w:rsidP="00C97257">
      <w:pPr>
        <w:pStyle w:val="Heading3"/>
      </w:pPr>
      <w:r>
        <w:t>Conclusion</w:t>
      </w:r>
    </w:p>
    <w:p w14:paraId="65A10A4F" w14:textId="6E157275" w:rsidR="00C97257" w:rsidRPr="00C97257" w:rsidRDefault="00C97257" w:rsidP="00C97257">
      <w:pPr>
        <w:pStyle w:val="NormalWeb"/>
      </w:pPr>
      <w:r>
        <w:t>Understanding the bias-variance tradeoff is crucial for building machine learning models that generalize well to new, unseen data. It involves finding the right level of model complexity to balance between underfitting and overfitting, thereby optimizing model performance and predictive accuracy in real-world applications. By addressing bias and variance appropriately, practitioners can develop robust and reliable machine learning models that effectively learn from data and make accurate predictions.</w:t>
      </w:r>
    </w:p>
    <w:p w14:paraId="52128336" w14:textId="77777777" w:rsidR="00122647" w:rsidRDefault="00122647" w:rsidP="00122647">
      <w:pPr>
        <w:rPr>
          <w:lang w:eastAsia="en-IN"/>
        </w:rPr>
      </w:pPr>
    </w:p>
    <w:p w14:paraId="65750589" w14:textId="4AA472A6" w:rsidR="00122647" w:rsidRDefault="00122647" w:rsidP="00122647">
      <w:pPr>
        <w:rPr>
          <w:lang w:eastAsia="en-IN"/>
        </w:rPr>
      </w:pPr>
    </w:p>
    <w:p w14:paraId="37BA289D" w14:textId="77777777" w:rsidR="00122647" w:rsidRDefault="00122647" w:rsidP="00122647">
      <w:pPr>
        <w:rPr>
          <w:lang w:eastAsia="en-IN"/>
        </w:rPr>
      </w:pPr>
    </w:p>
    <w:p w14:paraId="667369C0" w14:textId="14B990AB" w:rsidR="00122647" w:rsidRDefault="00C97257" w:rsidP="00122647">
      <w:pPr>
        <w:rPr>
          <w:b/>
          <w:bCs/>
          <w:sz w:val="32"/>
          <w:szCs w:val="32"/>
          <w:lang w:eastAsia="en-IN"/>
        </w:rPr>
      </w:pPr>
      <w:r w:rsidRPr="00C97257">
        <w:rPr>
          <w:b/>
          <w:bCs/>
          <w:sz w:val="32"/>
          <w:szCs w:val="32"/>
          <w:lang w:eastAsia="en-IN"/>
        </w:rPr>
        <w:t>Q-33.</w:t>
      </w:r>
      <w:r w:rsidRPr="00C97257">
        <w:t xml:space="preserve"> </w:t>
      </w:r>
      <w:r w:rsidRPr="00C97257">
        <w:rPr>
          <w:b/>
          <w:bCs/>
          <w:sz w:val="32"/>
          <w:szCs w:val="32"/>
          <w:lang w:eastAsia="en-IN"/>
        </w:rPr>
        <w:t>What is cross-validation, and why is it used</w:t>
      </w:r>
      <w:r>
        <w:rPr>
          <w:b/>
          <w:bCs/>
          <w:sz w:val="32"/>
          <w:szCs w:val="32"/>
          <w:lang w:eastAsia="en-IN"/>
        </w:rPr>
        <w:t>?</w:t>
      </w:r>
    </w:p>
    <w:p w14:paraId="0BB6CF95" w14:textId="77777777" w:rsidR="00C97257" w:rsidRDefault="00C97257" w:rsidP="00C97257">
      <w:pPr>
        <w:pStyle w:val="NormalWeb"/>
      </w:pPr>
      <w:r>
        <w:rPr>
          <w:b/>
          <w:bCs/>
          <w:sz w:val="32"/>
          <w:szCs w:val="32"/>
        </w:rPr>
        <w:t xml:space="preserve">Ans. </w:t>
      </w:r>
      <w:r>
        <w:t>Cross-validation is a statistical technique used to evaluate the performance of machine learning models. It is particularly useful for estimating how well a model will generalize to new, unseen data in practice. The primary goal of cross-validation is to assess how the results of a statistical analysis (or machine learning model) will generalize to an independent data set.</w:t>
      </w:r>
    </w:p>
    <w:p w14:paraId="7F464371" w14:textId="77777777" w:rsidR="00C97257" w:rsidRDefault="00C97257" w:rsidP="00C97257">
      <w:pPr>
        <w:pStyle w:val="Heading3"/>
      </w:pPr>
      <w:r>
        <w:t>Why is Cross-Validation Used?</w:t>
      </w:r>
    </w:p>
    <w:p w14:paraId="45964EB8" w14:textId="77777777" w:rsidR="00C97257" w:rsidRDefault="00C97257" w:rsidP="00C97257">
      <w:pPr>
        <w:pStyle w:val="NormalWeb"/>
        <w:numPr>
          <w:ilvl w:val="0"/>
          <w:numId w:val="146"/>
        </w:numPr>
        <w:suppressAutoHyphens w:val="0"/>
        <w:autoSpaceDN/>
        <w:spacing w:beforeAutospacing="1" w:afterAutospacing="1"/>
      </w:pPr>
      <w:r>
        <w:rPr>
          <w:rStyle w:val="Strong"/>
        </w:rPr>
        <w:t>Estimating Model Performance</w:t>
      </w:r>
      <w:r>
        <w:t>:</w:t>
      </w:r>
    </w:p>
    <w:p w14:paraId="3256CEAC" w14:textId="77777777" w:rsidR="00C97257" w:rsidRDefault="00C97257" w:rsidP="00C97257">
      <w:pPr>
        <w:numPr>
          <w:ilvl w:val="1"/>
          <w:numId w:val="146"/>
        </w:numPr>
        <w:suppressAutoHyphens w:val="0"/>
        <w:autoSpaceDN/>
        <w:spacing w:before="100" w:beforeAutospacing="1" w:after="100" w:afterAutospacing="1" w:line="240" w:lineRule="auto"/>
      </w:pPr>
      <w:r>
        <w:t>Cross-validation provides a more reliable estimate of model performance compared to using a single train-test split of the data. It helps in understanding how well the model is likely to perform on new data that was not used in training.</w:t>
      </w:r>
    </w:p>
    <w:p w14:paraId="4743708E" w14:textId="77777777" w:rsidR="00C97257" w:rsidRDefault="00C97257" w:rsidP="00C97257">
      <w:pPr>
        <w:pStyle w:val="NormalWeb"/>
        <w:numPr>
          <w:ilvl w:val="0"/>
          <w:numId w:val="146"/>
        </w:numPr>
        <w:suppressAutoHyphens w:val="0"/>
        <w:autoSpaceDN/>
        <w:spacing w:beforeAutospacing="1" w:afterAutospacing="1"/>
      </w:pPr>
      <w:r>
        <w:rPr>
          <w:rStyle w:val="Strong"/>
        </w:rPr>
        <w:lastRenderedPageBreak/>
        <w:t>Handling Limited Data</w:t>
      </w:r>
      <w:r>
        <w:t>:</w:t>
      </w:r>
    </w:p>
    <w:p w14:paraId="0141C9C9" w14:textId="77777777" w:rsidR="00C97257" w:rsidRDefault="00C97257" w:rsidP="00C97257">
      <w:pPr>
        <w:numPr>
          <w:ilvl w:val="1"/>
          <w:numId w:val="146"/>
        </w:numPr>
        <w:suppressAutoHyphens w:val="0"/>
        <w:autoSpaceDN/>
        <w:spacing w:before="100" w:beforeAutospacing="1" w:after="100" w:afterAutospacing="1" w:line="240" w:lineRule="auto"/>
      </w:pPr>
      <w:r>
        <w:t>In situations where the dataset is small, cross-validation allows us to maximize the use of available data for both training and testing, without the need to allocate a separate validation set.</w:t>
      </w:r>
    </w:p>
    <w:p w14:paraId="53E6E176" w14:textId="77777777" w:rsidR="00C97257" w:rsidRDefault="00C97257" w:rsidP="00C97257">
      <w:pPr>
        <w:pStyle w:val="NormalWeb"/>
        <w:numPr>
          <w:ilvl w:val="0"/>
          <w:numId w:val="146"/>
        </w:numPr>
        <w:suppressAutoHyphens w:val="0"/>
        <w:autoSpaceDN/>
        <w:spacing w:beforeAutospacing="1" w:afterAutospacing="1"/>
      </w:pPr>
      <w:r>
        <w:rPr>
          <w:rStyle w:val="Strong"/>
        </w:rPr>
        <w:t>Model Selection and Hyperparameter Tuning</w:t>
      </w:r>
      <w:r>
        <w:t>:</w:t>
      </w:r>
    </w:p>
    <w:p w14:paraId="5B64439C" w14:textId="77777777" w:rsidR="00C97257" w:rsidRDefault="00C97257" w:rsidP="00C97257">
      <w:pPr>
        <w:numPr>
          <w:ilvl w:val="1"/>
          <w:numId w:val="146"/>
        </w:numPr>
        <w:suppressAutoHyphens w:val="0"/>
        <w:autoSpaceDN/>
        <w:spacing w:before="100" w:beforeAutospacing="1" w:after="100" w:afterAutospacing="1" w:line="240" w:lineRule="auto"/>
      </w:pPr>
      <w:r>
        <w:t>Cross-validation helps in comparing different models or configurations (hyperparameters) of the same model. By running cross-validation on each candidate model, we can choose the one that performs best on average across multiple validation folds.</w:t>
      </w:r>
    </w:p>
    <w:p w14:paraId="30829183" w14:textId="77777777" w:rsidR="00C97257" w:rsidRDefault="00C97257" w:rsidP="00C97257">
      <w:pPr>
        <w:pStyle w:val="NormalWeb"/>
        <w:numPr>
          <w:ilvl w:val="0"/>
          <w:numId w:val="146"/>
        </w:numPr>
        <w:suppressAutoHyphens w:val="0"/>
        <w:autoSpaceDN/>
        <w:spacing w:beforeAutospacing="1" w:afterAutospacing="1"/>
      </w:pPr>
      <w:r>
        <w:rPr>
          <w:rStyle w:val="Strong"/>
        </w:rPr>
        <w:t>Reducing Bias in Performance Estimation</w:t>
      </w:r>
      <w:r>
        <w:t>:</w:t>
      </w:r>
    </w:p>
    <w:p w14:paraId="1C152044" w14:textId="77777777" w:rsidR="00C97257" w:rsidRDefault="00C97257" w:rsidP="00C97257">
      <w:pPr>
        <w:numPr>
          <w:ilvl w:val="1"/>
          <w:numId w:val="146"/>
        </w:numPr>
        <w:suppressAutoHyphens w:val="0"/>
        <w:autoSpaceDN/>
        <w:spacing w:before="100" w:beforeAutospacing="1" w:after="100" w:afterAutospacing="1" w:line="240" w:lineRule="auto"/>
      </w:pPr>
      <w:r>
        <w:t>With a single train-test split, the performance estimate might be biased depending on how the data is partitioned. Cross-validation averages out these biases, providing a more robust estimate of model performance.</w:t>
      </w:r>
    </w:p>
    <w:p w14:paraId="718383BA" w14:textId="77777777" w:rsidR="00C97257" w:rsidRDefault="00C97257" w:rsidP="00C97257">
      <w:pPr>
        <w:pStyle w:val="Heading3"/>
      </w:pPr>
      <w:r>
        <w:t>How Cross-Validation Works</w:t>
      </w:r>
    </w:p>
    <w:p w14:paraId="5D616B28" w14:textId="77777777" w:rsidR="00C97257" w:rsidRDefault="00C97257" w:rsidP="00C97257">
      <w:pPr>
        <w:pStyle w:val="NormalWeb"/>
      </w:pPr>
      <w:r>
        <w:t>Cross-validation involves partitioning the data into multiple subsets (folds):</w:t>
      </w:r>
    </w:p>
    <w:p w14:paraId="7D58CFA5" w14:textId="77777777" w:rsidR="00C97257" w:rsidRDefault="00C97257" w:rsidP="00C97257">
      <w:pPr>
        <w:numPr>
          <w:ilvl w:val="0"/>
          <w:numId w:val="147"/>
        </w:numPr>
        <w:suppressAutoHyphens w:val="0"/>
        <w:autoSpaceDN/>
        <w:spacing w:before="100" w:beforeAutospacing="1" w:after="100" w:afterAutospacing="1" w:line="240" w:lineRule="auto"/>
      </w:pPr>
      <w:r>
        <w:rPr>
          <w:rStyle w:val="Strong"/>
        </w:rPr>
        <w:t>Training Folds</w:t>
      </w:r>
      <w:r>
        <w:t>: A subset of the data used for training the model.</w:t>
      </w:r>
    </w:p>
    <w:p w14:paraId="5322DF48" w14:textId="77777777" w:rsidR="00C97257" w:rsidRDefault="00C97257" w:rsidP="00C97257">
      <w:pPr>
        <w:numPr>
          <w:ilvl w:val="0"/>
          <w:numId w:val="147"/>
        </w:numPr>
        <w:suppressAutoHyphens w:val="0"/>
        <w:autoSpaceDN/>
        <w:spacing w:before="100" w:beforeAutospacing="1" w:after="100" w:afterAutospacing="1" w:line="240" w:lineRule="auto"/>
      </w:pPr>
      <w:r>
        <w:rPr>
          <w:rStyle w:val="Strong"/>
        </w:rPr>
        <w:t>Validation Fold</w:t>
      </w:r>
      <w:r>
        <w:t>: The remaining part of the data used to validate the model.</w:t>
      </w:r>
    </w:p>
    <w:p w14:paraId="7BDCAE2F" w14:textId="77777777" w:rsidR="00C97257" w:rsidRDefault="00C97257" w:rsidP="00C97257">
      <w:pPr>
        <w:pStyle w:val="NormalWeb"/>
      </w:pPr>
      <w:r>
        <w:t>The basic steps of k-fold cross-validation are as follows:</w:t>
      </w:r>
    </w:p>
    <w:p w14:paraId="5C1349E4" w14:textId="77777777" w:rsidR="00C97257" w:rsidRDefault="00C97257" w:rsidP="00C97257">
      <w:pPr>
        <w:pStyle w:val="NormalWeb"/>
        <w:numPr>
          <w:ilvl w:val="0"/>
          <w:numId w:val="148"/>
        </w:numPr>
        <w:suppressAutoHyphens w:val="0"/>
        <w:autoSpaceDN/>
        <w:spacing w:beforeAutospacing="1" w:afterAutospacing="1"/>
      </w:pPr>
      <w:r>
        <w:rPr>
          <w:rStyle w:val="Strong"/>
        </w:rPr>
        <w:t>Partition the Data</w:t>
      </w:r>
      <w:r>
        <w:t>: Split the dataset into k equal-sized folds.</w:t>
      </w:r>
    </w:p>
    <w:p w14:paraId="6B06A3BD" w14:textId="77777777" w:rsidR="00C97257" w:rsidRDefault="00C97257" w:rsidP="00C97257">
      <w:pPr>
        <w:pStyle w:val="NormalWeb"/>
        <w:numPr>
          <w:ilvl w:val="0"/>
          <w:numId w:val="148"/>
        </w:numPr>
        <w:suppressAutoHyphens w:val="0"/>
        <w:autoSpaceDN/>
        <w:spacing w:beforeAutospacing="1" w:afterAutospacing="1"/>
      </w:pPr>
      <w:r>
        <w:rPr>
          <w:rStyle w:val="Strong"/>
        </w:rPr>
        <w:t>Iterate through Folds</w:t>
      </w:r>
      <w:r>
        <w:t xml:space="preserve">: For each fold </w:t>
      </w:r>
      <w:r>
        <w:rPr>
          <w:rStyle w:val="katex-mathml"/>
        </w:rPr>
        <w:t>ii</w:t>
      </w:r>
      <w:r>
        <w:rPr>
          <w:rStyle w:val="mord"/>
        </w:rPr>
        <w:t>i</w:t>
      </w:r>
      <w:r>
        <w:t>:</w:t>
      </w:r>
    </w:p>
    <w:p w14:paraId="78C489C9" w14:textId="77777777" w:rsidR="00C97257" w:rsidRDefault="00C97257" w:rsidP="00C97257">
      <w:pPr>
        <w:numPr>
          <w:ilvl w:val="1"/>
          <w:numId w:val="148"/>
        </w:numPr>
        <w:suppressAutoHyphens w:val="0"/>
        <w:autoSpaceDN/>
        <w:spacing w:before="100" w:beforeAutospacing="1" w:after="100" w:afterAutospacing="1" w:line="240" w:lineRule="auto"/>
      </w:pPr>
      <w:r>
        <w:t xml:space="preserve">Use fold </w:t>
      </w:r>
      <w:r>
        <w:rPr>
          <w:rStyle w:val="katex-mathml"/>
        </w:rPr>
        <w:t>ii</w:t>
      </w:r>
      <w:r>
        <w:rPr>
          <w:rStyle w:val="mord"/>
        </w:rPr>
        <w:t>i</w:t>
      </w:r>
      <w:r>
        <w:t xml:space="preserve"> as the validation set.</w:t>
      </w:r>
    </w:p>
    <w:p w14:paraId="26E6D53D" w14:textId="5EF5DEB8" w:rsidR="00C97257" w:rsidRDefault="00C97257" w:rsidP="00C97257">
      <w:pPr>
        <w:numPr>
          <w:ilvl w:val="1"/>
          <w:numId w:val="148"/>
        </w:numPr>
        <w:suppressAutoHyphens w:val="0"/>
        <w:autoSpaceDN/>
        <w:spacing w:before="100" w:beforeAutospacing="1" w:after="100" w:afterAutospacing="1" w:line="240" w:lineRule="auto"/>
      </w:pPr>
      <w:r>
        <w:t xml:space="preserve">Use the remaining </w:t>
      </w:r>
      <w:r>
        <w:rPr>
          <w:rStyle w:val="katex-mathml"/>
        </w:rPr>
        <w:t>k−1</w:t>
      </w:r>
      <w:r>
        <w:t xml:space="preserve"> folds as the training set.</w:t>
      </w:r>
    </w:p>
    <w:p w14:paraId="008F4A53" w14:textId="77777777" w:rsidR="00C97257" w:rsidRDefault="00C97257" w:rsidP="00C97257">
      <w:pPr>
        <w:pStyle w:val="NormalWeb"/>
        <w:numPr>
          <w:ilvl w:val="0"/>
          <w:numId w:val="148"/>
        </w:numPr>
        <w:suppressAutoHyphens w:val="0"/>
        <w:autoSpaceDN/>
        <w:spacing w:beforeAutospacing="1" w:afterAutospacing="1"/>
      </w:pPr>
      <w:r>
        <w:rPr>
          <w:rStyle w:val="Strong"/>
        </w:rPr>
        <w:t>Train and Evaluate</w:t>
      </w:r>
      <w:r>
        <w:t>: Train the model on the training set and evaluate its performance on the validation set (typically using a metric like accuracy, precision, recall, etc.).</w:t>
      </w:r>
    </w:p>
    <w:p w14:paraId="1422F85E" w14:textId="77777777" w:rsidR="00C97257" w:rsidRDefault="00C97257" w:rsidP="00C97257">
      <w:pPr>
        <w:pStyle w:val="NormalWeb"/>
        <w:numPr>
          <w:ilvl w:val="0"/>
          <w:numId w:val="148"/>
        </w:numPr>
        <w:suppressAutoHyphens w:val="0"/>
        <w:autoSpaceDN/>
        <w:spacing w:beforeAutospacing="1" w:afterAutospacing="1"/>
      </w:pPr>
      <w:r>
        <w:rPr>
          <w:rStyle w:val="Strong"/>
        </w:rPr>
        <w:t>Aggregate Performance</w:t>
      </w:r>
      <w:r>
        <w:t>: Repeat steps 2-3 for each fold and compute the average performance metric across all folds.</w:t>
      </w:r>
    </w:p>
    <w:p w14:paraId="1C9EFA0E" w14:textId="77777777" w:rsidR="00C97257" w:rsidRDefault="00C97257" w:rsidP="00C97257">
      <w:pPr>
        <w:pStyle w:val="Heading3"/>
      </w:pPr>
      <w:r>
        <w:t>Types of Cross-Validation</w:t>
      </w:r>
    </w:p>
    <w:p w14:paraId="19EBAA24" w14:textId="5A337D10" w:rsidR="00C97257" w:rsidRDefault="00C97257" w:rsidP="00C97257">
      <w:pPr>
        <w:pStyle w:val="NormalWeb"/>
        <w:numPr>
          <w:ilvl w:val="0"/>
          <w:numId w:val="149"/>
        </w:numPr>
        <w:suppressAutoHyphens w:val="0"/>
        <w:autoSpaceDN/>
        <w:spacing w:beforeAutospacing="1" w:afterAutospacing="1"/>
      </w:pPr>
      <w:r>
        <w:rPr>
          <w:rStyle w:val="Strong"/>
        </w:rPr>
        <w:t>K-Fold Cross-Validation</w:t>
      </w:r>
      <w:r>
        <w:t xml:space="preserve">: The dataset is divided into k folds. Each fold serves as the validation set once, while the remaining </w:t>
      </w:r>
      <w:r>
        <w:rPr>
          <w:rStyle w:val="katex-mathml"/>
        </w:rPr>
        <w:t>k−1</w:t>
      </w:r>
      <w:r>
        <w:t xml:space="preserve"> folds are used as the training set.</w:t>
      </w:r>
    </w:p>
    <w:p w14:paraId="00EAE802" w14:textId="77777777" w:rsidR="00C97257" w:rsidRDefault="00C97257" w:rsidP="00C97257">
      <w:pPr>
        <w:pStyle w:val="NormalWeb"/>
        <w:numPr>
          <w:ilvl w:val="0"/>
          <w:numId w:val="149"/>
        </w:numPr>
        <w:suppressAutoHyphens w:val="0"/>
        <w:autoSpaceDN/>
        <w:spacing w:beforeAutospacing="1" w:afterAutospacing="1"/>
      </w:pPr>
      <w:r>
        <w:rPr>
          <w:rStyle w:val="Strong"/>
        </w:rPr>
        <w:t>Stratified K-Fold Cross-Validation</w:t>
      </w:r>
      <w:r>
        <w:t>: Ensures that each fold maintains the same proportion of class labels as the original dataset, which is particularly useful for classification tasks with imbalanced class distributions.</w:t>
      </w:r>
    </w:p>
    <w:p w14:paraId="4ED3440B" w14:textId="74A01382" w:rsidR="00C97257" w:rsidRDefault="00C97257" w:rsidP="00C97257">
      <w:pPr>
        <w:pStyle w:val="NormalWeb"/>
        <w:numPr>
          <w:ilvl w:val="0"/>
          <w:numId w:val="149"/>
        </w:numPr>
        <w:suppressAutoHyphens w:val="0"/>
        <w:autoSpaceDN/>
        <w:spacing w:beforeAutospacing="1" w:afterAutospacing="1"/>
      </w:pPr>
      <w:r>
        <w:rPr>
          <w:rStyle w:val="Strong"/>
        </w:rPr>
        <w:t>Leave-One-Out Cross-Validation (LOOCV)</w:t>
      </w:r>
      <w:r>
        <w:t xml:space="preserve">: Each data point is used as the validation set once, and the model is trained on the remaining </w:t>
      </w:r>
      <w:r>
        <w:rPr>
          <w:rStyle w:val="katex-mathml"/>
        </w:rPr>
        <w:t>n−1</w:t>
      </w:r>
      <w:r>
        <w:t xml:space="preserve"> data points. This is very computationally expensive but provides a robust estimate, especially with small datasets.</w:t>
      </w:r>
    </w:p>
    <w:p w14:paraId="19E63BBE" w14:textId="77777777" w:rsidR="00C97257" w:rsidRDefault="00C97257" w:rsidP="00C97257">
      <w:pPr>
        <w:pStyle w:val="Heading3"/>
      </w:pPr>
      <w:r>
        <w:t>Practical Considerations</w:t>
      </w:r>
    </w:p>
    <w:p w14:paraId="308EB846" w14:textId="77777777" w:rsidR="00C97257" w:rsidRDefault="00C97257" w:rsidP="00C97257">
      <w:pPr>
        <w:pStyle w:val="NormalWeb"/>
        <w:numPr>
          <w:ilvl w:val="0"/>
          <w:numId w:val="150"/>
        </w:numPr>
        <w:suppressAutoHyphens w:val="0"/>
        <w:autoSpaceDN/>
        <w:spacing w:beforeAutospacing="1" w:afterAutospacing="1"/>
      </w:pPr>
      <w:r>
        <w:rPr>
          <w:rStyle w:val="Strong"/>
        </w:rPr>
        <w:t>Nested Cross-Validation</w:t>
      </w:r>
      <w:r>
        <w:t>: Used for model selection and hyperparameter tuning within cross-validation loops to avoid bias in performance estimation.</w:t>
      </w:r>
    </w:p>
    <w:p w14:paraId="6E401D82" w14:textId="77777777" w:rsidR="00C97257" w:rsidRDefault="00C97257" w:rsidP="00C97257">
      <w:pPr>
        <w:pStyle w:val="NormalWeb"/>
        <w:numPr>
          <w:ilvl w:val="0"/>
          <w:numId w:val="150"/>
        </w:numPr>
        <w:suppressAutoHyphens w:val="0"/>
        <w:autoSpaceDN/>
        <w:spacing w:beforeAutospacing="1" w:afterAutospacing="1"/>
      </w:pPr>
      <w:r>
        <w:rPr>
          <w:rStyle w:val="Strong"/>
        </w:rPr>
        <w:t>Randomization</w:t>
      </w:r>
      <w:r>
        <w:t>: Randomly shuffle the data before partitioning into folds to ensure that the cross-validation results are not dependent on the order of the data.</w:t>
      </w:r>
    </w:p>
    <w:p w14:paraId="2CB8FA64" w14:textId="77777777" w:rsidR="00C97257" w:rsidRDefault="00C97257" w:rsidP="00C97257">
      <w:pPr>
        <w:pStyle w:val="NormalWeb"/>
        <w:numPr>
          <w:ilvl w:val="0"/>
          <w:numId w:val="150"/>
        </w:numPr>
        <w:suppressAutoHyphens w:val="0"/>
        <w:autoSpaceDN/>
        <w:spacing w:beforeAutospacing="1" w:afterAutospacing="1"/>
      </w:pPr>
      <w:r>
        <w:rPr>
          <w:rStyle w:val="Strong"/>
        </w:rPr>
        <w:t>Implementation</w:t>
      </w:r>
      <w:r>
        <w:t>: Many machine learning libraries provide built-in functions for cross-validation, making it straightforward to apply.</w:t>
      </w:r>
    </w:p>
    <w:p w14:paraId="4F6A9309" w14:textId="77777777" w:rsidR="00C97257" w:rsidRDefault="00C97257" w:rsidP="00C97257">
      <w:pPr>
        <w:pStyle w:val="Heading3"/>
      </w:pPr>
      <w:r>
        <w:lastRenderedPageBreak/>
        <w:t>Conclusion</w:t>
      </w:r>
    </w:p>
    <w:p w14:paraId="443EB078" w14:textId="6D37304C" w:rsidR="00C97257" w:rsidRDefault="00C97257" w:rsidP="00C97257">
      <w:pPr>
        <w:pStyle w:val="NormalWeb"/>
      </w:pPr>
      <w:r>
        <w:t>Cross-validation is a critical technique in the machine learning workflow for estimating and selecting models that generalize well to new data. By leveraging cross-validation, practitioners can make informed decisions about model performance, select the best model configurations, and ensure robustness in their machine learning applications.</w:t>
      </w:r>
    </w:p>
    <w:p w14:paraId="5D318A54" w14:textId="77777777" w:rsidR="00C97257" w:rsidRDefault="00C97257" w:rsidP="00C97257">
      <w:pPr>
        <w:pStyle w:val="NormalWeb"/>
      </w:pPr>
    </w:p>
    <w:p w14:paraId="3404C343" w14:textId="77777777" w:rsidR="00C97257" w:rsidRDefault="00C97257" w:rsidP="00C97257">
      <w:pPr>
        <w:pStyle w:val="z-TopofForm"/>
        <w:jc w:val="left"/>
      </w:pPr>
      <w:r>
        <w:t>Top of Form</w:t>
      </w:r>
    </w:p>
    <w:p w14:paraId="35C3A8BF" w14:textId="77777777" w:rsidR="00C97257" w:rsidRDefault="00C97257" w:rsidP="00C97257">
      <w:pPr>
        <w:pStyle w:val="z-BottomofForm"/>
      </w:pPr>
      <w:r>
        <w:t>Bottom of Form</w:t>
      </w:r>
    </w:p>
    <w:p w14:paraId="5D109A01" w14:textId="597D1DB8" w:rsidR="00C97257" w:rsidRDefault="00C97257" w:rsidP="00122647">
      <w:pPr>
        <w:rPr>
          <w:b/>
          <w:bCs/>
          <w:sz w:val="32"/>
          <w:szCs w:val="32"/>
          <w:lang w:eastAsia="en-IN"/>
        </w:rPr>
      </w:pPr>
      <w:r>
        <w:rPr>
          <w:b/>
          <w:bCs/>
          <w:sz w:val="32"/>
          <w:szCs w:val="32"/>
          <w:lang w:eastAsia="en-IN"/>
        </w:rPr>
        <w:t xml:space="preserve">Q-34. </w:t>
      </w:r>
      <w:r w:rsidRPr="00C97257">
        <w:rPr>
          <w:b/>
          <w:bCs/>
          <w:sz w:val="32"/>
          <w:szCs w:val="32"/>
          <w:lang w:eastAsia="en-IN"/>
        </w:rPr>
        <w:t>Explain the difference between parametric and non-parametric machine learning algorithms</w:t>
      </w:r>
      <w:r>
        <w:rPr>
          <w:b/>
          <w:bCs/>
          <w:sz w:val="32"/>
          <w:szCs w:val="32"/>
          <w:lang w:eastAsia="en-IN"/>
        </w:rPr>
        <w:t>.</w:t>
      </w:r>
    </w:p>
    <w:p w14:paraId="100FBD7F" w14:textId="77777777" w:rsidR="00C97257" w:rsidRDefault="00C97257" w:rsidP="00C97257">
      <w:pPr>
        <w:pStyle w:val="NormalWeb"/>
      </w:pPr>
      <w:r>
        <w:rPr>
          <w:b/>
          <w:bCs/>
          <w:sz w:val="32"/>
          <w:szCs w:val="32"/>
        </w:rPr>
        <w:t xml:space="preserve">Ans. </w:t>
      </w:r>
      <w:r>
        <w:t>Parametric and non-parametric machine learning algorithms differ fundamentally in how they learn and represent relationships within data. These differences impact their flexibility, computational requirements, and ability to generalize to new, unseen data. Here's a detailed explanation of each:</w:t>
      </w:r>
    </w:p>
    <w:p w14:paraId="46E5606B" w14:textId="77777777" w:rsidR="00C97257" w:rsidRDefault="00C97257" w:rsidP="00C97257">
      <w:pPr>
        <w:pStyle w:val="Heading3"/>
      </w:pPr>
      <w:r>
        <w:t>Parametric Machine Learning Algorithms</w:t>
      </w:r>
    </w:p>
    <w:p w14:paraId="68B0B3F2" w14:textId="77777777" w:rsidR="00C97257" w:rsidRDefault="00C97257" w:rsidP="00C97257">
      <w:pPr>
        <w:pStyle w:val="NormalWeb"/>
      </w:pPr>
      <w:r>
        <w:t>Parametric models make strong assumptions about the functional form of the relationship between the features and the target variable. Once these assumptions are made, the model is characterized by a fixed number of parameters, which are estimated from the training data. Key characteristics include:</w:t>
      </w:r>
    </w:p>
    <w:p w14:paraId="5DF44B44" w14:textId="77777777" w:rsidR="00C97257" w:rsidRDefault="00C97257" w:rsidP="00C97257">
      <w:pPr>
        <w:pStyle w:val="NormalWeb"/>
        <w:numPr>
          <w:ilvl w:val="0"/>
          <w:numId w:val="151"/>
        </w:numPr>
        <w:suppressAutoHyphens w:val="0"/>
        <w:autoSpaceDN/>
        <w:spacing w:beforeAutospacing="1" w:afterAutospacing="1"/>
      </w:pPr>
      <w:r>
        <w:rPr>
          <w:rStyle w:val="Strong"/>
        </w:rPr>
        <w:t>Fixed Number of Parameters</w:t>
      </w:r>
      <w:r>
        <w:t>: Parametric models have a fixed number of parameters that are determined independently of the amount of training data available.</w:t>
      </w:r>
    </w:p>
    <w:p w14:paraId="7FF84F4F" w14:textId="77777777" w:rsidR="00C97257" w:rsidRDefault="00C97257" w:rsidP="00C97257">
      <w:pPr>
        <w:pStyle w:val="NormalWeb"/>
        <w:numPr>
          <w:ilvl w:val="0"/>
          <w:numId w:val="151"/>
        </w:numPr>
        <w:suppressAutoHyphens w:val="0"/>
        <w:autoSpaceDN/>
        <w:spacing w:beforeAutospacing="1" w:afterAutospacing="1"/>
      </w:pPr>
      <w:r>
        <w:rPr>
          <w:rStyle w:val="Strong"/>
        </w:rPr>
        <w:t>Simplification of Problem Complexity</w:t>
      </w:r>
      <w:r>
        <w:t>: By assuming a specific form of relationship (e.g., linear regression assumes a linear relationship), parametric models simplify the problem of learning from data.</w:t>
      </w:r>
    </w:p>
    <w:p w14:paraId="74078135" w14:textId="77777777" w:rsidR="00C97257" w:rsidRDefault="00C97257" w:rsidP="00C97257">
      <w:pPr>
        <w:pStyle w:val="NormalWeb"/>
        <w:numPr>
          <w:ilvl w:val="0"/>
          <w:numId w:val="151"/>
        </w:numPr>
        <w:suppressAutoHyphens w:val="0"/>
        <w:autoSpaceDN/>
        <w:spacing w:beforeAutospacing="1" w:afterAutospacing="1"/>
      </w:pPr>
      <w:r>
        <w:rPr>
          <w:rStyle w:val="Strong"/>
        </w:rPr>
        <w:t>Efficiency in Training</w:t>
      </w:r>
      <w:r>
        <w:t>: Parametric models are generally faster to train because they involve estimating a fixed set of parameters using closed-form solutions (e.g., ordinary least squares for linear regression).</w:t>
      </w:r>
    </w:p>
    <w:p w14:paraId="5EF4C3AA" w14:textId="77777777" w:rsidR="00C97257" w:rsidRDefault="00C97257" w:rsidP="00C97257">
      <w:pPr>
        <w:pStyle w:val="NormalWeb"/>
        <w:numPr>
          <w:ilvl w:val="0"/>
          <w:numId w:val="151"/>
        </w:numPr>
        <w:suppressAutoHyphens w:val="0"/>
        <w:autoSpaceDN/>
        <w:spacing w:beforeAutospacing="1" w:afterAutospacing="1"/>
      </w:pPr>
      <w:r>
        <w:rPr>
          <w:rStyle w:val="Strong"/>
        </w:rPr>
        <w:t>Risk of Underfitting</w:t>
      </w:r>
      <w:r>
        <w:t>: If the chosen model form does not match the true relationship in the data, the model may suffer from underfitting and fail to capture complex patterns.</w:t>
      </w:r>
    </w:p>
    <w:p w14:paraId="6F0342DF" w14:textId="77777777" w:rsidR="00C97257" w:rsidRDefault="00C97257" w:rsidP="00C97257">
      <w:pPr>
        <w:pStyle w:val="Heading3"/>
      </w:pPr>
      <w:r>
        <w:t>Examples of Parametric Models:</w:t>
      </w:r>
    </w:p>
    <w:p w14:paraId="6B29575A" w14:textId="77777777" w:rsidR="00C97257" w:rsidRDefault="00C97257" w:rsidP="00C97257">
      <w:pPr>
        <w:pStyle w:val="NormalWeb"/>
        <w:numPr>
          <w:ilvl w:val="0"/>
          <w:numId w:val="152"/>
        </w:numPr>
        <w:suppressAutoHyphens w:val="0"/>
        <w:autoSpaceDN/>
        <w:spacing w:beforeAutospacing="1" w:afterAutospacing="1"/>
      </w:pPr>
      <w:r>
        <w:rPr>
          <w:rStyle w:val="Strong"/>
        </w:rPr>
        <w:t>Linear Regression</w:t>
      </w:r>
      <w:r>
        <w:t>: Assumes a linear relationship between the features and the target variable.</w:t>
      </w:r>
    </w:p>
    <w:p w14:paraId="2C08F8BB" w14:textId="77777777" w:rsidR="00C97257" w:rsidRDefault="00C97257" w:rsidP="00C97257">
      <w:pPr>
        <w:pStyle w:val="NormalWeb"/>
        <w:numPr>
          <w:ilvl w:val="0"/>
          <w:numId w:val="152"/>
        </w:numPr>
        <w:suppressAutoHyphens w:val="0"/>
        <w:autoSpaceDN/>
        <w:spacing w:beforeAutospacing="1" w:afterAutospacing="1"/>
      </w:pPr>
      <w:r>
        <w:rPr>
          <w:rStyle w:val="Strong"/>
        </w:rPr>
        <w:t>Logistic Regression</w:t>
      </w:r>
      <w:r>
        <w:t>: Models the probability of a binary outcome using a logistic function.</w:t>
      </w:r>
    </w:p>
    <w:p w14:paraId="6F3ADA19" w14:textId="77777777" w:rsidR="00C97257" w:rsidRDefault="00C97257" w:rsidP="00C97257">
      <w:pPr>
        <w:pStyle w:val="NormalWeb"/>
        <w:numPr>
          <w:ilvl w:val="0"/>
          <w:numId w:val="152"/>
        </w:numPr>
        <w:suppressAutoHyphens w:val="0"/>
        <w:autoSpaceDN/>
        <w:spacing w:beforeAutospacing="1" w:afterAutospacing="1"/>
      </w:pPr>
      <w:r>
        <w:rPr>
          <w:rStyle w:val="Strong"/>
        </w:rPr>
        <w:t>Naïve Bayes</w:t>
      </w:r>
      <w:r>
        <w:t>: Models the conditional probability of each class given the features assuming independence between features.</w:t>
      </w:r>
    </w:p>
    <w:p w14:paraId="3FCDEBD1" w14:textId="77777777" w:rsidR="00C97257" w:rsidRDefault="00C97257" w:rsidP="00C97257">
      <w:pPr>
        <w:pStyle w:val="Heading3"/>
      </w:pPr>
      <w:r>
        <w:t>Non-Parametric Machine Learning Algorithms</w:t>
      </w:r>
    </w:p>
    <w:p w14:paraId="59DC78C8" w14:textId="77777777" w:rsidR="00C97257" w:rsidRDefault="00C97257" w:rsidP="00C97257">
      <w:pPr>
        <w:pStyle w:val="NormalWeb"/>
      </w:pPr>
      <w:r>
        <w:t>Non-parametric models do not make strong assumptions about the functional form of the relationship between the features and the target variable. Instead, they typically rely on learning the mapping from input to output directly from the data. Key characteristics include:</w:t>
      </w:r>
    </w:p>
    <w:p w14:paraId="7A1271E9" w14:textId="77777777" w:rsidR="00C97257" w:rsidRDefault="00C97257" w:rsidP="00C97257">
      <w:pPr>
        <w:pStyle w:val="NormalWeb"/>
        <w:numPr>
          <w:ilvl w:val="0"/>
          <w:numId w:val="153"/>
        </w:numPr>
        <w:suppressAutoHyphens w:val="0"/>
        <w:autoSpaceDN/>
        <w:spacing w:beforeAutospacing="1" w:afterAutospacing="1"/>
      </w:pPr>
      <w:r>
        <w:rPr>
          <w:rStyle w:val="Strong"/>
        </w:rPr>
        <w:lastRenderedPageBreak/>
        <w:t>Flexibility in Model Complexity</w:t>
      </w:r>
      <w:r>
        <w:t>: Non-parametric models can capture complex relationships in the data because they do not assume a specific functional form. They have the potential to fit a wider range of data patterns.</w:t>
      </w:r>
    </w:p>
    <w:p w14:paraId="30A8EF02" w14:textId="77777777" w:rsidR="00C97257" w:rsidRDefault="00C97257" w:rsidP="00C97257">
      <w:pPr>
        <w:pStyle w:val="NormalWeb"/>
        <w:numPr>
          <w:ilvl w:val="0"/>
          <w:numId w:val="153"/>
        </w:numPr>
        <w:suppressAutoHyphens w:val="0"/>
        <w:autoSpaceDN/>
        <w:spacing w:beforeAutospacing="1" w:afterAutospacing="1"/>
      </w:pPr>
      <w:r>
        <w:rPr>
          <w:rStyle w:val="Strong"/>
        </w:rPr>
        <w:t>Potentially High Computational Complexity</w:t>
      </w:r>
      <w:r>
        <w:t>: Training non-parametric models can be computationally intensive, especially as the amount of training data increases or as the complexity of the relationship to be learned grows.</w:t>
      </w:r>
    </w:p>
    <w:p w14:paraId="5BE5E0D6" w14:textId="77777777" w:rsidR="00C97257" w:rsidRDefault="00C97257" w:rsidP="00C97257">
      <w:pPr>
        <w:pStyle w:val="NormalWeb"/>
        <w:numPr>
          <w:ilvl w:val="0"/>
          <w:numId w:val="153"/>
        </w:numPr>
        <w:suppressAutoHyphens w:val="0"/>
        <w:autoSpaceDN/>
        <w:spacing w:beforeAutospacing="1" w:afterAutospacing="1"/>
      </w:pPr>
      <w:r>
        <w:rPr>
          <w:rStyle w:val="Strong"/>
        </w:rPr>
        <w:t>Risk of Overfitting</w:t>
      </w:r>
      <w:r>
        <w:t>: Without assumptions about the form of the relationship, non-parametric models may memorize noise in the training data, leading to overfitting and poor generalization to new data.</w:t>
      </w:r>
    </w:p>
    <w:p w14:paraId="1CEF6C07" w14:textId="77777777" w:rsidR="00C97257" w:rsidRDefault="00C97257" w:rsidP="00C97257">
      <w:pPr>
        <w:pStyle w:val="Heading3"/>
      </w:pPr>
      <w:r>
        <w:t>Examples of Non-Parametric Models:</w:t>
      </w:r>
    </w:p>
    <w:p w14:paraId="28100CCE" w14:textId="77777777" w:rsidR="00C97257" w:rsidRDefault="00C97257" w:rsidP="00C97257">
      <w:pPr>
        <w:pStyle w:val="NormalWeb"/>
        <w:numPr>
          <w:ilvl w:val="0"/>
          <w:numId w:val="154"/>
        </w:numPr>
        <w:suppressAutoHyphens w:val="0"/>
        <w:autoSpaceDN/>
        <w:spacing w:beforeAutospacing="1" w:afterAutospacing="1"/>
      </w:pPr>
      <w:r>
        <w:rPr>
          <w:rStyle w:val="Strong"/>
        </w:rPr>
        <w:t>Decision Trees</w:t>
      </w:r>
      <w:r>
        <w:t>: Hierarchical structures that partition the data based on features to predict the target variable.</w:t>
      </w:r>
    </w:p>
    <w:p w14:paraId="0AC80086" w14:textId="77777777" w:rsidR="00C97257" w:rsidRDefault="00C97257" w:rsidP="00C97257">
      <w:pPr>
        <w:pStyle w:val="NormalWeb"/>
        <w:numPr>
          <w:ilvl w:val="0"/>
          <w:numId w:val="154"/>
        </w:numPr>
        <w:suppressAutoHyphens w:val="0"/>
        <w:autoSpaceDN/>
        <w:spacing w:beforeAutospacing="1" w:afterAutospacing="1"/>
      </w:pPr>
      <w:r>
        <w:rPr>
          <w:rStyle w:val="Strong"/>
        </w:rPr>
        <w:t>k-Nearest Neighbors (k-NN)</w:t>
      </w:r>
      <w:r>
        <w:t>: Predicts the target variable by averaging the target values of the k-nearest data points in the feature space.</w:t>
      </w:r>
    </w:p>
    <w:p w14:paraId="35C8C54F" w14:textId="77777777" w:rsidR="00C97257" w:rsidRDefault="00C97257" w:rsidP="00C97257">
      <w:pPr>
        <w:pStyle w:val="NormalWeb"/>
        <w:numPr>
          <w:ilvl w:val="0"/>
          <w:numId w:val="154"/>
        </w:numPr>
        <w:suppressAutoHyphens w:val="0"/>
        <w:autoSpaceDN/>
        <w:spacing w:beforeAutospacing="1" w:afterAutospacing="1"/>
      </w:pPr>
      <w:r>
        <w:rPr>
          <w:rStyle w:val="Strong"/>
        </w:rPr>
        <w:t>Support Vector Machines (SVM)</w:t>
      </w:r>
      <w:r>
        <w:t>: Can be considered non-parametric when used with kernels that allow for complex decision boundaries.</w:t>
      </w:r>
    </w:p>
    <w:p w14:paraId="72463D1D" w14:textId="77777777" w:rsidR="00C97257" w:rsidRDefault="00C97257" w:rsidP="00C97257">
      <w:pPr>
        <w:pStyle w:val="Heading3"/>
      </w:pPr>
      <w:r>
        <w:t>Key Differences Summarized</w:t>
      </w:r>
    </w:p>
    <w:p w14:paraId="0BA38470" w14:textId="77777777" w:rsidR="00C97257" w:rsidRDefault="00C97257" w:rsidP="00C97257">
      <w:pPr>
        <w:pStyle w:val="NormalWeb"/>
        <w:numPr>
          <w:ilvl w:val="0"/>
          <w:numId w:val="155"/>
        </w:numPr>
        <w:suppressAutoHyphens w:val="0"/>
        <w:autoSpaceDN/>
        <w:spacing w:beforeAutospacing="1" w:afterAutospacing="1"/>
      </w:pPr>
      <w:r>
        <w:rPr>
          <w:rStyle w:val="Strong"/>
        </w:rPr>
        <w:t>Flexibility</w:t>
      </w:r>
      <w:r>
        <w:t>: Parametric models are rigid in form, while non-parametric models are flexible and can adapt to more complex relationships.</w:t>
      </w:r>
    </w:p>
    <w:p w14:paraId="1B1C7CC1" w14:textId="77777777" w:rsidR="00C97257" w:rsidRDefault="00C97257" w:rsidP="00C97257">
      <w:pPr>
        <w:pStyle w:val="NormalWeb"/>
        <w:numPr>
          <w:ilvl w:val="0"/>
          <w:numId w:val="155"/>
        </w:numPr>
        <w:suppressAutoHyphens w:val="0"/>
        <w:autoSpaceDN/>
        <w:spacing w:beforeAutospacing="1" w:afterAutospacing="1"/>
      </w:pPr>
      <w:r>
        <w:rPr>
          <w:rStyle w:val="Strong"/>
        </w:rPr>
        <w:t>Computational Efficiency</w:t>
      </w:r>
      <w:r>
        <w:t>: Parametric models are generally faster to train and use because they have a fixed number of parameters.</w:t>
      </w:r>
    </w:p>
    <w:p w14:paraId="2EEAB734" w14:textId="77777777" w:rsidR="00C97257" w:rsidRDefault="00C97257" w:rsidP="00C97257">
      <w:pPr>
        <w:pStyle w:val="NormalWeb"/>
        <w:numPr>
          <w:ilvl w:val="0"/>
          <w:numId w:val="155"/>
        </w:numPr>
        <w:suppressAutoHyphens w:val="0"/>
        <w:autoSpaceDN/>
        <w:spacing w:beforeAutospacing="1" w:afterAutospacing="1"/>
      </w:pPr>
      <w:r>
        <w:rPr>
          <w:rStyle w:val="Strong"/>
        </w:rPr>
        <w:t>Generalization</w:t>
      </w:r>
      <w:r>
        <w:t>: Parametric models may generalize well if the model assumptions match the true data generating process, while non-parametric models require careful tuning to prevent overfitting.</w:t>
      </w:r>
    </w:p>
    <w:p w14:paraId="7D831D7A" w14:textId="77777777" w:rsidR="00C97257" w:rsidRDefault="00C97257" w:rsidP="00C97257">
      <w:pPr>
        <w:pStyle w:val="Heading3"/>
      </w:pPr>
      <w:r>
        <w:t>Choosing Between Parametric and Non-Parametric Models</w:t>
      </w:r>
    </w:p>
    <w:p w14:paraId="2A0EDE7D" w14:textId="77777777" w:rsidR="00C97257" w:rsidRDefault="00C97257" w:rsidP="00C97257">
      <w:pPr>
        <w:pStyle w:val="NormalWeb"/>
        <w:numPr>
          <w:ilvl w:val="0"/>
          <w:numId w:val="156"/>
        </w:numPr>
        <w:suppressAutoHyphens w:val="0"/>
        <w:autoSpaceDN/>
        <w:spacing w:beforeAutospacing="1" w:afterAutospacing="1"/>
      </w:pPr>
      <w:r>
        <w:rPr>
          <w:rStyle w:val="Strong"/>
        </w:rPr>
        <w:t>Dataset Size</w:t>
      </w:r>
      <w:r>
        <w:t>: Parametric models can be more suitable for small datasets where assumptions about the data distribution can be reasonably met.</w:t>
      </w:r>
    </w:p>
    <w:p w14:paraId="177A1CFB" w14:textId="77777777" w:rsidR="00C97257" w:rsidRDefault="00C97257" w:rsidP="00C97257">
      <w:pPr>
        <w:pStyle w:val="NormalWeb"/>
        <w:numPr>
          <w:ilvl w:val="0"/>
          <w:numId w:val="156"/>
        </w:numPr>
        <w:suppressAutoHyphens w:val="0"/>
        <w:autoSpaceDN/>
        <w:spacing w:beforeAutospacing="1" w:afterAutospacing="1"/>
      </w:pPr>
      <w:r>
        <w:rPr>
          <w:rStyle w:val="Strong"/>
        </w:rPr>
        <w:t>Complexity of Relationships</w:t>
      </w:r>
      <w:r>
        <w:t>: Non-parametric models may be more appropriate when the relationship between features and target variable is complex or not well understood.</w:t>
      </w:r>
    </w:p>
    <w:p w14:paraId="42B68C2B" w14:textId="77777777" w:rsidR="00C97257" w:rsidRDefault="00C97257" w:rsidP="00C97257">
      <w:pPr>
        <w:pStyle w:val="NormalWeb"/>
        <w:numPr>
          <w:ilvl w:val="0"/>
          <w:numId w:val="156"/>
        </w:numPr>
        <w:suppressAutoHyphens w:val="0"/>
        <w:autoSpaceDN/>
        <w:spacing w:beforeAutospacing="1" w:afterAutospacing="1"/>
      </w:pPr>
      <w:r>
        <w:rPr>
          <w:rStyle w:val="Strong"/>
        </w:rPr>
        <w:t>Computational Resources</w:t>
      </w:r>
      <w:r>
        <w:t>: Consider the computational resources available, as non-parametric models may require more time and memory to train, especially with large datasets.</w:t>
      </w:r>
    </w:p>
    <w:p w14:paraId="702C364B" w14:textId="77777777" w:rsidR="00C97257" w:rsidRDefault="00C97257" w:rsidP="00C97257">
      <w:pPr>
        <w:pStyle w:val="NormalWeb"/>
      </w:pPr>
      <w:r>
        <w:t>In practice, the choice between parametric and non-parametric models depends on the specific characteristics of the dataset, the complexity of the problem, and the trade-offs between model flexibility and computational efficiency.</w:t>
      </w:r>
    </w:p>
    <w:p w14:paraId="3FB39307" w14:textId="6B2BD1EE" w:rsidR="00C97257" w:rsidRDefault="00C97257" w:rsidP="00122647">
      <w:pPr>
        <w:rPr>
          <w:b/>
          <w:bCs/>
          <w:sz w:val="32"/>
          <w:szCs w:val="32"/>
          <w:lang w:eastAsia="en-IN"/>
        </w:rPr>
      </w:pPr>
    </w:p>
    <w:p w14:paraId="39A36F91" w14:textId="77777777" w:rsidR="009B3320" w:rsidRDefault="009B3320" w:rsidP="00122647">
      <w:pPr>
        <w:rPr>
          <w:b/>
          <w:bCs/>
          <w:sz w:val="32"/>
          <w:szCs w:val="32"/>
          <w:lang w:eastAsia="en-IN"/>
        </w:rPr>
      </w:pPr>
    </w:p>
    <w:p w14:paraId="38103ACD" w14:textId="55C9CBFC" w:rsidR="00C97257" w:rsidRDefault="00C97257" w:rsidP="00122647">
      <w:pPr>
        <w:rPr>
          <w:b/>
          <w:bCs/>
          <w:sz w:val="32"/>
          <w:szCs w:val="32"/>
          <w:lang w:eastAsia="en-IN"/>
        </w:rPr>
      </w:pPr>
      <w:r>
        <w:rPr>
          <w:b/>
          <w:bCs/>
          <w:sz w:val="32"/>
          <w:szCs w:val="32"/>
          <w:lang w:eastAsia="en-IN"/>
        </w:rPr>
        <w:lastRenderedPageBreak/>
        <w:t xml:space="preserve">Q-35. </w:t>
      </w:r>
      <w:r w:rsidR="009B3320" w:rsidRPr="009B3320">
        <w:rPr>
          <w:b/>
          <w:bCs/>
          <w:sz w:val="32"/>
          <w:szCs w:val="32"/>
          <w:lang w:eastAsia="en-IN"/>
        </w:rPr>
        <w:t>What is feature scaling, and why is it important in machine learning</w:t>
      </w:r>
      <w:r w:rsidR="009B3320">
        <w:rPr>
          <w:b/>
          <w:bCs/>
          <w:sz w:val="32"/>
          <w:szCs w:val="32"/>
          <w:lang w:eastAsia="en-IN"/>
        </w:rPr>
        <w:t>?</w:t>
      </w:r>
    </w:p>
    <w:p w14:paraId="4928A19C" w14:textId="77777777" w:rsidR="009B3320" w:rsidRDefault="009B3320" w:rsidP="009B3320">
      <w:pPr>
        <w:pStyle w:val="NormalWeb"/>
      </w:pPr>
      <w:r>
        <w:rPr>
          <w:b/>
          <w:bCs/>
          <w:sz w:val="32"/>
          <w:szCs w:val="32"/>
        </w:rPr>
        <w:t xml:space="preserve">Ans. </w:t>
      </w:r>
      <w:r>
        <w:t>Feature scaling is a preprocessing step in machine learning that standardizes the range of independent variables or features in the data. It is also known as data normalization or standardization. The goal of feature scaling is to ensure that all features have a similar scale, which can prevent some features from dominating or skewing the learning process. Here’s a detailed explanation of feature scaling and its importance in machine learning:</w:t>
      </w:r>
    </w:p>
    <w:p w14:paraId="36CCB749" w14:textId="77777777" w:rsidR="009B3320" w:rsidRDefault="009B3320" w:rsidP="009B3320">
      <w:pPr>
        <w:pStyle w:val="Heading3"/>
      </w:pPr>
      <w:r>
        <w:t>Importance of Feature Scaling</w:t>
      </w:r>
    </w:p>
    <w:p w14:paraId="66A04EA6" w14:textId="77777777" w:rsidR="009B3320" w:rsidRDefault="009B3320" w:rsidP="009B3320">
      <w:pPr>
        <w:pStyle w:val="NormalWeb"/>
        <w:numPr>
          <w:ilvl w:val="0"/>
          <w:numId w:val="157"/>
        </w:numPr>
        <w:suppressAutoHyphens w:val="0"/>
        <w:autoSpaceDN/>
        <w:spacing w:beforeAutospacing="1" w:afterAutospacing="1"/>
      </w:pPr>
      <w:r>
        <w:rPr>
          <w:rStyle w:val="Strong"/>
        </w:rPr>
        <w:t>Improved Model Performance</w:t>
      </w:r>
      <w:r>
        <w:t>:</w:t>
      </w:r>
    </w:p>
    <w:p w14:paraId="2EF61C0F" w14:textId="77777777" w:rsidR="009B3320" w:rsidRDefault="009B3320" w:rsidP="009B3320">
      <w:pPr>
        <w:numPr>
          <w:ilvl w:val="1"/>
          <w:numId w:val="157"/>
        </w:numPr>
        <w:suppressAutoHyphens w:val="0"/>
        <w:autoSpaceDN/>
        <w:spacing w:before="100" w:beforeAutospacing="1" w:after="100" w:afterAutospacing="1" w:line="240" w:lineRule="auto"/>
      </w:pPr>
      <w:r>
        <w:t>Many machine learning algorithms perform better or converge faster when features are on a similar scale and centered around zero. Algorithms like gradient descent (used in linear models and neural networks) converge more quickly when features are normalized.</w:t>
      </w:r>
    </w:p>
    <w:p w14:paraId="329F388D" w14:textId="77777777" w:rsidR="009B3320" w:rsidRDefault="009B3320" w:rsidP="009B3320">
      <w:pPr>
        <w:pStyle w:val="NormalWeb"/>
        <w:numPr>
          <w:ilvl w:val="0"/>
          <w:numId w:val="157"/>
        </w:numPr>
        <w:suppressAutoHyphens w:val="0"/>
        <w:autoSpaceDN/>
        <w:spacing w:beforeAutospacing="1" w:afterAutospacing="1"/>
      </w:pPr>
      <w:r>
        <w:rPr>
          <w:rStyle w:val="Strong"/>
        </w:rPr>
        <w:t>Equal Weightage to Features</w:t>
      </w:r>
      <w:r>
        <w:t>:</w:t>
      </w:r>
    </w:p>
    <w:p w14:paraId="21494F8B" w14:textId="77777777" w:rsidR="009B3320" w:rsidRDefault="009B3320" w:rsidP="009B3320">
      <w:pPr>
        <w:numPr>
          <w:ilvl w:val="1"/>
          <w:numId w:val="157"/>
        </w:numPr>
        <w:suppressAutoHyphens w:val="0"/>
        <w:autoSpaceDN/>
        <w:spacing w:before="100" w:beforeAutospacing="1" w:after="100" w:afterAutospacing="1" w:line="240" w:lineRule="auto"/>
      </w:pPr>
      <w:r>
        <w:t>If features are on different scales, the algorithm might give higher weightage to features with larger scales. This can lead to biased or suboptimal performance, as the model might emphasize some features disproportionately.</w:t>
      </w:r>
    </w:p>
    <w:p w14:paraId="147D4491" w14:textId="77777777" w:rsidR="009B3320" w:rsidRDefault="009B3320" w:rsidP="009B3320">
      <w:pPr>
        <w:pStyle w:val="NormalWeb"/>
        <w:numPr>
          <w:ilvl w:val="0"/>
          <w:numId w:val="157"/>
        </w:numPr>
        <w:suppressAutoHyphens w:val="0"/>
        <w:autoSpaceDN/>
        <w:spacing w:beforeAutospacing="1" w:afterAutospacing="1"/>
      </w:pPr>
      <w:r>
        <w:rPr>
          <w:rStyle w:val="Strong"/>
        </w:rPr>
        <w:t>Proper Distance Metrics</w:t>
      </w:r>
      <w:r>
        <w:t>:</w:t>
      </w:r>
    </w:p>
    <w:p w14:paraId="24BC2394" w14:textId="77777777" w:rsidR="009B3320" w:rsidRDefault="009B3320" w:rsidP="009B3320">
      <w:pPr>
        <w:numPr>
          <w:ilvl w:val="1"/>
          <w:numId w:val="157"/>
        </w:numPr>
        <w:suppressAutoHyphens w:val="0"/>
        <w:autoSpaceDN/>
        <w:spacing w:before="100" w:beforeAutospacing="1" w:after="100" w:afterAutospacing="1" w:line="240" w:lineRule="auto"/>
      </w:pPr>
      <w:r>
        <w:t>Distance-based algorithms (e.g., K-nearest neighbors, SVMs) calculate distances between data points. Features with larger scales can dominate the distance metric, leading to biased results. Scaling ensures that all features contribute equally to the distance computations.</w:t>
      </w:r>
    </w:p>
    <w:p w14:paraId="60ADA162" w14:textId="77777777" w:rsidR="009B3320" w:rsidRDefault="009B3320" w:rsidP="009B3320">
      <w:pPr>
        <w:pStyle w:val="NormalWeb"/>
        <w:numPr>
          <w:ilvl w:val="0"/>
          <w:numId w:val="157"/>
        </w:numPr>
        <w:suppressAutoHyphens w:val="0"/>
        <w:autoSpaceDN/>
        <w:spacing w:beforeAutospacing="1" w:afterAutospacing="1"/>
      </w:pPr>
      <w:r>
        <w:rPr>
          <w:rStyle w:val="Strong"/>
        </w:rPr>
        <w:t>Gradient Descent Convergence</w:t>
      </w:r>
      <w:r>
        <w:t>:</w:t>
      </w:r>
    </w:p>
    <w:p w14:paraId="0015046C" w14:textId="77777777" w:rsidR="009B3320" w:rsidRDefault="009B3320" w:rsidP="009B3320">
      <w:pPr>
        <w:numPr>
          <w:ilvl w:val="1"/>
          <w:numId w:val="157"/>
        </w:numPr>
        <w:suppressAutoHyphens w:val="0"/>
        <w:autoSpaceDN/>
        <w:spacing w:before="100" w:beforeAutospacing="1" w:after="100" w:afterAutospacing="1" w:line="240" w:lineRule="auto"/>
      </w:pPr>
      <w:r>
        <w:t>Algorithms that use gradient descent (e.g., linear regression, logistic regression, neural networks) often require feature scaling to converge faster. Gradient descent updates weights based on the magnitude of gradients, and feature scaling helps in stabilizing these updates.</w:t>
      </w:r>
    </w:p>
    <w:p w14:paraId="41575237" w14:textId="77777777" w:rsidR="009B3320" w:rsidRDefault="009B3320" w:rsidP="009B3320">
      <w:pPr>
        <w:pStyle w:val="NormalWeb"/>
        <w:numPr>
          <w:ilvl w:val="0"/>
          <w:numId w:val="157"/>
        </w:numPr>
        <w:suppressAutoHyphens w:val="0"/>
        <w:autoSpaceDN/>
        <w:spacing w:beforeAutospacing="1" w:afterAutospacing="1"/>
      </w:pPr>
      <w:r>
        <w:rPr>
          <w:rStyle w:val="Strong"/>
        </w:rPr>
        <w:t>Regularization</w:t>
      </w:r>
      <w:r>
        <w:t>:</w:t>
      </w:r>
    </w:p>
    <w:p w14:paraId="4DF9DD8D" w14:textId="77777777" w:rsidR="009B3320" w:rsidRDefault="009B3320" w:rsidP="009B3320">
      <w:pPr>
        <w:numPr>
          <w:ilvl w:val="1"/>
          <w:numId w:val="157"/>
        </w:numPr>
        <w:suppressAutoHyphens w:val="0"/>
        <w:autoSpaceDN/>
        <w:spacing w:before="100" w:beforeAutospacing="1" w:after="100" w:afterAutospacing="1" w:line="240" w:lineRule="auto"/>
      </w:pPr>
      <w:r>
        <w:t>Regularization techniques (e.g., L1 and L2 regularization) penalize large coefficients to prevent overfitting. Feature scaling ensures that regularization penalizes features uniformly and effectively.</w:t>
      </w:r>
    </w:p>
    <w:p w14:paraId="05B53BF9" w14:textId="77777777" w:rsidR="009B3320" w:rsidRDefault="009B3320" w:rsidP="009B3320">
      <w:pPr>
        <w:pStyle w:val="Heading3"/>
      </w:pPr>
      <w:r>
        <w:t>Common Methods of Feature Scaling</w:t>
      </w:r>
    </w:p>
    <w:p w14:paraId="14CA7974" w14:textId="77777777" w:rsidR="009B3320" w:rsidRDefault="009B3320" w:rsidP="009B3320">
      <w:pPr>
        <w:pStyle w:val="NormalWeb"/>
        <w:numPr>
          <w:ilvl w:val="0"/>
          <w:numId w:val="158"/>
        </w:numPr>
        <w:suppressAutoHyphens w:val="0"/>
        <w:autoSpaceDN/>
        <w:spacing w:beforeAutospacing="1" w:afterAutospacing="1"/>
      </w:pPr>
      <w:r>
        <w:rPr>
          <w:rStyle w:val="Strong"/>
        </w:rPr>
        <w:t>Min-Max Scaling (Normalization)</w:t>
      </w:r>
      <w:r>
        <w:t>:</w:t>
      </w:r>
    </w:p>
    <w:p w14:paraId="36A2213F" w14:textId="6A186481" w:rsidR="009B3320" w:rsidRDefault="009B3320" w:rsidP="009B3320">
      <w:pPr>
        <w:numPr>
          <w:ilvl w:val="1"/>
          <w:numId w:val="158"/>
        </w:numPr>
        <w:suppressAutoHyphens w:val="0"/>
        <w:autoSpaceDN/>
        <w:spacing w:before="100" w:beforeAutospacing="1" w:after="100" w:afterAutospacing="1" w:line="240" w:lineRule="auto"/>
      </w:pPr>
      <w:r>
        <w:t xml:space="preserve">Scales the data to a fixed range, usually [0, 1]. The formula is: </w:t>
      </w:r>
      <w:r>
        <w:rPr>
          <w:rStyle w:val="katex-mathml"/>
        </w:rPr>
        <w:t>Xnorm=X−Xmin</w:t>
      </w:r>
      <w:r>
        <w:rPr>
          <w:rStyle w:val="katex-mathml"/>
        </w:rPr>
        <w:t xml:space="preserve"> / </w:t>
      </w:r>
      <w:r>
        <w:rPr>
          <w:rStyle w:val="katex-mathml"/>
        </w:rPr>
        <w:t>Xmax−Xmin</w:t>
      </w:r>
    </w:p>
    <w:p w14:paraId="04E23A05" w14:textId="77777777" w:rsidR="009B3320" w:rsidRDefault="009B3320" w:rsidP="009B3320">
      <w:pPr>
        <w:numPr>
          <w:ilvl w:val="1"/>
          <w:numId w:val="158"/>
        </w:numPr>
        <w:suppressAutoHyphens w:val="0"/>
        <w:autoSpaceDN/>
        <w:spacing w:before="100" w:beforeAutospacing="1" w:after="100" w:afterAutospacing="1" w:line="240" w:lineRule="auto"/>
      </w:pPr>
      <w:r>
        <w:t>Useful when the distribution of data does not have a Gaussian distribution.</w:t>
      </w:r>
    </w:p>
    <w:p w14:paraId="75D873E8" w14:textId="77777777" w:rsidR="009B3320" w:rsidRDefault="009B3320" w:rsidP="009B3320">
      <w:pPr>
        <w:pStyle w:val="NormalWeb"/>
        <w:numPr>
          <w:ilvl w:val="0"/>
          <w:numId w:val="158"/>
        </w:numPr>
        <w:suppressAutoHyphens w:val="0"/>
        <w:autoSpaceDN/>
        <w:spacing w:beforeAutospacing="1" w:afterAutospacing="1"/>
      </w:pPr>
      <w:r>
        <w:rPr>
          <w:rStyle w:val="Strong"/>
        </w:rPr>
        <w:t>Standardization (Z-score normalization)</w:t>
      </w:r>
      <w:r>
        <w:t>:</w:t>
      </w:r>
    </w:p>
    <w:p w14:paraId="0BE37DED" w14:textId="759A120D" w:rsidR="009B3320" w:rsidRDefault="009B3320" w:rsidP="009B3320">
      <w:pPr>
        <w:numPr>
          <w:ilvl w:val="1"/>
          <w:numId w:val="158"/>
        </w:numPr>
        <w:suppressAutoHyphens w:val="0"/>
        <w:autoSpaceDN/>
        <w:spacing w:before="100" w:beforeAutospacing="1" w:after="100" w:afterAutospacing="1" w:line="240" w:lineRule="auto"/>
      </w:pPr>
      <w:r>
        <w:t xml:space="preserve">Transforms the data to have a mean of 0 and a standard deviation of 1. The formula is: </w:t>
      </w:r>
      <w:r>
        <w:rPr>
          <w:rStyle w:val="katex-mathml"/>
        </w:rPr>
        <w:t>Xstd=X−μ</w:t>
      </w:r>
      <w:r>
        <w:rPr>
          <w:rStyle w:val="katex-mathml"/>
        </w:rPr>
        <w:t xml:space="preserve"> / </w:t>
      </w:r>
      <w:r>
        <w:rPr>
          <w:rStyle w:val="katex-mathml"/>
        </w:rPr>
        <w:t>σ</w:t>
      </w:r>
    </w:p>
    <w:p w14:paraId="31629D47" w14:textId="77777777" w:rsidR="009B3320" w:rsidRDefault="009B3320" w:rsidP="009B3320">
      <w:pPr>
        <w:numPr>
          <w:ilvl w:val="1"/>
          <w:numId w:val="158"/>
        </w:numPr>
        <w:suppressAutoHyphens w:val="0"/>
        <w:autoSpaceDN/>
        <w:spacing w:before="100" w:beforeAutospacing="1" w:after="100" w:afterAutospacing="1" w:line="240" w:lineRule="auto"/>
      </w:pPr>
      <w:r>
        <w:t>Preserves the shape of the original distribution and works well if the data follows a Gaussian distribution.</w:t>
      </w:r>
    </w:p>
    <w:p w14:paraId="2F387EC4" w14:textId="77777777" w:rsidR="009B3320" w:rsidRDefault="009B3320" w:rsidP="009B3320">
      <w:pPr>
        <w:pStyle w:val="NormalWeb"/>
        <w:numPr>
          <w:ilvl w:val="0"/>
          <w:numId w:val="158"/>
        </w:numPr>
        <w:suppressAutoHyphens w:val="0"/>
        <w:autoSpaceDN/>
        <w:spacing w:beforeAutospacing="1" w:afterAutospacing="1"/>
      </w:pPr>
      <w:r>
        <w:rPr>
          <w:rStyle w:val="Strong"/>
        </w:rPr>
        <w:t>Robust Scaling</w:t>
      </w:r>
      <w:r>
        <w:t>:</w:t>
      </w:r>
    </w:p>
    <w:p w14:paraId="2563F41B" w14:textId="77777777" w:rsidR="009B3320" w:rsidRDefault="009B3320" w:rsidP="009B3320">
      <w:pPr>
        <w:numPr>
          <w:ilvl w:val="1"/>
          <w:numId w:val="158"/>
        </w:numPr>
        <w:suppressAutoHyphens w:val="0"/>
        <w:autoSpaceDN/>
        <w:spacing w:before="100" w:beforeAutospacing="1" w:after="100" w:afterAutospacing="1" w:line="240" w:lineRule="auto"/>
      </w:pPr>
      <w:r>
        <w:t>Scales features using statistics that are robust to outliers, such as the interquartile range (IQR). This method is useful when the data contains outliers that could affect other scaling methods.</w:t>
      </w:r>
    </w:p>
    <w:p w14:paraId="06986D8E" w14:textId="77777777" w:rsidR="009B3320" w:rsidRDefault="009B3320" w:rsidP="009B3320">
      <w:pPr>
        <w:pStyle w:val="Heading3"/>
      </w:pPr>
      <w:r>
        <w:lastRenderedPageBreak/>
        <w:t>Implementation Considerations</w:t>
      </w:r>
    </w:p>
    <w:p w14:paraId="20AF877A" w14:textId="77777777" w:rsidR="009B3320" w:rsidRDefault="009B3320" w:rsidP="009B3320">
      <w:pPr>
        <w:pStyle w:val="NormalWeb"/>
        <w:numPr>
          <w:ilvl w:val="0"/>
          <w:numId w:val="159"/>
        </w:numPr>
        <w:suppressAutoHyphens w:val="0"/>
        <w:autoSpaceDN/>
        <w:spacing w:beforeAutospacing="1" w:afterAutospacing="1"/>
      </w:pPr>
      <w:r>
        <w:rPr>
          <w:rStyle w:val="Strong"/>
        </w:rPr>
        <w:t>Feature Scaling and Algorithms</w:t>
      </w:r>
      <w:r>
        <w:t>: Most algorithms that involve distance calculations, gradient descent optimization, or regularization benefit from feature scaling. Examples include SVMs, KNN, linear and logistic regression, and neural networks.</w:t>
      </w:r>
    </w:p>
    <w:p w14:paraId="08ED1137" w14:textId="77777777" w:rsidR="009B3320" w:rsidRDefault="009B3320" w:rsidP="009B3320">
      <w:pPr>
        <w:pStyle w:val="NormalWeb"/>
        <w:numPr>
          <w:ilvl w:val="0"/>
          <w:numId w:val="159"/>
        </w:numPr>
        <w:suppressAutoHyphens w:val="0"/>
        <w:autoSpaceDN/>
        <w:spacing w:beforeAutospacing="1" w:afterAutospacing="1"/>
      </w:pPr>
      <w:r>
        <w:rPr>
          <w:rStyle w:val="Strong"/>
        </w:rPr>
        <w:t>Avoiding Data Leakage</w:t>
      </w:r>
      <w:r>
        <w:t>: Feature scaling should be applied after splitting the data into training and test sets to prevent information from the test set influencing the training process.</w:t>
      </w:r>
    </w:p>
    <w:p w14:paraId="09BA1FCF" w14:textId="77777777" w:rsidR="009B3320" w:rsidRDefault="009B3320" w:rsidP="009B3320">
      <w:pPr>
        <w:pStyle w:val="NormalWeb"/>
        <w:numPr>
          <w:ilvl w:val="0"/>
          <w:numId w:val="159"/>
        </w:numPr>
        <w:suppressAutoHyphens w:val="0"/>
        <w:autoSpaceDN/>
        <w:spacing w:beforeAutospacing="1" w:afterAutospacing="1"/>
      </w:pPr>
      <w:r>
        <w:rPr>
          <w:rStyle w:val="Strong"/>
        </w:rPr>
        <w:t>Feature Scaling Libraries</w:t>
      </w:r>
      <w:r>
        <w:t>: Popular machine learning libraries like scikit-learn in Python provide built-in functions for feature scaling, making it easy to apply these techniques.</w:t>
      </w:r>
    </w:p>
    <w:p w14:paraId="4462FDD9" w14:textId="77777777" w:rsidR="009B3320" w:rsidRDefault="009B3320" w:rsidP="009B3320">
      <w:pPr>
        <w:pStyle w:val="Heading3"/>
      </w:pPr>
      <w:r>
        <w:t>Conclusion</w:t>
      </w:r>
    </w:p>
    <w:p w14:paraId="24B149C5" w14:textId="77777777" w:rsidR="009B3320" w:rsidRDefault="009B3320" w:rsidP="009B3320">
      <w:pPr>
        <w:pStyle w:val="NormalWeb"/>
      </w:pPr>
      <w:r>
        <w:t>Feature scaling is a crucial preprocessing step in machine learning that ensures all features contribute equally to the model training process. By standardizing the range of features, we can improve model performance, prevent bias, and enable algorithms to learn efficiently and effectively from data. Choosing the right scaling method depends on the distribution of the data and the requirements of the machine learning algorithm being used.</w:t>
      </w:r>
    </w:p>
    <w:p w14:paraId="4067DF89" w14:textId="23125CC6" w:rsidR="009B3320" w:rsidRDefault="009B3320" w:rsidP="009B3320">
      <w:pPr>
        <w:rPr>
          <w:rStyle w:val="line-clamp-1"/>
        </w:rPr>
      </w:pPr>
    </w:p>
    <w:p w14:paraId="03ED6D09" w14:textId="77777777" w:rsidR="009B3320" w:rsidRDefault="009B3320" w:rsidP="009B3320"/>
    <w:p w14:paraId="53C96D10" w14:textId="77777777" w:rsidR="009B3320" w:rsidRDefault="009B3320" w:rsidP="00122647">
      <w:pPr>
        <w:rPr>
          <w:b/>
          <w:bCs/>
          <w:sz w:val="32"/>
          <w:szCs w:val="32"/>
          <w:lang w:eastAsia="en-IN"/>
        </w:rPr>
      </w:pPr>
      <w:r>
        <w:rPr>
          <w:b/>
          <w:bCs/>
          <w:sz w:val="32"/>
          <w:szCs w:val="32"/>
          <w:lang w:eastAsia="en-IN"/>
        </w:rPr>
        <w:t xml:space="preserve">Q-36. </w:t>
      </w:r>
      <w:r w:rsidRPr="009B3320">
        <w:rPr>
          <w:b/>
          <w:bCs/>
          <w:sz w:val="32"/>
          <w:szCs w:val="32"/>
          <w:lang w:eastAsia="en-IN"/>
        </w:rPr>
        <w:t>What is regularization, and why is it used in machine learning</w:t>
      </w:r>
      <w:r>
        <w:rPr>
          <w:b/>
          <w:bCs/>
          <w:sz w:val="32"/>
          <w:szCs w:val="32"/>
          <w:lang w:eastAsia="en-IN"/>
        </w:rPr>
        <w:t>?</w:t>
      </w:r>
    </w:p>
    <w:p w14:paraId="2859A120" w14:textId="77777777" w:rsidR="009B3320" w:rsidRDefault="009B3320" w:rsidP="009B3320">
      <w:pPr>
        <w:pStyle w:val="NormalWeb"/>
      </w:pPr>
      <w:r>
        <w:rPr>
          <w:b/>
          <w:bCs/>
          <w:sz w:val="32"/>
          <w:szCs w:val="32"/>
        </w:rPr>
        <w:t xml:space="preserve">Ans. </w:t>
      </w:r>
      <w:r>
        <w:t>Regularization is a technique used in machine learning to prevent overfitting and improve the generalization of models. Overfitting occurs when a model learns not only the underlying patterns in the training data but also the noise and random fluctuations, leading to poor performance on new, unseen data. Regularization introduces a penalty to the model's loss function to discourage overly complex models that fit the training data too closely.</w:t>
      </w:r>
    </w:p>
    <w:p w14:paraId="118723AB" w14:textId="77777777" w:rsidR="009B3320" w:rsidRDefault="009B3320" w:rsidP="009B3320">
      <w:pPr>
        <w:pStyle w:val="Heading3"/>
      </w:pPr>
      <w:r>
        <w:t>Why is Regularization Used?</w:t>
      </w:r>
    </w:p>
    <w:p w14:paraId="08700D39" w14:textId="77777777" w:rsidR="009B3320" w:rsidRDefault="009B3320" w:rsidP="009B3320">
      <w:pPr>
        <w:pStyle w:val="NormalWeb"/>
        <w:numPr>
          <w:ilvl w:val="0"/>
          <w:numId w:val="160"/>
        </w:numPr>
        <w:suppressAutoHyphens w:val="0"/>
        <w:autoSpaceDN/>
        <w:spacing w:beforeAutospacing="1" w:afterAutospacing="1"/>
      </w:pPr>
      <w:r>
        <w:rPr>
          <w:rStyle w:val="Strong"/>
        </w:rPr>
        <w:t>Preventing Overfitting</w:t>
      </w:r>
      <w:r>
        <w:t>:</w:t>
      </w:r>
    </w:p>
    <w:p w14:paraId="4DB7FCBA" w14:textId="77777777" w:rsidR="009B3320" w:rsidRDefault="009B3320" w:rsidP="009B3320">
      <w:pPr>
        <w:numPr>
          <w:ilvl w:val="1"/>
          <w:numId w:val="160"/>
        </w:numPr>
        <w:suppressAutoHyphens w:val="0"/>
        <w:autoSpaceDN/>
        <w:spacing w:before="100" w:beforeAutospacing="1" w:after="100" w:afterAutospacing="1" w:line="240" w:lineRule="auto"/>
      </w:pPr>
      <w:r>
        <w:t>The primary goal of regularization is to prevent overfitting by discouraging the model from learning complex patterns in the training data that may not generalize well to new data. Regularization achieves this by imposing constraints on the model's parameters.</w:t>
      </w:r>
    </w:p>
    <w:p w14:paraId="26674E2E" w14:textId="77777777" w:rsidR="009B3320" w:rsidRDefault="009B3320" w:rsidP="009B3320">
      <w:pPr>
        <w:pStyle w:val="NormalWeb"/>
        <w:numPr>
          <w:ilvl w:val="0"/>
          <w:numId w:val="160"/>
        </w:numPr>
        <w:suppressAutoHyphens w:val="0"/>
        <w:autoSpaceDN/>
        <w:spacing w:beforeAutospacing="1" w:afterAutospacing="1"/>
      </w:pPr>
      <w:r>
        <w:rPr>
          <w:rStyle w:val="Strong"/>
        </w:rPr>
        <w:t>Improving Generalization</w:t>
      </w:r>
      <w:r>
        <w:t>:</w:t>
      </w:r>
    </w:p>
    <w:p w14:paraId="642EEFAF" w14:textId="77777777" w:rsidR="009B3320" w:rsidRDefault="009B3320" w:rsidP="009B3320">
      <w:pPr>
        <w:numPr>
          <w:ilvl w:val="1"/>
          <w:numId w:val="160"/>
        </w:numPr>
        <w:suppressAutoHyphens w:val="0"/>
        <w:autoSpaceDN/>
        <w:spacing w:before="100" w:beforeAutospacing="1" w:after="100" w:afterAutospacing="1" w:line="240" w:lineRule="auto"/>
      </w:pPr>
      <w:r>
        <w:t>By penalizing large coefficients or complex models, regularization encourages simpler models that capture the underlying trends and patterns in the data without overfitting to noise.</w:t>
      </w:r>
    </w:p>
    <w:p w14:paraId="77ADF685" w14:textId="77777777" w:rsidR="009B3320" w:rsidRDefault="009B3320" w:rsidP="009B3320">
      <w:pPr>
        <w:pStyle w:val="NormalWeb"/>
        <w:numPr>
          <w:ilvl w:val="0"/>
          <w:numId w:val="160"/>
        </w:numPr>
        <w:suppressAutoHyphens w:val="0"/>
        <w:autoSpaceDN/>
        <w:spacing w:beforeAutospacing="1" w:afterAutospacing="1"/>
      </w:pPr>
      <w:r>
        <w:rPr>
          <w:rStyle w:val="Strong"/>
        </w:rPr>
        <w:t>Handling Multicollinearity</w:t>
      </w:r>
      <w:r>
        <w:t>:</w:t>
      </w:r>
    </w:p>
    <w:p w14:paraId="67D7465F" w14:textId="77777777" w:rsidR="009B3320" w:rsidRDefault="009B3320" w:rsidP="009B3320">
      <w:pPr>
        <w:numPr>
          <w:ilvl w:val="1"/>
          <w:numId w:val="160"/>
        </w:numPr>
        <w:suppressAutoHyphens w:val="0"/>
        <w:autoSpaceDN/>
        <w:spacing w:before="100" w:beforeAutospacing="1" w:after="100" w:afterAutospacing="1" w:line="240" w:lineRule="auto"/>
      </w:pPr>
      <w:r>
        <w:t>Regularization techniques can mitigate multicollinearity (high correlation between predictors) by reducing the influence of correlated features on the model's predictions. This helps stabilize the model and improves its interpretability.</w:t>
      </w:r>
    </w:p>
    <w:p w14:paraId="48B3A6AB" w14:textId="77777777" w:rsidR="009B3320" w:rsidRDefault="009B3320" w:rsidP="009B3320">
      <w:pPr>
        <w:pStyle w:val="NormalWeb"/>
        <w:numPr>
          <w:ilvl w:val="0"/>
          <w:numId w:val="160"/>
        </w:numPr>
        <w:suppressAutoHyphens w:val="0"/>
        <w:autoSpaceDN/>
        <w:spacing w:beforeAutospacing="1" w:afterAutospacing="1"/>
      </w:pPr>
      <w:r>
        <w:rPr>
          <w:rStyle w:val="Strong"/>
        </w:rPr>
        <w:t>Balancing Bias and Variance</w:t>
      </w:r>
      <w:r>
        <w:t>:</w:t>
      </w:r>
    </w:p>
    <w:p w14:paraId="2F0DC723" w14:textId="77777777" w:rsidR="009B3320" w:rsidRDefault="009B3320" w:rsidP="009B3320">
      <w:pPr>
        <w:numPr>
          <w:ilvl w:val="1"/>
          <w:numId w:val="160"/>
        </w:numPr>
        <w:suppressAutoHyphens w:val="0"/>
        <w:autoSpaceDN/>
        <w:spacing w:before="100" w:beforeAutospacing="1" w:after="100" w:afterAutospacing="1" w:line="240" w:lineRule="auto"/>
      </w:pPr>
      <w:r>
        <w:t>Regularization acts as a means to control the bias-variance tradeoff. It allows the model to find a balance between bias (error from erroneous assumptions in the learning algorithm) and variance (variability of model predictions).</w:t>
      </w:r>
    </w:p>
    <w:p w14:paraId="3E9D5B76" w14:textId="77777777" w:rsidR="009B3320" w:rsidRDefault="009B3320" w:rsidP="009B3320">
      <w:pPr>
        <w:pStyle w:val="Heading3"/>
      </w:pPr>
      <w:r>
        <w:lastRenderedPageBreak/>
        <w:t>Types of Regularization Techniques</w:t>
      </w:r>
    </w:p>
    <w:p w14:paraId="35CA9E3A" w14:textId="77777777" w:rsidR="009B3320" w:rsidRDefault="009B3320" w:rsidP="009B3320">
      <w:pPr>
        <w:pStyle w:val="NormalWeb"/>
        <w:numPr>
          <w:ilvl w:val="0"/>
          <w:numId w:val="161"/>
        </w:numPr>
        <w:suppressAutoHyphens w:val="0"/>
        <w:autoSpaceDN/>
        <w:spacing w:beforeAutospacing="1" w:afterAutospacing="1"/>
      </w:pPr>
      <w:r>
        <w:rPr>
          <w:rStyle w:val="Strong"/>
        </w:rPr>
        <w:t>L1 Regularization (Lasso)</w:t>
      </w:r>
      <w:r>
        <w:t>:</w:t>
      </w:r>
    </w:p>
    <w:p w14:paraId="3924E12D" w14:textId="1B4A9791" w:rsidR="009B3320" w:rsidRDefault="009B3320" w:rsidP="009B3320">
      <w:pPr>
        <w:numPr>
          <w:ilvl w:val="1"/>
          <w:numId w:val="161"/>
        </w:numPr>
        <w:suppressAutoHyphens w:val="0"/>
        <w:autoSpaceDN/>
        <w:spacing w:before="100" w:beforeAutospacing="1" w:after="100" w:afterAutospacing="1" w:line="240" w:lineRule="auto"/>
      </w:pPr>
      <w:r>
        <w:t xml:space="preserve">Adds a penalty proportional to the absolute value of the coefficients (L1 norm) to the loss function: </w:t>
      </w:r>
      <w:r w:rsidRPr="009B3320">
        <w:rPr>
          <w:rStyle w:val="katex-mathml"/>
          <w:color w:val="00B050"/>
        </w:rPr>
        <w:t>Losslasso=Lossoriginal+λ∑j=1p</w:t>
      </w:r>
      <w:r w:rsidRPr="009B3320">
        <w:rPr>
          <w:rStyle w:val="katex-mathml"/>
          <w:rFonts w:ascii="Cambria Math" w:hAnsi="Cambria Math" w:cs="Cambria Math"/>
          <w:color w:val="00B050"/>
        </w:rPr>
        <w:t>∣</w:t>
      </w:r>
      <w:r w:rsidRPr="009B3320">
        <w:rPr>
          <w:rStyle w:val="katex-mathml"/>
          <w:color w:val="00B050"/>
        </w:rPr>
        <w:t>βj</w:t>
      </w:r>
      <w:r w:rsidRPr="009B3320">
        <w:rPr>
          <w:rStyle w:val="katex-mathml"/>
          <w:rFonts w:ascii="Cambria Math" w:hAnsi="Cambria Math" w:cs="Cambria Math"/>
          <w:color w:val="00B050"/>
        </w:rPr>
        <w:t>∣</w:t>
      </w:r>
    </w:p>
    <w:p w14:paraId="56DF4779" w14:textId="77777777" w:rsidR="009B3320" w:rsidRDefault="009B3320" w:rsidP="009B3320">
      <w:pPr>
        <w:numPr>
          <w:ilvl w:val="1"/>
          <w:numId w:val="161"/>
        </w:numPr>
        <w:suppressAutoHyphens w:val="0"/>
        <w:autoSpaceDN/>
        <w:spacing w:before="100" w:beforeAutospacing="1" w:after="100" w:afterAutospacing="1" w:line="240" w:lineRule="auto"/>
      </w:pPr>
      <w:r>
        <w:t>Encourages sparsity in feature selection by shrinking some coefficients to exactly zero, effectively performing feature selection.</w:t>
      </w:r>
    </w:p>
    <w:p w14:paraId="4EC5DBC7" w14:textId="77777777" w:rsidR="009B3320" w:rsidRDefault="009B3320" w:rsidP="009B3320">
      <w:pPr>
        <w:pStyle w:val="NormalWeb"/>
        <w:numPr>
          <w:ilvl w:val="0"/>
          <w:numId w:val="161"/>
        </w:numPr>
        <w:suppressAutoHyphens w:val="0"/>
        <w:autoSpaceDN/>
        <w:spacing w:beforeAutospacing="1" w:afterAutospacing="1"/>
      </w:pPr>
      <w:r>
        <w:rPr>
          <w:rStyle w:val="Strong"/>
        </w:rPr>
        <w:t>L2 Regularization (Ridge)</w:t>
      </w:r>
      <w:r>
        <w:t>:</w:t>
      </w:r>
    </w:p>
    <w:p w14:paraId="178D2D93" w14:textId="55F66242" w:rsidR="009B3320" w:rsidRDefault="009B3320" w:rsidP="009B3320">
      <w:pPr>
        <w:numPr>
          <w:ilvl w:val="1"/>
          <w:numId w:val="161"/>
        </w:numPr>
        <w:suppressAutoHyphens w:val="0"/>
        <w:autoSpaceDN/>
        <w:spacing w:before="100" w:beforeAutospacing="1" w:after="100" w:afterAutospacing="1" w:line="240" w:lineRule="auto"/>
      </w:pPr>
      <w:r>
        <w:t xml:space="preserve">Adds a penalty proportional to the square of the coefficients (L2 norm) to the loss function: </w:t>
      </w:r>
      <w:r w:rsidRPr="009B3320">
        <w:rPr>
          <w:rStyle w:val="katex-mathml"/>
          <w:color w:val="00B050"/>
        </w:rPr>
        <w:t>Lossridge=Lossoriginal+λ∑j=1pβj2</w:t>
      </w:r>
    </w:p>
    <w:p w14:paraId="1E1A106F" w14:textId="77777777" w:rsidR="009B3320" w:rsidRDefault="009B3320" w:rsidP="009B3320">
      <w:pPr>
        <w:numPr>
          <w:ilvl w:val="1"/>
          <w:numId w:val="161"/>
        </w:numPr>
        <w:suppressAutoHyphens w:val="0"/>
        <w:autoSpaceDN/>
        <w:spacing w:before="100" w:beforeAutospacing="1" w:after="100" w:afterAutospacing="1" w:line="240" w:lineRule="auto"/>
      </w:pPr>
      <w:r>
        <w:t>Encourages smaller coefficients and generally improves the conditioning of the problem, especially useful when features are highly correlated.</w:t>
      </w:r>
    </w:p>
    <w:p w14:paraId="68F5365B" w14:textId="77777777" w:rsidR="009B3320" w:rsidRDefault="009B3320" w:rsidP="009B3320">
      <w:pPr>
        <w:pStyle w:val="NormalWeb"/>
        <w:numPr>
          <w:ilvl w:val="0"/>
          <w:numId w:val="161"/>
        </w:numPr>
        <w:suppressAutoHyphens w:val="0"/>
        <w:autoSpaceDN/>
        <w:spacing w:beforeAutospacing="1" w:afterAutospacing="1"/>
      </w:pPr>
      <w:r>
        <w:rPr>
          <w:rStyle w:val="Strong"/>
        </w:rPr>
        <w:t>Elastic Net Regularization</w:t>
      </w:r>
      <w:r>
        <w:t>:</w:t>
      </w:r>
    </w:p>
    <w:p w14:paraId="22333E91" w14:textId="2D4A13FA" w:rsidR="009B3320" w:rsidRDefault="009B3320" w:rsidP="009B3320">
      <w:pPr>
        <w:numPr>
          <w:ilvl w:val="1"/>
          <w:numId w:val="161"/>
        </w:numPr>
        <w:suppressAutoHyphens w:val="0"/>
        <w:autoSpaceDN/>
        <w:spacing w:before="100" w:beforeAutospacing="1" w:after="100" w:afterAutospacing="1" w:line="240" w:lineRule="auto"/>
      </w:pPr>
      <w:r>
        <w:t xml:space="preserve">Combines L1 and L2 penalties in a convex combination to leverage the strengths of both Lasso and Ridge: </w:t>
      </w:r>
      <w:r w:rsidRPr="009B3320">
        <w:rPr>
          <w:rStyle w:val="katex-mathml"/>
          <w:color w:val="00B050"/>
        </w:rPr>
        <w:t>Loss elastic</w:t>
      </w:r>
      <w:r>
        <w:rPr>
          <w:rStyle w:val="katex-mathml"/>
          <w:color w:val="00B050"/>
        </w:rPr>
        <w:t xml:space="preserve"> </w:t>
      </w:r>
      <w:r w:rsidRPr="009B3320">
        <w:rPr>
          <w:rStyle w:val="katex-mathml"/>
          <w:color w:val="00B050"/>
        </w:rPr>
        <w:t>net=Lossoriginal+λ1∑j=1p</w:t>
      </w:r>
      <w:r w:rsidRPr="009B3320">
        <w:rPr>
          <w:rStyle w:val="katex-mathml"/>
          <w:rFonts w:ascii="Cambria Math" w:hAnsi="Cambria Math" w:cs="Cambria Math"/>
          <w:color w:val="00B050"/>
        </w:rPr>
        <w:t>∣</w:t>
      </w:r>
      <w:r w:rsidRPr="009B3320">
        <w:rPr>
          <w:rStyle w:val="katex-mathml"/>
          <w:color w:val="00B050"/>
        </w:rPr>
        <w:t>βj</w:t>
      </w:r>
      <w:r w:rsidRPr="009B3320">
        <w:rPr>
          <w:rStyle w:val="katex-mathml"/>
          <w:rFonts w:ascii="Cambria Math" w:hAnsi="Cambria Math" w:cs="Cambria Math"/>
          <w:color w:val="00B050"/>
        </w:rPr>
        <w:t>∣</w:t>
      </w:r>
      <w:r w:rsidRPr="009B3320">
        <w:rPr>
          <w:rStyle w:val="katex-mathml"/>
          <w:color w:val="00B050"/>
        </w:rPr>
        <w:t>+λ2∑j=1pβj2</w:t>
      </w:r>
    </w:p>
    <w:p w14:paraId="22F3FDAB" w14:textId="77777777" w:rsidR="009B3320" w:rsidRDefault="009B3320" w:rsidP="009B3320">
      <w:pPr>
        <w:numPr>
          <w:ilvl w:val="1"/>
          <w:numId w:val="161"/>
        </w:numPr>
        <w:suppressAutoHyphens w:val="0"/>
        <w:autoSpaceDN/>
        <w:spacing w:before="100" w:beforeAutospacing="1" w:after="100" w:afterAutospacing="1" w:line="240" w:lineRule="auto"/>
      </w:pPr>
      <w:r>
        <w:t>Helps address the limitations of Lasso in the presence of highly correlated predictors.</w:t>
      </w:r>
    </w:p>
    <w:p w14:paraId="05575D6B" w14:textId="77777777" w:rsidR="009B3320" w:rsidRDefault="009B3320" w:rsidP="009B3320">
      <w:pPr>
        <w:pStyle w:val="Heading3"/>
      </w:pPr>
      <w:r>
        <w:t>Implementation Considerations</w:t>
      </w:r>
    </w:p>
    <w:p w14:paraId="03A7929D" w14:textId="7A0A3E3E" w:rsidR="009B3320" w:rsidRDefault="009B3320" w:rsidP="009B3320">
      <w:pPr>
        <w:pStyle w:val="NormalWeb"/>
        <w:numPr>
          <w:ilvl w:val="0"/>
          <w:numId w:val="162"/>
        </w:numPr>
        <w:suppressAutoHyphens w:val="0"/>
        <w:autoSpaceDN/>
        <w:spacing w:beforeAutospacing="1" w:afterAutospacing="1"/>
      </w:pPr>
      <w:r>
        <w:rPr>
          <w:rStyle w:val="Strong"/>
        </w:rPr>
        <w:t>Choosing the Regularization Parameter (λ)</w:t>
      </w:r>
      <w:r>
        <w:t>: The regularization strength parameter λ controls the degree of regularization applied. It is typically chosen using cross-validation to find the optimal trade</w:t>
      </w:r>
      <w:r>
        <w:t xml:space="preserve"> </w:t>
      </w:r>
      <w:r>
        <w:t>off between bias and variance.</w:t>
      </w:r>
    </w:p>
    <w:p w14:paraId="4EB0421D" w14:textId="77777777" w:rsidR="009B3320" w:rsidRDefault="009B3320" w:rsidP="009B3320">
      <w:pPr>
        <w:pStyle w:val="NormalWeb"/>
        <w:numPr>
          <w:ilvl w:val="0"/>
          <w:numId w:val="162"/>
        </w:numPr>
        <w:suppressAutoHyphens w:val="0"/>
        <w:autoSpaceDN/>
        <w:spacing w:beforeAutospacing="1" w:afterAutospacing="1"/>
      </w:pPr>
      <w:r>
        <w:rPr>
          <w:rStyle w:val="Strong"/>
        </w:rPr>
        <w:t>Regularization and Different Algorithms</w:t>
      </w:r>
      <w:r>
        <w:t>: Regularization can be applied to a wide range of machine learning algorithms, including linear regression, logistic regression, support vector machines (SVMs), neural networks, and more.</w:t>
      </w:r>
    </w:p>
    <w:p w14:paraId="5AE52B66" w14:textId="77777777" w:rsidR="009B3320" w:rsidRDefault="009B3320" w:rsidP="009B3320">
      <w:pPr>
        <w:pStyle w:val="NormalWeb"/>
        <w:numPr>
          <w:ilvl w:val="0"/>
          <w:numId w:val="162"/>
        </w:numPr>
        <w:suppressAutoHyphens w:val="0"/>
        <w:autoSpaceDN/>
        <w:spacing w:beforeAutospacing="1" w:afterAutospacing="1"/>
      </w:pPr>
      <w:r>
        <w:rPr>
          <w:rStyle w:val="Strong"/>
        </w:rPr>
        <w:t>Interpretability vs. Performance</w:t>
      </w:r>
      <w:r>
        <w:t>: Regularization can improve model interpretability by reducing the impact of irrelevant or correlated features, leading to simpler and more understandable models.</w:t>
      </w:r>
    </w:p>
    <w:p w14:paraId="24BED23B" w14:textId="77777777" w:rsidR="009B3320" w:rsidRDefault="009B3320" w:rsidP="009B3320">
      <w:pPr>
        <w:pStyle w:val="Heading3"/>
      </w:pPr>
      <w:r>
        <w:t>Conclusion</w:t>
      </w:r>
    </w:p>
    <w:p w14:paraId="037BEE14" w14:textId="10417EBA" w:rsidR="009B3320" w:rsidRDefault="009B3320" w:rsidP="009B3320">
      <w:pPr>
        <w:pStyle w:val="NormalWeb"/>
      </w:pPr>
      <w:r>
        <w:t>Regularization is a powerful tool in machine learning to prevent overfitting, improve model generalization, and control the bias-variance tradeoff. By adding a penalty to the model's parameters, regularization encourages simpler and more robust models that perform well on new, unseen data. Choosing the appropriate regularization technique and parameter is crucial for developing effective and reliable machine learning models across various domains and applications</w:t>
      </w:r>
      <w:r>
        <w:t>.</w:t>
      </w:r>
    </w:p>
    <w:p w14:paraId="482F3324" w14:textId="0F9206D8" w:rsidR="009B3320" w:rsidRDefault="009B3320" w:rsidP="00122647">
      <w:pPr>
        <w:rPr>
          <w:b/>
          <w:bCs/>
          <w:sz w:val="32"/>
          <w:szCs w:val="32"/>
          <w:lang w:eastAsia="en-IN"/>
        </w:rPr>
      </w:pPr>
      <w:r>
        <w:rPr>
          <w:b/>
          <w:bCs/>
          <w:sz w:val="32"/>
          <w:szCs w:val="32"/>
          <w:lang w:eastAsia="en-IN"/>
        </w:rPr>
        <w:t xml:space="preserve"> </w:t>
      </w:r>
    </w:p>
    <w:p w14:paraId="1DF05475" w14:textId="42A88A0A" w:rsidR="009B3320" w:rsidRDefault="009B3320" w:rsidP="00122647">
      <w:pPr>
        <w:rPr>
          <w:b/>
          <w:bCs/>
          <w:sz w:val="32"/>
          <w:szCs w:val="32"/>
          <w:lang w:eastAsia="en-IN"/>
        </w:rPr>
      </w:pPr>
      <w:r>
        <w:rPr>
          <w:b/>
          <w:bCs/>
          <w:sz w:val="32"/>
          <w:szCs w:val="32"/>
          <w:lang w:eastAsia="en-IN"/>
        </w:rPr>
        <w:t xml:space="preserve">Q-37. </w:t>
      </w:r>
      <w:r w:rsidR="005144C7" w:rsidRPr="005144C7">
        <w:rPr>
          <w:b/>
          <w:bCs/>
          <w:sz w:val="32"/>
          <w:szCs w:val="32"/>
          <w:lang w:eastAsia="en-IN"/>
        </w:rPr>
        <w:t>Explain the concept of ensemble learning and give an exampl</w:t>
      </w:r>
      <w:r w:rsidR="005144C7">
        <w:rPr>
          <w:b/>
          <w:bCs/>
          <w:sz w:val="32"/>
          <w:szCs w:val="32"/>
          <w:lang w:eastAsia="en-IN"/>
        </w:rPr>
        <w:t>e.</w:t>
      </w:r>
    </w:p>
    <w:p w14:paraId="201C5421" w14:textId="77777777" w:rsidR="005144C7" w:rsidRDefault="005144C7" w:rsidP="005144C7">
      <w:pPr>
        <w:pStyle w:val="NormalWeb"/>
      </w:pPr>
      <w:r>
        <w:rPr>
          <w:b/>
          <w:bCs/>
          <w:sz w:val="32"/>
          <w:szCs w:val="32"/>
        </w:rPr>
        <w:t xml:space="preserve">Ans. </w:t>
      </w:r>
      <w:r>
        <w:t>Ensemble learning is a machine learning technique where multiple models (often referred to as "base models" or "weak learners") are combined to improve the overall performance of the learning process. The idea behind ensemble learning is that by combining multiple models, each with its own strengths and weaknesses, the ensemble can achieve better predictive performance than any single model alone.</w:t>
      </w:r>
    </w:p>
    <w:p w14:paraId="79D43B4B" w14:textId="77777777" w:rsidR="005144C7" w:rsidRDefault="005144C7" w:rsidP="005144C7">
      <w:pPr>
        <w:pStyle w:val="Heading3"/>
      </w:pPr>
      <w:r>
        <w:t>Key Concepts of Ensemble Learning</w:t>
      </w:r>
    </w:p>
    <w:p w14:paraId="5DF3AD1F" w14:textId="77777777" w:rsidR="005144C7" w:rsidRDefault="005144C7" w:rsidP="005144C7">
      <w:pPr>
        <w:pStyle w:val="NormalWeb"/>
        <w:numPr>
          <w:ilvl w:val="0"/>
          <w:numId w:val="163"/>
        </w:numPr>
        <w:suppressAutoHyphens w:val="0"/>
        <w:autoSpaceDN/>
        <w:spacing w:beforeAutospacing="1" w:afterAutospacing="1"/>
      </w:pPr>
      <w:r>
        <w:rPr>
          <w:rStyle w:val="Strong"/>
        </w:rPr>
        <w:lastRenderedPageBreak/>
        <w:t>Diversity in Models</w:t>
      </w:r>
      <w:r>
        <w:t>: Ensemble methods aim to leverage the diversity among base models. This diversity can come from using different algorithms, different subsets of data, or different hyperparameters.</w:t>
      </w:r>
    </w:p>
    <w:p w14:paraId="68456848" w14:textId="77777777" w:rsidR="005144C7" w:rsidRDefault="005144C7" w:rsidP="005144C7">
      <w:pPr>
        <w:pStyle w:val="NormalWeb"/>
        <w:numPr>
          <w:ilvl w:val="0"/>
          <w:numId w:val="163"/>
        </w:numPr>
        <w:suppressAutoHyphens w:val="0"/>
        <w:autoSpaceDN/>
        <w:spacing w:beforeAutospacing="1" w:afterAutospacing="1"/>
      </w:pPr>
      <w:r>
        <w:rPr>
          <w:rStyle w:val="Strong"/>
        </w:rPr>
        <w:t>Combining Predictions</w:t>
      </w:r>
      <w:r>
        <w:t>: Ensemble methods typically combine predictions from multiple base models in some way to make final predictions. This aggregation can be done using techniques like averaging, voting, or weighted averaging based on the confidence of individual models.</w:t>
      </w:r>
    </w:p>
    <w:p w14:paraId="49BE932F" w14:textId="77777777" w:rsidR="005144C7" w:rsidRDefault="005144C7" w:rsidP="005144C7">
      <w:pPr>
        <w:pStyle w:val="NormalWeb"/>
        <w:numPr>
          <w:ilvl w:val="0"/>
          <w:numId w:val="163"/>
        </w:numPr>
        <w:suppressAutoHyphens w:val="0"/>
        <w:autoSpaceDN/>
        <w:spacing w:beforeAutospacing="1" w:afterAutospacing="1"/>
      </w:pPr>
      <w:r>
        <w:rPr>
          <w:rStyle w:val="Strong"/>
        </w:rPr>
        <w:t>Improved Generalization</w:t>
      </w:r>
      <w:r>
        <w:t>: By combining models that may specialize in different aspects of the data or have different biases, ensemble learning often improves generalization and robustness, reducing overfitting and bias.</w:t>
      </w:r>
    </w:p>
    <w:p w14:paraId="2F2143AC" w14:textId="77777777" w:rsidR="005144C7" w:rsidRDefault="005144C7" w:rsidP="005144C7">
      <w:pPr>
        <w:pStyle w:val="Heading3"/>
      </w:pPr>
      <w:r>
        <w:t>Examples of Ensemble Learning Techniques</w:t>
      </w:r>
    </w:p>
    <w:p w14:paraId="2A2DEFE8" w14:textId="77777777" w:rsidR="005144C7" w:rsidRDefault="005144C7" w:rsidP="005144C7">
      <w:pPr>
        <w:pStyle w:val="NormalWeb"/>
        <w:numPr>
          <w:ilvl w:val="0"/>
          <w:numId w:val="164"/>
        </w:numPr>
        <w:suppressAutoHyphens w:val="0"/>
        <w:autoSpaceDN/>
        <w:spacing w:beforeAutospacing="1" w:afterAutospacing="1"/>
      </w:pPr>
      <w:r>
        <w:rPr>
          <w:rStyle w:val="Strong"/>
        </w:rPr>
        <w:t>Bagging (Bootstrap Aggregating)</w:t>
      </w:r>
      <w:r>
        <w:t>:</w:t>
      </w:r>
    </w:p>
    <w:p w14:paraId="3F5969A1" w14:textId="77777777" w:rsidR="005144C7" w:rsidRDefault="005144C7" w:rsidP="005144C7">
      <w:pPr>
        <w:numPr>
          <w:ilvl w:val="1"/>
          <w:numId w:val="164"/>
        </w:numPr>
        <w:suppressAutoHyphens w:val="0"/>
        <w:autoSpaceDN/>
        <w:spacing w:before="100" w:beforeAutospacing="1" w:after="100" w:afterAutospacing="1" w:line="240" w:lineRule="auto"/>
      </w:pPr>
      <w:r>
        <w:t>Bagging involves training multiple instances of the same base model on different subsets of the training data (sampled with replacement). Each model in the ensemble learns independently, and final predictions are averaged (for regression) or majority-voted (for classification).</w:t>
      </w:r>
    </w:p>
    <w:p w14:paraId="643610DD" w14:textId="77777777" w:rsidR="005144C7" w:rsidRDefault="005144C7" w:rsidP="005144C7">
      <w:pPr>
        <w:numPr>
          <w:ilvl w:val="1"/>
          <w:numId w:val="164"/>
        </w:numPr>
        <w:suppressAutoHyphens w:val="0"/>
        <w:autoSpaceDN/>
        <w:spacing w:before="100" w:beforeAutospacing="1" w:after="100" w:afterAutospacing="1" w:line="240" w:lineRule="auto"/>
      </w:pPr>
      <w:r>
        <w:rPr>
          <w:rStyle w:val="Strong"/>
        </w:rPr>
        <w:t>Example</w:t>
      </w:r>
      <w:r>
        <w:t>: Random Forests ensemble algorithm, which uses multiple decision trees trained on different subsets of the data to predict the outcome.</w:t>
      </w:r>
    </w:p>
    <w:p w14:paraId="0931E427" w14:textId="77777777" w:rsidR="005144C7" w:rsidRDefault="005144C7" w:rsidP="005144C7">
      <w:pPr>
        <w:pStyle w:val="NormalWeb"/>
        <w:numPr>
          <w:ilvl w:val="0"/>
          <w:numId w:val="164"/>
        </w:numPr>
        <w:suppressAutoHyphens w:val="0"/>
        <w:autoSpaceDN/>
        <w:spacing w:beforeAutospacing="1" w:afterAutospacing="1"/>
      </w:pPr>
      <w:r>
        <w:rPr>
          <w:rStyle w:val="Strong"/>
        </w:rPr>
        <w:t>Boosting</w:t>
      </w:r>
      <w:r>
        <w:t>:</w:t>
      </w:r>
    </w:p>
    <w:p w14:paraId="5A0A54ED" w14:textId="77777777" w:rsidR="005144C7" w:rsidRDefault="005144C7" w:rsidP="005144C7">
      <w:pPr>
        <w:numPr>
          <w:ilvl w:val="1"/>
          <w:numId w:val="164"/>
        </w:numPr>
        <w:suppressAutoHyphens w:val="0"/>
        <w:autoSpaceDN/>
        <w:spacing w:before="100" w:beforeAutospacing="1" w:after="100" w:afterAutospacing="1" w:line="240" w:lineRule="auto"/>
      </w:pPr>
      <w:r>
        <w:t>Boosting involves sequentially training base models where each subsequent model corrects errors made by the previous ones. Models are trained iteratively, and the final prediction is typically a weighted sum of all base models.</w:t>
      </w:r>
    </w:p>
    <w:p w14:paraId="5969011B" w14:textId="77777777" w:rsidR="005144C7" w:rsidRDefault="005144C7" w:rsidP="005144C7">
      <w:pPr>
        <w:numPr>
          <w:ilvl w:val="1"/>
          <w:numId w:val="164"/>
        </w:numPr>
        <w:suppressAutoHyphens w:val="0"/>
        <w:autoSpaceDN/>
        <w:spacing w:before="100" w:beforeAutospacing="1" w:after="100" w:afterAutospacing="1" w:line="240" w:lineRule="auto"/>
      </w:pPr>
      <w:r>
        <w:rPr>
          <w:rStyle w:val="Strong"/>
        </w:rPr>
        <w:t>Example</w:t>
      </w:r>
      <w:r>
        <w:t>: AdaBoost (Adaptive Boosting) algorithm, which sequentially fits a series of weak learners (often decision trees) to weighted versions of the data. Each subsequent model focuses on instances that were misclassified by previous models.</w:t>
      </w:r>
    </w:p>
    <w:p w14:paraId="2C5C5010" w14:textId="77777777" w:rsidR="005144C7" w:rsidRDefault="005144C7" w:rsidP="005144C7">
      <w:pPr>
        <w:pStyle w:val="NormalWeb"/>
        <w:numPr>
          <w:ilvl w:val="0"/>
          <w:numId w:val="164"/>
        </w:numPr>
        <w:suppressAutoHyphens w:val="0"/>
        <w:autoSpaceDN/>
        <w:spacing w:beforeAutospacing="1" w:afterAutospacing="1"/>
      </w:pPr>
      <w:r>
        <w:rPr>
          <w:rStyle w:val="Strong"/>
        </w:rPr>
        <w:t>Stacking (Stacked Generalization)</w:t>
      </w:r>
      <w:r>
        <w:t>:</w:t>
      </w:r>
    </w:p>
    <w:p w14:paraId="6C7834D3" w14:textId="77777777" w:rsidR="005144C7" w:rsidRDefault="005144C7" w:rsidP="005144C7">
      <w:pPr>
        <w:numPr>
          <w:ilvl w:val="1"/>
          <w:numId w:val="164"/>
        </w:numPr>
        <w:suppressAutoHyphens w:val="0"/>
        <w:autoSpaceDN/>
        <w:spacing w:before="100" w:beforeAutospacing="1" w:after="100" w:afterAutospacing="1" w:line="240" w:lineRule="auto"/>
      </w:pPr>
      <w:r>
        <w:t>Stacking combines predictions from multiple base models using a meta-model that learns how to best combine their predictions. The base models are trained on the full training set, and their predictions serve as input features for the meta-model.</w:t>
      </w:r>
    </w:p>
    <w:p w14:paraId="5A8F79A3" w14:textId="77777777" w:rsidR="005144C7" w:rsidRDefault="005144C7" w:rsidP="005144C7">
      <w:pPr>
        <w:numPr>
          <w:ilvl w:val="1"/>
          <w:numId w:val="164"/>
        </w:numPr>
        <w:suppressAutoHyphens w:val="0"/>
        <w:autoSpaceDN/>
        <w:spacing w:before="100" w:beforeAutospacing="1" w:after="100" w:afterAutospacing="1" w:line="240" w:lineRule="auto"/>
      </w:pPr>
      <w:r>
        <w:rPr>
          <w:rStyle w:val="Strong"/>
        </w:rPr>
        <w:t>Example</w:t>
      </w:r>
      <w:r>
        <w:t>: A stacking ensemble might use predictions from various classifiers (e.g., logistic regression, SVM, and neural networks) as inputs for a final logistic regression model that combines these predictions.</w:t>
      </w:r>
    </w:p>
    <w:p w14:paraId="4D3A4D23" w14:textId="77777777" w:rsidR="005144C7" w:rsidRDefault="005144C7" w:rsidP="005144C7">
      <w:pPr>
        <w:pStyle w:val="NormalWeb"/>
        <w:numPr>
          <w:ilvl w:val="0"/>
          <w:numId w:val="164"/>
        </w:numPr>
        <w:suppressAutoHyphens w:val="0"/>
        <w:autoSpaceDN/>
        <w:spacing w:beforeAutospacing="1" w:afterAutospacing="1"/>
      </w:pPr>
      <w:r>
        <w:rPr>
          <w:rStyle w:val="Strong"/>
        </w:rPr>
        <w:t>Voting Classifiers/Regessors</w:t>
      </w:r>
      <w:r>
        <w:t>:</w:t>
      </w:r>
    </w:p>
    <w:p w14:paraId="50AE1945" w14:textId="77777777" w:rsidR="005144C7" w:rsidRDefault="005144C7" w:rsidP="005144C7">
      <w:pPr>
        <w:numPr>
          <w:ilvl w:val="1"/>
          <w:numId w:val="164"/>
        </w:numPr>
        <w:suppressAutoHyphens w:val="0"/>
        <w:autoSpaceDN/>
        <w:spacing w:before="100" w:beforeAutospacing="1" w:after="100" w:afterAutospacing="1" w:line="240" w:lineRule="auto"/>
      </w:pPr>
      <w:r>
        <w:t>Voting ensembles combine predictions from multiple base models (often of different types) by majority voting (for classification) or averaging (for regression).</w:t>
      </w:r>
    </w:p>
    <w:p w14:paraId="420C58F0" w14:textId="77777777" w:rsidR="005144C7" w:rsidRDefault="005144C7" w:rsidP="005144C7">
      <w:pPr>
        <w:numPr>
          <w:ilvl w:val="1"/>
          <w:numId w:val="164"/>
        </w:numPr>
        <w:suppressAutoHyphens w:val="0"/>
        <w:autoSpaceDN/>
        <w:spacing w:before="100" w:beforeAutospacing="1" w:after="100" w:afterAutospacing="1" w:line="240" w:lineRule="auto"/>
      </w:pPr>
      <w:r>
        <w:rPr>
          <w:rStyle w:val="Strong"/>
        </w:rPr>
        <w:t>Example</w:t>
      </w:r>
      <w:r>
        <w:t>: In a voting classifier, predictions from classifiers such as SVM, logistic regression, and decision trees are combined, and the class with the most votes is selected as the final prediction.</w:t>
      </w:r>
    </w:p>
    <w:p w14:paraId="6EBCC61A" w14:textId="77777777" w:rsidR="005144C7" w:rsidRDefault="005144C7" w:rsidP="005144C7">
      <w:pPr>
        <w:pStyle w:val="Heading3"/>
      </w:pPr>
      <w:r>
        <w:t>Benefits of Ensemble Learning</w:t>
      </w:r>
    </w:p>
    <w:p w14:paraId="5B08C842" w14:textId="77777777" w:rsidR="005144C7" w:rsidRDefault="005144C7" w:rsidP="005144C7">
      <w:pPr>
        <w:pStyle w:val="NormalWeb"/>
        <w:numPr>
          <w:ilvl w:val="0"/>
          <w:numId w:val="165"/>
        </w:numPr>
        <w:suppressAutoHyphens w:val="0"/>
        <w:autoSpaceDN/>
        <w:spacing w:beforeAutospacing="1" w:afterAutospacing="1"/>
      </w:pPr>
      <w:r>
        <w:rPr>
          <w:rStyle w:val="Strong"/>
        </w:rPr>
        <w:t>Improved Accuracy</w:t>
      </w:r>
      <w:r>
        <w:t>: Ensemble methods often outperform individual models by reducing bias and variance and exploiting the strengths of different models.</w:t>
      </w:r>
    </w:p>
    <w:p w14:paraId="7AF76CB5" w14:textId="77777777" w:rsidR="005144C7" w:rsidRDefault="005144C7" w:rsidP="005144C7">
      <w:pPr>
        <w:pStyle w:val="NormalWeb"/>
        <w:numPr>
          <w:ilvl w:val="0"/>
          <w:numId w:val="165"/>
        </w:numPr>
        <w:suppressAutoHyphens w:val="0"/>
        <w:autoSpaceDN/>
        <w:spacing w:beforeAutospacing="1" w:afterAutospacing="1"/>
      </w:pPr>
      <w:r>
        <w:rPr>
          <w:rStyle w:val="Strong"/>
        </w:rPr>
        <w:t>Robustness</w:t>
      </w:r>
      <w:r>
        <w:t>: Ensemble methods are more robust to noise and outliers in the data because they average out individual model errors.</w:t>
      </w:r>
    </w:p>
    <w:p w14:paraId="011248B4" w14:textId="77777777" w:rsidR="005144C7" w:rsidRDefault="005144C7" w:rsidP="005144C7">
      <w:pPr>
        <w:pStyle w:val="NormalWeb"/>
        <w:numPr>
          <w:ilvl w:val="0"/>
          <w:numId w:val="165"/>
        </w:numPr>
        <w:suppressAutoHyphens w:val="0"/>
        <w:autoSpaceDN/>
        <w:spacing w:beforeAutospacing="1" w:afterAutospacing="1"/>
      </w:pPr>
      <w:r>
        <w:rPr>
          <w:rStyle w:val="Strong"/>
        </w:rPr>
        <w:t>Versatility</w:t>
      </w:r>
      <w:r>
        <w:t>: Ensemble methods can be applied to a wide range of machine learning tasks and algorithms, enhancing performance across different domains.</w:t>
      </w:r>
    </w:p>
    <w:p w14:paraId="357BD910" w14:textId="77777777" w:rsidR="005144C7" w:rsidRDefault="005144C7" w:rsidP="005144C7">
      <w:pPr>
        <w:pStyle w:val="Heading3"/>
      </w:pPr>
      <w:r>
        <w:lastRenderedPageBreak/>
        <w:t>Considerations</w:t>
      </w:r>
    </w:p>
    <w:p w14:paraId="6B431314" w14:textId="77777777" w:rsidR="005144C7" w:rsidRDefault="005144C7" w:rsidP="005144C7">
      <w:pPr>
        <w:pStyle w:val="NormalWeb"/>
        <w:numPr>
          <w:ilvl w:val="0"/>
          <w:numId w:val="166"/>
        </w:numPr>
        <w:suppressAutoHyphens w:val="0"/>
        <w:autoSpaceDN/>
        <w:spacing w:beforeAutospacing="1" w:afterAutospacing="1"/>
      </w:pPr>
      <w:r>
        <w:rPr>
          <w:rStyle w:val="Strong"/>
        </w:rPr>
        <w:t>Computational Complexity</w:t>
      </w:r>
      <w:r>
        <w:t>: Ensemble methods can be more computationally intensive and may require more resources compared to single models.</w:t>
      </w:r>
    </w:p>
    <w:p w14:paraId="073FCA86" w14:textId="77777777" w:rsidR="005144C7" w:rsidRDefault="005144C7" w:rsidP="005144C7">
      <w:pPr>
        <w:pStyle w:val="NormalWeb"/>
        <w:numPr>
          <w:ilvl w:val="0"/>
          <w:numId w:val="166"/>
        </w:numPr>
        <w:suppressAutoHyphens w:val="0"/>
        <w:autoSpaceDN/>
        <w:spacing w:beforeAutospacing="1" w:afterAutospacing="1"/>
      </w:pPr>
      <w:r>
        <w:rPr>
          <w:rStyle w:val="Strong"/>
        </w:rPr>
        <w:t>Interpretability</w:t>
      </w:r>
      <w:r>
        <w:t>: The trade-off for improved performance is often reduced interpretability, as ensembles combine multiple models that may be complex individually.</w:t>
      </w:r>
    </w:p>
    <w:p w14:paraId="35492BA8" w14:textId="77777777" w:rsidR="005144C7" w:rsidRDefault="005144C7" w:rsidP="005144C7">
      <w:pPr>
        <w:pStyle w:val="NormalWeb"/>
      </w:pPr>
      <w:r>
        <w:t>Ensemble learning has proven to be a powerful technique in machine learning, often leading to state-of-the-art performance in various applications. By leveraging the wisdom of crowds and combining diverse models, ensemble methods provide a robust framework for tackling complex predictive tasks effectively.</w:t>
      </w:r>
    </w:p>
    <w:p w14:paraId="4AF8402C" w14:textId="531C8F9E" w:rsidR="005144C7" w:rsidRDefault="005144C7" w:rsidP="00122647">
      <w:pPr>
        <w:rPr>
          <w:b/>
          <w:bCs/>
          <w:sz w:val="32"/>
          <w:szCs w:val="32"/>
          <w:lang w:eastAsia="en-IN"/>
        </w:rPr>
      </w:pPr>
    </w:p>
    <w:p w14:paraId="004503B6" w14:textId="6D967A18" w:rsidR="005144C7" w:rsidRDefault="005144C7" w:rsidP="00122647">
      <w:pPr>
        <w:rPr>
          <w:b/>
          <w:bCs/>
          <w:sz w:val="32"/>
          <w:szCs w:val="32"/>
          <w:lang w:eastAsia="en-IN"/>
        </w:rPr>
      </w:pPr>
      <w:r>
        <w:rPr>
          <w:b/>
          <w:bCs/>
          <w:sz w:val="32"/>
          <w:szCs w:val="32"/>
          <w:lang w:eastAsia="en-IN"/>
        </w:rPr>
        <w:t>Q-</w:t>
      </w:r>
      <w:proofErr w:type="gramStart"/>
      <w:r>
        <w:rPr>
          <w:b/>
          <w:bCs/>
          <w:sz w:val="32"/>
          <w:szCs w:val="32"/>
          <w:lang w:eastAsia="en-IN"/>
        </w:rPr>
        <w:t>38 .</w:t>
      </w:r>
      <w:proofErr w:type="gramEnd"/>
      <w:r>
        <w:rPr>
          <w:b/>
          <w:bCs/>
          <w:sz w:val="32"/>
          <w:szCs w:val="32"/>
          <w:lang w:eastAsia="en-IN"/>
        </w:rPr>
        <w:t xml:space="preserve"> </w:t>
      </w:r>
      <w:r w:rsidRPr="005144C7">
        <w:rPr>
          <w:b/>
          <w:bCs/>
          <w:sz w:val="32"/>
          <w:szCs w:val="32"/>
          <w:lang w:eastAsia="en-IN"/>
        </w:rPr>
        <w:t>What is the difference between bagging and boosting</w:t>
      </w:r>
      <w:r>
        <w:rPr>
          <w:b/>
          <w:bCs/>
          <w:sz w:val="32"/>
          <w:szCs w:val="32"/>
          <w:lang w:eastAsia="en-IN"/>
        </w:rPr>
        <w:t>?</w:t>
      </w:r>
    </w:p>
    <w:p w14:paraId="3EBEAB81" w14:textId="77777777" w:rsidR="005144C7" w:rsidRDefault="005144C7" w:rsidP="005144C7">
      <w:pPr>
        <w:pStyle w:val="NormalWeb"/>
      </w:pPr>
      <w:r>
        <w:rPr>
          <w:b/>
          <w:bCs/>
          <w:sz w:val="32"/>
          <w:szCs w:val="32"/>
        </w:rPr>
        <w:t xml:space="preserve">Ans. </w:t>
      </w:r>
      <w:r>
        <w:t>Bagging and boosting are both ensemble learning techniques used to improve the performance of machine learning models by combining multiple base models. However, they differ in their approach to training the base models and combining their predictions.</w:t>
      </w:r>
    </w:p>
    <w:p w14:paraId="33C64B75" w14:textId="77777777" w:rsidR="005144C7" w:rsidRDefault="005144C7" w:rsidP="005144C7">
      <w:pPr>
        <w:pStyle w:val="Heading3"/>
      </w:pPr>
      <w:r>
        <w:t>Bagging (Bootstrap Aggregating)</w:t>
      </w:r>
    </w:p>
    <w:p w14:paraId="594987F1" w14:textId="77777777" w:rsidR="005144C7" w:rsidRDefault="005144C7" w:rsidP="005144C7">
      <w:pPr>
        <w:pStyle w:val="NormalWeb"/>
      </w:pPr>
      <w:r>
        <w:t>Bagging involves training multiple instances of the same base model on different subsets of the training data. The subsets are sampled with replacement (bootstrap sampling), meaning that some instances may appear multiple times in a subset while others may not appear at all. Each base model in the ensemble learns independently from the others.</w:t>
      </w:r>
    </w:p>
    <w:p w14:paraId="74F10A7B" w14:textId="77777777" w:rsidR="005144C7" w:rsidRDefault="005144C7" w:rsidP="005144C7">
      <w:pPr>
        <w:pStyle w:val="NormalWeb"/>
        <w:numPr>
          <w:ilvl w:val="0"/>
          <w:numId w:val="167"/>
        </w:numPr>
        <w:suppressAutoHyphens w:val="0"/>
        <w:autoSpaceDN/>
        <w:spacing w:beforeAutospacing="1" w:afterAutospacing="1"/>
      </w:pPr>
      <w:r>
        <w:rPr>
          <w:rStyle w:val="Strong"/>
        </w:rPr>
        <w:t>Training Process</w:t>
      </w:r>
      <w:r>
        <w:t>:</w:t>
      </w:r>
    </w:p>
    <w:p w14:paraId="5E2BFA08" w14:textId="77777777" w:rsidR="005144C7" w:rsidRDefault="005144C7" w:rsidP="005144C7">
      <w:pPr>
        <w:numPr>
          <w:ilvl w:val="1"/>
          <w:numId w:val="167"/>
        </w:numPr>
        <w:suppressAutoHyphens w:val="0"/>
        <w:autoSpaceDN/>
        <w:spacing w:before="100" w:beforeAutospacing="1" w:after="100" w:afterAutospacing="1" w:line="240" w:lineRule="auto"/>
      </w:pPr>
      <w:r>
        <w:t>Multiple base models (e.g., decision trees) are trained in parallel on different bootstrap samples of the training data.</w:t>
      </w:r>
    </w:p>
    <w:p w14:paraId="5823EDBB" w14:textId="77777777" w:rsidR="005144C7" w:rsidRDefault="005144C7" w:rsidP="005144C7">
      <w:pPr>
        <w:pStyle w:val="NormalWeb"/>
        <w:numPr>
          <w:ilvl w:val="0"/>
          <w:numId w:val="167"/>
        </w:numPr>
        <w:suppressAutoHyphens w:val="0"/>
        <w:autoSpaceDN/>
        <w:spacing w:beforeAutospacing="1" w:afterAutospacing="1"/>
      </w:pPr>
      <w:r>
        <w:rPr>
          <w:rStyle w:val="Strong"/>
        </w:rPr>
        <w:t>Prediction Combination</w:t>
      </w:r>
      <w:r>
        <w:t>:</w:t>
      </w:r>
    </w:p>
    <w:p w14:paraId="7563FD31" w14:textId="77777777" w:rsidR="005144C7" w:rsidRDefault="005144C7" w:rsidP="005144C7">
      <w:pPr>
        <w:numPr>
          <w:ilvl w:val="1"/>
          <w:numId w:val="167"/>
        </w:numPr>
        <w:suppressAutoHyphens w:val="0"/>
        <w:autoSpaceDN/>
        <w:spacing w:before="100" w:beforeAutospacing="1" w:after="100" w:afterAutospacing="1" w:line="240" w:lineRule="auto"/>
      </w:pPr>
      <w:r>
        <w:t>For regression tasks, the final prediction is often the average of predictions from all base models.</w:t>
      </w:r>
    </w:p>
    <w:p w14:paraId="17F52DF9" w14:textId="77777777" w:rsidR="005144C7" w:rsidRDefault="005144C7" w:rsidP="005144C7">
      <w:pPr>
        <w:numPr>
          <w:ilvl w:val="1"/>
          <w:numId w:val="167"/>
        </w:numPr>
        <w:suppressAutoHyphens w:val="0"/>
        <w:autoSpaceDN/>
        <w:spacing w:before="100" w:beforeAutospacing="1" w:after="100" w:afterAutospacing="1" w:line="240" w:lineRule="auto"/>
      </w:pPr>
      <w:r>
        <w:t>For classification tasks, the final prediction is typically determined by majority voting among all base models.</w:t>
      </w:r>
    </w:p>
    <w:p w14:paraId="33F175F6" w14:textId="77777777" w:rsidR="005144C7" w:rsidRDefault="005144C7" w:rsidP="005144C7">
      <w:pPr>
        <w:pStyle w:val="NormalWeb"/>
        <w:numPr>
          <w:ilvl w:val="0"/>
          <w:numId w:val="167"/>
        </w:numPr>
        <w:suppressAutoHyphens w:val="0"/>
        <w:autoSpaceDN/>
        <w:spacing w:beforeAutospacing="1" w:afterAutospacing="1"/>
      </w:pPr>
      <w:r>
        <w:rPr>
          <w:rStyle w:val="Strong"/>
        </w:rPr>
        <w:t>Example</w:t>
      </w:r>
      <w:r>
        <w:t>:</w:t>
      </w:r>
    </w:p>
    <w:p w14:paraId="5147234D" w14:textId="77777777" w:rsidR="005144C7" w:rsidRDefault="005144C7" w:rsidP="005144C7">
      <w:pPr>
        <w:numPr>
          <w:ilvl w:val="1"/>
          <w:numId w:val="167"/>
        </w:numPr>
        <w:suppressAutoHyphens w:val="0"/>
        <w:autoSpaceDN/>
        <w:spacing w:before="100" w:beforeAutospacing="1" w:after="100" w:afterAutospacing="1" w:line="240" w:lineRule="auto"/>
      </w:pPr>
      <w:r>
        <w:rPr>
          <w:rStyle w:val="Strong"/>
        </w:rPr>
        <w:t>Random Forests</w:t>
      </w:r>
      <w:r>
        <w:t>: A popular ensemble learning algorithm that uses bagging to train multiple decision trees, where each tree is trained on a random subset of features and data points.</w:t>
      </w:r>
    </w:p>
    <w:p w14:paraId="31221F02" w14:textId="77777777" w:rsidR="005144C7" w:rsidRDefault="005144C7" w:rsidP="005144C7">
      <w:pPr>
        <w:pStyle w:val="Heading3"/>
      </w:pPr>
      <w:r>
        <w:t>Boosting</w:t>
      </w:r>
    </w:p>
    <w:p w14:paraId="050C67FF" w14:textId="77777777" w:rsidR="005144C7" w:rsidRDefault="005144C7" w:rsidP="005144C7">
      <w:pPr>
        <w:pStyle w:val="NormalWeb"/>
      </w:pPr>
      <w:r>
        <w:t>Boosting involves sequentially training base models where each subsequent model corrects errors made by the previous ones. Base models are trained iteratively, and the emphasis is on instances that were misclassified (or had higher errors) by earlier models in the sequence.</w:t>
      </w:r>
    </w:p>
    <w:p w14:paraId="47FE5410" w14:textId="77777777" w:rsidR="005144C7" w:rsidRDefault="005144C7" w:rsidP="005144C7">
      <w:pPr>
        <w:pStyle w:val="NormalWeb"/>
        <w:numPr>
          <w:ilvl w:val="0"/>
          <w:numId w:val="168"/>
        </w:numPr>
        <w:suppressAutoHyphens w:val="0"/>
        <w:autoSpaceDN/>
        <w:spacing w:beforeAutospacing="1" w:afterAutospacing="1"/>
      </w:pPr>
      <w:r>
        <w:rPr>
          <w:rStyle w:val="Strong"/>
        </w:rPr>
        <w:t>Training Process</w:t>
      </w:r>
      <w:r>
        <w:t>:</w:t>
      </w:r>
    </w:p>
    <w:p w14:paraId="02EBCD06" w14:textId="77777777" w:rsidR="005144C7" w:rsidRDefault="005144C7" w:rsidP="005144C7">
      <w:pPr>
        <w:numPr>
          <w:ilvl w:val="1"/>
          <w:numId w:val="168"/>
        </w:numPr>
        <w:suppressAutoHyphens w:val="0"/>
        <w:autoSpaceDN/>
        <w:spacing w:before="100" w:beforeAutospacing="1" w:after="100" w:afterAutospacing="1" w:line="240" w:lineRule="auto"/>
      </w:pPr>
      <w:r>
        <w:t>Base models (often weak learners like shallow decision trees) are trained sequentially.</w:t>
      </w:r>
    </w:p>
    <w:p w14:paraId="2B24FF2D" w14:textId="77777777" w:rsidR="005144C7" w:rsidRDefault="005144C7" w:rsidP="005144C7">
      <w:pPr>
        <w:numPr>
          <w:ilvl w:val="1"/>
          <w:numId w:val="168"/>
        </w:numPr>
        <w:suppressAutoHyphens w:val="0"/>
        <w:autoSpaceDN/>
        <w:spacing w:before="100" w:beforeAutospacing="1" w:after="100" w:afterAutospacing="1" w:line="240" w:lineRule="auto"/>
      </w:pPr>
      <w:r>
        <w:t>Each model focuses on instances that were misclassified by the previous models, using weighted or adaptive sampling techniques.</w:t>
      </w:r>
    </w:p>
    <w:p w14:paraId="455E2A55" w14:textId="77777777" w:rsidR="005144C7" w:rsidRDefault="005144C7" w:rsidP="005144C7">
      <w:pPr>
        <w:pStyle w:val="NormalWeb"/>
        <w:numPr>
          <w:ilvl w:val="0"/>
          <w:numId w:val="168"/>
        </w:numPr>
        <w:suppressAutoHyphens w:val="0"/>
        <w:autoSpaceDN/>
        <w:spacing w:beforeAutospacing="1" w:afterAutospacing="1"/>
      </w:pPr>
      <w:r>
        <w:rPr>
          <w:rStyle w:val="Strong"/>
        </w:rPr>
        <w:t>Prediction Combination</w:t>
      </w:r>
      <w:r>
        <w:t>:</w:t>
      </w:r>
    </w:p>
    <w:p w14:paraId="488AC636" w14:textId="77777777" w:rsidR="005144C7" w:rsidRDefault="005144C7" w:rsidP="005144C7">
      <w:pPr>
        <w:numPr>
          <w:ilvl w:val="1"/>
          <w:numId w:val="168"/>
        </w:numPr>
        <w:suppressAutoHyphens w:val="0"/>
        <w:autoSpaceDN/>
        <w:spacing w:before="100" w:beforeAutospacing="1" w:after="100" w:afterAutospacing="1" w:line="240" w:lineRule="auto"/>
      </w:pPr>
      <w:r>
        <w:lastRenderedPageBreak/>
        <w:t>Predictions from all base models are combined, typically using a weighted sum where more accurate models contribute more to the final prediction.</w:t>
      </w:r>
    </w:p>
    <w:p w14:paraId="0EE2DC76" w14:textId="77777777" w:rsidR="005144C7" w:rsidRDefault="005144C7" w:rsidP="005144C7">
      <w:pPr>
        <w:pStyle w:val="NormalWeb"/>
        <w:numPr>
          <w:ilvl w:val="0"/>
          <w:numId w:val="168"/>
        </w:numPr>
        <w:suppressAutoHyphens w:val="0"/>
        <w:autoSpaceDN/>
        <w:spacing w:beforeAutospacing="1" w:afterAutospacing="1"/>
      </w:pPr>
      <w:r>
        <w:rPr>
          <w:rStyle w:val="Strong"/>
        </w:rPr>
        <w:t>Example</w:t>
      </w:r>
      <w:r>
        <w:t>:</w:t>
      </w:r>
    </w:p>
    <w:p w14:paraId="3030625A" w14:textId="77777777" w:rsidR="005144C7" w:rsidRDefault="005144C7" w:rsidP="005144C7">
      <w:pPr>
        <w:numPr>
          <w:ilvl w:val="1"/>
          <w:numId w:val="168"/>
        </w:numPr>
        <w:suppressAutoHyphens w:val="0"/>
        <w:autoSpaceDN/>
        <w:spacing w:before="100" w:beforeAutospacing="1" w:after="100" w:afterAutospacing="1" w:line="240" w:lineRule="auto"/>
      </w:pPr>
      <w:r>
        <w:rPr>
          <w:rStyle w:val="Strong"/>
        </w:rPr>
        <w:t>AdaBoost (Adaptive Boosting)</w:t>
      </w:r>
      <w:r>
        <w:t>: An iterative ensemble learning algorithm where each weak learner (often decision trees) focuses on instances that were misclassified by previous models. It assigns weights to each instance and updates these weights based on the performance of the current model.</w:t>
      </w:r>
    </w:p>
    <w:p w14:paraId="4B39D51C" w14:textId="77777777" w:rsidR="005144C7" w:rsidRDefault="005144C7" w:rsidP="005144C7">
      <w:pPr>
        <w:pStyle w:val="Heading3"/>
      </w:pPr>
      <w:r>
        <w:t>Key Differences</w:t>
      </w:r>
    </w:p>
    <w:p w14:paraId="04B178C7" w14:textId="77777777" w:rsidR="005144C7" w:rsidRDefault="005144C7" w:rsidP="005144C7">
      <w:pPr>
        <w:pStyle w:val="NormalWeb"/>
        <w:numPr>
          <w:ilvl w:val="0"/>
          <w:numId w:val="169"/>
        </w:numPr>
        <w:suppressAutoHyphens w:val="0"/>
        <w:autoSpaceDN/>
        <w:spacing w:beforeAutospacing="1" w:afterAutospacing="1"/>
      </w:pPr>
      <w:r>
        <w:rPr>
          <w:rStyle w:val="Strong"/>
        </w:rPr>
        <w:t>Training Approach</w:t>
      </w:r>
      <w:r>
        <w:t>:</w:t>
      </w:r>
    </w:p>
    <w:p w14:paraId="27732976"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Bagging</w:t>
      </w:r>
      <w:r>
        <w:t>: Base models are trained independently in parallel on different subsets of the data.</w:t>
      </w:r>
    </w:p>
    <w:p w14:paraId="080A4C11"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Boosting</w:t>
      </w:r>
      <w:r>
        <w:t>: Base models are trained sequentially, with each subsequent model focusing on instances that were misclassified by the previous models.</w:t>
      </w:r>
    </w:p>
    <w:p w14:paraId="0E14E47F" w14:textId="77777777" w:rsidR="005144C7" w:rsidRDefault="005144C7" w:rsidP="005144C7">
      <w:pPr>
        <w:pStyle w:val="NormalWeb"/>
        <w:numPr>
          <w:ilvl w:val="0"/>
          <w:numId w:val="169"/>
        </w:numPr>
        <w:suppressAutoHyphens w:val="0"/>
        <w:autoSpaceDN/>
        <w:spacing w:beforeAutospacing="1" w:afterAutospacing="1"/>
      </w:pPr>
      <w:r>
        <w:rPr>
          <w:rStyle w:val="Strong"/>
        </w:rPr>
        <w:t>Prediction Combination</w:t>
      </w:r>
      <w:r>
        <w:t>:</w:t>
      </w:r>
    </w:p>
    <w:p w14:paraId="528E9814"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Bagging</w:t>
      </w:r>
      <w:r>
        <w:t>: Predictions are typically averaged (for regression) or majority-voted (for classification) across all base models.</w:t>
      </w:r>
    </w:p>
    <w:p w14:paraId="436D1D18"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Boosting</w:t>
      </w:r>
      <w:r>
        <w:t>: Predictions are combined using a weighted sum, where weights are assigned based on the performance of each base model.</w:t>
      </w:r>
    </w:p>
    <w:p w14:paraId="4C01F5CA" w14:textId="77777777" w:rsidR="005144C7" w:rsidRDefault="005144C7" w:rsidP="005144C7">
      <w:pPr>
        <w:pStyle w:val="NormalWeb"/>
        <w:numPr>
          <w:ilvl w:val="0"/>
          <w:numId w:val="169"/>
        </w:numPr>
        <w:suppressAutoHyphens w:val="0"/>
        <w:autoSpaceDN/>
        <w:spacing w:beforeAutospacing="1" w:afterAutospacing="1"/>
      </w:pPr>
      <w:r>
        <w:rPr>
          <w:rStyle w:val="Strong"/>
        </w:rPr>
        <w:t>Error Correction</w:t>
      </w:r>
      <w:r>
        <w:t>:</w:t>
      </w:r>
    </w:p>
    <w:p w14:paraId="023F1895"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Bagging</w:t>
      </w:r>
      <w:r>
        <w:t>: Each base model has an equal say in the final prediction.</w:t>
      </w:r>
    </w:p>
    <w:p w14:paraId="499EC992"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Boosting</w:t>
      </w:r>
      <w:r>
        <w:t>: Models that perform better have a higher influence on the final prediction.</w:t>
      </w:r>
    </w:p>
    <w:p w14:paraId="6BA7BDC8" w14:textId="77777777" w:rsidR="005144C7" w:rsidRDefault="005144C7" w:rsidP="005144C7">
      <w:pPr>
        <w:pStyle w:val="NormalWeb"/>
        <w:numPr>
          <w:ilvl w:val="0"/>
          <w:numId w:val="169"/>
        </w:numPr>
        <w:suppressAutoHyphens w:val="0"/>
        <w:autoSpaceDN/>
        <w:spacing w:beforeAutospacing="1" w:afterAutospacing="1"/>
      </w:pPr>
      <w:r>
        <w:rPr>
          <w:rStyle w:val="Strong"/>
        </w:rPr>
        <w:t>Robustness</w:t>
      </w:r>
      <w:r>
        <w:t>:</w:t>
      </w:r>
    </w:p>
    <w:p w14:paraId="1D288709"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Bagging</w:t>
      </w:r>
      <w:r>
        <w:t>: More robust to noisy data and overfitting, as models are trained independently.</w:t>
      </w:r>
    </w:p>
    <w:p w14:paraId="36D134F8" w14:textId="77777777" w:rsidR="005144C7" w:rsidRDefault="005144C7" w:rsidP="005144C7">
      <w:pPr>
        <w:numPr>
          <w:ilvl w:val="1"/>
          <w:numId w:val="169"/>
        </w:numPr>
        <w:suppressAutoHyphens w:val="0"/>
        <w:autoSpaceDN/>
        <w:spacing w:before="100" w:beforeAutospacing="1" w:after="100" w:afterAutospacing="1" w:line="240" w:lineRule="auto"/>
      </w:pPr>
      <w:r>
        <w:rPr>
          <w:rStyle w:val="Strong"/>
        </w:rPr>
        <w:t>Boosting</w:t>
      </w:r>
      <w:r>
        <w:t>: Can be sensitive to noisy data and overfitting if not controlled properly, due to the sequential nature and emphasis on correcting errors.</w:t>
      </w:r>
    </w:p>
    <w:p w14:paraId="12E9D9A0" w14:textId="77777777" w:rsidR="005144C7" w:rsidRDefault="005144C7" w:rsidP="005144C7">
      <w:pPr>
        <w:pStyle w:val="Heading3"/>
      </w:pPr>
      <w:r>
        <w:t>Practical Considerations</w:t>
      </w:r>
    </w:p>
    <w:p w14:paraId="304E8633" w14:textId="77777777" w:rsidR="005144C7" w:rsidRDefault="005144C7" w:rsidP="005144C7">
      <w:pPr>
        <w:pStyle w:val="NormalWeb"/>
        <w:numPr>
          <w:ilvl w:val="0"/>
          <w:numId w:val="170"/>
        </w:numPr>
        <w:suppressAutoHyphens w:val="0"/>
        <w:autoSpaceDN/>
        <w:spacing w:beforeAutospacing="1" w:afterAutospacing="1"/>
      </w:pPr>
      <w:r>
        <w:rPr>
          <w:rStyle w:val="Strong"/>
        </w:rPr>
        <w:t>Algorithm Selection</w:t>
      </w:r>
      <w:r>
        <w:t>: Bagging is often used with high-variance models (e.g., decision trees), while boosting is beneficial for combining weak learners into a strong model.</w:t>
      </w:r>
    </w:p>
    <w:p w14:paraId="4F7F1969" w14:textId="77777777" w:rsidR="005144C7" w:rsidRDefault="005144C7" w:rsidP="005144C7">
      <w:pPr>
        <w:pStyle w:val="NormalWeb"/>
        <w:numPr>
          <w:ilvl w:val="0"/>
          <w:numId w:val="170"/>
        </w:numPr>
        <w:suppressAutoHyphens w:val="0"/>
        <w:autoSpaceDN/>
        <w:spacing w:beforeAutospacing="1" w:afterAutospacing="1"/>
      </w:pPr>
      <w:r>
        <w:rPr>
          <w:rStyle w:val="Strong"/>
        </w:rPr>
        <w:t>Computational Resources</w:t>
      </w:r>
      <w:r>
        <w:t>: Bagging can be more computationally efficient as base models can be trained independently, whereas boosting requires sequential training and updating of weights.</w:t>
      </w:r>
    </w:p>
    <w:p w14:paraId="59FEA48A" w14:textId="77777777" w:rsidR="005144C7" w:rsidRDefault="005144C7" w:rsidP="005144C7">
      <w:pPr>
        <w:pStyle w:val="NormalWeb"/>
        <w:numPr>
          <w:ilvl w:val="0"/>
          <w:numId w:val="170"/>
        </w:numPr>
        <w:suppressAutoHyphens w:val="0"/>
        <w:autoSpaceDN/>
        <w:spacing w:beforeAutospacing="1" w:afterAutospacing="1"/>
      </w:pPr>
      <w:r>
        <w:rPr>
          <w:rStyle w:val="Strong"/>
        </w:rPr>
        <w:t>Performance</w:t>
      </w:r>
      <w:r>
        <w:t>: Both bagging and boosting can significantly improve predictive performance, depending on the specific dataset and problem characteristics.</w:t>
      </w:r>
    </w:p>
    <w:p w14:paraId="18FB2258" w14:textId="77777777" w:rsidR="005144C7" w:rsidRDefault="005144C7" w:rsidP="005144C7">
      <w:pPr>
        <w:pStyle w:val="NormalWeb"/>
      </w:pPr>
      <w:r>
        <w:t>In summary, while both bagging and boosting are ensemble learning techniques that combine multiple models to improve predictive performance, they differ in how they train base models and combine their predictions. Understanding these differences helps in selecting the appropriate ensemble method based on the specific requirements and characteristics of the machine learning task at hand.</w:t>
      </w:r>
    </w:p>
    <w:p w14:paraId="0FD6F34C" w14:textId="75614622" w:rsidR="005144C7" w:rsidRDefault="005144C7" w:rsidP="00122647">
      <w:pPr>
        <w:rPr>
          <w:b/>
          <w:bCs/>
          <w:sz w:val="32"/>
          <w:szCs w:val="32"/>
          <w:lang w:eastAsia="en-IN"/>
        </w:rPr>
      </w:pPr>
    </w:p>
    <w:p w14:paraId="56702006" w14:textId="77777777" w:rsidR="005144C7" w:rsidRDefault="005144C7" w:rsidP="00122647">
      <w:pPr>
        <w:rPr>
          <w:b/>
          <w:bCs/>
          <w:sz w:val="32"/>
          <w:szCs w:val="32"/>
          <w:lang w:eastAsia="en-IN"/>
        </w:rPr>
      </w:pPr>
    </w:p>
    <w:p w14:paraId="400BEAD9" w14:textId="6D50F912" w:rsidR="005144C7" w:rsidRDefault="005144C7" w:rsidP="00122647">
      <w:pPr>
        <w:rPr>
          <w:b/>
          <w:bCs/>
          <w:sz w:val="32"/>
          <w:szCs w:val="32"/>
          <w:lang w:eastAsia="en-IN"/>
        </w:rPr>
      </w:pPr>
      <w:r>
        <w:rPr>
          <w:b/>
          <w:bCs/>
          <w:sz w:val="32"/>
          <w:szCs w:val="32"/>
          <w:lang w:eastAsia="en-IN"/>
        </w:rPr>
        <w:lastRenderedPageBreak/>
        <w:t xml:space="preserve">Q -39. </w:t>
      </w:r>
      <w:r w:rsidRPr="005144C7">
        <w:rPr>
          <w:b/>
          <w:bCs/>
          <w:sz w:val="32"/>
          <w:szCs w:val="32"/>
          <w:lang w:eastAsia="en-IN"/>
        </w:rPr>
        <w:t>What is the difference between a generative model and a discriminative model</w:t>
      </w:r>
      <w:r>
        <w:rPr>
          <w:b/>
          <w:bCs/>
          <w:sz w:val="32"/>
          <w:szCs w:val="32"/>
          <w:lang w:eastAsia="en-IN"/>
        </w:rPr>
        <w:t>?</w:t>
      </w:r>
    </w:p>
    <w:p w14:paraId="527779B2" w14:textId="77777777" w:rsidR="005144C7" w:rsidRDefault="005144C7" w:rsidP="005144C7">
      <w:pPr>
        <w:pStyle w:val="NormalWeb"/>
      </w:pPr>
      <w:r>
        <w:rPr>
          <w:b/>
          <w:bCs/>
          <w:sz w:val="32"/>
          <w:szCs w:val="32"/>
        </w:rPr>
        <w:t xml:space="preserve">Ans. </w:t>
      </w:r>
      <w:r>
        <w:t>Generative and discriminative models are two fundamental approaches in machine learning that differ in how they learn and utilize the underlying distribution of data to make predictions. Here’s an explanation of the key differences between generative and discriminative models:</w:t>
      </w:r>
    </w:p>
    <w:p w14:paraId="4C847330" w14:textId="77777777" w:rsidR="005144C7" w:rsidRDefault="005144C7" w:rsidP="005144C7">
      <w:pPr>
        <w:pStyle w:val="Heading3"/>
      </w:pPr>
      <w:r>
        <w:t>Generative Models</w:t>
      </w:r>
    </w:p>
    <w:p w14:paraId="1043C3E5" w14:textId="37B69243" w:rsidR="005144C7" w:rsidRDefault="005144C7" w:rsidP="005144C7">
      <w:pPr>
        <w:pStyle w:val="NormalWeb"/>
      </w:pPr>
      <w:r>
        <w:t xml:space="preserve">Generative models learn the joint probability distribution </w:t>
      </w:r>
      <w:r>
        <w:rPr>
          <w:rStyle w:val="katex-mathml"/>
        </w:rPr>
        <w:t>P(</w:t>
      </w:r>
      <w:proofErr w:type="gramStart"/>
      <w:r>
        <w:rPr>
          <w:rStyle w:val="katex-mathml"/>
        </w:rPr>
        <w:t>X,Y</w:t>
      </w:r>
      <w:proofErr w:type="gramEnd"/>
      <w:r>
        <w:rPr>
          <w:rStyle w:val="katex-mathml"/>
        </w:rPr>
        <w:t>)</w:t>
      </w:r>
      <w:r>
        <w:t xml:space="preserve"> of the input features </w:t>
      </w:r>
      <w:r>
        <w:rPr>
          <w:rStyle w:val="mord"/>
        </w:rPr>
        <w:t>X</w:t>
      </w:r>
      <w:r>
        <w:t xml:space="preserve"> and the target variable </w:t>
      </w:r>
      <w:r>
        <w:rPr>
          <w:rStyle w:val="katex-mathml"/>
        </w:rPr>
        <w:t>Y</w:t>
      </w:r>
      <w:r>
        <w:t xml:space="preserve">. From this joint distribution, generative models can then estimate the conditional probability </w:t>
      </w:r>
      <w:r>
        <w:rPr>
          <w:rStyle w:val="katex-mathml"/>
        </w:rPr>
        <w:t>P(Y</w:t>
      </w:r>
      <w:r>
        <w:rPr>
          <w:rStyle w:val="katex-mathml"/>
          <w:rFonts w:ascii="Cambria Math" w:hAnsi="Cambria Math" w:cs="Cambria Math"/>
        </w:rPr>
        <w:t>∣</w:t>
      </w:r>
      <w:r>
        <w:rPr>
          <w:rStyle w:val="katex-mathml"/>
        </w:rPr>
        <w:t>X)</w:t>
      </w:r>
      <w:r>
        <w:t xml:space="preserve">, which allows them to generate new examples of </w:t>
      </w:r>
      <w:r>
        <w:rPr>
          <w:rStyle w:val="mord"/>
        </w:rPr>
        <w:t>X</w:t>
      </w:r>
      <w:r>
        <w:t xml:space="preserve"> and </w:t>
      </w:r>
      <w:r>
        <w:rPr>
          <w:rStyle w:val="mord"/>
        </w:rPr>
        <w:t>Y</w:t>
      </w:r>
      <w:r>
        <w:t>.</w:t>
      </w:r>
    </w:p>
    <w:p w14:paraId="12BED84C" w14:textId="77777777" w:rsidR="005144C7" w:rsidRDefault="005144C7" w:rsidP="005144C7">
      <w:pPr>
        <w:numPr>
          <w:ilvl w:val="0"/>
          <w:numId w:val="171"/>
        </w:numPr>
        <w:suppressAutoHyphens w:val="0"/>
        <w:autoSpaceDN/>
        <w:spacing w:before="100" w:beforeAutospacing="1" w:after="100" w:afterAutospacing="1" w:line="240" w:lineRule="auto"/>
      </w:pPr>
      <w:r>
        <w:rPr>
          <w:rStyle w:val="Strong"/>
        </w:rPr>
        <w:t>Key Characteristics</w:t>
      </w:r>
      <w:r>
        <w:t>:</w:t>
      </w:r>
    </w:p>
    <w:p w14:paraId="3E7CA69D" w14:textId="5EED4880" w:rsidR="005144C7" w:rsidRDefault="005144C7" w:rsidP="005144C7">
      <w:pPr>
        <w:numPr>
          <w:ilvl w:val="1"/>
          <w:numId w:val="171"/>
        </w:numPr>
        <w:suppressAutoHyphens w:val="0"/>
        <w:autoSpaceDN/>
        <w:spacing w:before="100" w:beforeAutospacing="1" w:after="100" w:afterAutospacing="1" w:line="240" w:lineRule="auto"/>
      </w:pPr>
      <w:r>
        <w:rPr>
          <w:rStyle w:val="Strong"/>
        </w:rPr>
        <w:t>Modeling Approach</w:t>
      </w:r>
      <w:r>
        <w:t xml:space="preserve">: Generative models explicitly model how data is generated, assuming a specific distribution for </w:t>
      </w:r>
      <w:r>
        <w:rPr>
          <w:rStyle w:val="katex-mathml"/>
        </w:rPr>
        <w:t>P(</w:t>
      </w:r>
      <w:proofErr w:type="gramStart"/>
      <w:r>
        <w:rPr>
          <w:rStyle w:val="katex-mathml"/>
        </w:rPr>
        <w:t>X,Y</w:t>
      </w:r>
      <w:proofErr w:type="gramEnd"/>
      <w:r>
        <w:rPr>
          <w:rStyle w:val="katex-mathml"/>
        </w:rPr>
        <w:t>)</w:t>
      </w:r>
      <w:r>
        <w:t>.</w:t>
      </w:r>
    </w:p>
    <w:p w14:paraId="4F10A80E" w14:textId="77777777" w:rsidR="005144C7" w:rsidRDefault="005144C7" w:rsidP="005144C7">
      <w:pPr>
        <w:numPr>
          <w:ilvl w:val="1"/>
          <w:numId w:val="171"/>
        </w:numPr>
        <w:suppressAutoHyphens w:val="0"/>
        <w:autoSpaceDN/>
        <w:spacing w:before="100" w:beforeAutospacing="1" w:after="100" w:afterAutospacing="1" w:line="240" w:lineRule="auto"/>
      </w:pPr>
      <w:r>
        <w:rPr>
          <w:rStyle w:val="Strong"/>
        </w:rPr>
        <w:t>Application</w:t>
      </w:r>
      <w:r>
        <w:t>: They can be used for tasks such as generating new samples similar to the training data, imputing missing values, and even semi-supervised learning where not all data points have labeled targets.</w:t>
      </w:r>
    </w:p>
    <w:p w14:paraId="4D0C04D1" w14:textId="77777777" w:rsidR="005144C7" w:rsidRDefault="005144C7" w:rsidP="005144C7">
      <w:pPr>
        <w:numPr>
          <w:ilvl w:val="1"/>
          <w:numId w:val="171"/>
        </w:numPr>
        <w:suppressAutoHyphens w:val="0"/>
        <w:autoSpaceDN/>
        <w:spacing w:before="100" w:beforeAutospacing="1" w:after="100" w:afterAutospacing="1" w:line="240" w:lineRule="auto"/>
      </w:pPr>
      <w:r>
        <w:rPr>
          <w:rStyle w:val="Strong"/>
        </w:rPr>
        <w:t>Examples</w:t>
      </w:r>
      <w:r>
        <w:t>: Naïve Bayes, Hidden Markov Models (HMM), Variational Autoencoders (VAEs), and Generative Adversarial Networks (GANs).</w:t>
      </w:r>
    </w:p>
    <w:p w14:paraId="612196B2" w14:textId="77777777" w:rsidR="005144C7" w:rsidRDefault="005144C7" w:rsidP="005144C7">
      <w:pPr>
        <w:pStyle w:val="Heading3"/>
      </w:pPr>
      <w:r>
        <w:t>Discriminative Models</w:t>
      </w:r>
    </w:p>
    <w:p w14:paraId="609F2386" w14:textId="56436EE0" w:rsidR="005144C7" w:rsidRDefault="005144C7" w:rsidP="005144C7">
      <w:pPr>
        <w:pStyle w:val="NormalWeb"/>
      </w:pPr>
      <w:r>
        <w:t xml:space="preserve">Discriminative models learn the conditional probability </w:t>
      </w:r>
      <w:r>
        <w:rPr>
          <w:rStyle w:val="katex-mathml"/>
        </w:rPr>
        <w:t>P(Y</w:t>
      </w:r>
      <w:r>
        <w:rPr>
          <w:rStyle w:val="katex-mathml"/>
          <w:rFonts w:ascii="Cambria Math" w:hAnsi="Cambria Math" w:cs="Cambria Math"/>
        </w:rPr>
        <w:t>∣</w:t>
      </w:r>
      <w:r>
        <w:rPr>
          <w:rStyle w:val="katex-mathml"/>
        </w:rPr>
        <w:t>X)</w:t>
      </w:r>
      <w:r>
        <w:t xml:space="preserve"> directly from the data. Instead of modeling the joint distribution </w:t>
      </w:r>
      <w:r>
        <w:rPr>
          <w:rStyle w:val="katex-mathml"/>
        </w:rPr>
        <w:t>P(</w:t>
      </w:r>
      <w:proofErr w:type="gramStart"/>
      <w:r>
        <w:rPr>
          <w:rStyle w:val="katex-mathml"/>
        </w:rPr>
        <w:t>X,Y</w:t>
      </w:r>
      <w:proofErr w:type="gramEnd"/>
      <w:r>
        <w:rPr>
          <w:rStyle w:val="katex-mathml"/>
        </w:rPr>
        <w:t>)</w:t>
      </w:r>
      <w:r>
        <w:t xml:space="preserve">, they focus on learning the decision boundary between different classes or predicting the target variable based on the input features </w:t>
      </w:r>
      <w:r>
        <w:rPr>
          <w:rStyle w:val="katex-mathml"/>
        </w:rPr>
        <w:t>X</w:t>
      </w:r>
      <w:r>
        <w:t>.</w:t>
      </w:r>
    </w:p>
    <w:p w14:paraId="5422A4FE" w14:textId="77777777" w:rsidR="005144C7" w:rsidRDefault="005144C7" w:rsidP="005144C7">
      <w:pPr>
        <w:numPr>
          <w:ilvl w:val="0"/>
          <w:numId w:val="172"/>
        </w:numPr>
        <w:suppressAutoHyphens w:val="0"/>
        <w:autoSpaceDN/>
        <w:spacing w:before="100" w:beforeAutospacing="1" w:after="100" w:afterAutospacing="1" w:line="240" w:lineRule="auto"/>
      </w:pPr>
      <w:r>
        <w:rPr>
          <w:rStyle w:val="Strong"/>
        </w:rPr>
        <w:t>Key Characteristics</w:t>
      </w:r>
      <w:r>
        <w:t>:</w:t>
      </w:r>
    </w:p>
    <w:p w14:paraId="502091E5" w14:textId="3FEFD652" w:rsidR="005144C7" w:rsidRDefault="005144C7" w:rsidP="005144C7">
      <w:pPr>
        <w:numPr>
          <w:ilvl w:val="1"/>
          <w:numId w:val="172"/>
        </w:numPr>
        <w:suppressAutoHyphens w:val="0"/>
        <w:autoSpaceDN/>
        <w:spacing w:before="100" w:beforeAutospacing="1" w:after="100" w:afterAutospacing="1" w:line="240" w:lineRule="auto"/>
      </w:pPr>
      <w:r>
        <w:rPr>
          <w:rStyle w:val="Strong"/>
        </w:rPr>
        <w:t>Modeling Approach</w:t>
      </w:r>
      <w:r>
        <w:t xml:space="preserve">: Discriminative models aim to learn the decision boundary or mapping directly from </w:t>
      </w:r>
      <w:r>
        <w:rPr>
          <w:rStyle w:val="katex-mathml"/>
        </w:rPr>
        <w:t>X</w:t>
      </w:r>
      <w:r>
        <w:t xml:space="preserve"> to </w:t>
      </w:r>
      <w:r>
        <w:rPr>
          <w:rStyle w:val="katex-mathml"/>
        </w:rPr>
        <w:t>Y</w:t>
      </w:r>
      <w:r>
        <w:t>, without necessarily modeling how the data is generated.</w:t>
      </w:r>
    </w:p>
    <w:p w14:paraId="0C89CE12" w14:textId="77777777" w:rsidR="005144C7" w:rsidRDefault="005144C7" w:rsidP="005144C7">
      <w:pPr>
        <w:numPr>
          <w:ilvl w:val="1"/>
          <w:numId w:val="172"/>
        </w:numPr>
        <w:suppressAutoHyphens w:val="0"/>
        <w:autoSpaceDN/>
        <w:spacing w:before="100" w:beforeAutospacing="1" w:after="100" w:afterAutospacing="1" w:line="240" w:lineRule="auto"/>
      </w:pPr>
      <w:r>
        <w:rPr>
          <w:rStyle w:val="Strong"/>
        </w:rPr>
        <w:t>Application</w:t>
      </w:r>
      <w:r>
        <w:t>: They are primarily used for classification tasks where the goal is to classify input instances into predefined categories or predict continuous outcomes based on input features.</w:t>
      </w:r>
    </w:p>
    <w:p w14:paraId="1DB32DC8" w14:textId="77777777" w:rsidR="005144C7" w:rsidRDefault="005144C7" w:rsidP="005144C7">
      <w:pPr>
        <w:numPr>
          <w:ilvl w:val="1"/>
          <w:numId w:val="172"/>
        </w:numPr>
        <w:suppressAutoHyphens w:val="0"/>
        <w:autoSpaceDN/>
        <w:spacing w:before="100" w:beforeAutospacing="1" w:after="100" w:afterAutospacing="1" w:line="240" w:lineRule="auto"/>
      </w:pPr>
      <w:r>
        <w:rPr>
          <w:rStyle w:val="Strong"/>
        </w:rPr>
        <w:t>Examples</w:t>
      </w:r>
      <w:r>
        <w:t>: Logistic Regression, Support Vector Machines (SVM), Neural Networks (for classification), and Decision Trees.</w:t>
      </w:r>
    </w:p>
    <w:p w14:paraId="7DF00FB2" w14:textId="77777777" w:rsidR="005144C7" w:rsidRDefault="005144C7" w:rsidP="005144C7">
      <w:pPr>
        <w:pStyle w:val="Heading3"/>
      </w:pPr>
      <w:r>
        <w:t>Differences Summarized</w:t>
      </w:r>
    </w:p>
    <w:p w14:paraId="7D9708C9" w14:textId="77777777" w:rsidR="005144C7" w:rsidRDefault="005144C7" w:rsidP="005144C7">
      <w:pPr>
        <w:pStyle w:val="NormalWeb"/>
        <w:numPr>
          <w:ilvl w:val="0"/>
          <w:numId w:val="173"/>
        </w:numPr>
        <w:suppressAutoHyphens w:val="0"/>
        <w:autoSpaceDN/>
        <w:spacing w:beforeAutospacing="1" w:afterAutospacing="1"/>
      </w:pPr>
      <w:r>
        <w:rPr>
          <w:rStyle w:val="Strong"/>
        </w:rPr>
        <w:t>Focus of Learning</w:t>
      </w:r>
      <w:r>
        <w:t>:</w:t>
      </w:r>
    </w:p>
    <w:p w14:paraId="2639013B" w14:textId="4ED67132" w:rsidR="005144C7" w:rsidRDefault="005144C7" w:rsidP="005144C7">
      <w:pPr>
        <w:numPr>
          <w:ilvl w:val="1"/>
          <w:numId w:val="173"/>
        </w:numPr>
        <w:suppressAutoHyphens w:val="0"/>
        <w:autoSpaceDN/>
        <w:spacing w:before="100" w:beforeAutospacing="1" w:after="100" w:afterAutospacing="1" w:line="240" w:lineRule="auto"/>
      </w:pPr>
      <w:r>
        <w:rPr>
          <w:rStyle w:val="Strong"/>
        </w:rPr>
        <w:t>Generative</w:t>
      </w:r>
      <w:r>
        <w:t xml:space="preserve">: Learns the joint distribution </w:t>
      </w:r>
      <w:r>
        <w:rPr>
          <w:rStyle w:val="katex-mathml"/>
        </w:rPr>
        <w:t>P(</w:t>
      </w:r>
      <w:proofErr w:type="gramStart"/>
      <w:r>
        <w:rPr>
          <w:rStyle w:val="katex-mathml"/>
        </w:rPr>
        <w:t>X,Y</w:t>
      </w:r>
      <w:proofErr w:type="gramEnd"/>
      <w:r>
        <w:rPr>
          <w:rStyle w:val="katex-mathml"/>
        </w:rPr>
        <w:t>)</w:t>
      </w:r>
      <w:r>
        <w:t xml:space="preserve"> and can generate new samples from this distribution.</w:t>
      </w:r>
    </w:p>
    <w:p w14:paraId="73F0F1CC" w14:textId="7165CFE4" w:rsidR="005144C7" w:rsidRDefault="005144C7" w:rsidP="005144C7">
      <w:pPr>
        <w:numPr>
          <w:ilvl w:val="1"/>
          <w:numId w:val="173"/>
        </w:numPr>
        <w:suppressAutoHyphens w:val="0"/>
        <w:autoSpaceDN/>
        <w:spacing w:before="100" w:beforeAutospacing="1" w:after="100" w:afterAutospacing="1" w:line="240" w:lineRule="auto"/>
      </w:pPr>
      <w:r>
        <w:rPr>
          <w:rStyle w:val="Strong"/>
        </w:rPr>
        <w:t>Discriminative</w:t>
      </w:r>
      <w:r>
        <w:t xml:space="preserve">: Learns the conditional distribution </w:t>
      </w:r>
      <w:r>
        <w:rPr>
          <w:rStyle w:val="katex-mathml"/>
        </w:rPr>
        <w:t>P(Y</w:t>
      </w:r>
      <w:r>
        <w:rPr>
          <w:rStyle w:val="katex-mathml"/>
          <w:rFonts w:ascii="Cambria Math" w:hAnsi="Cambria Math" w:cs="Cambria Math"/>
        </w:rPr>
        <w:t>∣</w:t>
      </w:r>
      <w:r>
        <w:rPr>
          <w:rStyle w:val="katex-mathml"/>
        </w:rPr>
        <w:t>X)</w:t>
      </w:r>
      <w:r>
        <w:t xml:space="preserve"> directly from the data and focuses on predicting </w:t>
      </w:r>
      <w:r>
        <w:rPr>
          <w:rStyle w:val="katex-mathml"/>
        </w:rPr>
        <w:t>Y</w:t>
      </w:r>
      <w:r>
        <w:t xml:space="preserve"> given </w:t>
      </w:r>
      <w:r>
        <w:rPr>
          <w:rStyle w:val="katex-mathml"/>
        </w:rPr>
        <w:t>X</w:t>
      </w:r>
      <w:r>
        <w:t>.</w:t>
      </w:r>
    </w:p>
    <w:p w14:paraId="7D79163E" w14:textId="77777777" w:rsidR="005144C7" w:rsidRDefault="005144C7" w:rsidP="005144C7">
      <w:pPr>
        <w:pStyle w:val="NormalWeb"/>
        <w:numPr>
          <w:ilvl w:val="0"/>
          <w:numId w:val="173"/>
        </w:numPr>
        <w:suppressAutoHyphens w:val="0"/>
        <w:autoSpaceDN/>
        <w:spacing w:beforeAutospacing="1" w:afterAutospacing="1"/>
      </w:pPr>
      <w:r>
        <w:rPr>
          <w:rStyle w:val="Strong"/>
        </w:rPr>
        <w:t>Applications</w:t>
      </w:r>
      <w:r>
        <w:t>:</w:t>
      </w:r>
    </w:p>
    <w:p w14:paraId="29574189" w14:textId="77777777" w:rsidR="005144C7" w:rsidRDefault="005144C7" w:rsidP="005144C7">
      <w:pPr>
        <w:numPr>
          <w:ilvl w:val="1"/>
          <w:numId w:val="173"/>
        </w:numPr>
        <w:suppressAutoHyphens w:val="0"/>
        <w:autoSpaceDN/>
        <w:spacing w:before="100" w:beforeAutospacing="1" w:after="100" w:afterAutospacing="1" w:line="240" w:lineRule="auto"/>
      </w:pPr>
      <w:r>
        <w:rPr>
          <w:rStyle w:val="Strong"/>
        </w:rPr>
        <w:t>Generative</w:t>
      </w:r>
      <w:r>
        <w:t>: Useful for tasks requiring generation of new data, handling missing data, and semi-supervised learning.</w:t>
      </w:r>
    </w:p>
    <w:p w14:paraId="1379E5BC" w14:textId="77777777" w:rsidR="005144C7" w:rsidRDefault="005144C7" w:rsidP="005144C7">
      <w:pPr>
        <w:numPr>
          <w:ilvl w:val="1"/>
          <w:numId w:val="173"/>
        </w:numPr>
        <w:suppressAutoHyphens w:val="0"/>
        <w:autoSpaceDN/>
        <w:spacing w:before="100" w:beforeAutospacing="1" w:after="100" w:afterAutospacing="1" w:line="240" w:lineRule="auto"/>
      </w:pPr>
      <w:r>
        <w:rPr>
          <w:rStyle w:val="Strong"/>
        </w:rPr>
        <w:lastRenderedPageBreak/>
        <w:t>Discriminative</w:t>
      </w:r>
      <w:r>
        <w:t>: Effective for classification and regression tasks where direct prediction of outcomes from features is required.</w:t>
      </w:r>
    </w:p>
    <w:p w14:paraId="466F2348" w14:textId="77777777" w:rsidR="005144C7" w:rsidRDefault="005144C7" w:rsidP="005144C7">
      <w:pPr>
        <w:pStyle w:val="NormalWeb"/>
        <w:numPr>
          <w:ilvl w:val="0"/>
          <w:numId w:val="173"/>
        </w:numPr>
        <w:suppressAutoHyphens w:val="0"/>
        <w:autoSpaceDN/>
        <w:spacing w:beforeAutospacing="1" w:afterAutospacing="1"/>
      </w:pPr>
      <w:r>
        <w:rPr>
          <w:rStyle w:val="Strong"/>
        </w:rPr>
        <w:t>Complexity and Interpretability</w:t>
      </w:r>
      <w:r>
        <w:t>:</w:t>
      </w:r>
    </w:p>
    <w:p w14:paraId="30A94DA9" w14:textId="77777777" w:rsidR="005144C7" w:rsidRDefault="005144C7" w:rsidP="005144C7">
      <w:pPr>
        <w:numPr>
          <w:ilvl w:val="1"/>
          <w:numId w:val="173"/>
        </w:numPr>
        <w:suppressAutoHyphens w:val="0"/>
        <w:autoSpaceDN/>
        <w:spacing w:before="100" w:beforeAutospacing="1" w:after="100" w:afterAutospacing="1" w:line="240" w:lineRule="auto"/>
      </w:pPr>
      <w:r>
        <w:rPr>
          <w:rStyle w:val="Strong"/>
        </w:rPr>
        <w:t>Generative</w:t>
      </w:r>
      <w:r>
        <w:t>: Often more complex as they model the entire joint distribution, potentially providing more insights into data generation.</w:t>
      </w:r>
    </w:p>
    <w:p w14:paraId="6A151154" w14:textId="77777777" w:rsidR="005144C7" w:rsidRDefault="005144C7" w:rsidP="005144C7">
      <w:pPr>
        <w:numPr>
          <w:ilvl w:val="1"/>
          <w:numId w:val="173"/>
        </w:numPr>
        <w:suppressAutoHyphens w:val="0"/>
        <w:autoSpaceDN/>
        <w:spacing w:before="100" w:beforeAutospacing="1" w:after="100" w:afterAutospacing="1" w:line="240" w:lineRule="auto"/>
      </w:pPr>
      <w:r>
        <w:rPr>
          <w:rStyle w:val="Strong"/>
        </w:rPr>
        <w:t>Discriminative</w:t>
      </w:r>
      <w:r>
        <w:t>: Generally simpler and more straightforward, focusing directly on the task at hand without modeling the full data distribution.</w:t>
      </w:r>
    </w:p>
    <w:p w14:paraId="4546A18D" w14:textId="77777777" w:rsidR="005144C7" w:rsidRDefault="005144C7" w:rsidP="005144C7">
      <w:pPr>
        <w:pStyle w:val="NormalWeb"/>
        <w:numPr>
          <w:ilvl w:val="0"/>
          <w:numId w:val="173"/>
        </w:numPr>
        <w:suppressAutoHyphens w:val="0"/>
        <w:autoSpaceDN/>
        <w:spacing w:beforeAutospacing="1" w:afterAutospacing="1"/>
      </w:pPr>
      <w:r>
        <w:rPr>
          <w:rStyle w:val="Strong"/>
        </w:rPr>
        <w:t>Performance</w:t>
      </w:r>
      <w:r>
        <w:t>:</w:t>
      </w:r>
    </w:p>
    <w:p w14:paraId="41B0767D" w14:textId="77777777" w:rsidR="005144C7" w:rsidRDefault="005144C7" w:rsidP="005144C7">
      <w:pPr>
        <w:numPr>
          <w:ilvl w:val="1"/>
          <w:numId w:val="173"/>
        </w:numPr>
        <w:suppressAutoHyphens w:val="0"/>
        <w:autoSpaceDN/>
        <w:spacing w:before="100" w:beforeAutospacing="1" w:after="100" w:afterAutospacing="1" w:line="240" w:lineRule="auto"/>
      </w:pPr>
      <w:r>
        <w:t>The choice between generative and discriminative models often depends on the specific problem, dataset characteristics, and performance requirements. Generative models may perform better in scenarios where data generation or missing data handling is crucial, while discriminative models are preferred for straightforward prediction tasks.</w:t>
      </w:r>
    </w:p>
    <w:p w14:paraId="29BE7234" w14:textId="77777777" w:rsidR="005144C7" w:rsidRDefault="005144C7" w:rsidP="005144C7">
      <w:pPr>
        <w:pStyle w:val="NormalWeb"/>
      </w:pPr>
      <w:r>
        <w:t>In practice, the selection between generative and discriminative models depends on the nature of the problem, the available data, and the specific objectives of the machine learning task. Each approach has its strengths and is suited to different types of tasks and datasets.</w:t>
      </w:r>
    </w:p>
    <w:p w14:paraId="7FA86C50" w14:textId="0A2FF1BC" w:rsidR="005144C7" w:rsidRDefault="005144C7" w:rsidP="00122647">
      <w:pPr>
        <w:rPr>
          <w:b/>
          <w:bCs/>
          <w:sz w:val="32"/>
          <w:szCs w:val="32"/>
          <w:lang w:eastAsia="en-IN"/>
        </w:rPr>
      </w:pPr>
    </w:p>
    <w:p w14:paraId="1D1ECB27" w14:textId="40658F45" w:rsidR="005144C7" w:rsidRDefault="005144C7" w:rsidP="00122647">
      <w:pPr>
        <w:rPr>
          <w:b/>
          <w:bCs/>
          <w:sz w:val="32"/>
          <w:szCs w:val="32"/>
          <w:lang w:eastAsia="en-IN"/>
        </w:rPr>
      </w:pPr>
      <w:r>
        <w:rPr>
          <w:b/>
          <w:bCs/>
          <w:sz w:val="32"/>
          <w:szCs w:val="32"/>
          <w:lang w:eastAsia="en-IN"/>
        </w:rPr>
        <w:t xml:space="preserve">Q – 40. </w:t>
      </w:r>
      <w:r w:rsidRPr="005144C7">
        <w:rPr>
          <w:b/>
          <w:bCs/>
          <w:sz w:val="32"/>
          <w:szCs w:val="32"/>
          <w:lang w:eastAsia="en-IN"/>
        </w:rPr>
        <w:t>Explain the concept of batch gradient descent and stochastic gradient descent</w:t>
      </w:r>
      <w:r>
        <w:rPr>
          <w:b/>
          <w:bCs/>
          <w:sz w:val="32"/>
          <w:szCs w:val="32"/>
          <w:lang w:eastAsia="en-IN"/>
        </w:rPr>
        <w:t>.</w:t>
      </w:r>
    </w:p>
    <w:p w14:paraId="191ABA60" w14:textId="77777777" w:rsidR="00F21F72" w:rsidRDefault="005144C7" w:rsidP="00F21F72">
      <w:pPr>
        <w:pStyle w:val="NormalWeb"/>
      </w:pPr>
      <w:r>
        <w:rPr>
          <w:b/>
          <w:bCs/>
          <w:sz w:val="32"/>
          <w:szCs w:val="32"/>
        </w:rPr>
        <w:t xml:space="preserve">Ans. </w:t>
      </w:r>
      <w:r w:rsidR="00F21F72">
        <w:t>Batch gradient descent and stochastic gradient descent (SGD) are optimization algorithms used to train machine learning models, particularly in the context of supervised learning where the goal is to minimize a loss function over a training dataset.</w:t>
      </w:r>
    </w:p>
    <w:p w14:paraId="316CC43A" w14:textId="77777777" w:rsidR="00F21F72" w:rsidRDefault="00F21F72" w:rsidP="00F21F72">
      <w:pPr>
        <w:pStyle w:val="Heading3"/>
      </w:pPr>
      <w:r>
        <w:t>Batch Gradient Descent</w:t>
      </w:r>
    </w:p>
    <w:p w14:paraId="34B0A642" w14:textId="77777777" w:rsidR="00F21F72" w:rsidRDefault="00F21F72" w:rsidP="00F21F72">
      <w:pPr>
        <w:pStyle w:val="NormalWeb"/>
      </w:pPr>
      <w:r>
        <w:t>Batch gradient descent (BGD) is a straightforward optimization algorithm that computes the gradient of the loss function with respect to the model parameters using the entire training dataset. Here’s how batch gradient descent works:</w:t>
      </w:r>
    </w:p>
    <w:p w14:paraId="3E466101" w14:textId="77777777" w:rsidR="00F21F72" w:rsidRDefault="00F21F72" w:rsidP="00F21F72">
      <w:pPr>
        <w:pStyle w:val="NormalWeb"/>
        <w:numPr>
          <w:ilvl w:val="0"/>
          <w:numId w:val="174"/>
        </w:numPr>
        <w:suppressAutoHyphens w:val="0"/>
        <w:autoSpaceDN/>
        <w:spacing w:beforeAutospacing="1" w:afterAutospacing="1"/>
        <w:rPr>
          <w:rStyle w:val="katex-mathml"/>
        </w:rPr>
      </w:pPr>
      <w:r>
        <w:rPr>
          <w:rStyle w:val="Strong"/>
        </w:rPr>
        <w:t>Compute Gradient</w:t>
      </w:r>
      <w:r>
        <w:t xml:space="preserve">: Calculate the gradient of the loss function </w:t>
      </w:r>
      <w:r>
        <w:rPr>
          <w:rStyle w:val="mord"/>
        </w:rPr>
        <w:t>J</w:t>
      </w:r>
      <w:r>
        <w:rPr>
          <w:rStyle w:val="mopen"/>
        </w:rPr>
        <w:t>(</w:t>
      </w:r>
      <w:r>
        <w:rPr>
          <w:rStyle w:val="mord"/>
        </w:rPr>
        <w:t>θ</w:t>
      </w:r>
      <w:r>
        <w:rPr>
          <w:rStyle w:val="mclose"/>
        </w:rPr>
        <w:t>)</w:t>
      </w:r>
      <w:r>
        <w:t xml:space="preserve"> with respect to the model parameters </w:t>
      </w:r>
      <w:r>
        <w:rPr>
          <w:rStyle w:val="mord"/>
        </w:rPr>
        <w:t>θ</w:t>
      </w:r>
      <w:r>
        <w:t xml:space="preserve"> using the entire training dataset: </w:t>
      </w:r>
      <w:r w:rsidRPr="00F21F72">
        <w:rPr>
          <w:rStyle w:val="katex-mathml"/>
          <w:rFonts w:ascii="Cambria Math" w:hAnsi="Cambria Math" w:cs="Cambria Math"/>
          <w:color w:val="00B050"/>
        </w:rPr>
        <w:t>∇</w:t>
      </w:r>
      <w:r w:rsidRPr="00F21F72">
        <w:rPr>
          <w:rStyle w:val="katex-mathml"/>
          <w:color w:val="00B050"/>
        </w:rPr>
        <w:t>θJ(θ)=1</w:t>
      </w:r>
      <w:r w:rsidRPr="00F21F72">
        <w:rPr>
          <w:rStyle w:val="katex-mathml"/>
          <w:color w:val="00B050"/>
        </w:rPr>
        <w:t>/</w:t>
      </w:r>
      <w:r w:rsidRPr="00F21F72">
        <w:rPr>
          <w:rStyle w:val="katex-mathml"/>
          <w:color w:val="00B050"/>
        </w:rPr>
        <w:t>m∑i=1m</w:t>
      </w:r>
      <w:r w:rsidRPr="00F21F72">
        <w:rPr>
          <w:rStyle w:val="katex-mathml"/>
          <w:rFonts w:ascii="Cambria Math" w:hAnsi="Cambria Math" w:cs="Cambria Math"/>
          <w:color w:val="00B050"/>
        </w:rPr>
        <w:t>∇</w:t>
      </w:r>
      <w:r w:rsidRPr="00F21F72">
        <w:rPr>
          <w:rStyle w:val="katex-mathml"/>
          <w:color w:val="00B050"/>
        </w:rPr>
        <w:t>θℓ(y(i</w:t>
      </w:r>
      <w:proofErr w:type="gramStart"/>
      <w:r w:rsidRPr="00F21F72">
        <w:rPr>
          <w:rStyle w:val="katex-mathml"/>
          <w:color w:val="00B050"/>
        </w:rPr>
        <w:t>),h</w:t>
      </w:r>
      <w:proofErr w:type="gramEnd"/>
      <w:r w:rsidRPr="00F21F72">
        <w:rPr>
          <w:rStyle w:val="katex-mathml"/>
          <w:color w:val="00B050"/>
        </w:rPr>
        <w:t>θ(x(i)))</w:t>
      </w:r>
    </w:p>
    <w:p w14:paraId="77E70CDD" w14:textId="05DB0C0A" w:rsidR="00F21F72" w:rsidRDefault="00F21F72" w:rsidP="00F21F72">
      <w:pPr>
        <w:pStyle w:val="NormalWeb"/>
        <w:suppressAutoHyphens w:val="0"/>
        <w:autoSpaceDN/>
        <w:spacing w:beforeAutospacing="1" w:afterAutospacing="1"/>
        <w:ind w:left="360"/>
      </w:pPr>
      <w:r>
        <w:t xml:space="preserve"> where </w:t>
      </w:r>
      <w:r>
        <w:rPr>
          <w:rStyle w:val="katex-mathml"/>
        </w:rPr>
        <w:t>mm</w:t>
      </w:r>
      <w:r>
        <w:rPr>
          <w:rStyle w:val="mord"/>
        </w:rPr>
        <w:t>m</w:t>
      </w:r>
      <w:r>
        <w:t xml:space="preserve"> is the number of training examples, </w:t>
      </w:r>
      <w:r>
        <w:rPr>
          <w:rStyle w:val="mord"/>
        </w:rPr>
        <w:t>ℓ</w:t>
      </w:r>
      <w:r>
        <w:t xml:space="preserve"> is the loss function (e.g., squared error for regression, cross-entropy for classification), </w:t>
      </w:r>
      <w:r>
        <w:rPr>
          <w:rStyle w:val="mord"/>
        </w:rPr>
        <w:t>y</w:t>
      </w:r>
      <w:r>
        <w:rPr>
          <w:rStyle w:val="mopen"/>
        </w:rPr>
        <w:t>(</w:t>
      </w:r>
      <w:r>
        <w:rPr>
          <w:rStyle w:val="mord"/>
        </w:rPr>
        <w:t>i</w:t>
      </w:r>
      <w:r>
        <w:rPr>
          <w:rStyle w:val="mclose"/>
        </w:rPr>
        <w:t>)</w:t>
      </w:r>
      <w:r>
        <w:t xml:space="preserve"> is the true label, </w:t>
      </w:r>
      <w:r>
        <w:rPr>
          <w:rStyle w:val="katex-mathml"/>
        </w:rPr>
        <w:t>hθ(x(i))</w:t>
      </w:r>
      <w:r>
        <w:t xml:space="preserve"> is the model prediction for input </w:t>
      </w:r>
      <w:r>
        <w:rPr>
          <w:rStyle w:val="katex-mathml"/>
        </w:rPr>
        <w:t>x(i)</w:t>
      </w:r>
      <w:r>
        <w:t xml:space="preserve">, and </w:t>
      </w:r>
      <w:r>
        <w:rPr>
          <w:rStyle w:val="mord"/>
        </w:rPr>
        <w:t>θ</w:t>
      </w:r>
      <w:r>
        <w:t xml:space="preserve"> are the model parameters.</w:t>
      </w:r>
    </w:p>
    <w:p w14:paraId="35725296" w14:textId="77777777" w:rsidR="00F21F72" w:rsidRDefault="00F21F72" w:rsidP="00F21F72">
      <w:pPr>
        <w:pStyle w:val="NormalWeb"/>
        <w:numPr>
          <w:ilvl w:val="0"/>
          <w:numId w:val="174"/>
        </w:numPr>
        <w:suppressAutoHyphens w:val="0"/>
        <w:autoSpaceDN/>
        <w:spacing w:beforeAutospacing="1" w:afterAutospacing="1"/>
        <w:rPr>
          <w:rStyle w:val="katex-mathml"/>
        </w:rPr>
      </w:pPr>
      <w:r>
        <w:rPr>
          <w:rStyle w:val="Strong"/>
        </w:rPr>
        <w:t>Update Parameters</w:t>
      </w:r>
      <w:r>
        <w:t xml:space="preserve">: Update the model parameters </w:t>
      </w:r>
      <w:r>
        <w:rPr>
          <w:rStyle w:val="mord"/>
        </w:rPr>
        <w:t>θ</w:t>
      </w:r>
      <w:r>
        <w:t xml:space="preserve"> in the opposite direction of the gradient: </w:t>
      </w:r>
      <w:proofErr w:type="gramStart"/>
      <w:r>
        <w:rPr>
          <w:rStyle w:val="katex-mathml"/>
        </w:rPr>
        <w:t>θ:=</w:t>
      </w:r>
      <w:proofErr w:type="gramEnd"/>
      <w:r>
        <w:rPr>
          <w:rStyle w:val="katex-mathml"/>
        </w:rPr>
        <w:t>θ−α</w:t>
      </w:r>
      <w:r>
        <w:rPr>
          <w:rStyle w:val="katex-mathml"/>
          <w:rFonts w:ascii="Cambria Math" w:hAnsi="Cambria Math" w:cs="Cambria Math"/>
        </w:rPr>
        <w:t>∇</w:t>
      </w:r>
      <w:r>
        <w:rPr>
          <w:rStyle w:val="katex-mathml"/>
        </w:rPr>
        <w:t>θJ(θ)</w:t>
      </w:r>
    </w:p>
    <w:p w14:paraId="75E560C9" w14:textId="4214DD15" w:rsidR="00F21F72" w:rsidRDefault="00F21F72" w:rsidP="00F21F72">
      <w:pPr>
        <w:pStyle w:val="NormalWeb"/>
        <w:suppressAutoHyphens w:val="0"/>
        <w:autoSpaceDN/>
        <w:spacing w:beforeAutospacing="1" w:afterAutospacing="1"/>
        <w:ind w:left="360"/>
      </w:pPr>
      <w:r>
        <w:t xml:space="preserve"> where </w:t>
      </w:r>
      <w:r>
        <w:rPr>
          <w:rStyle w:val="katex-mathml"/>
        </w:rPr>
        <w:t>α\alpha</w:t>
      </w:r>
      <w:r>
        <w:rPr>
          <w:rStyle w:val="mord"/>
        </w:rPr>
        <w:t>α</w:t>
      </w:r>
      <w:r>
        <w:t xml:space="preserve"> (learning rate) is a hyperparameter that controls the step size of the update.</w:t>
      </w:r>
    </w:p>
    <w:p w14:paraId="7BBEEB70" w14:textId="77777777" w:rsidR="00F21F72" w:rsidRDefault="00F21F72" w:rsidP="00F21F72">
      <w:pPr>
        <w:pStyle w:val="NormalWeb"/>
        <w:numPr>
          <w:ilvl w:val="0"/>
          <w:numId w:val="174"/>
        </w:numPr>
        <w:suppressAutoHyphens w:val="0"/>
        <w:autoSpaceDN/>
        <w:spacing w:beforeAutospacing="1" w:afterAutospacing="1"/>
      </w:pPr>
      <w:r>
        <w:rPr>
          <w:rStyle w:val="Strong"/>
        </w:rPr>
        <w:t>Iterate</w:t>
      </w:r>
      <w:r>
        <w:t>: Repeat steps 1 and 2 until convergence criteria are met (e.g., a maximum number of iterations or a sufficiently small gradient norm).</w:t>
      </w:r>
    </w:p>
    <w:p w14:paraId="665B2198" w14:textId="77777777" w:rsidR="00F21F72" w:rsidRDefault="00F21F72" w:rsidP="00F21F72">
      <w:pPr>
        <w:pStyle w:val="Heading3"/>
      </w:pPr>
      <w:r>
        <w:t>Stochastic Gradient Descent</w:t>
      </w:r>
    </w:p>
    <w:p w14:paraId="5124B270" w14:textId="77777777" w:rsidR="00F21F72" w:rsidRDefault="00F21F72" w:rsidP="00F21F72">
      <w:pPr>
        <w:pStyle w:val="NormalWeb"/>
      </w:pPr>
      <w:r>
        <w:lastRenderedPageBreak/>
        <w:t>Stochastic gradient descent (SGD) is a variant of gradient descent where the gradient is computed and the parameters are updated for each training example individually, rather than using the entire dataset at once. Here’s how stochastic gradient descent works:</w:t>
      </w:r>
    </w:p>
    <w:p w14:paraId="07DE53F3" w14:textId="5709E27B" w:rsidR="00F21F72" w:rsidRDefault="00F21F72" w:rsidP="00F21F72">
      <w:pPr>
        <w:pStyle w:val="NormalWeb"/>
        <w:numPr>
          <w:ilvl w:val="0"/>
          <w:numId w:val="175"/>
        </w:numPr>
        <w:suppressAutoHyphens w:val="0"/>
        <w:autoSpaceDN/>
        <w:spacing w:beforeAutospacing="1" w:afterAutospacing="1"/>
      </w:pPr>
      <w:r>
        <w:rPr>
          <w:rStyle w:val="Strong"/>
        </w:rPr>
        <w:t>Compute Gradient</w:t>
      </w:r>
      <w:r>
        <w:t xml:space="preserve">: For each training example </w:t>
      </w:r>
      <w:r>
        <w:rPr>
          <w:rStyle w:val="katex-mathml"/>
        </w:rPr>
        <w:t>(x(i</w:t>
      </w:r>
      <w:proofErr w:type="gramStart"/>
      <w:r>
        <w:rPr>
          <w:rStyle w:val="katex-mathml"/>
        </w:rPr>
        <w:t>),y</w:t>
      </w:r>
      <w:proofErr w:type="gramEnd"/>
      <w:r>
        <w:rPr>
          <w:rStyle w:val="katex-mathml"/>
        </w:rPr>
        <w:t>(i))</w:t>
      </w:r>
      <w:r>
        <w:t xml:space="preserve">, compute the gradient of the loss function </w:t>
      </w:r>
      <w:r>
        <w:rPr>
          <w:rStyle w:val="katex-mathml"/>
        </w:rPr>
        <w:t>ℓ(y(i),hθ(x(i)))</w:t>
      </w:r>
      <w:r>
        <w:t xml:space="preserve">with respect to the model parameters </w:t>
      </w:r>
      <w:r>
        <w:rPr>
          <w:rStyle w:val="mord"/>
        </w:rPr>
        <w:t>θ</w:t>
      </w:r>
      <w:r>
        <w:t xml:space="preserve">: </w:t>
      </w:r>
      <w:r>
        <w:rPr>
          <w:rStyle w:val="katex-mathml"/>
          <w:rFonts w:ascii="Cambria Math" w:hAnsi="Cambria Math" w:cs="Cambria Math"/>
        </w:rPr>
        <w:t>∇</w:t>
      </w:r>
      <w:r>
        <w:rPr>
          <w:rStyle w:val="katex-mathml"/>
        </w:rPr>
        <w:t>θJ(θ;x(i),y(i))=</w:t>
      </w:r>
      <w:r>
        <w:rPr>
          <w:rStyle w:val="katex-mathml"/>
          <w:rFonts w:ascii="Cambria Math" w:hAnsi="Cambria Math" w:cs="Cambria Math"/>
        </w:rPr>
        <w:t>∇</w:t>
      </w:r>
      <w:r>
        <w:rPr>
          <w:rStyle w:val="katex-mathml"/>
        </w:rPr>
        <w:t>θℓ(y(i),hθ(x(i)))</w:t>
      </w:r>
    </w:p>
    <w:p w14:paraId="77473BE9" w14:textId="2FB35C6F" w:rsidR="00F21F72" w:rsidRDefault="00F21F72" w:rsidP="00F21F72">
      <w:pPr>
        <w:pStyle w:val="NormalWeb"/>
        <w:numPr>
          <w:ilvl w:val="0"/>
          <w:numId w:val="175"/>
        </w:numPr>
        <w:suppressAutoHyphens w:val="0"/>
        <w:autoSpaceDN/>
        <w:spacing w:beforeAutospacing="1" w:afterAutospacing="1"/>
      </w:pPr>
      <w:r>
        <w:rPr>
          <w:rStyle w:val="Strong"/>
        </w:rPr>
        <w:t>Update Parameters</w:t>
      </w:r>
      <w:r>
        <w:t xml:space="preserve">: Update the model parameters </w:t>
      </w:r>
      <w:r>
        <w:rPr>
          <w:rStyle w:val="mord"/>
        </w:rPr>
        <w:t>θ</w:t>
      </w:r>
      <w:r>
        <w:t xml:space="preserve"> based on the gradient of the current training example: </w:t>
      </w:r>
      <w:proofErr w:type="gramStart"/>
      <w:r>
        <w:rPr>
          <w:rStyle w:val="katex-mathml"/>
        </w:rPr>
        <w:t>θ:=</w:t>
      </w:r>
      <w:proofErr w:type="gramEnd"/>
      <w:r>
        <w:rPr>
          <w:rStyle w:val="katex-mathml"/>
        </w:rPr>
        <w:t>θ−α</w:t>
      </w:r>
      <w:r>
        <w:rPr>
          <w:rStyle w:val="katex-mathml"/>
          <w:rFonts w:ascii="Cambria Math" w:hAnsi="Cambria Math" w:cs="Cambria Math"/>
        </w:rPr>
        <w:t>∇</w:t>
      </w:r>
      <w:r>
        <w:rPr>
          <w:rStyle w:val="katex-mathml"/>
        </w:rPr>
        <w:t>θJ(θ;x(i),y(i))</w:t>
      </w:r>
    </w:p>
    <w:p w14:paraId="02D2410D" w14:textId="77777777" w:rsidR="00F21F72" w:rsidRDefault="00F21F72" w:rsidP="00F21F72">
      <w:pPr>
        <w:pStyle w:val="NormalWeb"/>
        <w:numPr>
          <w:ilvl w:val="0"/>
          <w:numId w:val="175"/>
        </w:numPr>
        <w:suppressAutoHyphens w:val="0"/>
        <w:autoSpaceDN/>
        <w:spacing w:beforeAutospacing="1" w:afterAutospacing="1"/>
      </w:pPr>
      <w:r>
        <w:rPr>
          <w:rStyle w:val="Strong"/>
        </w:rPr>
        <w:t>Iterate</w:t>
      </w:r>
      <w:r>
        <w:t>: Repeat steps 1 and 2 for each training example in the dataset. The order of examples is usually randomized (shuffled) in each epoch to ensure the algorithm's convergence properties are robust and to prevent the algorithm from getting stuck in local minima.</w:t>
      </w:r>
    </w:p>
    <w:p w14:paraId="5716364F" w14:textId="77777777" w:rsidR="00F21F72" w:rsidRDefault="00F21F72" w:rsidP="00F21F72">
      <w:pPr>
        <w:pStyle w:val="Heading3"/>
      </w:pPr>
      <w:r>
        <w:t>Key Differences</w:t>
      </w:r>
    </w:p>
    <w:p w14:paraId="0A2E6373" w14:textId="77777777" w:rsidR="00F21F72" w:rsidRDefault="00F21F72" w:rsidP="00F21F72">
      <w:pPr>
        <w:pStyle w:val="NormalWeb"/>
        <w:numPr>
          <w:ilvl w:val="0"/>
          <w:numId w:val="176"/>
        </w:numPr>
        <w:suppressAutoHyphens w:val="0"/>
        <w:autoSpaceDN/>
        <w:spacing w:beforeAutospacing="1" w:afterAutospacing="1"/>
      </w:pPr>
      <w:r>
        <w:rPr>
          <w:rStyle w:val="Strong"/>
        </w:rPr>
        <w:t>Data Usage</w:t>
      </w:r>
      <w:r>
        <w:t>:</w:t>
      </w:r>
    </w:p>
    <w:p w14:paraId="30A9E8BA"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Batch GD</w:t>
      </w:r>
      <w:r>
        <w:t>: Uses the entire dataset to compute the gradient before updating parameters.</w:t>
      </w:r>
    </w:p>
    <w:p w14:paraId="0151F906"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SGD</w:t>
      </w:r>
      <w:r>
        <w:t>: Uses one training example (or a small batch of examples) at a time to compute the gradient and update parameters sequentially.</w:t>
      </w:r>
    </w:p>
    <w:p w14:paraId="40CAF94D" w14:textId="77777777" w:rsidR="00F21F72" w:rsidRDefault="00F21F72" w:rsidP="00F21F72">
      <w:pPr>
        <w:pStyle w:val="NormalWeb"/>
        <w:numPr>
          <w:ilvl w:val="0"/>
          <w:numId w:val="176"/>
        </w:numPr>
        <w:suppressAutoHyphens w:val="0"/>
        <w:autoSpaceDN/>
        <w:spacing w:beforeAutospacing="1" w:afterAutospacing="1"/>
      </w:pPr>
      <w:r>
        <w:rPr>
          <w:rStyle w:val="Strong"/>
        </w:rPr>
        <w:t>Computational Efficiency</w:t>
      </w:r>
      <w:r>
        <w:t>:</w:t>
      </w:r>
    </w:p>
    <w:p w14:paraId="45CAD990"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Batch GD</w:t>
      </w:r>
      <w:r>
        <w:t>: Computationally expensive for large datasets since it processes all examples in each iteration.</w:t>
      </w:r>
    </w:p>
    <w:p w14:paraId="12093F69"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SGD</w:t>
      </w:r>
      <w:r>
        <w:t>: More computationally efficient as it processes one example (or a batch) per iteration, making it suitable for large datasets and online learning scenarios.</w:t>
      </w:r>
    </w:p>
    <w:p w14:paraId="07D2474F" w14:textId="77777777" w:rsidR="00F21F72" w:rsidRDefault="00F21F72" w:rsidP="00F21F72">
      <w:pPr>
        <w:pStyle w:val="NormalWeb"/>
        <w:numPr>
          <w:ilvl w:val="0"/>
          <w:numId w:val="176"/>
        </w:numPr>
        <w:suppressAutoHyphens w:val="0"/>
        <w:autoSpaceDN/>
        <w:spacing w:beforeAutospacing="1" w:afterAutospacing="1"/>
      </w:pPr>
      <w:r>
        <w:rPr>
          <w:rStyle w:val="Strong"/>
        </w:rPr>
        <w:t>Convergence</w:t>
      </w:r>
      <w:r>
        <w:t>:</w:t>
      </w:r>
    </w:p>
    <w:p w14:paraId="290662F7"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Batch GD</w:t>
      </w:r>
      <w:r>
        <w:t>: Converges to the global minimum of the loss function given sufficiently small learning rate and enough iterations.</w:t>
      </w:r>
    </w:p>
    <w:p w14:paraId="750F5938" w14:textId="77777777" w:rsidR="00F21F72" w:rsidRDefault="00F21F72" w:rsidP="00F21F72">
      <w:pPr>
        <w:numPr>
          <w:ilvl w:val="1"/>
          <w:numId w:val="176"/>
        </w:numPr>
        <w:suppressAutoHyphens w:val="0"/>
        <w:autoSpaceDN/>
        <w:spacing w:before="100" w:beforeAutospacing="1" w:after="100" w:afterAutospacing="1" w:line="240" w:lineRule="auto"/>
      </w:pPr>
      <w:r>
        <w:rPr>
          <w:rStyle w:val="Strong"/>
        </w:rPr>
        <w:t>SGD</w:t>
      </w:r>
      <w:r>
        <w:t>: More noisy updates but can escape shallow local minima and saddle points due to frequent updates and randomness.</w:t>
      </w:r>
    </w:p>
    <w:p w14:paraId="68DEC216" w14:textId="77777777" w:rsidR="00F21F72" w:rsidRDefault="00F21F72" w:rsidP="00F21F72">
      <w:pPr>
        <w:pStyle w:val="Heading3"/>
      </w:pPr>
      <w:r>
        <w:t>Practical Considerations</w:t>
      </w:r>
    </w:p>
    <w:p w14:paraId="44C8B2DD" w14:textId="77777777" w:rsidR="00F21F72" w:rsidRDefault="00F21F72" w:rsidP="00F21F72">
      <w:pPr>
        <w:pStyle w:val="NormalWeb"/>
        <w:numPr>
          <w:ilvl w:val="0"/>
          <w:numId w:val="177"/>
        </w:numPr>
        <w:suppressAutoHyphens w:val="0"/>
        <w:autoSpaceDN/>
        <w:spacing w:beforeAutospacing="1" w:afterAutospacing="1"/>
      </w:pPr>
      <w:r>
        <w:rPr>
          <w:rStyle w:val="Strong"/>
        </w:rPr>
        <w:t>Learning Rate</w:t>
      </w:r>
      <w:r>
        <w:t xml:space="preserve">: Both algorithms require tuning of the learning rate </w:t>
      </w:r>
      <w:r>
        <w:rPr>
          <w:rStyle w:val="katex-mathml"/>
        </w:rPr>
        <w:t>α\alpha</w:t>
      </w:r>
      <w:r>
        <w:rPr>
          <w:rStyle w:val="mord"/>
        </w:rPr>
        <w:t>α</w:t>
      </w:r>
      <w:r>
        <w:t xml:space="preserve"> to ensure convergence.</w:t>
      </w:r>
    </w:p>
    <w:p w14:paraId="62829F33" w14:textId="77777777" w:rsidR="00F21F72" w:rsidRDefault="00F21F72" w:rsidP="00F21F72">
      <w:pPr>
        <w:pStyle w:val="NormalWeb"/>
        <w:numPr>
          <w:ilvl w:val="0"/>
          <w:numId w:val="177"/>
        </w:numPr>
        <w:suppressAutoHyphens w:val="0"/>
        <w:autoSpaceDN/>
        <w:spacing w:beforeAutospacing="1" w:afterAutospacing="1"/>
      </w:pPr>
      <w:r>
        <w:rPr>
          <w:rStyle w:val="Strong"/>
        </w:rPr>
        <w:t>Batch Size</w:t>
      </w:r>
      <w:r>
        <w:t>: SGD introduces a new hyperparameter—the batch size—that affects both the computational efficiency and the stability of the convergence.</w:t>
      </w:r>
    </w:p>
    <w:p w14:paraId="48225C57" w14:textId="77777777" w:rsidR="00F21F72" w:rsidRDefault="00F21F72" w:rsidP="00F21F72">
      <w:pPr>
        <w:pStyle w:val="NormalWeb"/>
        <w:numPr>
          <w:ilvl w:val="0"/>
          <w:numId w:val="177"/>
        </w:numPr>
        <w:suppressAutoHyphens w:val="0"/>
        <w:autoSpaceDN/>
        <w:spacing w:beforeAutospacing="1" w:afterAutospacing="1"/>
      </w:pPr>
      <w:r>
        <w:rPr>
          <w:rStyle w:val="Strong"/>
        </w:rPr>
        <w:t>Applications</w:t>
      </w:r>
      <w:r>
        <w:t>: Batch GD is often used for small to medium-sized datasets where the entire dataset can fit into memory, while SGD and its variants (like mini-batch SGD) are commonly used for large-scale datasets and online learning.</w:t>
      </w:r>
    </w:p>
    <w:p w14:paraId="693D5643" w14:textId="77777777" w:rsidR="00F21F72" w:rsidRDefault="00F21F72" w:rsidP="00F21F72">
      <w:pPr>
        <w:pStyle w:val="NormalWeb"/>
      </w:pPr>
      <w:r>
        <w:t>In summary, while batch gradient descent processes the entire dataset in each iteration to update model parameters, stochastic gradient descent processes one training example at a time, making it more computationally efficient for large datasets and online learning scenarios. Each algorithm has its strengths and is chosen based on the specific requirements of the machine learning task, dataset size, and computational constraints</w:t>
      </w:r>
    </w:p>
    <w:p w14:paraId="20260048" w14:textId="71232E51" w:rsidR="005144C7" w:rsidRDefault="005144C7" w:rsidP="00122647">
      <w:pPr>
        <w:rPr>
          <w:b/>
          <w:bCs/>
          <w:sz w:val="32"/>
          <w:szCs w:val="32"/>
          <w:lang w:eastAsia="en-IN"/>
        </w:rPr>
      </w:pPr>
    </w:p>
    <w:p w14:paraId="44E05606" w14:textId="3F6CA6BB" w:rsidR="005144C7" w:rsidRDefault="00F21F72" w:rsidP="00122647">
      <w:pPr>
        <w:rPr>
          <w:b/>
          <w:bCs/>
          <w:sz w:val="32"/>
          <w:szCs w:val="32"/>
          <w:lang w:eastAsia="en-IN"/>
        </w:rPr>
      </w:pPr>
      <w:r>
        <w:rPr>
          <w:b/>
          <w:bCs/>
          <w:sz w:val="32"/>
          <w:szCs w:val="32"/>
          <w:lang w:eastAsia="en-IN"/>
        </w:rPr>
        <w:lastRenderedPageBreak/>
        <w:t xml:space="preserve">Q-41. </w:t>
      </w:r>
      <w:r w:rsidRPr="00F21F72">
        <w:rPr>
          <w:b/>
          <w:bCs/>
          <w:sz w:val="32"/>
          <w:szCs w:val="32"/>
          <w:lang w:eastAsia="en-IN"/>
        </w:rPr>
        <w:t>What is the K-nearest neighbors (KNN) algorithm, and how does it work</w:t>
      </w:r>
      <w:r>
        <w:rPr>
          <w:b/>
          <w:bCs/>
          <w:sz w:val="32"/>
          <w:szCs w:val="32"/>
          <w:lang w:eastAsia="en-IN"/>
        </w:rPr>
        <w:t>?</w:t>
      </w:r>
    </w:p>
    <w:p w14:paraId="5B3F4AA2" w14:textId="77777777" w:rsidR="00F21F72" w:rsidRDefault="00F21F72" w:rsidP="00F21F72">
      <w:pPr>
        <w:pStyle w:val="NormalWeb"/>
      </w:pPr>
      <w:r>
        <w:rPr>
          <w:b/>
          <w:bCs/>
          <w:sz w:val="32"/>
          <w:szCs w:val="32"/>
        </w:rPr>
        <w:t xml:space="preserve">Ans. </w:t>
      </w:r>
      <w:r>
        <w:t>The K-nearest neighbors (KNN) algorithm is a simple, instance-based learning algorithm used for classification and regression tasks. It is a non-parametric method that makes predictions based on the similarity of new data points to existing data points in the training dataset.</w:t>
      </w:r>
    </w:p>
    <w:p w14:paraId="261F0AC9" w14:textId="77777777" w:rsidR="00F21F72" w:rsidRDefault="00F21F72" w:rsidP="00F21F72">
      <w:pPr>
        <w:pStyle w:val="Heading3"/>
      </w:pPr>
      <w:r>
        <w:t>How KNN Works:</w:t>
      </w:r>
    </w:p>
    <w:p w14:paraId="0FED8402" w14:textId="77777777" w:rsidR="00F21F72" w:rsidRDefault="00F21F72" w:rsidP="00F21F72">
      <w:pPr>
        <w:pStyle w:val="NormalWeb"/>
        <w:numPr>
          <w:ilvl w:val="0"/>
          <w:numId w:val="178"/>
        </w:numPr>
        <w:suppressAutoHyphens w:val="0"/>
        <w:autoSpaceDN/>
        <w:spacing w:beforeAutospacing="1" w:afterAutospacing="1"/>
      </w:pPr>
      <w:r>
        <w:rPr>
          <w:rStyle w:val="Strong"/>
        </w:rPr>
        <w:t>Training Phase</w:t>
      </w:r>
      <w:r>
        <w:t>:</w:t>
      </w:r>
    </w:p>
    <w:p w14:paraId="25EE030A" w14:textId="77777777" w:rsidR="00F21F72" w:rsidRDefault="00F21F72" w:rsidP="00F21F72">
      <w:pPr>
        <w:numPr>
          <w:ilvl w:val="1"/>
          <w:numId w:val="178"/>
        </w:numPr>
        <w:suppressAutoHyphens w:val="0"/>
        <w:autoSpaceDN/>
        <w:spacing w:before="100" w:beforeAutospacing="1" w:after="100" w:afterAutospacing="1" w:line="240" w:lineRule="auto"/>
      </w:pPr>
      <w:r>
        <w:t>During the training phase, KNN stores all available examples and their corresponding class labels (for classification) or numerical values (for regression).</w:t>
      </w:r>
    </w:p>
    <w:p w14:paraId="36F766F5" w14:textId="77777777" w:rsidR="00F21F72" w:rsidRDefault="00F21F72" w:rsidP="00F21F72">
      <w:pPr>
        <w:pStyle w:val="NormalWeb"/>
        <w:numPr>
          <w:ilvl w:val="0"/>
          <w:numId w:val="178"/>
        </w:numPr>
        <w:suppressAutoHyphens w:val="0"/>
        <w:autoSpaceDN/>
        <w:spacing w:beforeAutospacing="1" w:afterAutospacing="1"/>
      </w:pPr>
      <w:r>
        <w:rPr>
          <w:rStyle w:val="Strong"/>
        </w:rPr>
        <w:t>Prediction Phase</w:t>
      </w:r>
      <w:r>
        <w:t>:</w:t>
      </w:r>
    </w:p>
    <w:p w14:paraId="4C35940E" w14:textId="77777777" w:rsidR="00F21F72" w:rsidRDefault="00F21F72" w:rsidP="00F21F72">
      <w:pPr>
        <w:numPr>
          <w:ilvl w:val="1"/>
          <w:numId w:val="178"/>
        </w:numPr>
        <w:suppressAutoHyphens w:val="0"/>
        <w:autoSpaceDN/>
        <w:spacing w:before="100" w:beforeAutospacing="1" w:after="100" w:afterAutospacing="1" w:line="240" w:lineRule="auto"/>
      </w:pPr>
      <w:r>
        <w:t>Given a new, unseen instance (data point) to classify or predict, KNN does the following:</w:t>
      </w:r>
    </w:p>
    <w:p w14:paraId="3E7DA8C4" w14:textId="77777777" w:rsidR="00F21F72" w:rsidRDefault="00F21F72" w:rsidP="00F21F72">
      <w:pPr>
        <w:numPr>
          <w:ilvl w:val="2"/>
          <w:numId w:val="178"/>
        </w:numPr>
        <w:suppressAutoHyphens w:val="0"/>
        <w:autoSpaceDN/>
        <w:spacing w:before="100" w:beforeAutospacing="1" w:after="100" w:afterAutospacing="1" w:line="240" w:lineRule="auto"/>
      </w:pPr>
      <w:r>
        <w:rPr>
          <w:rStyle w:val="Strong"/>
        </w:rPr>
        <w:t>Calculate distances</w:t>
      </w:r>
      <w:r>
        <w:t>: Compute the distance (typically Euclidean distance, but other distance metrics can also be used) between the new instance and all instances in the training set.</w:t>
      </w:r>
    </w:p>
    <w:p w14:paraId="75C02C36" w14:textId="77777777" w:rsidR="00F21F72" w:rsidRDefault="00F21F72" w:rsidP="00F21F72">
      <w:pPr>
        <w:numPr>
          <w:ilvl w:val="2"/>
          <w:numId w:val="178"/>
        </w:numPr>
        <w:suppressAutoHyphens w:val="0"/>
        <w:autoSpaceDN/>
        <w:spacing w:before="100" w:beforeAutospacing="1" w:after="100" w:afterAutospacing="1" w:line="240" w:lineRule="auto"/>
      </w:pPr>
      <w:r>
        <w:rPr>
          <w:rStyle w:val="Strong"/>
        </w:rPr>
        <w:t>Find nearest neighbors</w:t>
      </w:r>
      <w:r>
        <w:t>: Identify the K closest instances (neighbors) in the training set based on the computed distances. K is a user-defined parameter, typically chosen beforehand.</w:t>
      </w:r>
    </w:p>
    <w:p w14:paraId="686CF89E" w14:textId="77777777" w:rsidR="00F21F72" w:rsidRDefault="00F21F72" w:rsidP="00F21F72">
      <w:pPr>
        <w:numPr>
          <w:ilvl w:val="2"/>
          <w:numId w:val="178"/>
        </w:numPr>
        <w:suppressAutoHyphens w:val="0"/>
        <w:autoSpaceDN/>
        <w:spacing w:before="100" w:beforeAutospacing="1" w:after="100" w:afterAutospacing="1" w:line="240" w:lineRule="auto"/>
      </w:pPr>
      <w:r>
        <w:rPr>
          <w:rStyle w:val="Strong"/>
        </w:rPr>
        <w:t>Majority voting (for classification)</w:t>
      </w:r>
      <w:r>
        <w:t>: For classification tasks, the predicted class of the new instance is determined by majority voting among its K nearest neighbors. The class with the highest count among the neighbors is assigned as the predicted class.</w:t>
      </w:r>
    </w:p>
    <w:p w14:paraId="378ABFE8" w14:textId="77777777" w:rsidR="00F21F72" w:rsidRDefault="00F21F72" w:rsidP="00F21F72">
      <w:pPr>
        <w:numPr>
          <w:ilvl w:val="2"/>
          <w:numId w:val="178"/>
        </w:numPr>
        <w:suppressAutoHyphens w:val="0"/>
        <w:autoSpaceDN/>
        <w:spacing w:before="100" w:beforeAutospacing="1" w:after="100" w:afterAutospacing="1" w:line="240" w:lineRule="auto"/>
      </w:pPr>
      <w:r>
        <w:rPr>
          <w:rStyle w:val="Strong"/>
        </w:rPr>
        <w:t>Average (for regression)</w:t>
      </w:r>
      <w:r>
        <w:t>: For regression tasks, the predicted value for the new instance is the average of the values of its K nearest neighbors.</w:t>
      </w:r>
    </w:p>
    <w:p w14:paraId="60F10072" w14:textId="77777777" w:rsidR="00F21F72" w:rsidRDefault="00F21F72" w:rsidP="00F21F72">
      <w:pPr>
        <w:pStyle w:val="Heading3"/>
      </w:pPr>
      <w:r>
        <w:t>Key Considerations:</w:t>
      </w:r>
    </w:p>
    <w:p w14:paraId="18AAF51A" w14:textId="77777777" w:rsidR="00F21F72" w:rsidRDefault="00F21F72" w:rsidP="00F21F72">
      <w:pPr>
        <w:pStyle w:val="NormalWeb"/>
        <w:numPr>
          <w:ilvl w:val="0"/>
          <w:numId w:val="179"/>
        </w:numPr>
        <w:suppressAutoHyphens w:val="0"/>
        <w:autoSpaceDN/>
        <w:spacing w:beforeAutospacing="1" w:afterAutospacing="1"/>
      </w:pPr>
      <w:r>
        <w:rPr>
          <w:rStyle w:val="Strong"/>
        </w:rPr>
        <w:t>Choice of K</w:t>
      </w:r>
      <w:r>
        <w:t>: The value of K is critical in KNN. A small value of K can lead to unstable predictions (sensitive to noise), while a large value of K may lead to overly smoothed decision boundaries (underfitting). Typically, K is chosen through cross-validation.</w:t>
      </w:r>
    </w:p>
    <w:p w14:paraId="71899832" w14:textId="77777777" w:rsidR="00F21F72" w:rsidRDefault="00F21F72" w:rsidP="00F21F72">
      <w:pPr>
        <w:pStyle w:val="NormalWeb"/>
        <w:numPr>
          <w:ilvl w:val="0"/>
          <w:numId w:val="179"/>
        </w:numPr>
        <w:suppressAutoHyphens w:val="0"/>
        <w:autoSpaceDN/>
        <w:spacing w:beforeAutospacing="1" w:afterAutospacing="1"/>
      </w:pPr>
      <w:r>
        <w:rPr>
          <w:rStyle w:val="Strong"/>
        </w:rPr>
        <w:t>Distance Metric</w:t>
      </w:r>
      <w:r>
        <w:t>: The choice of distance metric (e.g., Euclidean distance, Manhattan distance, etc.) affects the performance of KNN. The most common choice is Euclidean distance, but it can be adjusted based on the specific characteristics of the data.</w:t>
      </w:r>
    </w:p>
    <w:p w14:paraId="46A0A761" w14:textId="77777777" w:rsidR="00F21F72" w:rsidRDefault="00F21F72" w:rsidP="00F21F72">
      <w:pPr>
        <w:pStyle w:val="NormalWeb"/>
        <w:numPr>
          <w:ilvl w:val="0"/>
          <w:numId w:val="179"/>
        </w:numPr>
        <w:suppressAutoHyphens w:val="0"/>
        <w:autoSpaceDN/>
        <w:spacing w:beforeAutospacing="1" w:afterAutospacing="1"/>
      </w:pPr>
      <w:r>
        <w:rPr>
          <w:rStyle w:val="Strong"/>
        </w:rPr>
        <w:t>Normalization</w:t>
      </w:r>
      <w:r>
        <w:t>: Since KNN relies on distance calculations, it is important to normalize or standardize the data to ensure that all features contribute equally to the distance measure.</w:t>
      </w:r>
    </w:p>
    <w:p w14:paraId="1C421FC3" w14:textId="77777777" w:rsidR="00F21F72" w:rsidRDefault="00F21F72" w:rsidP="00F21F72">
      <w:pPr>
        <w:pStyle w:val="Heading3"/>
      </w:pPr>
      <w:r>
        <w:t>Advantages of KNN:</w:t>
      </w:r>
    </w:p>
    <w:p w14:paraId="2FC9486B" w14:textId="77777777" w:rsidR="00F21F72" w:rsidRDefault="00F21F72" w:rsidP="00F21F72">
      <w:pPr>
        <w:numPr>
          <w:ilvl w:val="0"/>
          <w:numId w:val="180"/>
        </w:numPr>
        <w:suppressAutoHyphens w:val="0"/>
        <w:autoSpaceDN/>
        <w:spacing w:before="100" w:beforeAutospacing="1" w:after="100" w:afterAutospacing="1" w:line="240" w:lineRule="auto"/>
      </w:pPr>
      <w:r>
        <w:t>Simple to implement and understand.</w:t>
      </w:r>
    </w:p>
    <w:p w14:paraId="57EBFCC6" w14:textId="77777777" w:rsidR="00F21F72" w:rsidRDefault="00F21F72" w:rsidP="00F21F72">
      <w:pPr>
        <w:numPr>
          <w:ilvl w:val="0"/>
          <w:numId w:val="180"/>
        </w:numPr>
        <w:suppressAutoHyphens w:val="0"/>
        <w:autoSpaceDN/>
        <w:spacing w:before="100" w:beforeAutospacing="1" w:after="100" w:afterAutospacing="1" w:line="240" w:lineRule="auto"/>
      </w:pPr>
      <w:r>
        <w:t>Non-parametric: Does not make strong assumptions about the underlying data distribution.</w:t>
      </w:r>
    </w:p>
    <w:p w14:paraId="134D11D9" w14:textId="77777777" w:rsidR="00F21F72" w:rsidRDefault="00F21F72" w:rsidP="00F21F72">
      <w:pPr>
        <w:numPr>
          <w:ilvl w:val="0"/>
          <w:numId w:val="180"/>
        </w:numPr>
        <w:suppressAutoHyphens w:val="0"/>
        <w:autoSpaceDN/>
        <w:spacing w:before="100" w:beforeAutospacing="1" w:after="100" w:afterAutospacing="1" w:line="240" w:lineRule="auto"/>
      </w:pPr>
      <w:r>
        <w:t>Effective for multi-class classification tasks.</w:t>
      </w:r>
    </w:p>
    <w:p w14:paraId="0EB2641D" w14:textId="77777777" w:rsidR="00F21F72" w:rsidRDefault="00F21F72" w:rsidP="00F21F72">
      <w:pPr>
        <w:numPr>
          <w:ilvl w:val="0"/>
          <w:numId w:val="180"/>
        </w:numPr>
        <w:suppressAutoHyphens w:val="0"/>
        <w:autoSpaceDN/>
        <w:spacing w:before="100" w:beforeAutospacing="1" w:after="100" w:afterAutospacing="1" w:line="240" w:lineRule="auto"/>
      </w:pPr>
      <w:r>
        <w:t>Can handle multi-modal data.</w:t>
      </w:r>
    </w:p>
    <w:p w14:paraId="6CB75B70" w14:textId="77777777" w:rsidR="00F21F72" w:rsidRDefault="00F21F72" w:rsidP="00F21F72">
      <w:pPr>
        <w:pStyle w:val="Heading3"/>
      </w:pPr>
      <w:r>
        <w:t>Limitations of KNN:</w:t>
      </w:r>
    </w:p>
    <w:p w14:paraId="513BCCA6" w14:textId="77777777" w:rsidR="00F21F72" w:rsidRDefault="00F21F72" w:rsidP="00F21F72">
      <w:pPr>
        <w:numPr>
          <w:ilvl w:val="0"/>
          <w:numId w:val="181"/>
        </w:numPr>
        <w:suppressAutoHyphens w:val="0"/>
        <w:autoSpaceDN/>
        <w:spacing w:before="100" w:beforeAutospacing="1" w:after="100" w:afterAutospacing="1" w:line="240" w:lineRule="auto"/>
      </w:pPr>
      <w:r>
        <w:lastRenderedPageBreak/>
        <w:t>Computationally expensive: As the size of the dataset grows, the cost of calculating distances between the new instance and all instances in the training set increases.</w:t>
      </w:r>
    </w:p>
    <w:p w14:paraId="7E26EAF8" w14:textId="77777777" w:rsidR="00F21F72" w:rsidRDefault="00F21F72" w:rsidP="00F21F72">
      <w:pPr>
        <w:numPr>
          <w:ilvl w:val="0"/>
          <w:numId w:val="181"/>
        </w:numPr>
        <w:suppressAutoHyphens w:val="0"/>
        <w:autoSpaceDN/>
        <w:spacing w:before="100" w:beforeAutospacing="1" w:after="100" w:afterAutospacing="1" w:line="240" w:lineRule="auto"/>
      </w:pPr>
      <w:r>
        <w:t>Memory intensive: Must store all training data.</w:t>
      </w:r>
    </w:p>
    <w:p w14:paraId="36113729" w14:textId="77777777" w:rsidR="00F21F72" w:rsidRDefault="00F21F72" w:rsidP="00F21F72">
      <w:pPr>
        <w:numPr>
          <w:ilvl w:val="0"/>
          <w:numId w:val="181"/>
        </w:numPr>
        <w:suppressAutoHyphens w:val="0"/>
        <w:autoSpaceDN/>
        <w:spacing w:before="100" w:beforeAutospacing="1" w:after="100" w:afterAutospacing="1" w:line="240" w:lineRule="auto"/>
      </w:pPr>
      <w:r>
        <w:t>Sensitive to irrelevant features and the choice of distance metric.</w:t>
      </w:r>
    </w:p>
    <w:p w14:paraId="4D7DFE87" w14:textId="77777777" w:rsidR="00F21F72" w:rsidRDefault="00F21F72" w:rsidP="00F21F72">
      <w:pPr>
        <w:numPr>
          <w:ilvl w:val="0"/>
          <w:numId w:val="181"/>
        </w:numPr>
        <w:suppressAutoHyphens w:val="0"/>
        <w:autoSpaceDN/>
        <w:spacing w:before="100" w:beforeAutospacing="1" w:after="100" w:afterAutospacing="1" w:line="240" w:lineRule="auto"/>
      </w:pPr>
      <w:r>
        <w:t>Requires careful selection of K and appropriate preprocessing of data.</w:t>
      </w:r>
    </w:p>
    <w:p w14:paraId="759A6AB0" w14:textId="77777777" w:rsidR="00F21F72" w:rsidRDefault="00F21F72" w:rsidP="00F21F72">
      <w:pPr>
        <w:pStyle w:val="Heading3"/>
      </w:pPr>
      <w:r>
        <w:t>Applications of KNN:</w:t>
      </w:r>
    </w:p>
    <w:p w14:paraId="3FFBE67C" w14:textId="77777777" w:rsidR="00F21F72" w:rsidRDefault="00F21F72" w:rsidP="00F21F72">
      <w:pPr>
        <w:numPr>
          <w:ilvl w:val="0"/>
          <w:numId w:val="182"/>
        </w:numPr>
        <w:suppressAutoHyphens w:val="0"/>
        <w:autoSpaceDN/>
        <w:spacing w:before="100" w:beforeAutospacing="1" w:after="100" w:afterAutospacing="1" w:line="240" w:lineRule="auto"/>
      </w:pPr>
      <w:r>
        <w:t>Text categorization</w:t>
      </w:r>
    </w:p>
    <w:p w14:paraId="3DC60953" w14:textId="77777777" w:rsidR="00F21F72" w:rsidRDefault="00F21F72" w:rsidP="00F21F72">
      <w:pPr>
        <w:numPr>
          <w:ilvl w:val="0"/>
          <w:numId w:val="182"/>
        </w:numPr>
        <w:suppressAutoHyphens w:val="0"/>
        <w:autoSpaceDN/>
        <w:spacing w:before="100" w:beforeAutospacing="1" w:after="100" w:afterAutospacing="1" w:line="240" w:lineRule="auto"/>
      </w:pPr>
      <w:r>
        <w:t>Recommender systems</w:t>
      </w:r>
    </w:p>
    <w:p w14:paraId="71608CAA" w14:textId="77777777" w:rsidR="00F21F72" w:rsidRDefault="00F21F72" w:rsidP="00F21F72">
      <w:pPr>
        <w:numPr>
          <w:ilvl w:val="0"/>
          <w:numId w:val="182"/>
        </w:numPr>
        <w:suppressAutoHyphens w:val="0"/>
        <w:autoSpaceDN/>
        <w:spacing w:before="100" w:beforeAutospacing="1" w:after="100" w:afterAutospacing="1" w:line="240" w:lineRule="auto"/>
      </w:pPr>
      <w:r>
        <w:t>Predictive healthcare analytics</w:t>
      </w:r>
    </w:p>
    <w:p w14:paraId="20015BF5" w14:textId="77777777" w:rsidR="00F21F72" w:rsidRDefault="00F21F72" w:rsidP="00F21F72">
      <w:pPr>
        <w:numPr>
          <w:ilvl w:val="0"/>
          <w:numId w:val="182"/>
        </w:numPr>
        <w:suppressAutoHyphens w:val="0"/>
        <w:autoSpaceDN/>
        <w:spacing w:before="100" w:beforeAutospacing="1" w:after="100" w:afterAutospacing="1" w:line="240" w:lineRule="auto"/>
      </w:pPr>
      <w:r>
        <w:t>Anomaly detection</w:t>
      </w:r>
    </w:p>
    <w:p w14:paraId="6F3185C4" w14:textId="77777777" w:rsidR="00F21F72" w:rsidRDefault="00F21F72" w:rsidP="00F21F72">
      <w:pPr>
        <w:numPr>
          <w:ilvl w:val="0"/>
          <w:numId w:val="182"/>
        </w:numPr>
        <w:suppressAutoHyphens w:val="0"/>
        <w:autoSpaceDN/>
        <w:spacing w:before="100" w:beforeAutospacing="1" w:after="100" w:afterAutospacing="1" w:line="240" w:lineRule="auto"/>
      </w:pPr>
      <w:r>
        <w:t>Image recognition (with appropriate feature extraction)</w:t>
      </w:r>
    </w:p>
    <w:p w14:paraId="59E5A025" w14:textId="77777777" w:rsidR="00F21F72" w:rsidRDefault="00F21F72" w:rsidP="00F21F72">
      <w:pPr>
        <w:pStyle w:val="NormalWeb"/>
      </w:pPr>
      <w:r>
        <w:t>In summary, K-nearest neighbors is a versatile and intuitive algorithm used for both classification and regression tasks. Its simplicity makes it a good starting point for understanding machine learning algorithms, though its performance can vary depending on the specific characteristics of the dataset and careful tuning of parameters such as K and the distance metric.</w:t>
      </w:r>
    </w:p>
    <w:p w14:paraId="63F77942" w14:textId="593D93AA" w:rsidR="00F21F72" w:rsidRDefault="00F21F72" w:rsidP="00122647">
      <w:pPr>
        <w:rPr>
          <w:b/>
          <w:bCs/>
          <w:sz w:val="32"/>
          <w:szCs w:val="32"/>
          <w:lang w:eastAsia="en-IN"/>
        </w:rPr>
      </w:pPr>
    </w:p>
    <w:p w14:paraId="2777A0EF" w14:textId="7CA60316" w:rsidR="00F21F72" w:rsidRDefault="00F21F72" w:rsidP="00122647">
      <w:pPr>
        <w:rPr>
          <w:b/>
          <w:bCs/>
          <w:sz w:val="32"/>
          <w:szCs w:val="32"/>
          <w:lang w:eastAsia="en-IN"/>
        </w:rPr>
      </w:pPr>
      <w:r>
        <w:rPr>
          <w:b/>
          <w:bCs/>
          <w:sz w:val="32"/>
          <w:szCs w:val="32"/>
          <w:lang w:eastAsia="en-IN"/>
        </w:rPr>
        <w:t xml:space="preserve">Q-42. </w:t>
      </w:r>
      <w:r w:rsidRPr="00F21F72">
        <w:rPr>
          <w:b/>
          <w:bCs/>
          <w:sz w:val="32"/>
          <w:szCs w:val="32"/>
          <w:lang w:eastAsia="en-IN"/>
        </w:rPr>
        <w:t xml:space="preserve">What are the disadvantages of the K-nearest </w:t>
      </w:r>
      <w:proofErr w:type="gramStart"/>
      <w:r w:rsidRPr="00F21F72">
        <w:rPr>
          <w:b/>
          <w:bCs/>
          <w:sz w:val="32"/>
          <w:szCs w:val="32"/>
          <w:lang w:eastAsia="en-IN"/>
        </w:rPr>
        <w:t>neighbors</w:t>
      </w:r>
      <w:proofErr w:type="gramEnd"/>
      <w:r w:rsidRPr="00F21F72">
        <w:rPr>
          <w:b/>
          <w:bCs/>
          <w:sz w:val="32"/>
          <w:szCs w:val="32"/>
          <w:lang w:eastAsia="en-IN"/>
        </w:rPr>
        <w:t xml:space="preserve"> algorithm</w:t>
      </w:r>
      <w:r>
        <w:rPr>
          <w:b/>
          <w:bCs/>
          <w:sz w:val="32"/>
          <w:szCs w:val="32"/>
          <w:lang w:eastAsia="en-IN"/>
        </w:rPr>
        <w:t>?</w:t>
      </w:r>
    </w:p>
    <w:p w14:paraId="077D8B02" w14:textId="77777777" w:rsidR="00626CD5" w:rsidRPr="00626CD5" w:rsidRDefault="00F21F72" w:rsidP="00626CD5">
      <w:pPr>
        <w:pStyle w:val="NormalWeb"/>
      </w:pPr>
      <w:r>
        <w:rPr>
          <w:b/>
          <w:bCs/>
          <w:sz w:val="32"/>
          <w:szCs w:val="32"/>
        </w:rPr>
        <w:t xml:space="preserve">Ans. </w:t>
      </w:r>
      <w:r w:rsidR="00626CD5" w:rsidRPr="00626CD5">
        <w:t>While the K-nearest neighbors (KNN) algorithm has several advantages, such as simplicity and effectiveness in certain scenarios, it also comes with several disadvantages that limit its applicability and performance in certain contexts:</w:t>
      </w:r>
    </w:p>
    <w:p w14:paraId="764A8E09"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Computational Complexity</w:t>
      </w:r>
      <w:r w:rsidRPr="00626CD5">
        <w:rPr>
          <w:rFonts w:ascii="Times New Roman" w:eastAsia="Times New Roman" w:hAnsi="Times New Roman"/>
          <w:kern w:val="0"/>
          <w:sz w:val="24"/>
          <w:szCs w:val="24"/>
          <w:lang w:eastAsia="en-IN"/>
        </w:rPr>
        <w:t>:</w:t>
      </w:r>
    </w:p>
    <w:p w14:paraId="2537E5F5"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KNN has a high computational cost during the prediction phase. To classify a new data point, the algorithm needs to compute the distance between this point and every single point in the training dataset. This becomes especially problematic with large datasets or high-dimensional data, where the distance computation can be expensive and time-consuming.</w:t>
      </w:r>
    </w:p>
    <w:p w14:paraId="6C7DB70D"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Memory Usage</w:t>
      </w:r>
      <w:r w:rsidRPr="00626CD5">
        <w:rPr>
          <w:rFonts w:ascii="Times New Roman" w:eastAsia="Times New Roman" w:hAnsi="Times New Roman"/>
          <w:kern w:val="0"/>
          <w:sz w:val="24"/>
          <w:szCs w:val="24"/>
          <w:lang w:eastAsia="en-IN"/>
        </w:rPr>
        <w:t>:</w:t>
      </w:r>
    </w:p>
    <w:p w14:paraId="2DE45FC4"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KNN requires storing the entire training dataset in memory. For large datasets, this can be memory-intensive and may limit the scalability of the algorithm.</w:t>
      </w:r>
    </w:p>
    <w:p w14:paraId="2D3AA75D"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Need for Feature Scaling</w:t>
      </w:r>
      <w:r w:rsidRPr="00626CD5">
        <w:rPr>
          <w:rFonts w:ascii="Times New Roman" w:eastAsia="Times New Roman" w:hAnsi="Times New Roman"/>
          <w:kern w:val="0"/>
          <w:sz w:val="24"/>
          <w:szCs w:val="24"/>
          <w:lang w:eastAsia="en-IN"/>
        </w:rPr>
        <w:t>:</w:t>
      </w:r>
    </w:p>
    <w:p w14:paraId="3E33675D"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Since KNN relies on distance metrics (such as Euclidean distance), the scale and units of the features can significantly impact the results. Features with larger scales can dominate the distance calculation, leading to biased results. It is important to normalize or standardize the data before applying KNN to ensure fair comparisons between features.</w:t>
      </w:r>
    </w:p>
    <w:p w14:paraId="551126B0"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Curse of Dimensionality</w:t>
      </w:r>
      <w:r w:rsidRPr="00626CD5">
        <w:rPr>
          <w:rFonts w:ascii="Times New Roman" w:eastAsia="Times New Roman" w:hAnsi="Times New Roman"/>
          <w:kern w:val="0"/>
          <w:sz w:val="24"/>
          <w:szCs w:val="24"/>
          <w:lang w:eastAsia="en-IN"/>
        </w:rPr>
        <w:t>:</w:t>
      </w:r>
    </w:p>
    <w:p w14:paraId="0E0607DB"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As the number of features (dimensions) increases, the sparsity of the data increases as well. This can lead to a situation where the nearest neighbors are not actually close in terms of the actual data distribution, which can degrade the performance of KNN. Dimensionality reduction techniques may be necessary to mitigate this issue.</w:t>
      </w:r>
    </w:p>
    <w:p w14:paraId="18680ED7"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lastRenderedPageBreak/>
        <w:t>Choosing Optimal K</w:t>
      </w:r>
      <w:r w:rsidRPr="00626CD5">
        <w:rPr>
          <w:rFonts w:ascii="Times New Roman" w:eastAsia="Times New Roman" w:hAnsi="Times New Roman"/>
          <w:kern w:val="0"/>
          <w:sz w:val="24"/>
          <w:szCs w:val="24"/>
          <w:lang w:eastAsia="en-IN"/>
        </w:rPr>
        <w:t>:</w:t>
      </w:r>
    </w:p>
    <w:p w14:paraId="6B0DFD02"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The value of K (the number of nearest neighbors) in KNN is a critical parameter that significantly impacts the model's performance. Choosing an inappropriate K value can lead to overfitting or underfitting. Typically, K needs to be selected through cross-validation or other tuning techniques, which adds complexity to the model selection process.</w:t>
      </w:r>
    </w:p>
    <w:p w14:paraId="12B02AB1"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Imbalanced Data</w:t>
      </w:r>
      <w:r w:rsidRPr="00626CD5">
        <w:rPr>
          <w:rFonts w:ascii="Times New Roman" w:eastAsia="Times New Roman" w:hAnsi="Times New Roman"/>
          <w:kern w:val="0"/>
          <w:sz w:val="24"/>
          <w:szCs w:val="24"/>
          <w:lang w:eastAsia="en-IN"/>
        </w:rPr>
        <w:t>:</w:t>
      </w:r>
    </w:p>
    <w:p w14:paraId="0B62909C"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KNN can be biased towards the majority class in classification tasks, especially when the classes are imbalanced. Since KNN relies on majority voting, classes with more instances are more likely to dominate the prediction, leading to poor performance on minority classes.</w:t>
      </w:r>
    </w:p>
    <w:p w14:paraId="5F526F03"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Sensitive to Noise and Outliers</w:t>
      </w:r>
      <w:r w:rsidRPr="00626CD5">
        <w:rPr>
          <w:rFonts w:ascii="Times New Roman" w:eastAsia="Times New Roman" w:hAnsi="Times New Roman"/>
          <w:kern w:val="0"/>
          <w:sz w:val="24"/>
          <w:szCs w:val="24"/>
          <w:lang w:eastAsia="en-IN"/>
        </w:rPr>
        <w:t>:</w:t>
      </w:r>
    </w:p>
    <w:p w14:paraId="7879A4B9"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KNN can be sensitive to noisy data and outliers in the dataset. Outliers can disproportionately influence the calculation of distances and, consequently, the prediction outcomes. Preprocessing techniques such as outlier detection and removal may be necessary to improve the robustness of KNN.</w:t>
      </w:r>
    </w:p>
    <w:p w14:paraId="6DB136DA" w14:textId="77777777" w:rsidR="00626CD5" w:rsidRPr="00626CD5" w:rsidRDefault="00626CD5" w:rsidP="00626CD5">
      <w:pPr>
        <w:numPr>
          <w:ilvl w:val="0"/>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b/>
          <w:bCs/>
          <w:kern w:val="0"/>
          <w:sz w:val="24"/>
          <w:szCs w:val="24"/>
          <w:lang w:eastAsia="en-IN"/>
        </w:rPr>
        <w:t>No Training Phase</w:t>
      </w:r>
      <w:r w:rsidRPr="00626CD5">
        <w:rPr>
          <w:rFonts w:ascii="Times New Roman" w:eastAsia="Times New Roman" w:hAnsi="Times New Roman"/>
          <w:kern w:val="0"/>
          <w:sz w:val="24"/>
          <w:szCs w:val="24"/>
          <w:lang w:eastAsia="en-IN"/>
        </w:rPr>
        <w:t>:</w:t>
      </w:r>
    </w:p>
    <w:p w14:paraId="42924DE5" w14:textId="77777777" w:rsidR="00626CD5" w:rsidRPr="00626CD5" w:rsidRDefault="00626CD5" w:rsidP="00626CD5">
      <w:pPr>
        <w:numPr>
          <w:ilvl w:val="1"/>
          <w:numId w:val="183"/>
        </w:num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KNN does not explicitly build a model during the training phase. Instead, it stores all training data and makes predictions based on similarity measures during inference. This lack of a formal training phase can be seen as a disadvantage compared to other algorithms that learn explicit patterns from the data.</w:t>
      </w:r>
    </w:p>
    <w:p w14:paraId="01C3180C" w14:textId="77777777" w:rsidR="00626CD5" w:rsidRPr="00626CD5" w:rsidRDefault="00626CD5" w:rsidP="00626CD5">
      <w:pPr>
        <w:suppressAutoHyphens w:val="0"/>
        <w:autoSpaceDN/>
        <w:spacing w:before="100" w:beforeAutospacing="1" w:after="100" w:afterAutospacing="1" w:line="240" w:lineRule="auto"/>
        <w:rPr>
          <w:rFonts w:ascii="Times New Roman" w:eastAsia="Times New Roman" w:hAnsi="Times New Roman"/>
          <w:kern w:val="0"/>
          <w:sz w:val="24"/>
          <w:szCs w:val="24"/>
          <w:lang w:eastAsia="en-IN"/>
        </w:rPr>
      </w:pPr>
      <w:r w:rsidRPr="00626CD5">
        <w:rPr>
          <w:rFonts w:ascii="Times New Roman" w:eastAsia="Times New Roman" w:hAnsi="Times New Roman"/>
          <w:kern w:val="0"/>
          <w:sz w:val="24"/>
          <w:szCs w:val="24"/>
          <w:lang w:eastAsia="en-IN"/>
        </w:rPr>
        <w:t>In summary, while K-nearest neighbors is a simple and intuitive algorithm with applications in various domains, it is important to consider its limitations and trade-offs. These disadvantages highlight scenarios where KNN may not be the optimal choice, especially in cases involving large datasets, high-dimensional data, or imbalanced class distributions. Understanding these limitations can guide the appropriate selection of algorithms for different machine learning tasks.</w:t>
      </w:r>
    </w:p>
    <w:p w14:paraId="04E03D79" w14:textId="347E2D45" w:rsidR="00F21F72" w:rsidRDefault="00F21F72" w:rsidP="00122647">
      <w:pPr>
        <w:rPr>
          <w:b/>
          <w:bCs/>
          <w:sz w:val="32"/>
          <w:szCs w:val="32"/>
          <w:lang w:eastAsia="en-IN"/>
        </w:rPr>
      </w:pPr>
    </w:p>
    <w:p w14:paraId="3A0C62B3" w14:textId="325920FF" w:rsidR="00626CD5" w:rsidRDefault="00626CD5" w:rsidP="00122647">
      <w:pPr>
        <w:rPr>
          <w:b/>
          <w:bCs/>
          <w:sz w:val="32"/>
          <w:szCs w:val="32"/>
          <w:lang w:eastAsia="en-IN"/>
        </w:rPr>
      </w:pPr>
      <w:r>
        <w:rPr>
          <w:b/>
          <w:bCs/>
          <w:sz w:val="32"/>
          <w:szCs w:val="32"/>
          <w:lang w:eastAsia="en-IN"/>
        </w:rPr>
        <w:t xml:space="preserve">Q – 43. </w:t>
      </w:r>
      <w:r w:rsidRPr="00626CD5">
        <w:rPr>
          <w:b/>
          <w:bCs/>
          <w:sz w:val="32"/>
          <w:szCs w:val="32"/>
          <w:lang w:eastAsia="en-IN"/>
        </w:rPr>
        <w:t>Explain the concept of one-hot encoding and its use in machine learning</w:t>
      </w:r>
      <w:r>
        <w:rPr>
          <w:b/>
          <w:bCs/>
          <w:sz w:val="32"/>
          <w:szCs w:val="32"/>
          <w:lang w:eastAsia="en-IN"/>
        </w:rPr>
        <w:t>.</w:t>
      </w:r>
    </w:p>
    <w:p w14:paraId="57D79B5A" w14:textId="59B84489" w:rsidR="00626CD5" w:rsidRDefault="00626CD5" w:rsidP="00626CD5">
      <w:pPr>
        <w:pStyle w:val="NormalWeb"/>
      </w:pPr>
      <w:proofErr w:type="gramStart"/>
      <w:r>
        <w:rPr>
          <w:b/>
          <w:bCs/>
          <w:sz w:val="32"/>
          <w:szCs w:val="32"/>
        </w:rPr>
        <w:t>Ans .</w:t>
      </w:r>
      <w:proofErr w:type="gramEnd"/>
      <w:r w:rsidRPr="00626CD5">
        <w:t xml:space="preserve"> </w:t>
      </w:r>
      <w:r>
        <w:t>One-hot encoding is a technique used in machine learning and data processing to convert categorical variables into a form that can be more easily used by machine learning algorithms. It transforms categorical variables into a binary vector representation where each category is represented as a binary indicator (0 or 1).</w:t>
      </w:r>
    </w:p>
    <w:p w14:paraId="056FAE74" w14:textId="77777777" w:rsidR="00626CD5" w:rsidRDefault="00626CD5" w:rsidP="00626CD5">
      <w:pPr>
        <w:pStyle w:val="Heading3"/>
      </w:pPr>
      <w:r>
        <w:t>How One-Hot Encoding Works:</w:t>
      </w:r>
    </w:p>
    <w:p w14:paraId="28845B0E" w14:textId="77777777" w:rsidR="00626CD5" w:rsidRDefault="00626CD5" w:rsidP="00626CD5">
      <w:pPr>
        <w:pStyle w:val="NormalWeb"/>
        <w:numPr>
          <w:ilvl w:val="0"/>
          <w:numId w:val="184"/>
        </w:numPr>
        <w:suppressAutoHyphens w:val="0"/>
        <w:autoSpaceDN/>
        <w:spacing w:beforeAutospacing="1" w:afterAutospacing="1"/>
      </w:pPr>
      <w:r>
        <w:rPr>
          <w:rStyle w:val="Strong"/>
        </w:rPr>
        <w:t>Encoding Process</w:t>
      </w:r>
      <w:r>
        <w:t>:</w:t>
      </w:r>
    </w:p>
    <w:p w14:paraId="78A5E36D" w14:textId="77777777" w:rsidR="00626CD5" w:rsidRDefault="00626CD5" w:rsidP="00626CD5">
      <w:pPr>
        <w:numPr>
          <w:ilvl w:val="1"/>
          <w:numId w:val="184"/>
        </w:numPr>
        <w:suppressAutoHyphens w:val="0"/>
        <w:autoSpaceDN/>
        <w:spacing w:before="100" w:beforeAutospacing="1" w:after="100" w:afterAutospacing="1" w:line="240" w:lineRule="auto"/>
      </w:pPr>
      <w:r>
        <w:t xml:space="preserve">Suppose you have a categorical feature that can take on </w:t>
      </w:r>
      <w:r>
        <w:rPr>
          <w:rStyle w:val="katex-mathml"/>
        </w:rPr>
        <w:t>KK</w:t>
      </w:r>
      <w:r>
        <w:rPr>
          <w:rStyle w:val="mord"/>
        </w:rPr>
        <w:t>K</w:t>
      </w:r>
      <w:r>
        <w:t xml:space="preserve"> different categories (or levels). One-hot encoding creates </w:t>
      </w:r>
      <w:r>
        <w:rPr>
          <w:rStyle w:val="katex-mathml"/>
        </w:rPr>
        <w:t>KK</w:t>
      </w:r>
      <w:r>
        <w:rPr>
          <w:rStyle w:val="mord"/>
        </w:rPr>
        <w:t>K</w:t>
      </w:r>
      <w:r>
        <w:t xml:space="preserve"> binary variables, where each variable corresponds to one of the categories.</w:t>
      </w:r>
    </w:p>
    <w:p w14:paraId="0F12C769" w14:textId="77777777" w:rsidR="00626CD5" w:rsidRDefault="00626CD5" w:rsidP="00626CD5">
      <w:pPr>
        <w:pStyle w:val="NormalWeb"/>
        <w:numPr>
          <w:ilvl w:val="0"/>
          <w:numId w:val="184"/>
        </w:numPr>
        <w:suppressAutoHyphens w:val="0"/>
        <w:autoSpaceDN/>
        <w:spacing w:beforeAutospacing="1" w:afterAutospacing="1"/>
      </w:pPr>
      <w:r>
        <w:rPr>
          <w:rStyle w:val="Strong"/>
        </w:rPr>
        <w:t>Binary Representation</w:t>
      </w:r>
      <w:r>
        <w:t>:</w:t>
      </w:r>
    </w:p>
    <w:p w14:paraId="5E78AF88" w14:textId="77777777" w:rsidR="00626CD5" w:rsidRDefault="00626CD5" w:rsidP="00626CD5">
      <w:pPr>
        <w:numPr>
          <w:ilvl w:val="1"/>
          <w:numId w:val="184"/>
        </w:numPr>
        <w:suppressAutoHyphens w:val="0"/>
        <w:autoSpaceDN/>
        <w:spacing w:before="100" w:beforeAutospacing="1" w:after="100" w:afterAutospacing="1" w:line="240" w:lineRule="auto"/>
      </w:pPr>
      <w:r>
        <w:t>For each categorical value, one variable is set to 1 (indicating the presence of that category), and all other variables are set to 0 (indicating the absence).</w:t>
      </w:r>
    </w:p>
    <w:p w14:paraId="56F2CA93" w14:textId="77777777" w:rsidR="00626CD5" w:rsidRDefault="00626CD5" w:rsidP="00626CD5">
      <w:pPr>
        <w:pStyle w:val="NormalWeb"/>
        <w:numPr>
          <w:ilvl w:val="0"/>
          <w:numId w:val="184"/>
        </w:numPr>
        <w:suppressAutoHyphens w:val="0"/>
        <w:autoSpaceDN/>
        <w:spacing w:beforeAutospacing="1" w:afterAutospacing="1"/>
      </w:pPr>
      <w:r>
        <w:rPr>
          <w:rStyle w:val="Strong"/>
        </w:rPr>
        <w:t>Example</w:t>
      </w:r>
      <w:r>
        <w:t>:</w:t>
      </w:r>
    </w:p>
    <w:p w14:paraId="3B523EE5" w14:textId="77777777" w:rsidR="00626CD5" w:rsidRDefault="00626CD5" w:rsidP="00626CD5">
      <w:pPr>
        <w:numPr>
          <w:ilvl w:val="1"/>
          <w:numId w:val="184"/>
        </w:numPr>
        <w:suppressAutoHyphens w:val="0"/>
        <w:autoSpaceDN/>
        <w:spacing w:before="100" w:beforeAutospacing="1" w:after="100" w:afterAutospacing="1" w:line="240" w:lineRule="auto"/>
      </w:pPr>
      <w:r>
        <w:lastRenderedPageBreak/>
        <w:t>Suppose you have a categorical feature "Color" with categories: Red, Blue, and Green. After one-hot encoding:</w:t>
      </w:r>
    </w:p>
    <w:p w14:paraId="5D43BAB2" w14:textId="77777777" w:rsidR="00626CD5" w:rsidRDefault="00626CD5" w:rsidP="00626CD5">
      <w:pPr>
        <w:numPr>
          <w:ilvl w:val="2"/>
          <w:numId w:val="184"/>
        </w:numPr>
        <w:suppressAutoHyphens w:val="0"/>
        <w:autoSpaceDN/>
        <w:spacing w:before="100" w:beforeAutospacing="1" w:after="100" w:afterAutospacing="1" w:line="240" w:lineRule="auto"/>
      </w:pPr>
      <w:r>
        <w:t>Red becomes [1, 0, 0]</w:t>
      </w:r>
    </w:p>
    <w:p w14:paraId="0A5E20E6" w14:textId="77777777" w:rsidR="00626CD5" w:rsidRDefault="00626CD5" w:rsidP="00626CD5">
      <w:pPr>
        <w:numPr>
          <w:ilvl w:val="2"/>
          <w:numId w:val="184"/>
        </w:numPr>
        <w:suppressAutoHyphens w:val="0"/>
        <w:autoSpaceDN/>
        <w:spacing w:before="100" w:beforeAutospacing="1" w:after="100" w:afterAutospacing="1" w:line="240" w:lineRule="auto"/>
      </w:pPr>
      <w:r>
        <w:t>Blue becomes [0, 1, 0]</w:t>
      </w:r>
    </w:p>
    <w:p w14:paraId="5820D00D" w14:textId="77777777" w:rsidR="00626CD5" w:rsidRDefault="00626CD5" w:rsidP="00626CD5">
      <w:pPr>
        <w:numPr>
          <w:ilvl w:val="2"/>
          <w:numId w:val="184"/>
        </w:numPr>
        <w:suppressAutoHyphens w:val="0"/>
        <w:autoSpaceDN/>
        <w:spacing w:before="100" w:beforeAutospacing="1" w:after="100" w:afterAutospacing="1" w:line="240" w:lineRule="auto"/>
      </w:pPr>
      <w:r>
        <w:t>Green becomes [0, 0, 1]</w:t>
      </w:r>
    </w:p>
    <w:p w14:paraId="7DDA5AE9" w14:textId="77777777" w:rsidR="00626CD5" w:rsidRDefault="00626CD5" w:rsidP="00626CD5">
      <w:pPr>
        <w:pStyle w:val="Heading3"/>
      </w:pPr>
      <w:r>
        <w:t>Use in Machine Learning:</w:t>
      </w:r>
    </w:p>
    <w:p w14:paraId="3CDE94D4" w14:textId="77777777" w:rsidR="00626CD5" w:rsidRDefault="00626CD5" w:rsidP="00626CD5">
      <w:pPr>
        <w:pStyle w:val="NormalWeb"/>
        <w:numPr>
          <w:ilvl w:val="0"/>
          <w:numId w:val="185"/>
        </w:numPr>
        <w:suppressAutoHyphens w:val="0"/>
        <w:autoSpaceDN/>
        <w:spacing w:beforeAutospacing="1" w:afterAutospacing="1"/>
      </w:pPr>
      <w:r>
        <w:rPr>
          <w:rStyle w:val="Strong"/>
        </w:rPr>
        <w:t>Handling Categorical Data</w:t>
      </w:r>
      <w:r>
        <w:t>:</w:t>
      </w:r>
    </w:p>
    <w:p w14:paraId="42007058" w14:textId="77777777" w:rsidR="00626CD5" w:rsidRDefault="00626CD5" w:rsidP="00626CD5">
      <w:pPr>
        <w:numPr>
          <w:ilvl w:val="1"/>
          <w:numId w:val="185"/>
        </w:numPr>
        <w:suppressAutoHyphens w:val="0"/>
        <w:autoSpaceDN/>
        <w:spacing w:before="100" w:beforeAutospacing="1" w:after="100" w:afterAutospacing="1" w:line="240" w:lineRule="auto"/>
      </w:pPr>
      <w:r>
        <w:t>Many machine learning algorithms cannot directly work with categorical data. One-hot encoding transforms categorical data into a format that algorithms such as regression, SVMs, neural networks, etc., can handle more easily.</w:t>
      </w:r>
    </w:p>
    <w:p w14:paraId="25E2A5F4" w14:textId="77777777" w:rsidR="00626CD5" w:rsidRDefault="00626CD5" w:rsidP="00626CD5">
      <w:pPr>
        <w:pStyle w:val="NormalWeb"/>
        <w:numPr>
          <w:ilvl w:val="0"/>
          <w:numId w:val="185"/>
        </w:numPr>
        <w:suppressAutoHyphens w:val="0"/>
        <w:autoSpaceDN/>
        <w:spacing w:beforeAutospacing="1" w:afterAutospacing="1"/>
      </w:pPr>
      <w:r>
        <w:rPr>
          <w:rStyle w:val="Strong"/>
        </w:rPr>
        <w:t>Preserving Ordinal Relationships</w:t>
      </w:r>
      <w:r>
        <w:t>:</w:t>
      </w:r>
    </w:p>
    <w:p w14:paraId="03054E25" w14:textId="77777777" w:rsidR="00626CD5" w:rsidRDefault="00626CD5" w:rsidP="00626CD5">
      <w:pPr>
        <w:numPr>
          <w:ilvl w:val="1"/>
          <w:numId w:val="185"/>
        </w:numPr>
        <w:suppressAutoHyphens w:val="0"/>
        <w:autoSpaceDN/>
        <w:spacing w:before="100" w:beforeAutospacing="1" w:after="100" w:afterAutospacing="1" w:line="240" w:lineRule="auto"/>
      </w:pPr>
      <w:r>
        <w:t>Unlike label encoding (where categories are assigned integer labels), one-hot encoding does not impose any ordinal relationship between categories. Each category is treated independently.</w:t>
      </w:r>
    </w:p>
    <w:p w14:paraId="7D93A65F" w14:textId="77777777" w:rsidR="00626CD5" w:rsidRDefault="00626CD5" w:rsidP="00626CD5">
      <w:pPr>
        <w:pStyle w:val="NormalWeb"/>
        <w:numPr>
          <w:ilvl w:val="0"/>
          <w:numId w:val="185"/>
        </w:numPr>
        <w:suppressAutoHyphens w:val="0"/>
        <w:autoSpaceDN/>
        <w:spacing w:beforeAutospacing="1" w:afterAutospacing="1"/>
      </w:pPr>
      <w:r>
        <w:rPr>
          <w:rStyle w:val="Strong"/>
        </w:rPr>
        <w:t>Improving Model Performance</w:t>
      </w:r>
      <w:r>
        <w:t>:</w:t>
      </w:r>
    </w:p>
    <w:p w14:paraId="24628EEA" w14:textId="77777777" w:rsidR="00626CD5" w:rsidRDefault="00626CD5" w:rsidP="00626CD5">
      <w:pPr>
        <w:numPr>
          <w:ilvl w:val="1"/>
          <w:numId w:val="185"/>
        </w:numPr>
        <w:suppressAutoHyphens w:val="0"/>
        <w:autoSpaceDN/>
        <w:spacing w:before="100" w:beforeAutospacing="1" w:after="100" w:afterAutospacing="1" w:line="240" w:lineRule="auto"/>
      </w:pPr>
      <w:r>
        <w:t>By representing categorical variables as binary vectors, one-hot encoding prevents the model from assigning arbitrary ordinal relationships between categories. This is crucial when categorical variables do not have a natural order (e.g., colors, countries).</w:t>
      </w:r>
    </w:p>
    <w:p w14:paraId="74116FE9" w14:textId="77777777" w:rsidR="00626CD5" w:rsidRDefault="00626CD5" w:rsidP="00626CD5">
      <w:pPr>
        <w:pStyle w:val="NormalWeb"/>
        <w:numPr>
          <w:ilvl w:val="0"/>
          <w:numId w:val="185"/>
        </w:numPr>
        <w:suppressAutoHyphens w:val="0"/>
        <w:autoSpaceDN/>
        <w:spacing w:beforeAutospacing="1" w:afterAutospacing="1"/>
      </w:pPr>
      <w:r>
        <w:rPr>
          <w:rStyle w:val="Strong"/>
        </w:rPr>
        <w:t>Sparse Matrix Representation</w:t>
      </w:r>
      <w:r>
        <w:t>:</w:t>
      </w:r>
    </w:p>
    <w:p w14:paraId="5BFF33BB" w14:textId="77777777" w:rsidR="00626CD5" w:rsidRDefault="00626CD5" w:rsidP="00626CD5">
      <w:pPr>
        <w:numPr>
          <w:ilvl w:val="1"/>
          <w:numId w:val="185"/>
        </w:numPr>
        <w:suppressAutoHyphens w:val="0"/>
        <w:autoSpaceDN/>
        <w:spacing w:before="100" w:beforeAutospacing="1" w:after="100" w:afterAutospacing="1" w:line="240" w:lineRule="auto"/>
      </w:pPr>
      <w:r>
        <w:t>One-hot encoding typically results in sparse matrices, especially when dealing with datasets with many categorical features and high cardinality. Sparse matrices efficiently store and manipulate data with a large number of zeros, optimizing memory usage and computational efficiency.</w:t>
      </w:r>
    </w:p>
    <w:p w14:paraId="687070F6" w14:textId="77777777" w:rsidR="00626CD5" w:rsidRDefault="00626CD5" w:rsidP="00626CD5">
      <w:pPr>
        <w:pStyle w:val="Heading3"/>
      </w:pPr>
      <w:r>
        <w:t>Considerations:</w:t>
      </w:r>
    </w:p>
    <w:p w14:paraId="3CAA7A04" w14:textId="77777777" w:rsidR="00626CD5" w:rsidRDefault="00626CD5" w:rsidP="00626CD5">
      <w:pPr>
        <w:pStyle w:val="NormalWeb"/>
        <w:numPr>
          <w:ilvl w:val="0"/>
          <w:numId w:val="186"/>
        </w:numPr>
        <w:suppressAutoHyphens w:val="0"/>
        <w:autoSpaceDN/>
        <w:spacing w:beforeAutospacing="1" w:afterAutospacing="1"/>
      </w:pPr>
      <w:r>
        <w:rPr>
          <w:rStyle w:val="Strong"/>
        </w:rPr>
        <w:t>High Cardinality</w:t>
      </w:r>
      <w:r>
        <w:t>: One-hot encoding can lead to high-dimensional feature spaces, especially with categorical variables that have many unique categories. This can increase the computational complexity and memory requirements of the model.</w:t>
      </w:r>
    </w:p>
    <w:p w14:paraId="7317AD76" w14:textId="77777777" w:rsidR="00626CD5" w:rsidRDefault="00626CD5" w:rsidP="00626CD5">
      <w:pPr>
        <w:pStyle w:val="NormalWeb"/>
        <w:numPr>
          <w:ilvl w:val="0"/>
          <w:numId w:val="186"/>
        </w:numPr>
        <w:suppressAutoHyphens w:val="0"/>
        <w:autoSpaceDN/>
        <w:spacing w:beforeAutospacing="1" w:afterAutospacing="1"/>
      </w:pPr>
      <w:r>
        <w:rPr>
          <w:rStyle w:val="Strong"/>
        </w:rPr>
        <w:t>Alternative Encoding Methods</w:t>
      </w:r>
      <w:r>
        <w:t>: Depending on the dataset and the specific machine learning algorithm used, other encoding methods such as label encoding (for ordinal variables) or embedding techniques (for high-cardinality categorical variables) may be more suitable or efficient.</w:t>
      </w:r>
    </w:p>
    <w:p w14:paraId="6E66890B" w14:textId="77777777" w:rsidR="00626CD5" w:rsidRDefault="00626CD5" w:rsidP="00626CD5">
      <w:pPr>
        <w:pStyle w:val="NormalWeb"/>
        <w:numPr>
          <w:ilvl w:val="0"/>
          <w:numId w:val="186"/>
        </w:numPr>
        <w:suppressAutoHyphens w:val="0"/>
        <w:autoSpaceDN/>
        <w:spacing w:beforeAutospacing="1" w:afterAutospacing="1"/>
      </w:pPr>
      <w:r>
        <w:rPr>
          <w:rStyle w:val="Strong"/>
        </w:rPr>
        <w:t>Dummy Variable Trap</w:t>
      </w:r>
      <w:r>
        <w:t>: When using one-hot encoding, it's important to drop one of the binary variables to avoid multicollinearity (the "dummy variable trap") in regression models.</w:t>
      </w:r>
    </w:p>
    <w:p w14:paraId="6EA44A87" w14:textId="77777777" w:rsidR="00626CD5" w:rsidRDefault="00626CD5" w:rsidP="00626CD5">
      <w:pPr>
        <w:pStyle w:val="NormalWeb"/>
      </w:pPr>
      <w:r>
        <w:t>In summary, one-hot encoding is a widely used technique for representing categorical variables in machine learning. It transforms categorical data into a format that allows algorithms to better understand and utilize categorical information, enabling improved model performance and accuracy in various types of predictive tasks.</w:t>
      </w:r>
    </w:p>
    <w:p w14:paraId="0918C986" w14:textId="77777777" w:rsidR="00626CD5" w:rsidRDefault="00626CD5" w:rsidP="00626CD5">
      <w:pPr>
        <w:pStyle w:val="NormalWeb"/>
      </w:pPr>
    </w:p>
    <w:p w14:paraId="3E4C4943" w14:textId="77777777" w:rsidR="00626CD5" w:rsidRDefault="00626CD5" w:rsidP="00626CD5">
      <w:pPr>
        <w:pStyle w:val="NormalWeb"/>
      </w:pPr>
    </w:p>
    <w:p w14:paraId="22546682" w14:textId="77777777" w:rsidR="00626CD5" w:rsidRDefault="00626CD5" w:rsidP="00122647">
      <w:pPr>
        <w:rPr>
          <w:b/>
          <w:bCs/>
          <w:sz w:val="32"/>
          <w:szCs w:val="32"/>
          <w:lang w:eastAsia="en-IN"/>
        </w:rPr>
      </w:pPr>
    </w:p>
    <w:p w14:paraId="4566CCD6" w14:textId="2EEF030A" w:rsidR="00626CD5" w:rsidRDefault="00626CD5" w:rsidP="00122647">
      <w:pPr>
        <w:rPr>
          <w:b/>
          <w:bCs/>
          <w:sz w:val="32"/>
          <w:szCs w:val="32"/>
          <w:lang w:eastAsia="en-IN"/>
        </w:rPr>
      </w:pPr>
      <w:r>
        <w:rPr>
          <w:b/>
          <w:bCs/>
          <w:sz w:val="32"/>
          <w:szCs w:val="32"/>
          <w:lang w:eastAsia="en-IN"/>
        </w:rPr>
        <w:lastRenderedPageBreak/>
        <w:t xml:space="preserve">Q- 44. </w:t>
      </w:r>
      <w:r w:rsidRPr="00626CD5">
        <w:rPr>
          <w:b/>
          <w:bCs/>
          <w:sz w:val="32"/>
          <w:szCs w:val="32"/>
          <w:lang w:eastAsia="en-IN"/>
        </w:rPr>
        <w:t>What is feature selection, and why is it important in machine learning</w:t>
      </w:r>
      <w:r>
        <w:rPr>
          <w:b/>
          <w:bCs/>
          <w:sz w:val="32"/>
          <w:szCs w:val="32"/>
          <w:lang w:eastAsia="en-IN"/>
        </w:rPr>
        <w:t>?</w:t>
      </w:r>
    </w:p>
    <w:p w14:paraId="086AB1B3" w14:textId="77777777" w:rsidR="00626CD5" w:rsidRDefault="00626CD5" w:rsidP="00626CD5">
      <w:pPr>
        <w:pStyle w:val="NormalWeb"/>
      </w:pPr>
      <w:r>
        <w:rPr>
          <w:b/>
          <w:bCs/>
          <w:sz w:val="32"/>
          <w:szCs w:val="32"/>
        </w:rPr>
        <w:t xml:space="preserve">Ans. </w:t>
      </w:r>
      <w:r>
        <w:t>Feature selection is the process of selecting a subset of relevant features (variables, predictors) for use in model construction. In machine learning and statistical modeling, feature selection aims to:</w:t>
      </w:r>
    </w:p>
    <w:p w14:paraId="002FD515" w14:textId="77777777" w:rsidR="00626CD5" w:rsidRDefault="00626CD5" w:rsidP="00626CD5">
      <w:pPr>
        <w:pStyle w:val="Heading3"/>
      </w:pPr>
      <w:r>
        <w:t>Importance of Feature Selection:</w:t>
      </w:r>
    </w:p>
    <w:p w14:paraId="460E2AD2" w14:textId="77777777" w:rsidR="00626CD5" w:rsidRDefault="00626CD5" w:rsidP="00626CD5">
      <w:pPr>
        <w:pStyle w:val="NormalWeb"/>
        <w:numPr>
          <w:ilvl w:val="0"/>
          <w:numId w:val="187"/>
        </w:numPr>
        <w:suppressAutoHyphens w:val="0"/>
        <w:autoSpaceDN/>
        <w:spacing w:beforeAutospacing="1" w:afterAutospacing="1"/>
      </w:pPr>
      <w:r>
        <w:rPr>
          <w:rStyle w:val="Strong"/>
        </w:rPr>
        <w:t>Improving Model Performance</w:t>
      </w:r>
      <w:r>
        <w:t>:</w:t>
      </w:r>
    </w:p>
    <w:p w14:paraId="288D89DE" w14:textId="77777777" w:rsidR="00626CD5" w:rsidRDefault="00626CD5" w:rsidP="00626CD5">
      <w:pPr>
        <w:numPr>
          <w:ilvl w:val="1"/>
          <w:numId w:val="187"/>
        </w:numPr>
        <w:suppressAutoHyphens w:val="0"/>
        <w:autoSpaceDN/>
        <w:spacing w:before="100" w:beforeAutospacing="1" w:after="100" w:afterAutospacing="1" w:line="240" w:lineRule="auto"/>
      </w:pPr>
      <w:r>
        <w:rPr>
          <w:rStyle w:val="Strong"/>
        </w:rPr>
        <w:t>Curse of Dimensionality</w:t>
      </w:r>
      <w:r>
        <w:t>: In high-dimensional datasets where the number of features is large, the model can suffer from overfitting. Feature selection helps mitigate this by reducing the complexity of the model and focusing on the most informative features, thereby improving generalization to unseen data.</w:t>
      </w:r>
    </w:p>
    <w:p w14:paraId="58EEC7C3" w14:textId="77777777" w:rsidR="00626CD5" w:rsidRDefault="00626CD5" w:rsidP="00626CD5">
      <w:pPr>
        <w:numPr>
          <w:ilvl w:val="1"/>
          <w:numId w:val="187"/>
        </w:numPr>
        <w:suppressAutoHyphens w:val="0"/>
        <w:autoSpaceDN/>
        <w:spacing w:before="100" w:beforeAutospacing="1" w:after="100" w:afterAutospacing="1" w:line="240" w:lineRule="auto"/>
      </w:pPr>
      <w:r>
        <w:rPr>
          <w:rStyle w:val="Strong"/>
        </w:rPr>
        <w:t>Noise Reduction</w:t>
      </w:r>
      <w:r>
        <w:t>: Irrelevant or redundant features can introduce noise into the model, leading to poor performance. Feature selection helps exclude such features, improving the signal-to-noise ratio and enhancing model accuracy.</w:t>
      </w:r>
    </w:p>
    <w:p w14:paraId="5B7273EE" w14:textId="77777777" w:rsidR="00626CD5" w:rsidRDefault="00626CD5" w:rsidP="00626CD5">
      <w:pPr>
        <w:pStyle w:val="NormalWeb"/>
        <w:numPr>
          <w:ilvl w:val="0"/>
          <w:numId w:val="187"/>
        </w:numPr>
        <w:suppressAutoHyphens w:val="0"/>
        <w:autoSpaceDN/>
        <w:spacing w:beforeAutospacing="1" w:afterAutospacing="1"/>
      </w:pPr>
      <w:r>
        <w:rPr>
          <w:rStyle w:val="Strong"/>
        </w:rPr>
        <w:t>Simplifying Models</w:t>
      </w:r>
      <w:r>
        <w:t>:</w:t>
      </w:r>
    </w:p>
    <w:p w14:paraId="50D66779" w14:textId="77777777" w:rsidR="00626CD5" w:rsidRDefault="00626CD5" w:rsidP="00626CD5">
      <w:pPr>
        <w:numPr>
          <w:ilvl w:val="1"/>
          <w:numId w:val="187"/>
        </w:numPr>
        <w:suppressAutoHyphens w:val="0"/>
        <w:autoSpaceDN/>
        <w:spacing w:before="100" w:beforeAutospacing="1" w:after="100" w:afterAutospacing="1" w:line="240" w:lineRule="auto"/>
      </w:pPr>
      <w:r>
        <w:t>Models with fewer features are often simpler and easier to interpret. Simplified models can facilitate understanding of the underlying relationships between variables and provide insights into the factors driving predictions or outcomes.</w:t>
      </w:r>
    </w:p>
    <w:p w14:paraId="4C4C6A04" w14:textId="77777777" w:rsidR="00626CD5" w:rsidRDefault="00626CD5" w:rsidP="00626CD5">
      <w:pPr>
        <w:pStyle w:val="NormalWeb"/>
        <w:numPr>
          <w:ilvl w:val="0"/>
          <w:numId w:val="187"/>
        </w:numPr>
        <w:suppressAutoHyphens w:val="0"/>
        <w:autoSpaceDN/>
        <w:spacing w:beforeAutospacing="1" w:afterAutospacing="1"/>
      </w:pPr>
      <w:r>
        <w:rPr>
          <w:rStyle w:val="Strong"/>
        </w:rPr>
        <w:t>Reducing Computational Cost</w:t>
      </w:r>
      <w:r>
        <w:t>:</w:t>
      </w:r>
    </w:p>
    <w:p w14:paraId="2A8C0C39" w14:textId="77777777" w:rsidR="00626CD5" w:rsidRDefault="00626CD5" w:rsidP="00626CD5">
      <w:pPr>
        <w:numPr>
          <w:ilvl w:val="1"/>
          <w:numId w:val="187"/>
        </w:numPr>
        <w:suppressAutoHyphens w:val="0"/>
        <w:autoSpaceDN/>
        <w:spacing w:before="100" w:beforeAutospacing="1" w:after="100" w:afterAutospacing="1" w:line="240" w:lineRule="auto"/>
      </w:pPr>
      <w:r>
        <w:t>Training models with fewer features requires less computational resources (memory, time), making the modeling process more efficient, especially for large datasets.</w:t>
      </w:r>
    </w:p>
    <w:p w14:paraId="59BDA858" w14:textId="77777777" w:rsidR="00626CD5" w:rsidRDefault="00626CD5" w:rsidP="00626CD5">
      <w:pPr>
        <w:pStyle w:val="NormalWeb"/>
        <w:numPr>
          <w:ilvl w:val="0"/>
          <w:numId w:val="187"/>
        </w:numPr>
        <w:suppressAutoHyphens w:val="0"/>
        <w:autoSpaceDN/>
        <w:spacing w:beforeAutospacing="1" w:afterAutospacing="1"/>
      </w:pPr>
      <w:r>
        <w:rPr>
          <w:rStyle w:val="Strong"/>
        </w:rPr>
        <w:t>Avoiding Overfitting</w:t>
      </w:r>
      <w:r>
        <w:t>:</w:t>
      </w:r>
    </w:p>
    <w:p w14:paraId="5BF0164D" w14:textId="77777777" w:rsidR="00626CD5" w:rsidRDefault="00626CD5" w:rsidP="00626CD5">
      <w:pPr>
        <w:numPr>
          <w:ilvl w:val="1"/>
          <w:numId w:val="187"/>
        </w:numPr>
        <w:suppressAutoHyphens w:val="0"/>
        <w:autoSpaceDN/>
        <w:spacing w:before="100" w:beforeAutospacing="1" w:after="100" w:afterAutospacing="1" w:line="240" w:lineRule="auto"/>
      </w:pPr>
      <w:r>
        <w:t>Overfitting occurs when a model captures noise or random fluctuations in the training data rather than underlying patterns. Feature selection helps prevent overfitting by focusing the model on the most relevant information and reducing the chances of fitting noise.</w:t>
      </w:r>
    </w:p>
    <w:p w14:paraId="24947C1D" w14:textId="77777777" w:rsidR="00626CD5" w:rsidRDefault="00626CD5" w:rsidP="00626CD5">
      <w:pPr>
        <w:pStyle w:val="NormalWeb"/>
        <w:numPr>
          <w:ilvl w:val="0"/>
          <w:numId w:val="187"/>
        </w:numPr>
        <w:suppressAutoHyphens w:val="0"/>
        <w:autoSpaceDN/>
        <w:spacing w:beforeAutospacing="1" w:afterAutospacing="1"/>
      </w:pPr>
      <w:r>
        <w:rPr>
          <w:rStyle w:val="Strong"/>
        </w:rPr>
        <w:t>Improving Model Stability and Robustness</w:t>
      </w:r>
      <w:r>
        <w:t>:</w:t>
      </w:r>
    </w:p>
    <w:p w14:paraId="6F6A2CD7" w14:textId="77777777" w:rsidR="00626CD5" w:rsidRDefault="00626CD5" w:rsidP="00626CD5">
      <w:pPr>
        <w:numPr>
          <w:ilvl w:val="1"/>
          <w:numId w:val="187"/>
        </w:numPr>
        <w:suppressAutoHyphens w:val="0"/>
        <w:autoSpaceDN/>
        <w:spacing w:before="100" w:beforeAutospacing="1" w:after="100" w:afterAutospacing="1" w:line="240" w:lineRule="auto"/>
      </w:pPr>
      <w:r>
        <w:t>By reducing the number of irrelevant or redundant features, feature selection can improve the stability and robustness of the model across different datasets or data distributions.</w:t>
      </w:r>
    </w:p>
    <w:p w14:paraId="574718CF" w14:textId="77777777" w:rsidR="00626CD5" w:rsidRDefault="00626CD5" w:rsidP="00626CD5">
      <w:pPr>
        <w:pStyle w:val="Heading3"/>
      </w:pPr>
      <w:r>
        <w:t>Techniques for Feature Selection:</w:t>
      </w:r>
    </w:p>
    <w:p w14:paraId="5D8F9BD5" w14:textId="77777777" w:rsidR="00626CD5" w:rsidRDefault="00626CD5" w:rsidP="00626CD5">
      <w:pPr>
        <w:pStyle w:val="NormalWeb"/>
        <w:numPr>
          <w:ilvl w:val="0"/>
          <w:numId w:val="188"/>
        </w:numPr>
        <w:suppressAutoHyphens w:val="0"/>
        <w:autoSpaceDN/>
        <w:spacing w:beforeAutospacing="1" w:afterAutospacing="1"/>
      </w:pPr>
      <w:r>
        <w:rPr>
          <w:rStyle w:val="Strong"/>
        </w:rPr>
        <w:t>Filter Methods</w:t>
      </w:r>
      <w:r>
        <w:t>:</w:t>
      </w:r>
    </w:p>
    <w:p w14:paraId="695A2407" w14:textId="77777777" w:rsidR="00626CD5" w:rsidRDefault="00626CD5" w:rsidP="00626CD5">
      <w:pPr>
        <w:numPr>
          <w:ilvl w:val="1"/>
          <w:numId w:val="188"/>
        </w:numPr>
        <w:suppressAutoHyphens w:val="0"/>
        <w:autoSpaceDN/>
        <w:spacing w:before="100" w:beforeAutospacing="1" w:after="100" w:afterAutospacing="1" w:line="240" w:lineRule="auto"/>
      </w:pPr>
      <w:r>
        <w:t>Filter methods evaluate the relevance of features based on statistical properties (e.g., correlation, mutual information) without involving the machine learning model itself. Common techniques include correlation coefficient, chi-squared test, and information gain.</w:t>
      </w:r>
    </w:p>
    <w:p w14:paraId="4224FEBA" w14:textId="77777777" w:rsidR="00626CD5" w:rsidRDefault="00626CD5" w:rsidP="00626CD5">
      <w:pPr>
        <w:pStyle w:val="NormalWeb"/>
        <w:numPr>
          <w:ilvl w:val="0"/>
          <w:numId w:val="188"/>
        </w:numPr>
        <w:suppressAutoHyphens w:val="0"/>
        <w:autoSpaceDN/>
        <w:spacing w:beforeAutospacing="1" w:afterAutospacing="1"/>
      </w:pPr>
      <w:r>
        <w:rPr>
          <w:rStyle w:val="Strong"/>
        </w:rPr>
        <w:t>Wrapper Methods</w:t>
      </w:r>
      <w:r>
        <w:t>:</w:t>
      </w:r>
    </w:p>
    <w:p w14:paraId="204D0BC6" w14:textId="77777777" w:rsidR="00626CD5" w:rsidRDefault="00626CD5" w:rsidP="00626CD5">
      <w:pPr>
        <w:numPr>
          <w:ilvl w:val="1"/>
          <w:numId w:val="188"/>
        </w:numPr>
        <w:suppressAutoHyphens w:val="0"/>
        <w:autoSpaceDN/>
        <w:spacing w:before="100" w:beforeAutospacing="1" w:after="100" w:afterAutospacing="1" w:line="240" w:lineRule="auto"/>
      </w:pPr>
      <w:r>
        <w:t>Wrapper methods evaluate subsets of features by training and evaluating the model using different combinations of features. Techniques such as forward selection, backward elimination, and recursive feature elimination (RFE) fall under this category.</w:t>
      </w:r>
    </w:p>
    <w:p w14:paraId="46C97B7A" w14:textId="77777777" w:rsidR="00626CD5" w:rsidRDefault="00626CD5" w:rsidP="00626CD5">
      <w:pPr>
        <w:pStyle w:val="NormalWeb"/>
        <w:numPr>
          <w:ilvl w:val="0"/>
          <w:numId w:val="188"/>
        </w:numPr>
        <w:suppressAutoHyphens w:val="0"/>
        <w:autoSpaceDN/>
        <w:spacing w:beforeAutospacing="1" w:afterAutospacing="1"/>
      </w:pPr>
      <w:r>
        <w:rPr>
          <w:rStyle w:val="Strong"/>
        </w:rPr>
        <w:t>Embedded Methods</w:t>
      </w:r>
      <w:r>
        <w:t>:</w:t>
      </w:r>
    </w:p>
    <w:p w14:paraId="3A92DB46" w14:textId="77777777" w:rsidR="00626CD5" w:rsidRDefault="00626CD5" w:rsidP="00626CD5">
      <w:pPr>
        <w:numPr>
          <w:ilvl w:val="1"/>
          <w:numId w:val="188"/>
        </w:numPr>
        <w:suppressAutoHyphens w:val="0"/>
        <w:autoSpaceDN/>
        <w:spacing w:before="100" w:beforeAutospacing="1" w:after="100" w:afterAutospacing="1" w:line="240" w:lineRule="auto"/>
      </w:pPr>
      <w:r>
        <w:t>Embedded methods perform feature selection as part of the model training process. Techniques like Lasso (L1 regularization), decision tree-based feature importance, and gradient boosting machines naturally perform feature selection during model training.</w:t>
      </w:r>
    </w:p>
    <w:p w14:paraId="2EF2F21C" w14:textId="77777777" w:rsidR="00626CD5" w:rsidRDefault="00626CD5" w:rsidP="00626CD5">
      <w:pPr>
        <w:pStyle w:val="NormalWeb"/>
        <w:numPr>
          <w:ilvl w:val="0"/>
          <w:numId w:val="188"/>
        </w:numPr>
        <w:suppressAutoHyphens w:val="0"/>
        <w:autoSpaceDN/>
        <w:spacing w:beforeAutospacing="1" w:afterAutospacing="1"/>
      </w:pPr>
      <w:r>
        <w:rPr>
          <w:rStyle w:val="Strong"/>
        </w:rPr>
        <w:lastRenderedPageBreak/>
        <w:t>Dimensionality Reduction</w:t>
      </w:r>
      <w:r>
        <w:t>:</w:t>
      </w:r>
    </w:p>
    <w:p w14:paraId="393EE24E" w14:textId="77777777" w:rsidR="00626CD5" w:rsidRDefault="00626CD5" w:rsidP="00626CD5">
      <w:pPr>
        <w:numPr>
          <w:ilvl w:val="1"/>
          <w:numId w:val="188"/>
        </w:numPr>
        <w:suppressAutoHyphens w:val="0"/>
        <w:autoSpaceDN/>
        <w:spacing w:before="100" w:beforeAutospacing="1" w:after="100" w:afterAutospacing="1" w:line="240" w:lineRule="auto"/>
      </w:pPr>
      <w:r>
        <w:t>Techniques such as Principal Component Analysis (PCA) and Singular Value Decomposition (SVD) reduce the dimensionality of the feature space by transforming features into a lower-dimensional representation that retains as much variance (information) as possible.</w:t>
      </w:r>
    </w:p>
    <w:p w14:paraId="3C7CA4C6" w14:textId="77777777" w:rsidR="00626CD5" w:rsidRDefault="00626CD5" w:rsidP="00626CD5">
      <w:pPr>
        <w:pStyle w:val="Heading3"/>
      </w:pPr>
      <w:r>
        <w:t>Considerations for Feature Selection:</w:t>
      </w:r>
    </w:p>
    <w:p w14:paraId="14CA22FD" w14:textId="77777777" w:rsidR="00626CD5" w:rsidRDefault="00626CD5" w:rsidP="00626CD5">
      <w:pPr>
        <w:numPr>
          <w:ilvl w:val="0"/>
          <w:numId w:val="189"/>
        </w:numPr>
        <w:suppressAutoHyphens w:val="0"/>
        <w:autoSpaceDN/>
        <w:spacing w:before="100" w:beforeAutospacing="1" w:after="100" w:afterAutospacing="1" w:line="240" w:lineRule="auto"/>
      </w:pPr>
      <w:r>
        <w:rPr>
          <w:rStyle w:val="Strong"/>
        </w:rPr>
        <w:t>Domain Knowledge</w:t>
      </w:r>
      <w:r>
        <w:t>: Understanding the domain and the relationship between features and the target variable is crucial for effective feature selection.</w:t>
      </w:r>
    </w:p>
    <w:p w14:paraId="29ACFC55" w14:textId="77777777" w:rsidR="00626CD5" w:rsidRDefault="00626CD5" w:rsidP="00626CD5">
      <w:pPr>
        <w:numPr>
          <w:ilvl w:val="0"/>
          <w:numId w:val="189"/>
        </w:numPr>
        <w:suppressAutoHyphens w:val="0"/>
        <w:autoSpaceDN/>
        <w:spacing w:before="100" w:beforeAutospacing="1" w:after="100" w:afterAutospacing="1" w:line="240" w:lineRule="auto"/>
      </w:pPr>
      <w:r>
        <w:rPr>
          <w:rStyle w:val="Strong"/>
        </w:rPr>
        <w:t>Evaluation Metrics</w:t>
      </w:r>
      <w:r>
        <w:t>: Selecting the right evaluation metrics (e.g., accuracy, precision, recall, F1-score) to assess the impact of feature selection on model performance is important.</w:t>
      </w:r>
    </w:p>
    <w:p w14:paraId="6C591A19" w14:textId="77777777" w:rsidR="00626CD5" w:rsidRDefault="00626CD5" w:rsidP="00626CD5">
      <w:pPr>
        <w:numPr>
          <w:ilvl w:val="0"/>
          <w:numId w:val="189"/>
        </w:numPr>
        <w:suppressAutoHyphens w:val="0"/>
        <w:autoSpaceDN/>
        <w:spacing w:before="100" w:beforeAutospacing="1" w:after="100" w:afterAutospacing="1" w:line="240" w:lineRule="auto"/>
      </w:pPr>
      <w:r>
        <w:rPr>
          <w:rStyle w:val="Strong"/>
        </w:rPr>
        <w:t>Iterative Process</w:t>
      </w:r>
      <w:r>
        <w:t>: Feature selection is often an iterative process where different techniques and combinations of features are tested to find the optimal subset.</w:t>
      </w:r>
    </w:p>
    <w:p w14:paraId="314B2D64" w14:textId="77777777" w:rsidR="00626CD5" w:rsidRDefault="00626CD5" w:rsidP="00626CD5">
      <w:pPr>
        <w:pStyle w:val="NormalWeb"/>
      </w:pPr>
      <w:r>
        <w:t>In conclusion, feature selection plays a critical role in machine learning by improving model performance, simplifying models, reducing computational costs, and enhancing model interpretability and generalization. Choosing appropriate feature selection techniques based on the specific characteristics of the dataset and the modeling task is essential for developing effective and robust machine learning models.</w:t>
      </w:r>
    </w:p>
    <w:p w14:paraId="37E6DE68" w14:textId="2C1915FE" w:rsidR="00626CD5" w:rsidRDefault="00626CD5" w:rsidP="00122647">
      <w:pPr>
        <w:rPr>
          <w:b/>
          <w:bCs/>
          <w:sz w:val="32"/>
          <w:szCs w:val="32"/>
          <w:lang w:eastAsia="en-IN"/>
        </w:rPr>
      </w:pPr>
    </w:p>
    <w:p w14:paraId="7BFCFDD2" w14:textId="49BCC482" w:rsidR="00626CD5" w:rsidRDefault="00626CD5" w:rsidP="00122647">
      <w:pPr>
        <w:rPr>
          <w:b/>
          <w:bCs/>
          <w:sz w:val="32"/>
          <w:szCs w:val="32"/>
          <w:lang w:eastAsia="en-IN"/>
        </w:rPr>
      </w:pPr>
      <w:r>
        <w:rPr>
          <w:b/>
          <w:bCs/>
          <w:sz w:val="32"/>
          <w:szCs w:val="32"/>
          <w:lang w:eastAsia="en-IN"/>
        </w:rPr>
        <w:t xml:space="preserve">Q-45. </w:t>
      </w:r>
      <w:r w:rsidRPr="00626CD5">
        <w:rPr>
          <w:b/>
          <w:bCs/>
          <w:sz w:val="32"/>
          <w:szCs w:val="32"/>
          <w:lang w:eastAsia="en-IN"/>
        </w:rPr>
        <w:t>Explain the concept of cross-entropy loss and its use in classification tasks</w:t>
      </w:r>
      <w:r>
        <w:rPr>
          <w:b/>
          <w:bCs/>
          <w:sz w:val="32"/>
          <w:szCs w:val="32"/>
          <w:lang w:eastAsia="en-IN"/>
        </w:rPr>
        <w:t>.</w:t>
      </w:r>
    </w:p>
    <w:p w14:paraId="6D930FAC" w14:textId="77777777" w:rsidR="00626CD5" w:rsidRDefault="00626CD5" w:rsidP="00626CD5">
      <w:pPr>
        <w:pStyle w:val="NormalWeb"/>
      </w:pPr>
      <w:r>
        <w:rPr>
          <w:b/>
          <w:bCs/>
          <w:sz w:val="32"/>
          <w:szCs w:val="32"/>
        </w:rPr>
        <w:t xml:space="preserve">Ans. </w:t>
      </w:r>
      <w:r>
        <w:t>Cross-entropy loss, also known as log loss, is a loss function used in classification tasks to quantify the difference between the predicted probability distribution and the actual (true) probability distribution of the classes. It measures the performance of a classification model whose output is a probability value between 0 and 1.</w:t>
      </w:r>
    </w:p>
    <w:p w14:paraId="3DCD2528" w14:textId="77777777" w:rsidR="00626CD5" w:rsidRDefault="00626CD5" w:rsidP="00626CD5">
      <w:pPr>
        <w:pStyle w:val="Heading3"/>
      </w:pPr>
      <w:r>
        <w:t>Concept of Cross-Entropy Loss:</w:t>
      </w:r>
    </w:p>
    <w:p w14:paraId="02174A20" w14:textId="77777777" w:rsidR="00626CD5" w:rsidRDefault="00626CD5" w:rsidP="00626CD5">
      <w:pPr>
        <w:pStyle w:val="NormalWeb"/>
        <w:numPr>
          <w:ilvl w:val="0"/>
          <w:numId w:val="190"/>
        </w:numPr>
        <w:suppressAutoHyphens w:val="0"/>
        <w:autoSpaceDN/>
        <w:spacing w:beforeAutospacing="1" w:afterAutospacing="1"/>
      </w:pPr>
      <w:r>
        <w:rPr>
          <w:rStyle w:val="Strong"/>
        </w:rPr>
        <w:t>Binary Classification</w:t>
      </w:r>
      <w:r>
        <w:t>:</w:t>
      </w:r>
    </w:p>
    <w:p w14:paraId="528351E4" w14:textId="4B2DD6D3" w:rsidR="00626CD5" w:rsidRDefault="00626CD5" w:rsidP="00626CD5">
      <w:pPr>
        <w:numPr>
          <w:ilvl w:val="1"/>
          <w:numId w:val="190"/>
        </w:numPr>
        <w:suppressAutoHyphens w:val="0"/>
        <w:autoSpaceDN/>
        <w:spacing w:before="100" w:beforeAutospacing="1" w:after="100" w:afterAutospacing="1" w:line="240" w:lineRule="auto"/>
      </w:pPr>
      <w:r>
        <w:t xml:space="preserve">For binary classification tasks, where the target variable </w:t>
      </w:r>
      <w:r>
        <w:rPr>
          <w:rStyle w:val="katex-mathml"/>
        </w:rPr>
        <w:t>Y</w:t>
      </w:r>
      <w:r>
        <w:t xml:space="preserve"> is either 0 or 1: </w:t>
      </w:r>
      <w:r>
        <w:rPr>
          <w:rStyle w:val="katex-mathml"/>
        </w:rPr>
        <w:t>Binary Cross-Entropy Loss=−(ylog(p)+(1−</w:t>
      </w:r>
      <w:proofErr w:type="gramStart"/>
      <w:r>
        <w:rPr>
          <w:rStyle w:val="katex-mathml"/>
        </w:rPr>
        <w:t>y)log</w:t>
      </w:r>
      <w:proofErr w:type="gramEnd"/>
      <w:r>
        <w:rPr>
          <w:rStyle w:val="katex-mathml"/>
        </w:rPr>
        <w:t>(1−p))</w:t>
      </w:r>
    </w:p>
    <w:p w14:paraId="12E96E60" w14:textId="2B80E1C6" w:rsidR="00626CD5" w:rsidRDefault="00626CD5" w:rsidP="00626CD5">
      <w:pPr>
        <w:numPr>
          <w:ilvl w:val="2"/>
          <w:numId w:val="190"/>
        </w:numPr>
        <w:suppressAutoHyphens w:val="0"/>
        <w:autoSpaceDN/>
        <w:spacing w:before="100" w:beforeAutospacing="1" w:after="100" w:afterAutospacing="1" w:line="240" w:lineRule="auto"/>
      </w:pPr>
      <w:r>
        <w:rPr>
          <w:rStyle w:val="katex-mathml"/>
        </w:rPr>
        <w:t>p</w:t>
      </w:r>
      <w:r>
        <w:t xml:space="preserve"> is the predicted probability that the instance belongs to class 1.</w:t>
      </w:r>
    </w:p>
    <w:p w14:paraId="203C1B7D" w14:textId="07FE6501" w:rsidR="00626CD5" w:rsidRDefault="00626CD5" w:rsidP="00626CD5">
      <w:pPr>
        <w:numPr>
          <w:ilvl w:val="2"/>
          <w:numId w:val="190"/>
        </w:numPr>
        <w:suppressAutoHyphens w:val="0"/>
        <w:autoSpaceDN/>
        <w:spacing w:before="100" w:beforeAutospacing="1" w:after="100" w:afterAutospacing="1" w:line="240" w:lineRule="auto"/>
      </w:pPr>
      <w:r>
        <w:rPr>
          <w:rStyle w:val="mop"/>
        </w:rPr>
        <w:t>log</w:t>
      </w:r>
      <w:r>
        <w:t xml:space="preserve"> denotes the natural logarithm.</w:t>
      </w:r>
    </w:p>
    <w:p w14:paraId="3CF7503E" w14:textId="77777777" w:rsidR="00626CD5" w:rsidRDefault="00626CD5" w:rsidP="00626CD5">
      <w:pPr>
        <w:numPr>
          <w:ilvl w:val="2"/>
          <w:numId w:val="190"/>
        </w:numPr>
        <w:suppressAutoHyphens w:val="0"/>
        <w:autoSpaceDN/>
        <w:spacing w:before="100" w:beforeAutospacing="1" w:after="100" w:afterAutospacing="1" w:line="240" w:lineRule="auto"/>
      </w:pPr>
      <w:r>
        <w:t>The loss penalizes predictions that are far from the actual class label.</w:t>
      </w:r>
    </w:p>
    <w:p w14:paraId="76CE3F73" w14:textId="77777777" w:rsidR="00626CD5" w:rsidRDefault="00626CD5" w:rsidP="00626CD5">
      <w:pPr>
        <w:pStyle w:val="NormalWeb"/>
        <w:numPr>
          <w:ilvl w:val="0"/>
          <w:numId w:val="190"/>
        </w:numPr>
        <w:suppressAutoHyphens w:val="0"/>
        <w:autoSpaceDN/>
        <w:spacing w:beforeAutospacing="1" w:afterAutospacing="1"/>
      </w:pPr>
      <w:r>
        <w:rPr>
          <w:rStyle w:val="Strong"/>
        </w:rPr>
        <w:t>Multi-class Classification</w:t>
      </w:r>
      <w:r>
        <w:t>:</w:t>
      </w:r>
    </w:p>
    <w:p w14:paraId="61651251" w14:textId="076C5B50" w:rsidR="00626CD5" w:rsidRDefault="00626CD5" w:rsidP="00626CD5">
      <w:pPr>
        <w:numPr>
          <w:ilvl w:val="1"/>
          <w:numId w:val="190"/>
        </w:numPr>
        <w:suppressAutoHyphens w:val="0"/>
        <w:autoSpaceDN/>
        <w:spacing w:before="100" w:beforeAutospacing="1" w:after="100" w:afterAutospacing="1" w:line="240" w:lineRule="auto"/>
      </w:pPr>
      <w:r>
        <w:t xml:space="preserve">For multi-class classification tasks with </w:t>
      </w:r>
      <w:r>
        <w:rPr>
          <w:rStyle w:val="mord"/>
        </w:rPr>
        <w:t>K</w:t>
      </w:r>
      <w:r>
        <w:t xml:space="preserve"> classes, where </w:t>
      </w:r>
      <w:r>
        <w:rPr>
          <w:rStyle w:val="mord"/>
        </w:rPr>
        <w:t>y</w:t>
      </w:r>
      <w:r>
        <w:t xml:space="preserve"> is a one-hot encoded vector indicating the true class: </w:t>
      </w:r>
      <w:r>
        <w:rPr>
          <w:rStyle w:val="katex-mathml"/>
        </w:rPr>
        <w:t>Cross-Entropy Loss=−∑k=1Kyklog(pk)</w:t>
      </w:r>
    </w:p>
    <w:p w14:paraId="7D7C8ADC" w14:textId="3F33ABB4" w:rsidR="00626CD5" w:rsidRDefault="00626CD5" w:rsidP="00626CD5">
      <w:pPr>
        <w:numPr>
          <w:ilvl w:val="2"/>
          <w:numId w:val="190"/>
        </w:numPr>
        <w:suppressAutoHyphens w:val="0"/>
        <w:autoSpaceDN/>
        <w:spacing w:before="100" w:beforeAutospacing="1" w:after="100" w:afterAutospacing="1" w:line="240" w:lineRule="auto"/>
      </w:pPr>
      <w:r>
        <w:rPr>
          <w:rStyle w:val="mord"/>
        </w:rPr>
        <w:t>pk</w:t>
      </w:r>
      <w:r>
        <w:rPr>
          <w:rStyle w:val="vlist-s"/>
        </w:rPr>
        <w:t>​</w:t>
      </w:r>
      <w:r>
        <w:t xml:space="preserve"> is the predicted probability that the instance belongs to class </w:t>
      </w:r>
      <w:r>
        <w:rPr>
          <w:rStyle w:val="mord"/>
        </w:rPr>
        <w:t>k</w:t>
      </w:r>
      <w:r>
        <w:t>.</w:t>
      </w:r>
    </w:p>
    <w:p w14:paraId="2DE8072B" w14:textId="391A3AE2" w:rsidR="00626CD5" w:rsidRDefault="00626CD5" w:rsidP="00626CD5">
      <w:pPr>
        <w:numPr>
          <w:ilvl w:val="2"/>
          <w:numId w:val="190"/>
        </w:numPr>
        <w:suppressAutoHyphens w:val="0"/>
        <w:autoSpaceDN/>
        <w:spacing w:before="100" w:beforeAutospacing="1" w:after="100" w:afterAutospacing="1" w:line="240" w:lineRule="auto"/>
      </w:pPr>
      <w:r>
        <w:rPr>
          <w:rStyle w:val="mord"/>
        </w:rPr>
        <w:t>yk</w:t>
      </w:r>
      <w:r>
        <w:rPr>
          <w:rStyle w:val="vlist-s"/>
        </w:rPr>
        <w:t>​</w:t>
      </w:r>
      <w:r>
        <w:t xml:space="preserve"> is 1 if the true label is </w:t>
      </w:r>
      <w:r>
        <w:rPr>
          <w:rStyle w:val="mord"/>
        </w:rPr>
        <w:t>k</w:t>
      </w:r>
      <w:r>
        <w:t>, and 0 otherwise.</w:t>
      </w:r>
    </w:p>
    <w:p w14:paraId="3967D02B" w14:textId="77777777" w:rsidR="00626CD5" w:rsidRDefault="00626CD5" w:rsidP="00626CD5">
      <w:pPr>
        <w:pStyle w:val="Heading3"/>
      </w:pPr>
      <w:r>
        <w:t>Use in Classification Tasks:</w:t>
      </w:r>
    </w:p>
    <w:p w14:paraId="5EA9C967" w14:textId="77777777" w:rsidR="00626CD5" w:rsidRDefault="00626CD5" w:rsidP="00626CD5">
      <w:pPr>
        <w:pStyle w:val="NormalWeb"/>
        <w:numPr>
          <w:ilvl w:val="0"/>
          <w:numId w:val="191"/>
        </w:numPr>
        <w:suppressAutoHyphens w:val="0"/>
        <w:autoSpaceDN/>
        <w:spacing w:beforeAutospacing="1" w:afterAutospacing="1"/>
      </w:pPr>
      <w:r>
        <w:rPr>
          <w:rStyle w:val="Strong"/>
        </w:rPr>
        <w:t>Loss Calculation</w:t>
      </w:r>
      <w:r>
        <w:t>: Cross-entropy loss calculates the difference between the predicted probability distribution (output of the model) and the actual distribution (ground truth labels).</w:t>
      </w:r>
    </w:p>
    <w:p w14:paraId="32A04EB5" w14:textId="77777777" w:rsidR="00626CD5" w:rsidRDefault="00626CD5" w:rsidP="00626CD5">
      <w:pPr>
        <w:pStyle w:val="NormalWeb"/>
        <w:numPr>
          <w:ilvl w:val="0"/>
          <w:numId w:val="191"/>
        </w:numPr>
        <w:suppressAutoHyphens w:val="0"/>
        <w:autoSpaceDN/>
        <w:spacing w:beforeAutospacing="1" w:afterAutospacing="1"/>
      </w:pPr>
      <w:r>
        <w:rPr>
          <w:rStyle w:val="Strong"/>
        </w:rPr>
        <w:lastRenderedPageBreak/>
        <w:t>Gradient Descent</w:t>
      </w:r>
      <w:r>
        <w:t>: In training a classification model, the goal is to minimize the cross-entropy loss using optimization algorithms like gradient descent. The gradients of the loss function with respect to the model parameters guide the update process during training.</w:t>
      </w:r>
    </w:p>
    <w:p w14:paraId="4AF84ADF" w14:textId="77777777" w:rsidR="00626CD5" w:rsidRDefault="00626CD5" w:rsidP="00626CD5">
      <w:pPr>
        <w:pStyle w:val="NormalWeb"/>
        <w:numPr>
          <w:ilvl w:val="0"/>
          <w:numId w:val="191"/>
        </w:numPr>
        <w:suppressAutoHyphens w:val="0"/>
        <w:autoSpaceDN/>
        <w:spacing w:beforeAutospacing="1" w:afterAutospacing="1"/>
      </w:pPr>
      <w:r>
        <w:rPr>
          <w:rStyle w:val="Strong"/>
        </w:rPr>
        <w:t>Probabilistic Interpretation</w:t>
      </w:r>
      <w:r>
        <w:t>: The use of cross-entropy loss is motivated by its ability to measure how well the predicted probabilities match the true probabilities of the classes. Models that output probabilities (e.g., logistic regression, neural networks with softmax output) can directly optimize cross-entropy loss to improve their classification performance.</w:t>
      </w:r>
    </w:p>
    <w:p w14:paraId="325D340A" w14:textId="77777777" w:rsidR="00626CD5" w:rsidRDefault="00626CD5" w:rsidP="00626CD5">
      <w:pPr>
        <w:pStyle w:val="Heading3"/>
      </w:pPr>
      <w:r>
        <w:t>Properties and Considerations:</w:t>
      </w:r>
    </w:p>
    <w:p w14:paraId="3CA2341B" w14:textId="77777777" w:rsidR="00626CD5" w:rsidRDefault="00626CD5" w:rsidP="00626CD5">
      <w:pPr>
        <w:pStyle w:val="NormalWeb"/>
        <w:numPr>
          <w:ilvl w:val="0"/>
          <w:numId w:val="192"/>
        </w:numPr>
        <w:suppressAutoHyphens w:val="0"/>
        <w:autoSpaceDN/>
        <w:spacing w:beforeAutospacing="1" w:afterAutospacing="1"/>
      </w:pPr>
      <w:r>
        <w:rPr>
          <w:rStyle w:val="Strong"/>
        </w:rPr>
        <w:t>Differentiability</w:t>
      </w:r>
      <w:r>
        <w:t>: Cross-entropy loss is differentiable with respect to the predicted probabilities, allowing for gradient-based optimization methods.</w:t>
      </w:r>
    </w:p>
    <w:p w14:paraId="35B5CCCC" w14:textId="77777777" w:rsidR="00626CD5" w:rsidRDefault="00626CD5" w:rsidP="00626CD5">
      <w:pPr>
        <w:pStyle w:val="NormalWeb"/>
        <w:numPr>
          <w:ilvl w:val="0"/>
          <w:numId w:val="192"/>
        </w:numPr>
        <w:suppressAutoHyphens w:val="0"/>
        <w:autoSpaceDN/>
        <w:spacing w:beforeAutospacing="1" w:afterAutospacing="1"/>
      </w:pPr>
      <w:r>
        <w:rPr>
          <w:rStyle w:val="Strong"/>
        </w:rPr>
        <w:t>Probabilistic Nature</w:t>
      </w:r>
      <w:r>
        <w:t>: It encourages the model to output high probabilities for the correct class and low probabilities for incorrect classes, aligning with the probabilistic interpretation of classification.</w:t>
      </w:r>
    </w:p>
    <w:p w14:paraId="1A7E718C" w14:textId="77777777" w:rsidR="00626CD5" w:rsidRDefault="00626CD5" w:rsidP="00626CD5">
      <w:pPr>
        <w:pStyle w:val="NormalWeb"/>
        <w:numPr>
          <w:ilvl w:val="0"/>
          <w:numId w:val="192"/>
        </w:numPr>
        <w:suppressAutoHyphens w:val="0"/>
        <w:autoSpaceDN/>
        <w:spacing w:beforeAutospacing="1" w:afterAutospacing="1"/>
      </w:pPr>
      <w:r>
        <w:rPr>
          <w:rStyle w:val="Strong"/>
        </w:rPr>
        <w:t>Overfitting</w:t>
      </w:r>
      <w:r>
        <w:t>: Minimizing cross-entropy loss helps in reducing overfitting by penalizing predictions that are confident but wrong, thus improving the model's generalization ability.</w:t>
      </w:r>
    </w:p>
    <w:p w14:paraId="7FD6CD9D" w14:textId="77777777" w:rsidR="00626CD5" w:rsidRDefault="00626CD5" w:rsidP="00626CD5">
      <w:pPr>
        <w:pStyle w:val="Heading3"/>
      </w:pPr>
      <w:r>
        <w:t>Practical Applications:</w:t>
      </w:r>
    </w:p>
    <w:p w14:paraId="6E9B045B" w14:textId="77777777" w:rsidR="00626CD5" w:rsidRDefault="00626CD5" w:rsidP="00626CD5">
      <w:pPr>
        <w:pStyle w:val="NormalWeb"/>
        <w:numPr>
          <w:ilvl w:val="0"/>
          <w:numId w:val="193"/>
        </w:numPr>
        <w:suppressAutoHyphens w:val="0"/>
        <w:autoSpaceDN/>
        <w:spacing w:beforeAutospacing="1" w:afterAutospacing="1"/>
      </w:pPr>
      <w:r>
        <w:t>Cross-entropy loss is widely used in various machine learning models for classification tasks, including logistic regression, neural networks (especially those using softmax activation in the output layer), and gradient boosting machines.</w:t>
      </w:r>
    </w:p>
    <w:p w14:paraId="4C030EDE" w14:textId="77777777" w:rsidR="00626CD5" w:rsidRDefault="00626CD5" w:rsidP="00626CD5">
      <w:pPr>
        <w:pStyle w:val="NormalWeb"/>
        <w:numPr>
          <w:ilvl w:val="0"/>
          <w:numId w:val="193"/>
        </w:numPr>
        <w:suppressAutoHyphens w:val="0"/>
        <w:autoSpaceDN/>
        <w:spacing w:beforeAutospacing="1" w:afterAutospacing="1"/>
      </w:pPr>
      <w:r>
        <w:t>It serves as a standard loss function in many machine learning frameworks and libraries due to its effectiveness in training models to output calibrated probability distributions.</w:t>
      </w:r>
    </w:p>
    <w:p w14:paraId="2C5E4593" w14:textId="77777777" w:rsidR="00626CD5" w:rsidRDefault="00626CD5" w:rsidP="00626CD5">
      <w:pPr>
        <w:pStyle w:val="NormalWeb"/>
      </w:pPr>
      <w:r>
        <w:t>In summary, cross-entropy loss plays a fundamental role in classification tasks by quantifying the discrepancy between predicted and actual class probabilities. Its probabilistic interpretation and differentiability make it well-suited for optimizing models that output class probabilities, facilitating accurate and calibrated predictions in classification problems.</w:t>
      </w:r>
    </w:p>
    <w:p w14:paraId="673B355A" w14:textId="77777777" w:rsidR="00626CD5" w:rsidRDefault="00626CD5" w:rsidP="00626CD5">
      <w:pPr>
        <w:pStyle w:val="NormalWeb"/>
      </w:pPr>
    </w:p>
    <w:p w14:paraId="2BF74A3A" w14:textId="77777777" w:rsidR="00626CD5" w:rsidRDefault="00626CD5" w:rsidP="00626CD5">
      <w:pPr>
        <w:pStyle w:val="NormalWeb"/>
      </w:pPr>
    </w:p>
    <w:p w14:paraId="6E6CF94B" w14:textId="77777777" w:rsidR="00626CD5" w:rsidRDefault="00626CD5" w:rsidP="00626CD5">
      <w:pPr>
        <w:pStyle w:val="NormalWeb"/>
      </w:pPr>
    </w:p>
    <w:p w14:paraId="76CF8098" w14:textId="5572DDD2" w:rsidR="00626CD5" w:rsidRDefault="00626CD5" w:rsidP="00626CD5">
      <w:pPr>
        <w:pStyle w:val="NormalWeb"/>
        <w:rPr>
          <w:b/>
          <w:bCs/>
          <w:sz w:val="32"/>
          <w:szCs w:val="32"/>
        </w:rPr>
      </w:pPr>
      <w:r w:rsidRPr="00626CD5">
        <w:rPr>
          <w:b/>
          <w:bCs/>
          <w:sz w:val="32"/>
          <w:szCs w:val="32"/>
        </w:rPr>
        <w:t>Q- 46.</w:t>
      </w:r>
      <w:r>
        <w:rPr>
          <w:b/>
          <w:bCs/>
          <w:sz w:val="32"/>
          <w:szCs w:val="32"/>
        </w:rPr>
        <w:t xml:space="preserve"> </w:t>
      </w:r>
      <w:r w:rsidRPr="00626CD5">
        <w:rPr>
          <w:b/>
          <w:bCs/>
          <w:sz w:val="32"/>
          <w:szCs w:val="32"/>
        </w:rPr>
        <w:t>What is the difference between batch learning and online learning</w:t>
      </w:r>
      <w:r>
        <w:rPr>
          <w:b/>
          <w:bCs/>
          <w:sz w:val="32"/>
          <w:szCs w:val="32"/>
        </w:rPr>
        <w:t>?</w:t>
      </w:r>
    </w:p>
    <w:p w14:paraId="083E6651" w14:textId="77777777" w:rsidR="00626CD5" w:rsidRDefault="00626CD5" w:rsidP="00626CD5">
      <w:pPr>
        <w:pStyle w:val="NormalWeb"/>
      </w:pPr>
      <w:r>
        <w:rPr>
          <w:b/>
          <w:bCs/>
          <w:sz w:val="32"/>
          <w:szCs w:val="32"/>
        </w:rPr>
        <w:t xml:space="preserve">Ans. </w:t>
      </w:r>
      <w:r>
        <w:t>Batch learning and online learning are two distinct approaches to training machine learning models, differing primarily in how they handle data and update model parameters over time.</w:t>
      </w:r>
    </w:p>
    <w:p w14:paraId="5CE7ECB1" w14:textId="77777777" w:rsidR="00626CD5" w:rsidRDefault="00626CD5" w:rsidP="00626CD5">
      <w:pPr>
        <w:pStyle w:val="Heading3"/>
      </w:pPr>
      <w:r>
        <w:t>Batch Learning:</w:t>
      </w:r>
    </w:p>
    <w:p w14:paraId="48703624" w14:textId="77777777" w:rsidR="00626CD5" w:rsidRDefault="00626CD5" w:rsidP="00626CD5">
      <w:pPr>
        <w:pStyle w:val="NormalWeb"/>
        <w:numPr>
          <w:ilvl w:val="0"/>
          <w:numId w:val="194"/>
        </w:numPr>
        <w:suppressAutoHyphens w:val="0"/>
        <w:autoSpaceDN/>
        <w:spacing w:beforeAutospacing="1" w:afterAutospacing="1"/>
      </w:pPr>
      <w:r>
        <w:rPr>
          <w:rStyle w:val="Strong"/>
        </w:rPr>
        <w:t>Data Handling</w:t>
      </w:r>
      <w:r>
        <w:t>:</w:t>
      </w:r>
    </w:p>
    <w:p w14:paraId="13D9D5E0" w14:textId="77777777" w:rsidR="00626CD5" w:rsidRDefault="00626CD5" w:rsidP="00626CD5">
      <w:pPr>
        <w:numPr>
          <w:ilvl w:val="1"/>
          <w:numId w:val="194"/>
        </w:numPr>
        <w:suppressAutoHyphens w:val="0"/>
        <w:autoSpaceDN/>
        <w:spacing w:before="100" w:beforeAutospacing="1" w:after="100" w:afterAutospacing="1" w:line="240" w:lineRule="auto"/>
      </w:pPr>
      <w:r>
        <w:rPr>
          <w:rStyle w:val="Strong"/>
        </w:rPr>
        <w:lastRenderedPageBreak/>
        <w:t>Entire Dataset</w:t>
      </w:r>
      <w:r>
        <w:t>: Batch learning processes the entire dataset (batch) at once during the training phase. It computes the gradients based on all available data points and updates the model parameters accordingly.</w:t>
      </w:r>
    </w:p>
    <w:p w14:paraId="26EEC134" w14:textId="77777777" w:rsidR="00626CD5" w:rsidRDefault="00626CD5" w:rsidP="00626CD5">
      <w:pPr>
        <w:pStyle w:val="NormalWeb"/>
        <w:numPr>
          <w:ilvl w:val="0"/>
          <w:numId w:val="194"/>
        </w:numPr>
        <w:suppressAutoHyphens w:val="0"/>
        <w:autoSpaceDN/>
        <w:spacing w:beforeAutospacing="1" w:afterAutospacing="1"/>
      </w:pPr>
      <w:r>
        <w:rPr>
          <w:rStyle w:val="Strong"/>
        </w:rPr>
        <w:t>Model Update</w:t>
      </w:r>
      <w:r>
        <w:t>:</w:t>
      </w:r>
    </w:p>
    <w:p w14:paraId="30769EAA" w14:textId="77777777" w:rsidR="00626CD5" w:rsidRDefault="00626CD5" w:rsidP="00626CD5">
      <w:pPr>
        <w:numPr>
          <w:ilvl w:val="1"/>
          <w:numId w:val="194"/>
        </w:numPr>
        <w:suppressAutoHyphens w:val="0"/>
        <w:autoSpaceDN/>
        <w:spacing w:before="100" w:beforeAutospacing="1" w:after="100" w:afterAutospacing="1" w:line="240" w:lineRule="auto"/>
      </w:pPr>
      <w:r>
        <w:rPr>
          <w:rStyle w:val="Strong"/>
        </w:rPr>
        <w:t>Periodic Updates</w:t>
      </w:r>
      <w:r>
        <w:t>: Model parameters are updated after processing the entire dataset or a large batch of data. The updates are typically performed in epochs, where each epoch consists of one pass through the entire dataset.</w:t>
      </w:r>
    </w:p>
    <w:p w14:paraId="51B1B121" w14:textId="77777777" w:rsidR="00626CD5" w:rsidRDefault="00626CD5" w:rsidP="00626CD5">
      <w:pPr>
        <w:pStyle w:val="NormalWeb"/>
        <w:numPr>
          <w:ilvl w:val="0"/>
          <w:numId w:val="194"/>
        </w:numPr>
        <w:suppressAutoHyphens w:val="0"/>
        <w:autoSpaceDN/>
        <w:spacing w:beforeAutospacing="1" w:afterAutospacing="1"/>
      </w:pPr>
      <w:r>
        <w:rPr>
          <w:rStyle w:val="Strong"/>
        </w:rPr>
        <w:t>Memory and Computation</w:t>
      </w:r>
      <w:r>
        <w:t>:</w:t>
      </w:r>
    </w:p>
    <w:p w14:paraId="28E522DF" w14:textId="77777777" w:rsidR="00626CD5" w:rsidRDefault="00626CD5" w:rsidP="00626CD5">
      <w:pPr>
        <w:numPr>
          <w:ilvl w:val="1"/>
          <w:numId w:val="194"/>
        </w:numPr>
        <w:suppressAutoHyphens w:val="0"/>
        <w:autoSpaceDN/>
        <w:spacing w:before="100" w:beforeAutospacing="1" w:after="100" w:afterAutospacing="1" w:line="240" w:lineRule="auto"/>
      </w:pPr>
      <w:r>
        <w:rPr>
          <w:rStyle w:val="Strong"/>
        </w:rPr>
        <w:t>High Resource Requirement</w:t>
      </w:r>
      <w:r>
        <w:t>: Batch learning requires sufficient memory and computational resources to handle and process the entire dataset simultaneously. This can be challenging for large datasets or real-time applications.</w:t>
      </w:r>
    </w:p>
    <w:p w14:paraId="79777D5B" w14:textId="77777777" w:rsidR="00626CD5" w:rsidRDefault="00626CD5" w:rsidP="00626CD5">
      <w:pPr>
        <w:pStyle w:val="NormalWeb"/>
        <w:numPr>
          <w:ilvl w:val="0"/>
          <w:numId w:val="194"/>
        </w:numPr>
        <w:suppressAutoHyphens w:val="0"/>
        <w:autoSpaceDN/>
        <w:spacing w:beforeAutospacing="1" w:afterAutospacing="1"/>
      </w:pPr>
      <w:r>
        <w:rPr>
          <w:rStyle w:val="Strong"/>
        </w:rPr>
        <w:t>Examples</w:t>
      </w:r>
      <w:r>
        <w:t>:</w:t>
      </w:r>
    </w:p>
    <w:p w14:paraId="7810FCAC" w14:textId="77777777" w:rsidR="00626CD5" w:rsidRDefault="00626CD5" w:rsidP="00626CD5">
      <w:pPr>
        <w:numPr>
          <w:ilvl w:val="1"/>
          <w:numId w:val="194"/>
        </w:numPr>
        <w:suppressAutoHyphens w:val="0"/>
        <w:autoSpaceDN/>
        <w:spacing w:before="100" w:beforeAutospacing="1" w:after="100" w:afterAutospacing="1" w:line="240" w:lineRule="auto"/>
      </w:pPr>
      <w:r>
        <w:t>Traditional machine learning algorithms like linear regression, support vector machines (SVMs), and decision trees are often trained using batch learning approaches.</w:t>
      </w:r>
    </w:p>
    <w:p w14:paraId="3EBA52FD" w14:textId="77777777" w:rsidR="00626CD5" w:rsidRDefault="00626CD5" w:rsidP="00626CD5">
      <w:pPr>
        <w:pStyle w:val="Heading3"/>
      </w:pPr>
      <w:r>
        <w:t>Online Learning:</w:t>
      </w:r>
    </w:p>
    <w:p w14:paraId="0D0E7B2C" w14:textId="77777777" w:rsidR="00626CD5" w:rsidRDefault="00626CD5" w:rsidP="00626CD5">
      <w:pPr>
        <w:pStyle w:val="NormalWeb"/>
        <w:numPr>
          <w:ilvl w:val="0"/>
          <w:numId w:val="195"/>
        </w:numPr>
        <w:suppressAutoHyphens w:val="0"/>
        <w:autoSpaceDN/>
        <w:spacing w:beforeAutospacing="1" w:afterAutospacing="1"/>
      </w:pPr>
      <w:r>
        <w:rPr>
          <w:rStyle w:val="Strong"/>
        </w:rPr>
        <w:t>Data Handling</w:t>
      </w:r>
      <w:r>
        <w:t>:</w:t>
      </w:r>
    </w:p>
    <w:p w14:paraId="7F97F07E" w14:textId="77777777" w:rsidR="00626CD5" w:rsidRDefault="00626CD5" w:rsidP="00626CD5">
      <w:pPr>
        <w:numPr>
          <w:ilvl w:val="1"/>
          <w:numId w:val="195"/>
        </w:numPr>
        <w:suppressAutoHyphens w:val="0"/>
        <w:autoSpaceDN/>
        <w:spacing w:before="100" w:beforeAutospacing="1" w:after="100" w:afterAutospacing="1" w:line="240" w:lineRule="auto"/>
      </w:pPr>
      <w:r>
        <w:rPr>
          <w:rStyle w:val="Strong"/>
        </w:rPr>
        <w:t>Sequential Processing</w:t>
      </w:r>
      <w:r>
        <w:t>: Online learning, also known as incremental learning or streaming learning, processes data sequentially, one data point (or small mini-batch) at a time.</w:t>
      </w:r>
    </w:p>
    <w:p w14:paraId="02F203BE" w14:textId="77777777" w:rsidR="00626CD5" w:rsidRDefault="00626CD5" w:rsidP="00626CD5">
      <w:pPr>
        <w:pStyle w:val="NormalWeb"/>
        <w:numPr>
          <w:ilvl w:val="0"/>
          <w:numId w:val="195"/>
        </w:numPr>
        <w:suppressAutoHyphens w:val="0"/>
        <w:autoSpaceDN/>
        <w:spacing w:beforeAutospacing="1" w:afterAutospacing="1"/>
      </w:pPr>
      <w:r>
        <w:rPr>
          <w:rStyle w:val="Strong"/>
        </w:rPr>
        <w:t>Model Update</w:t>
      </w:r>
      <w:r>
        <w:t>:</w:t>
      </w:r>
    </w:p>
    <w:p w14:paraId="19864E24" w14:textId="77777777" w:rsidR="00626CD5" w:rsidRDefault="00626CD5" w:rsidP="00626CD5">
      <w:pPr>
        <w:numPr>
          <w:ilvl w:val="1"/>
          <w:numId w:val="195"/>
        </w:numPr>
        <w:suppressAutoHyphens w:val="0"/>
        <w:autoSpaceDN/>
        <w:spacing w:before="100" w:beforeAutospacing="1" w:after="100" w:afterAutospacing="1" w:line="240" w:lineRule="auto"/>
      </w:pPr>
      <w:r>
        <w:rPr>
          <w:rStyle w:val="Strong"/>
        </w:rPr>
        <w:t>Continuous Updates</w:t>
      </w:r>
      <w:r>
        <w:t>: Model parameters are updated continuously or periodically after each new data point or mini-batch. The model adapts and learns incrementally as new data becomes available.</w:t>
      </w:r>
    </w:p>
    <w:p w14:paraId="507084CF" w14:textId="77777777" w:rsidR="00626CD5" w:rsidRDefault="00626CD5" w:rsidP="00626CD5">
      <w:pPr>
        <w:pStyle w:val="NormalWeb"/>
        <w:numPr>
          <w:ilvl w:val="0"/>
          <w:numId w:val="195"/>
        </w:numPr>
        <w:suppressAutoHyphens w:val="0"/>
        <w:autoSpaceDN/>
        <w:spacing w:beforeAutospacing="1" w:afterAutospacing="1"/>
      </w:pPr>
      <w:r>
        <w:rPr>
          <w:rStyle w:val="Strong"/>
        </w:rPr>
        <w:t>Memory and Computation</w:t>
      </w:r>
      <w:r>
        <w:t>:</w:t>
      </w:r>
    </w:p>
    <w:p w14:paraId="07A3DFDB" w14:textId="77777777" w:rsidR="00626CD5" w:rsidRDefault="00626CD5" w:rsidP="00626CD5">
      <w:pPr>
        <w:numPr>
          <w:ilvl w:val="1"/>
          <w:numId w:val="195"/>
        </w:numPr>
        <w:suppressAutoHyphens w:val="0"/>
        <w:autoSpaceDN/>
        <w:spacing w:before="100" w:beforeAutospacing="1" w:after="100" w:afterAutospacing="1" w:line="240" w:lineRule="auto"/>
      </w:pPr>
      <w:r>
        <w:rPr>
          <w:rStyle w:val="Strong"/>
        </w:rPr>
        <w:t>Lower Resource Requirement</w:t>
      </w:r>
      <w:r>
        <w:t>: Online learning requires less memory and computational resources compared to batch learning because it operates on a subset of data at any given time.</w:t>
      </w:r>
    </w:p>
    <w:p w14:paraId="34CF8231" w14:textId="77777777" w:rsidR="00626CD5" w:rsidRDefault="00626CD5" w:rsidP="00626CD5">
      <w:pPr>
        <w:pStyle w:val="NormalWeb"/>
        <w:numPr>
          <w:ilvl w:val="0"/>
          <w:numId w:val="195"/>
        </w:numPr>
        <w:suppressAutoHyphens w:val="0"/>
        <w:autoSpaceDN/>
        <w:spacing w:beforeAutospacing="1" w:afterAutospacing="1"/>
      </w:pPr>
      <w:r>
        <w:rPr>
          <w:rStyle w:val="Strong"/>
        </w:rPr>
        <w:t>Examples</w:t>
      </w:r>
      <w:r>
        <w:t>:</w:t>
      </w:r>
    </w:p>
    <w:p w14:paraId="17C25D08" w14:textId="77777777" w:rsidR="00626CD5" w:rsidRDefault="00626CD5" w:rsidP="00626CD5">
      <w:pPr>
        <w:numPr>
          <w:ilvl w:val="1"/>
          <w:numId w:val="195"/>
        </w:numPr>
        <w:suppressAutoHyphens w:val="0"/>
        <w:autoSpaceDN/>
        <w:spacing w:before="100" w:beforeAutospacing="1" w:after="100" w:afterAutospacing="1" w:line="240" w:lineRule="auto"/>
      </w:pPr>
      <w:r>
        <w:t>Applications where data streams continuously and models need to be updated in real-time benefit from online learning. Examples include online recommendation systems, fraud detection, and real-time predictive analytics.</w:t>
      </w:r>
    </w:p>
    <w:p w14:paraId="1677BD79" w14:textId="77777777" w:rsidR="00626CD5" w:rsidRDefault="00626CD5" w:rsidP="00626CD5">
      <w:pPr>
        <w:pStyle w:val="Heading3"/>
      </w:pPr>
      <w:r>
        <w:t>Key Differences:</w:t>
      </w:r>
    </w:p>
    <w:p w14:paraId="0AAC7BF7" w14:textId="77777777" w:rsidR="00626CD5" w:rsidRDefault="00626CD5" w:rsidP="00626CD5">
      <w:pPr>
        <w:pStyle w:val="NormalWeb"/>
        <w:numPr>
          <w:ilvl w:val="0"/>
          <w:numId w:val="196"/>
        </w:numPr>
        <w:suppressAutoHyphens w:val="0"/>
        <w:autoSpaceDN/>
        <w:spacing w:beforeAutospacing="1" w:afterAutospacing="1"/>
      </w:pPr>
      <w:r>
        <w:rPr>
          <w:rStyle w:val="Strong"/>
        </w:rPr>
        <w:t>Data Processing</w:t>
      </w:r>
      <w:r>
        <w:t>: Batch learning processes data in large chunks or batches, whereas online learning processes data sequentially, adapting to new information over time.</w:t>
      </w:r>
    </w:p>
    <w:p w14:paraId="161C5E44" w14:textId="77777777" w:rsidR="00626CD5" w:rsidRDefault="00626CD5" w:rsidP="00626CD5">
      <w:pPr>
        <w:pStyle w:val="NormalWeb"/>
        <w:numPr>
          <w:ilvl w:val="0"/>
          <w:numId w:val="196"/>
        </w:numPr>
        <w:suppressAutoHyphens w:val="0"/>
        <w:autoSpaceDN/>
        <w:spacing w:beforeAutospacing="1" w:afterAutospacing="1"/>
      </w:pPr>
      <w:r>
        <w:rPr>
          <w:rStyle w:val="Strong"/>
        </w:rPr>
        <w:t>Model Updates</w:t>
      </w:r>
      <w:r>
        <w:t>: Batch learning updates model parameters periodically after processing the entire dataset, whereas online learning updates parameters continuously or after each data point/mini-batch.</w:t>
      </w:r>
    </w:p>
    <w:p w14:paraId="59591EA2" w14:textId="77777777" w:rsidR="00626CD5" w:rsidRDefault="00626CD5" w:rsidP="00626CD5">
      <w:pPr>
        <w:pStyle w:val="NormalWeb"/>
        <w:numPr>
          <w:ilvl w:val="0"/>
          <w:numId w:val="196"/>
        </w:numPr>
        <w:suppressAutoHyphens w:val="0"/>
        <w:autoSpaceDN/>
        <w:spacing w:beforeAutospacing="1" w:afterAutospacing="1"/>
      </w:pPr>
      <w:r>
        <w:rPr>
          <w:rStyle w:val="Strong"/>
        </w:rPr>
        <w:t>Resource Requirements</w:t>
      </w:r>
      <w:r>
        <w:t>: Batch learning typically requires more memory and computational resources upfront due to processing the entire dataset, while online learning is more resource-efficient and suitable for streaming data scenarios.</w:t>
      </w:r>
    </w:p>
    <w:p w14:paraId="4AF91514" w14:textId="77777777" w:rsidR="00626CD5" w:rsidRDefault="00626CD5" w:rsidP="00626CD5">
      <w:pPr>
        <w:pStyle w:val="NormalWeb"/>
        <w:numPr>
          <w:ilvl w:val="0"/>
          <w:numId w:val="196"/>
        </w:numPr>
        <w:suppressAutoHyphens w:val="0"/>
        <w:autoSpaceDN/>
        <w:spacing w:beforeAutospacing="1" w:afterAutospacing="1"/>
      </w:pPr>
      <w:r>
        <w:rPr>
          <w:rStyle w:val="Strong"/>
        </w:rPr>
        <w:t>Application Scenarios</w:t>
      </w:r>
      <w:r>
        <w:t>: Batch learning is suitable for offline scenarios where all data is available upfront and can be processed in batches, while online learning is ideal for real-time applications where data arrives continuously and decisions need to be made incrementally.</w:t>
      </w:r>
    </w:p>
    <w:p w14:paraId="50AA6D24" w14:textId="77777777" w:rsidR="00626CD5" w:rsidRDefault="00626CD5" w:rsidP="00626CD5">
      <w:pPr>
        <w:pStyle w:val="NormalWeb"/>
      </w:pPr>
      <w:r>
        <w:lastRenderedPageBreak/>
        <w:t>In practice, the choice between batch learning and online learning depends on the specific characteristics of the data, the application requirements (such as real-time responsiveness), and the computational resources available for training and updating machine learning models.</w:t>
      </w:r>
    </w:p>
    <w:p w14:paraId="558AB457" w14:textId="3529E5DB" w:rsidR="00626CD5" w:rsidRDefault="00626CD5" w:rsidP="00626CD5">
      <w:pPr>
        <w:pStyle w:val="NormalWeb"/>
        <w:rPr>
          <w:b/>
          <w:bCs/>
          <w:sz w:val="32"/>
          <w:szCs w:val="32"/>
        </w:rPr>
      </w:pPr>
    </w:p>
    <w:p w14:paraId="4C0ABA61" w14:textId="3ADA0FE2" w:rsidR="00626CD5" w:rsidRDefault="00626CD5" w:rsidP="00626CD5">
      <w:pPr>
        <w:pStyle w:val="NormalWeb"/>
        <w:rPr>
          <w:b/>
          <w:bCs/>
          <w:sz w:val="32"/>
          <w:szCs w:val="32"/>
        </w:rPr>
      </w:pPr>
      <w:r>
        <w:rPr>
          <w:b/>
          <w:bCs/>
          <w:sz w:val="32"/>
          <w:szCs w:val="32"/>
        </w:rPr>
        <w:t xml:space="preserve">Q-47. </w:t>
      </w:r>
      <w:r w:rsidR="00846968" w:rsidRPr="00846968">
        <w:rPr>
          <w:b/>
          <w:bCs/>
          <w:sz w:val="32"/>
          <w:szCs w:val="32"/>
        </w:rPr>
        <w:t>Explain the concept of grid search and its use in hyperparameter tuning</w:t>
      </w:r>
      <w:r w:rsidR="00846968">
        <w:rPr>
          <w:b/>
          <w:bCs/>
          <w:sz w:val="32"/>
          <w:szCs w:val="32"/>
        </w:rPr>
        <w:t>.</w:t>
      </w:r>
    </w:p>
    <w:p w14:paraId="51EA4C12" w14:textId="77777777" w:rsidR="00846968" w:rsidRDefault="00846968" w:rsidP="00846968">
      <w:pPr>
        <w:pStyle w:val="NormalWeb"/>
      </w:pPr>
      <w:r>
        <w:rPr>
          <w:b/>
          <w:bCs/>
          <w:sz w:val="32"/>
          <w:szCs w:val="32"/>
        </w:rPr>
        <w:t xml:space="preserve">Ans. </w:t>
      </w:r>
      <w:r>
        <w:t>Grid search is a technique used for hyperparameter tuning in machine learning, where we systematically search through a manually specified subset of the hyperparameter space of a learning algorithm. It is called "grid" search because it evaluates all combinations of hyperparameter values in a grid-like fashion.</w:t>
      </w:r>
    </w:p>
    <w:p w14:paraId="24753AF6" w14:textId="77777777" w:rsidR="00846968" w:rsidRDefault="00846968" w:rsidP="00846968">
      <w:pPr>
        <w:pStyle w:val="Heading3"/>
      </w:pPr>
      <w:r>
        <w:t>Concept of Grid Search:</w:t>
      </w:r>
    </w:p>
    <w:p w14:paraId="4063C2D6" w14:textId="77777777" w:rsidR="00846968" w:rsidRDefault="00846968" w:rsidP="00846968">
      <w:pPr>
        <w:pStyle w:val="NormalWeb"/>
        <w:numPr>
          <w:ilvl w:val="0"/>
          <w:numId w:val="197"/>
        </w:numPr>
        <w:suppressAutoHyphens w:val="0"/>
        <w:autoSpaceDN/>
        <w:spacing w:beforeAutospacing="1" w:afterAutospacing="1"/>
      </w:pPr>
      <w:r>
        <w:rPr>
          <w:rStyle w:val="Strong"/>
        </w:rPr>
        <w:t>Hyperparameters</w:t>
      </w:r>
      <w:r>
        <w:t>:</w:t>
      </w:r>
    </w:p>
    <w:p w14:paraId="4E3672EB" w14:textId="77777777" w:rsidR="00846968" w:rsidRDefault="00846968" w:rsidP="00846968">
      <w:pPr>
        <w:numPr>
          <w:ilvl w:val="1"/>
          <w:numId w:val="197"/>
        </w:numPr>
        <w:suppressAutoHyphens w:val="0"/>
        <w:autoSpaceDN/>
        <w:spacing w:before="100" w:beforeAutospacing="1" w:after="100" w:afterAutospacing="1" w:line="240" w:lineRule="auto"/>
      </w:pPr>
      <w:r>
        <w:t>Hyperparameters are parameters that are set before the learning process begins. They are not directly learned from the data but are chosen based on heuristics, prior knowledge, or trial and error. Examples include the regularization parameter in logistic regression, the number of trees in a random forest, or the learning rate in a neural network.</w:t>
      </w:r>
    </w:p>
    <w:p w14:paraId="19E37FC9" w14:textId="77777777" w:rsidR="00846968" w:rsidRDefault="00846968" w:rsidP="00846968">
      <w:pPr>
        <w:pStyle w:val="NormalWeb"/>
        <w:numPr>
          <w:ilvl w:val="0"/>
          <w:numId w:val="197"/>
        </w:numPr>
        <w:suppressAutoHyphens w:val="0"/>
        <w:autoSpaceDN/>
        <w:spacing w:beforeAutospacing="1" w:afterAutospacing="1"/>
      </w:pPr>
      <w:r>
        <w:rPr>
          <w:rStyle w:val="Strong"/>
        </w:rPr>
        <w:t>Hyperparameter Tuning</w:t>
      </w:r>
      <w:r>
        <w:t>:</w:t>
      </w:r>
    </w:p>
    <w:p w14:paraId="47A9F066" w14:textId="77777777" w:rsidR="00846968" w:rsidRDefault="00846968" w:rsidP="00846968">
      <w:pPr>
        <w:numPr>
          <w:ilvl w:val="1"/>
          <w:numId w:val="197"/>
        </w:numPr>
        <w:suppressAutoHyphens w:val="0"/>
        <w:autoSpaceDN/>
        <w:spacing w:before="100" w:beforeAutospacing="1" w:after="100" w:afterAutospacing="1" w:line="240" w:lineRule="auto"/>
      </w:pPr>
      <w:r>
        <w:t>Hyperparameter tuning involves selecting the optimal values for these hyperparameters to maximize the performance of the model. Grid search systematically evaluates different combinations of hyperparameter values to find the combination that yields the best model performance.</w:t>
      </w:r>
    </w:p>
    <w:p w14:paraId="5D78639A" w14:textId="77777777" w:rsidR="00846968" w:rsidRDefault="00846968" w:rsidP="00846968">
      <w:pPr>
        <w:pStyle w:val="NormalWeb"/>
        <w:numPr>
          <w:ilvl w:val="0"/>
          <w:numId w:val="197"/>
        </w:numPr>
        <w:suppressAutoHyphens w:val="0"/>
        <w:autoSpaceDN/>
        <w:spacing w:beforeAutospacing="1" w:afterAutospacing="1"/>
      </w:pPr>
      <w:r>
        <w:rPr>
          <w:rStyle w:val="Strong"/>
        </w:rPr>
        <w:t>Grid Search Process</w:t>
      </w:r>
      <w:r>
        <w:t>:</w:t>
      </w:r>
    </w:p>
    <w:p w14:paraId="6E91F005" w14:textId="2A5B4703" w:rsidR="00846968" w:rsidRDefault="00846968" w:rsidP="00846968">
      <w:pPr>
        <w:pStyle w:val="NormalWeb"/>
        <w:numPr>
          <w:ilvl w:val="1"/>
          <w:numId w:val="197"/>
        </w:numPr>
        <w:suppressAutoHyphens w:val="0"/>
        <w:autoSpaceDN/>
        <w:spacing w:beforeAutospacing="1" w:afterAutospacing="1"/>
      </w:pPr>
      <w:r>
        <w:rPr>
          <w:rStyle w:val="Strong"/>
        </w:rPr>
        <w:t>Define Hyperparameter Grid</w:t>
      </w:r>
      <w:r>
        <w:t xml:space="preserve">: First, you define a grid of hyperparameter values to explore. For example, if you have two hyperparameters </w:t>
      </w:r>
      <w:r>
        <w:rPr>
          <w:rStyle w:val="katex-mathml"/>
        </w:rPr>
        <w:t>α\alpha</w:t>
      </w:r>
      <w:r>
        <w:rPr>
          <w:rStyle w:val="mord"/>
        </w:rPr>
        <w:t>α</w:t>
      </w:r>
      <w:r>
        <w:t xml:space="preserve"> and </w:t>
      </w:r>
      <w:r>
        <w:rPr>
          <w:rStyle w:val="katex-mathml"/>
        </w:rPr>
        <w:t>β\beta</w:t>
      </w:r>
      <w:r>
        <w:rPr>
          <w:rStyle w:val="mord"/>
        </w:rPr>
        <w:t>β</w:t>
      </w:r>
      <w:r>
        <w:t xml:space="preserve">, you might define a grid with values </w:t>
      </w:r>
      <w:r>
        <w:rPr>
          <w:rStyle w:val="katex-mathml"/>
        </w:rPr>
        <w:t>α</w:t>
      </w:r>
      <w:proofErr w:type="gramStart"/>
      <w:r>
        <w:rPr>
          <w:rStyle w:val="katex-mathml"/>
        </w:rPr>
        <w:t>={</w:t>
      </w:r>
      <w:proofErr w:type="gramEnd"/>
      <w:r>
        <w:rPr>
          <w:rStyle w:val="katex-mathml"/>
        </w:rPr>
        <w:t>0.1,0.5,1.0}</w:t>
      </w:r>
      <w:r>
        <w:t xml:space="preserve">and </w:t>
      </w:r>
      <w:r>
        <w:rPr>
          <w:rStyle w:val="katex-mathml"/>
        </w:rPr>
        <w:t>β={1,10,100}</w:t>
      </w:r>
      <w:r>
        <w:t>.</w:t>
      </w:r>
    </w:p>
    <w:p w14:paraId="6FB1F14A" w14:textId="77777777" w:rsidR="00846968" w:rsidRDefault="00846968" w:rsidP="00846968">
      <w:pPr>
        <w:pStyle w:val="NormalWeb"/>
        <w:numPr>
          <w:ilvl w:val="1"/>
          <w:numId w:val="197"/>
        </w:numPr>
        <w:suppressAutoHyphens w:val="0"/>
        <w:autoSpaceDN/>
        <w:spacing w:beforeAutospacing="1" w:afterAutospacing="1"/>
      </w:pPr>
      <w:r>
        <w:rPr>
          <w:rStyle w:val="Strong"/>
        </w:rPr>
        <w:t>Model Evaluation</w:t>
      </w:r>
      <w:r>
        <w:t>: For each combination of hyperparameters in the grid:</w:t>
      </w:r>
    </w:p>
    <w:p w14:paraId="18829F4B" w14:textId="77777777" w:rsidR="00846968" w:rsidRDefault="00846968" w:rsidP="00846968">
      <w:pPr>
        <w:numPr>
          <w:ilvl w:val="2"/>
          <w:numId w:val="197"/>
        </w:numPr>
        <w:suppressAutoHyphens w:val="0"/>
        <w:autoSpaceDN/>
        <w:spacing w:before="100" w:beforeAutospacing="1" w:after="100" w:afterAutospacing="1" w:line="240" w:lineRule="auto"/>
      </w:pPr>
      <w:r>
        <w:t>Train the model using the training data.</w:t>
      </w:r>
    </w:p>
    <w:p w14:paraId="6625BA04" w14:textId="77777777" w:rsidR="00846968" w:rsidRDefault="00846968" w:rsidP="00846968">
      <w:pPr>
        <w:numPr>
          <w:ilvl w:val="2"/>
          <w:numId w:val="197"/>
        </w:numPr>
        <w:suppressAutoHyphens w:val="0"/>
        <w:autoSpaceDN/>
        <w:spacing w:before="100" w:beforeAutospacing="1" w:after="100" w:afterAutospacing="1" w:line="240" w:lineRule="auto"/>
      </w:pPr>
      <w:r>
        <w:t>Evaluate the model's performance using a validation set or cross-validation.</w:t>
      </w:r>
    </w:p>
    <w:p w14:paraId="505E0704" w14:textId="77777777" w:rsidR="00846968" w:rsidRDefault="00846968" w:rsidP="00846968">
      <w:pPr>
        <w:pStyle w:val="NormalWeb"/>
        <w:numPr>
          <w:ilvl w:val="1"/>
          <w:numId w:val="197"/>
        </w:numPr>
        <w:suppressAutoHyphens w:val="0"/>
        <w:autoSpaceDN/>
        <w:spacing w:beforeAutospacing="1" w:afterAutospacing="1"/>
      </w:pPr>
      <w:r>
        <w:rPr>
          <w:rStyle w:val="Strong"/>
        </w:rPr>
        <w:t>Select Best Parameters</w:t>
      </w:r>
      <w:r>
        <w:t>: Identify the combination of hyperparameters that gives the best performance metric (e.g., accuracy, precision, recall, F1-score).</w:t>
      </w:r>
    </w:p>
    <w:p w14:paraId="423FFCF2" w14:textId="77777777" w:rsidR="00846968" w:rsidRDefault="00846968" w:rsidP="00846968">
      <w:pPr>
        <w:pStyle w:val="NormalWeb"/>
        <w:numPr>
          <w:ilvl w:val="0"/>
          <w:numId w:val="197"/>
        </w:numPr>
        <w:suppressAutoHyphens w:val="0"/>
        <w:autoSpaceDN/>
        <w:spacing w:beforeAutospacing="1" w:afterAutospacing="1"/>
      </w:pPr>
      <w:r>
        <w:rPr>
          <w:rStyle w:val="Strong"/>
        </w:rPr>
        <w:t>Cross-Validation</w:t>
      </w:r>
      <w:r>
        <w:t>:</w:t>
      </w:r>
    </w:p>
    <w:p w14:paraId="2BD7973F" w14:textId="77777777" w:rsidR="00846968" w:rsidRDefault="00846968" w:rsidP="00846968">
      <w:pPr>
        <w:numPr>
          <w:ilvl w:val="1"/>
          <w:numId w:val="197"/>
        </w:numPr>
        <w:suppressAutoHyphens w:val="0"/>
        <w:autoSpaceDN/>
        <w:spacing w:before="100" w:beforeAutospacing="1" w:after="100" w:afterAutospacing="1" w:line="240" w:lineRule="auto"/>
      </w:pPr>
      <w:r>
        <w:t>To robustly evaluate each combination of hyperparameters and avoid overfitting to a specific validation set, grid search often employs cross-validation. This involves splitting the training data into multiple folds, training the model on several combinations of folds, and averaging the results to obtain a more reliable estimate of model performance.</w:t>
      </w:r>
    </w:p>
    <w:p w14:paraId="08D222BB" w14:textId="77777777" w:rsidR="00846968" w:rsidRDefault="00846968" w:rsidP="00846968">
      <w:pPr>
        <w:pStyle w:val="NormalWeb"/>
        <w:numPr>
          <w:ilvl w:val="0"/>
          <w:numId w:val="197"/>
        </w:numPr>
        <w:suppressAutoHyphens w:val="0"/>
        <w:autoSpaceDN/>
        <w:spacing w:beforeAutospacing="1" w:afterAutospacing="1"/>
      </w:pPr>
      <w:r>
        <w:rPr>
          <w:rStyle w:val="Strong"/>
        </w:rPr>
        <w:t>Implementation</w:t>
      </w:r>
      <w:r>
        <w:t>:</w:t>
      </w:r>
    </w:p>
    <w:p w14:paraId="008B276B" w14:textId="77777777" w:rsidR="00846968" w:rsidRDefault="00846968" w:rsidP="00846968">
      <w:pPr>
        <w:numPr>
          <w:ilvl w:val="1"/>
          <w:numId w:val="197"/>
        </w:numPr>
        <w:suppressAutoHyphens w:val="0"/>
        <w:autoSpaceDN/>
        <w:spacing w:before="100" w:beforeAutospacing="1" w:after="100" w:afterAutospacing="1" w:line="240" w:lineRule="auto"/>
      </w:pPr>
      <w:r>
        <w:t xml:space="preserve">Grid search can be implemented using libraries such as </w:t>
      </w:r>
      <w:r>
        <w:rPr>
          <w:rStyle w:val="HTMLCode"/>
          <w:rFonts w:eastAsia="Calibri"/>
        </w:rPr>
        <w:t>GridSearchCV</w:t>
      </w:r>
      <w:r>
        <w:t xml:space="preserve"> in scikit-learn (Python) or by manually iterating over combinations of hyperparameters and evaluating model performance in other programming environments.</w:t>
      </w:r>
    </w:p>
    <w:p w14:paraId="7573F249" w14:textId="77777777" w:rsidR="00846968" w:rsidRDefault="00846968" w:rsidP="00846968">
      <w:pPr>
        <w:pStyle w:val="Heading3"/>
      </w:pPr>
      <w:r>
        <w:t>Use in Hyperparameter Tuning:</w:t>
      </w:r>
    </w:p>
    <w:p w14:paraId="7C22C01F" w14:textId="77777777" w:rsidR="00846968" w:rsidRDefault="00846968" w:rsidP="00846968">
      <w:pPr>
        <w:pStyle w:val="NormalWeb"/>
        <w:numPr>
          <w:ilvl w:val="0"/>
          <w:numId w:val="198"/>
        </w:numPr>
        <w:suppressAutoHyphens w:val="0"/>
        <w:autoSpaceDN/>
        <w:spacing w:beforeAutospacing="1" w:afterAutospacing="1"/>
      </w:pPr>
      <w:r>
        <w:rPr>
          <w:rStyle w:val="Strong"/>
        </w:rPr>
        <w:t>Automated Search</w:t>
      </w:r>
      <w:r>
        <w:t>: Grid search provides an automated way to search for the best hyperparameter values without the need for manual trial and error.</w:t>
      </w:r>
    </w:p>
    <w:p w14:paraId="5C315654" w14:textId="77777777" w:rsidR="00846968" w:rsidRDefault="00846968" w:rsidP="00846968">
      <w:pPr>
        <w:pStyle w:val="NormalWeb"/>
        <w:numPr>
          <w:ilvl w:val="0"/>
          <w:numId w:val="198"/>
        </w:numPr>
        <w:suppressAutoHyphens w:val="0"/>
        <w:autoSpaceDN/>
        <w:spacing w:beforeAutospacing="1" w:afterAutospacing="1"/>
      </w:pPr>
      <w:r>
        <w:rPr>
          <w:rStyle w:val="Strong"/>
        </w:rPr>
        <w:lastRenderedPageBreak/>
        <w:t>Systematic Exploration</w:t>
      </w:r>
      <w:r>
        <w:t>: It systematically explores a predefined set of hyperparameter combinations, ensuring that no promising combinations are overlooked.</w:t>
      </w:r>
    </w:p>
    <w:p w14:paraId="6BC9B219" w14:textId="77777777" w:rsidR="00846968" w:rsidRDefault="00846968" w:rsidP="00846968">
      <w:pPr>
        <w:pStyle w:val="NormalWeb"/>
        <w:numPr>
          <w:ilvl w:val="0"/>
          <w:numId w:val="198"/>
        </w:numPr>
        <w:suppressAutoHyphens w:val="0"/>
        <w:autoSpaceDN/>
        <w:spacing w:beforeAutospacing="1" w:afterAutospacing="1"/>
      </w:pPr>
      <w:r>
        <w:rPr>
          <w:rStyle w:val="Strong"/>
        </w:rPr>
        <w:t>Model Performance</w:t>
      </w:r>
      <w:r>
        <w:t>: By optimizing hyperparameters, grid search aims to improve the performance metrics (such as accuracy, precision, etc.) of machine learning models on unseen data.</w:t>
      </w:r>
    </w:p>
    <w:p w14:paraId="33C26444" w14:textId="77777777" w:rsidR="00846968" w:rsidRDefault="00846968" w:rsidP="00846968">
      <w:pPr>
        <w:pStyle w:val="Heading3"/>
      </w:pPr>
      <w:r>
        <w:t>Considerations:</w:t>
      </w:r>
    </w:p>
    <w:p w14:paraId="438D4FDB" w14:textId="77777777" w:rsidR="00846968" w:rsidRDefault="00846968" w:rsidP="00846968">
      <w:pPr>
        <w:pStyle w:val="NormalWeb"/>
        <w:numPr>
          <w:ilvl w:val="0"/>
          <w:numId w:val="199"/>
        </w:numPr>
        <w:suppressAutoHyphens w:val="0"/>
        <w:autoSpaceDN/>
        <w:spacing w:beforeAutospacing="1" w:afterAutospacing="1"/>
      </w:pPr>
      <w:r>
        <w:rPr>
          <w:rStyle w:val="Strong"/>
        </w:rPr>
        <w:t>Computational Cost</w:t>
      </w:r>
      <w:r>
        <w:t>: Grid search can be computationally expensive, especially when dealing with large datasets and complex models, due to the exhaustive search over the hyperparameter space.</w:t>
      </w:r>
    </w:p>
    <w:p w14:paraId="1F3D6585" w14:textId="77777777" w:rsidR="00846968" w:rsidRDefault="00846968" w:rsidP="00846968">
      <w:pPr>
        <w:pStyle w:val="NormalWeb"/>
        <w:numPr>
          <w:ilvl w:val="0"/>
          <w:numId w:val="199"/>
        </w:numPr>
        <w:suppressAutoHyphens w:val="0"/>
        <w:autoSpaceDN/>
        <w:spacing w:beforeAutospacing="1" w:afterAutospacing="1"/>
      </w:pPr>
      <w:r>
        <w:rPr>
          <w:rStyle w:val="Strong"/>
        </w:rPr>
        <w:t>Curse of Dimensionality</w:t>
      </w:r>
      <w:r>
        <w:t>: The number of hyperparameters and the size of their value ranges can quickly increase the computational requirements and search time.</w:t>
      </w:r>
    </w:p>
    <w:p w14:paraId="116C5472" w14:textId="77777777" w:rsidR="00846968" w:rsidRDefault="00846968" w:rsidP="00846968">
      <w:pPr>
        <w:pStyle w:val="NormalWeb"/>
        <w:numPr>
          <w:ilvl w:val="0"/>
          <w:numId w:val="199"/>
        </w:numPr>
        <w:suppressAutoHyphens w:val="0"/>
        <w:autoSpaceDN/>
        <w:spacing w:beforeAutospacing="1" w:afterAutospacing="1"/>
      </w:pPr>
      <w:r>
        <w:rPr>
          <w:rStyle w:val="Strong"/>
        </w:rPr>
        <w:t>Alternative Techniques</w:t>
      </w:r>
      <w:r>
        <w:t>: Techniques like randomized search (which samples hyperparameter combinations randomly) or Bayesian optimization (which uses probabilistic models to guide the search) can be alternatives to grid search, especially for larger hyperparameter spaces.</w:t>
      </w:r>
    </w:p>
    <w:p w14:paraId="03F04494" w14:textId="77777777" w:rsidR="00846968" w:rsidRDefault="00846968" w:rsidP="00846968">
      <w:pPr>
        <w:pStyle w:val="NormalWeb"/>
      </w:pPr>
      <w:r>
        <w:t>In summary, grid search is a fundamental technique in machine learning for hyperparameter tuning. It systematically explores combinations of hyperparameter values to optimize model performance, providing a structured approach to finding the best set of hyperparameters for a given learning algorithm and dataset.</w:t>
      </w:r>
    </w:p>
    <w:p w14:paraId="4EAA6511" w14:textId="338386DB" w:rsidR="00846968" w:rsidRDefault="00846968" w:rsidP="00626CD5">
      <w:pPr>
        <w:pStyle w:val="NormalWeb"/>
        <w:rPr>
          <w:b/>
          <w:bCs/>
          <w:sz w:val="32"/>
          <w:szCs w:val="32"/>
        </w:rPr>
      </w:pPr>
    </w:p>
    <w:p w14:paraId="16302FD5" w14:textId="0768B0D9" w:rsidR="00846968" w:rsidRDefault="00846968" w:rsidP="00626CD5">
      <w:pPr>
        <w:pStyle w:val="NormalWeb"/>
        <w:rPr>
          <w:b/>
          <w:bCs/>
          <w:sz w:val="32"/>
          <w:szCs w:val="32"/>
        </w:rPr>
      </w:pPr>
      <w:r>
        <w:rPr>
          <w:b/>
          <w:bCs/>
          <w:sz w:val="32"/>
          <w:szCs w:val="32"/>
        </w:rPr>
        <w:t xml:space="preserve">Q- 48. </w:t>
      </w:r>
      <w:r w:rsidRPr="00846968">
        <w:rPr>
          <w:b/>
          <w:bCs/>
          <w:sz w:val="32"/>
          <w:szCs w:val="32"/>
        </w:rPr>
        <w:t>What are the advantages and disadvantages of decision trees</w:t>
      </w:r>
      <w:r>
        <w:rPr>
          <w:b/>
          <w:bCs/>
          <w:sz w:val="32"/>
          <w:szCs w:val="32"/>
        </w:rPr>
        <w:t>?</w:t>
      </w:r>
    </w:p>
    <w:p w14:paraId="54268F91" w14:textId="77777777" w:rsidR="00846968" w:rsidRDefault="00846968" w:rsidP="00846968">
      <w:pPr>
        <w:pStyle w:val="NormalWeb"/>
      </w:pPr>
      <w:r>
        <w:rPr>
          <w:b/>
          <w:bCs/>
          <w:sz w:val="32"/>
          <w:szCs w:val="32"/>
        </w:rPr>
        <w:t xml:space="preserve">Ans. </w:t>
      </w:r>
      <w:r>
        <w:t>Decision trees are a popular and intuitive machine learning algorithm used for both classification and regression tasks. They partition the feature space into regions based on feature values, making decisions by following a tree-like structure from the root to the leaf nodes. Here are the advantages and disadvantages of decision trees:</w:t>
      </w:r>
    </w:p>
    <w:p w14:paraId="665E83EB" w14:textId="77777777" w:rsidR="00846968" w:rsidRDefault="00846968" w:rsidP="00846968">
      <w:pPr>
        <w:pStyle w:val="Heading3"/>
      </w:pPr>
      <w:r>
        <w:t>Advantages:</w:t>
      </w:r>
    </w:p>
    <w:p w14:paraId="52F7AAD5" w14:textId="77777777" w:rsidR="00846968" w:rsidRDefault="00846968" w:rsidP="00846968">
      <w:pPr>
        <w:pStyle w:val="NormalWeb"/>
        <w:numPr>
          <w:ilvl w:val="0"/>
          <w:numId w:val="200"/>
        </w:numPr>
        <w:suppressAutoHyphens w:val="0"/>
        <w:autoSpaceDN/>
        <w:spacing w:beforeAutospacing="1" w:afterAutospacing="1"/>
      </w:pPr>
      <w:r>
        <w:rPr>
          <w:rStyle w:val="Strong"/>
        </w:rPr>
        <w:t>Interpretability</w:t>
      </w:r>
      <w:r>
        <w:t>:</w:t>
      </w:r>
    </w:p>
    <w:p w14:paraId="02618CC4" w14:textId="77777777" w:rsidR="00846968" w:rsidRDefault="00846968" w:rsidP="00846968">
      <w:pPr>
        <w:numPr>
          <w:ilvl w:val="1"/>
          <w:numId w:val="200"/>
        </w:numPr>
        <w:suppressAutoHyphens w:val="0"/>
        <w:autoSpaceDN/>
        <w:spacing w:before="100" w:beforeAutospacing="1" w:after="100" w:afterAutospacing="1" w:line="240" w:lineRule="auto"/>
      </w:pPr>
      <w:r>
        <w:t>Decision trees are easy to understand and interpret. The rules learned from the data can be visualized and understood even by non-experts, making them a valuable tool for domain experts seeking to understand the factors influencing predictions.</w:t>
      </w:r>
    </w:p>
    <w:p w14:paraId="7361F771" w14:textId="77777777" w:rsidR="00846968" w:rsidRDefault="00846968" w:rsidP="00846968">
      <w:pPr>
        <w:pStyle w:val="NormalWeb"/>
        <w:numPr>
          <w:ilvl w:val="0"/>
          <w:numId w:val="200"/>
        </w:numPr>
        <w:suppressAutoHyphens w:val="0"/>
        <w:autoSpaceDN/>
        <w:spacing w:beforeAutospacing="1" w:afterAutospacing="1"/>
      </w:pPr>
      <w:r>
        <w:rPr>
          <w:rStyle w:val="Strong"/>
        </w:rPr>
        <w:t>No Data Preprocessing Required</w:t>
      </w:r>
      <w:r>
        <w:t>:</w:t>
      </w:r>
    </w:p>
    <w:p w14:paraId="105EABC2" w14:textId="77777777" w:rsidR="00846968" w:rsidRDefault="00846968" w:rsidP="00846968">
      <w:pPr>
        <w:numPr>
          <w:ilvl w:val="1"/>
          <w:numId w:val="200"/>
        </w:numPr>
        <w:suppressAutoHyphens w:val="0"/>
        <w:autoSpaceDN/>
        <w:spacing w:before="100" w:beforeAutospacing="1" w:after="100" w:afterAutospacing="1" w:line="240" w:lineRule="auto"/>
      </w:pPr>
      <w:r>
        <w:t>Decision trees can handle both numerical and categorical data without requiring normalization, scaling, or encoding. They can also handle missing values internally by making decisions based on available data.</w:t>
      </w:r>
    </w:p>
    <w:p w14:paraId="1AEFE5B4" w14:textId="77777777" w:rsidR="00846968" w:rsidRDefault="00846968" w:rsidP="00846968">
      <w:pPr>
        <w:pStyle w:val="NormalWeb"/>
        <w:numPr>
          <w:ilvl w:val="0"/>
          <w:numId w:val="200"/>
        </w:numPr>
        <w:suppressAutoHyphens w:val="0"/>
        <w:autoSpaceDN/>
        <w:spacing w:beforeAutospacing="1" w:afterAutospacing="1"/>
      </w:pPr>
      <w:r>
        <w:rPr>
          <w:rStyle w:val="Strong"/>
        </w:rPr>
        <w:t>Handles Non-linear Relationships</w:t>
      </w:r>
      <w:r>
        <w:t>:</w:t>
      </w:r>
    </w:p>
    <w:p w14:paraId="004BF506" w14:textId="77777777" w:rsidR="00846968" w:rsidRDefault="00846968" w:rsidP="00846968">
      <w:pPr>
        <w:numPr>
          <w:ilvl w:val="1"/>
          <w:numId w:val="200"/>
        </w:numPr>
        <w:suppressAutoHyphens w:val="0"/>
        <w:autoSpaceDN/>
        <w:spacing w:before="100" w:beforeAutospacing="1" w:after="100" w:afterAutospacing="1" w:line="240" w:lineRule="auto"/>
      </w:pPr>
      <w:r>
        <w:t>Decision trees can model non-linear relationships between features and the target variable. They are capable of capturing complex interactions and dependencies between variables without prior assumptions about the data distribution.</w:t>
      </w:r>
    </w:p>
    <w:p w14:paraId="7D03975B" w14:textId="77777777" w:rsidR="00846968" w:rsidRDefault="00846968" w:rsidP="00846968">
      <w:pPr>
        <w:pStyle w:val="NormalWeb"/>
        <w:numPr>
          <w:ilvl w:val="0"/>
          <w:numId w:val="200"/>
        </w:numPr>
        <w:suppressAutoHyphens w:val="0"/>
        <w:autoSpaceDN/>
        <w:spacing w:beforeAutospacing="1" w:afterAutospacing="1"/>
      </w:pPr>
      <w:r>
        <w:rPr>
          <w:rStyle w:val="Strong"/>
        </w:rPr>
        <w:t>Feature Selection</w:t>
      </w:r>
      <w:r>
        <w:t>:</w:t>
      </w:r>
    </w:p>
    <w:p w14:paraId="0DD27666" w14:textId="77777777" w:rsidR="00846968" w:rsidRDefault="00846968" w:rsidP="00846968">
      <w:pPr>
        <w:numPr>
          <w:ilvl w:val="1"/>
          <w:numId w:val="200"/>
        </w:numPr>
        <w:suppressAutoHyphens w:val="0"/>
        <w:autoSpaceDN/>
        <w:spacing w:before="100" w:beforeAutospacing="1" w:after="100" w:afterAutospacing="1" w:line="240" w:lineRule="auto"/>
      </w:pPr>
      <w:r>
        <w:t>Decision trees implicitly perform feature selection by selecting the most informative features for splitting nodes. Features that are less relevant are less likely to be selected for splitting higher up in the tree.</w:t>
      </w:r>
    </w:p>
    <w:p w14:paraId="5E14DDFA" w14:textId="77777777" w:rsidR="00846968" w:rsidRDefault="00846968" w:rsidP="00846968">
      <w:pPr>
        <w:pStyle w:val="NormalWeb"/>
        <w:numPr>
          <w:ilvl w:val="0"/>
          <w:numId w:val="200"/>
        </w:numPr>
        <w:suppressAutoHyphens w:val="0"/>
        <w:autoSpaceDN/>
        <w:spacing w:beforeAutospacing="1" w:afterAutospacing="1"/>
      </w:pPr>
      <w:r>
        <w:rPr>
          <w:rStyle w:val="Strong"/>
        </w:rPr>
        <w:lastRenderedPageBreak/>
        <w:t>Robust to Outliers</w:t>
      </w:r>
      <w:r>
        <w:t>:</w:t>
      </w:r>
    </w:p>
    <w:p w14:paraId="61949F21" w14:textId="77777777" w:rsidR="00846968" w:rsidRDefault="00846968" w:rsidP="00846968">
      <w:pPr>
        <w:numPr>
          <w:ilvl w:val="1"/>
          <w:numId w:val="200"/>
        </w:numPr>
        <w:suppressAutoHyphens w:val="0"/>
        <w:autoSpaceDN/>
        <w:spacing w:before="100" w:beforeAutospacing="1" w:after="100" w:afterAutospacing="1" w:line="240" w:lineRule="auto"/>
      </w:pPr>
      <w:r>
        <w:t>Decision trees are robust to outliers in the data. Outliers do not significantly affect the decision tree model since the splitting criteria are based on relative comparisons between feature values.</w:t>
      </w:r>
    </w:p>
    <w:p w14:paraId="1DA990A1" w14:textId="77777777" w:rsidR="00846968" w:rsidRDefault="00846968" w:rsidP="00846968">
      <w:pPr>
        <w:pStyle w:val="NormalWeb"/>
        <w:numPr>
          <w:ilvl w:val="0"/>
          <w:numId w:val="200"/>
        </w:numPr>
        <w:suppressAutoHyphens w:val="0"/>
        <w:autoSpaceDN/>
        <w:spacing w:beforeAutospacing="1" w:afterAutospacing="1"/>
      </w:pPr>
      <w:r>
        <w:rPr>
          <w:rStyle w:val="Strong"/>
        </w:rPr>
        <w:t>Handles Mixed Data Types</w:t>
      </w:r>
      <w:r>
        <w:t>:</w:t>
      </w:r>
    </w:p>
    <w:p w14:paraId="0D1E2996" w14:textId="77777777" w:rsidR="00846968" w:rsidRDefault="00846968" w:rsidP="00846968">
      <w:pPr>
        <w:numPr>
          <w:ilvl w:val="1"/>
          <w:numId w:val="200"/>
        </w:numPr>
        <w:suppressAutoHyphens w:val="0"/>
        <w:autoSpaceDN/>
        <w:spacing w:before="100" w:beforeAutospacing="1" w:after="100" w:afterAutospacing="1" w:line="240" w:lineRule="auto"/>
      </w:pPr>
      <w:r>
        <w:t>Decision trees can handle mixed data types (both categorical and numerical) in the same dataset, unlike some other algorithms that require specific data types or preprocessing steps.</w:t>
      </w:r>
    </w:p>
    <w:p w14:paraId="592E22B4" w14:textId="77777777" w:rsidR="00846968" w:rsidRDefault="00846968" w:rsidP="00846968">
      <w:pPr>
        <w:pStyle w:val="Heading3"/>
      </w:pPr>
      <w:r>
        <w:t>Disadvantages:</w:t>
      </w:r>
    </w:p>
    <w:p w14:paraId="59F62A9B" w14:textId="77777777" w:rsidR="00846968" w:rsidRDefault="00846968" w:rsidP="00846968">
      <w:pPr>
        <w:pStyle w:val="NormalWeb"/>
        <w:numPr>
          <w:ilvl w:val="0"/>
          <w:numId w:val="201"/>
        </w:numPr>
        <w:suppressAutoHyphens w:val="0"/>
        <w:autoSpaceDN/>
        <w:spacing w:beforeAutospacing="1" w:afterAutospacing="1"/>
      </w:pPr>
      <w:r>
        <w:rPr>
          <w:rStyle w:val="Strong"/>
        </w:rPr>
        <w:t>Overfitting</w:t>
      </w:r>
      <w:r>
        <w:t>:</w:t>
      </w:r>
    </w:p>
    <w:p w14:paraId="53CD66A2" w14:textId="77777777" w:rsidR="00846968" w:rsidRDefault="00846968" w:rsidP="00846968">
      <w:pPr>
        <w:numPr>
          <w:ilvl w:val="1"/>
          <w:numId w:val="201"/>
        </w:numPr>
        <w:suppressAutoHyphens w:val="0"/>
        <w:autoSpaceDN/>
        <w:spacing w:before="100" w:beforeAutospacing="1" w:after="100" w:afterAutospacing="1" w:line="240" w:lineRule="auto"/>
      </w:pPr>
      <w:r>
        <w:t>Decision trees are prone to overfitting, especially when the tree depth is not limited or when it is allowed to grow without constraint. This can lead to overly complex models that capture noise in the training data, resulting in poor generalization to unseen data.</w:t>
      </w:r>
    </w:p>
    <w:p w14:paraId="09E72507" w14:textId="77777777" w:rsidR="00846968" w:rsidRDefault="00846968" w:rsidP="00846968">
      <w:pPr>
        <w:pStyle w:val="NormalWeb"/>
        <w:numPr>
          <w:ilvl w:val="0"/>
          <w:numId w:val="201"/>
        </w:numPr>
        <w:suppressAutoHyphens w:val="0"/>
        <w:autoSpaceDN/>
        <w:spacing w:beforeAutospacing="1" w:afterAutospacing="1"/>
      </w:pPr>
      <w:r>
        <w:rPr>
          <w:rStyle w:val="Strong"/>
        </w:rPr>
        <w:t>High Variance</w:t>
      </w:r>
      <w:r>
        <w:t>:</w:t>
      </w:r>
    </w:p>
    <w:p w14:paraId="03843EA9" w14:textId="77777777" w:rsidR="00846968" w:rsidRDefault="00846968" w:rsidP="00846968">
      <w:pPr>
        <w:numPr>
          <w:ilvl w:val="1"/>
          <w:numId w:val="201"/>
        </w:numPr>
        <w:suppressAutoHyphens w:val="0"/>
        <w:autoSpaceDN/>
        <w:spacing w:before="100" w:beforeAutospacing="1" w:after="100" w:afterAutospacing="1" w:line="240" w:lineRule="auto"/>
      </w:pPr>
      <w:r>
        <w:t>Small variations in the data can result in a completely different tree structure due to the greedy nature of the tree-building algorithm. This sensitivity can lead to high variance, where small changes in the training data can significantly impact the model's predictions.</w:t>
      </w:r>
    </w:p>
    <w:p w14:paraId="036486F4" w14:textId="77777777" w:rsidR="00846968" w:rsidRDefault="00846968" w:rsidP="00846968">
      <w:pPr>
        <w:pStyle w:val="NormalWeb"/>
        <w:numPr>
          <w:ilvl w:val="0"/>
          <w:numId w:val="201"/>
        </w:numPr>
        <w:suppressAutoHyphens w:val="0"/>
        <w:autoSpaceDN/>
        <w:spacing w:beforeAutospacing="1" w:afterAutospacing="1"/>
      </w:pPr>
      <w:r>
        <w:rPr>
          <w:rStyle w:val="Strong"/>
        </w:rPr>
        <w:t>Instability</w:t>
      </w:r>
      <w:r>
        <w:t>:</w:t>
      </w:r>
    </w:p>
    <w:p w14:paraId="429A02E7" w14:textId="77777777" w:rsidR="00846968" w:rsidRDefault="00846968" w:rsidP="00846968">
      <w:pPr>
        <w:numPr>
          <w:ilvl w:val="1"/>
          <w:numId w:val="201"/>
        </w:numPr>
        <w:suppressAutoHyphens w:val="0"/>
        <w:autoSpaceDN/>
        <w:spacing w:before="100" w:beforeAutospacing="1" w:after="100" w:afterAutospacing="1" w:line="240" w:lineRule="auto"/>
      </w:pPr>
      <w:r>
        <w:t>Decision trees are sensitive to small changes in the data. Reordering the data or adding/removing a few observations can lead to a different tree structure, making the model less stable compared to other algorithms like linear models.</w:t>
      </w:r>
    </w:p>
    <w:p w14:paraId="296E1D9A" w14:textId="77777777" w:rsidR="00846968" w:rsidRDefault="00846968" w:rsidP="00846968">
      <w:pPr>
        <w:pStyle w:val="NormalWeb"/>
        <w:numPr>
          <w:ilvl w:val="0"/>
          <w:numId w:val="201"/>
        </w:numPr>
        <w:suppressAutoHyphens w:val="0"/>
        <w:autoSpaceDN/>
        <w:spacing w:beforeAutospacing="1" w:afterAutospacing="1"/>
      </w:pPr>
      <w:r>
        <w:rPr>
          <w:rStyle w:val="Strong"/>
        </w:rPr>
        <w:t>Bias Towards Features with Many Levels</w:t>
      </w:r>
      <w:r>
        <w:t>:</w:t>
      </w:r>
    </w:p>
    <w:p w14:paraId="007273F1" w14:textId="77777777" w:rsidR="00846968" w:rsidRDefault="00846968" w:rsidP="00846968">
      <w:pPr>
        <w:numPr>
          <w:ilvl w:val="1"/>
          <w:numId w:val="201"/>
        </w:numPr>
        <w:suppressAutoHyphens w:val="0"/>
        <w:autoSpaceDN/>
        <w:spacing w:before="100" w:beforeAutospacing="1" w:after="100" w:afterAutospacing="1" w:line="240" w:lineRule="auto"/>
      </w:pPr>
      <w:r>
        <w:t>Features with a large number of levels (high cardinality) tend to be preferred by decision trees for splitting, which can introduce bias towards those features and potentially overlook other informative features.</w:t>
      </w:r>
    </w:p>
    <w:p w14:paraId="41D6939B" w14:textId="77777777" w:rsidR="00846968" w:rsidRDefault="00846968" w:rsidP="00846968">
      <w:pPr>
        <w:pStyle w:val="NormalWeb"/>
        <w:numPr>
          <w:ilvl w:val="0"/>
          <w:numId w:val="201"/>
        </w:numPr>
        <w:suppressAutoHyphens w:val="0"/>
        <w:autoSpaceDN/>
        <w:spacing w:beforeAutospacing="1" w:afterAutospacing="1"/>
      </w:pPr>
      <w:r>
        <w:rPr>
          <w:rStyle w:val="Strong"/>
        </w:rPr>
        <w:t>Limited Expressiveness</w:t>
      </w:r>
      <w:r>
        <w:t>:</w:t>
      </w:r>
    </w:p>
    <w:p w14:paraId="5FE97DD8" w14:textId="77777777" w:rsidR="00846968" w:rsidRDefault="00846968" w:rsidP="00846968">
      <w:pPr>
        <w:numPr>
          <w:ilvl w:val="1"/>
          <w:numId w:val="201"/>
        </w:numPr>
        <w:suppressAutoHyphens w:val="0"/>
        <w:autoSpaceDN/>
        <w:spacing w:before="100" w:beforeAutospacing="1" w:after="100" w:afterAutospacing="1" w:line="240" w:lineRule="auto"/>
      </w:pPr>
      <w:r>
        <w:t>While decision trees can model complex relationships, they may not capture interactions between features as effectively as other algorithms like gradient boosting or neural networks, which can combine multiple trees to improve model performance.</w:t>
      </w:r>
    </w:p>
    <w:p w14:paraId="1B8DB94A" w14:textId="77777777" w:rsidR="00846968" w:rsidRDefault="00846968" w:rsidP="00846968">
      <w:pPr>
        <w:pStyle w:val="NormalWeb"/>
        <w:numPr>
          <w:ilvl w:val="0"/>
          <w:numId w:val="201"/>
        </w:numPr>
        <w:suppressAutoHyphens w:val="0"/>
        <w:autoSpaceDN/>
        <w:spacing w:beforeAutospacing="1" w:afterAutospacing="1"/>
      </w:pPr>
      <w:r>
        <w:rPr>
          <w:rStyle w:val="Strong"/>
        </w:rPr>
        <w:t>Greedy Nature</w:t>
      </w:r>
      <w:r>
        <w:t>:</w:t>
      </w:r>
    </w:p>
    <w:p w14:paraId="2709FBFD" w14:textId="77777777" w:rsidR="00846968" w:rsidRDefault="00846968" w:rsidP="00846968">
      <w:pPr>
        <w:numPr>
          <w:ilvl w:val="1"/>
          <w:numId w:val="201"/>
        </w:numPr>
        <w:suppressAutoHyphens w:val="0"/>
        <w:autoSpaceDN/>
        <w:spacing w:before="100" w:beforeAutospacing="1" w:after="100" w:afterAutospacing="1" w:line="240" w:lineRule="auto"/>
      </w:pPr>
      <w:r>
        <w:t>Decision trees use a greedy algorithm (typically recursive binary splitting) to make locally optimal decisions at each node. This can lead to suboptimal splits globally, especially when the optimal split requires considering multiple variables simultaneously.</w:t>
      </w:r>
    </w:p>
    <w:p w14:paraId="4514E3EA" w14:textId="77777777" w:rsidR="00846968" w:rsidRDefault="00846968" w:rsidP="00846968">
      <w:pPr>
        <w:pStyle w:val="NormalWeb"/>
      </w:pPr>
      <w:r>
        <w:t>In summary, decision trees offer interpretability, ease of use with minimal data preprocessing, and the ability to handle non-linear relationships. However, they are susceptible to overfitting, high variance, and instability, which necessitates careful tuning of hyperparameters and consideration of ensemble methods (like random forests or gradient boosting) to mitigate these drawbacks and improve predictive performance.</w:t>
      </w:r>
    </w:p>
    <w:p w14:paraId="1E7C1368" w14:textId="4D785B07" w:rsidR="00846968" w:rsidRDefault="00846968" w:rsidP="00626CD5">
      <w:pPr>
        <w:pStyle w:val="NormalWeb"/>
        <w:rPr>
          <w:b/>
          <w:bCs/>
          <w:sz w:val="32"/>
          <w:szCs w:val="32"/>
        </w:rPr>
      </w:pPr>
    </w:p>
    <w:p w14:paraId="7B773FFD" w14:textId="27A5B951" w:rsidR="00846968" w:rsidRDefault="00846968" w:rsidP="00626CD5">
      <w:pPr>
        <w:pStyle w:val="NormalWeb"/>
        <w:rPr>
          <w:b/>
          <w:bCs/>
          <w:sz w:val="32"/>
          <w:szCs w:val="32"/>
        </w:rPr>
      </w:pPr>
      <w:r>
        <w:rPr>
          <w:b/>
          <w:bCs/>
          <w:sz w:val="32"/>
          <w:szCs w:val="32"/>
        </w:rPr>
        <w:t xml:space="preserve">Q-49. </w:t>
      </w:r>
      <w:r w:rsidRPr="00846968">
        <w:rPr>
          <w:b/>
          <w:bCs/>
          <w:sz w:val="32"/>
          <w:szCs w:val="32"/>
        </w:rPr>
        <w:t>What is the difference between L1 and L2 regularization</w:t>
      </w:r>
      <w:r>
        <w:rPr>
          <w:b/>
          <w:bCs/>
          <w:sz w:val="32"/>
          <w:szCs w:val="32"/>
        </w:rPr>
        <w:t>?</w:t>
      </w:r>
    </w:p>
    <w:p w14:paraId="6133FA1D" w14:textId="77777777" w:rsidR="00846968" w:rsidRDefault="00846968" w:rsidP="00846968">
      <w:pPr>
        <w:pStyle w:val="NormalWeb"/>
      </w:pPr>
      <w:r>
        <w:rPr>
          <w:b/>
          <w:bCs/>
          <w:sz w:val="32"/>
          <w:szCs w:val="32"/>
        </w:rPr>
        <w:t xml:space="preserve">Ans. </w:t>
      </w:r>
      <w:r>
        <w:t>L1 and L2 regularization are techniques used in machine learning to prevent overfitting and improve the generalization of models by adding a penalty to the loss function based on the magnitude of the model parameters (weights).</w:t>
      </w:r>
    </w:p>
    <w:p w14:paraId="220F03B4" w14:textId="77777777" w:rsidR="00846968" w:rsidRDefault="00846968" w:rsidP="00846968">
      <w:pPr>
        <w:pStyle w:val="Heading3"/>
      </w:pPr>
      <w:r>
        <w:lastRenderedPageBreak/>
        <w:t>L1 Regularization (Lasso Regularization):</w:t>
      </w:r>
    </w:p>
    <w:p w14:paraId="350DC9B6" w14:textId="77777777" w:rsidR="00846968" w:rsidRDefault="00846968" w:rsidP="00846968">
      <w:pPr>
        <w:pStyle w:val="NormalWeb"/>
        <w:numPr>
          <w:ilvl w:val="0"/>
          <w:numId w:val="202"/>
        </w:numPr>
        <w:suppressAutoHyphens w:val="0"/>
        <w:autoSpaceDN/>
        <w:spacing w:beforeAutospacing="1" w:afterAutospacing="1"/>
      </w:pPr>
      <w:r>
        <w:rPr>
          <w:rStyle w:val="Strong"/>
        </w:rPr>
        <w:t>Penalty Term</w:t>
      </w:r>
      <w:r>
        <w:t>:</w:t>
      </w:r>
    </w:p>
    <w:p w14:paraId="6D00233B" w14:textId="0D72A2AA" w:rsidR="00846968" w:rsidRPr="00846968" w:rsidRDefault="00846968" w:rsidP="00846968">
      <w:pPr>
        <w:numPr>
          <w:ilvl w:val="1"/>
          <w:numId w:val="202"/>
        </w:numPr>
        <w:suppressAutoHyphens w:val="0"/>
        <w:autoSpaceDN/>
        <w:spacing w:before="100" w:beforeAutospacing="1" w:after="100" w:afterAutospacing="1" w:line="240" w:lineRule="auto"/>
        <w:rPr>
          <w:color w:val="00B050"/>
        </w:rPr>
      </w:pPr>
      <w:r>
        <w:t xml:space="preserve">L1 regularization adds a penalty to the loss function proportional to the sum of the absolute values of the model parameters: </w:t>
      </w:r>
      <w:r w:rsidRPr="00846968">
        <w:rPr>
          <w:rStyle w:val="katex-mathml"/>
          <w:color w:val="00B050"/>
        </w:rPr>
        <w:t>L1 Regularization Penalty=λ∑i=1n</w:t>
      </w:r>
      <w:r w:rsidRPr="00846968">
        <w:rPr>
          <w:rStyle w:val="katex-mathml"/>
          <w:rFonts w:ascii="Cambria Math" w:hAnsi="Cambria Math" w:cs="Cambria Math"/>
          <w:color w:val="00B050"/>
        </w:rPr>
        <w:t>∣</w:t>
      </w:r>
      <w:r w:rsidRPr="00846968">
        <w:rPr>
          <w:rStyle w:val="katex-mathml"/>
          <w:color w:val="00B050"/>
        </w:rPr>
        <w:t>wi</w:t>
      </w:r>
      <w:r w:rsidRPr="00846968">
        <w:rPr>
          <w:rStyle w:val="katex-mathml"/>
          <w:rFonts w:ascii="Cambria Math" w:hAnsi="Cambria Math" w:cs="Cambria Math"/>
          <w:color w:val="00B050"/>
        </w:rPr>
        <w:t>∣</w:t>
      </w:r>
    </w:p>
    <w:p w14:paraId="39547FA7" w14:textId="0C13AC83" w:rsidR="00846968" w:rsidRDefault="00846968" w:rsidP="00846968">
      <w:pPr>
        <w:numPr>
          <w:ilvl w:val="2"/>
          <w:numId w:val="202"/>
        </w:numPr>
        <w:suppressAutoHyphens w:val="0"/>
        <w:autoSpaceDN/>
        <w:spacing w:before="100" w:beforeAutospacing="1" w:after="100" w:afterAutospacing="1" w:line="240" w:lineRule="auto"/>
      </w:pPr>
      <w:r>
        <w:rPr>
          <w:rStyle w:val="mord"/>
        </w:rPr>
        <w:t>λ</w:t>
      </w:r>
      <w:r>
        <w:t xml:space="preserve"> is the regularization parameter (also known as regularization strength or penalty coefficient).</w:t>
      </w:r>
    </w:p>
    <w:p w14:paraId="79B1EED3" w14:textId="78A2CBEF" w:rsidR="00846968" w:rsidRDefault="00846968" w:rsidP="00846968">
      <w:pPr>
        <w:numPr>
          <w:ilvl w:val="2"/>
          <w:numId w:val="202"/>
        </w:numPr>
        <w:suppressAutoHyphens w:val="0"/>
        <w:autoSpaceDN/>
        <w:spacing w:before="100" w:beforeAutospacing="1" w:after="100" w:afterAutospacing="1" w:line="240" w:lineRule="auto"/>
      </w:pPr>
      <w:r>
        <w:rPr>
          <w:rStyle w:val="mord"/>
        </w:rPr>
        <w:t>wi</w:t>
      </w:r>
      <w:r>
        <w:rPr>
          <w:rStyle w:val="vlist-s"/>
        </w:rPr>
        <w:t>​</w:t>
      </w:r>
      <w:r>
        <w:t xml:space="preserve"> are the model parameters (weights).</w:t>
      </w:r>
    </w:p>
    <w:p w14:paraId="3A240798" w14:textId="77777777" w:rsidR="00846968" w:rsidRDefault="00846968" w:rsidP="00846968">
      <w:pPr>
        <w:pStyle w:val="NormalWeb"/>
        <w:numPr>
          <w:ilvl w:val="0"/>
          <w:numId w:val="202"/>
        </w:numPr>
        <w:suppressAutoHyphens w:val="0"/>
        <w:autoSpaceDN/>
        <w:spacing w:beforeAutospacing="1" w:afterAutospacing="1"/>
      </w:pPr>
      <w:r>
        <w:rPr>
          <w:rStyle w:val="Strong"/>
        </w:rPr>
        <w:t>Effect</w:t>
      </w:r>
      <w:r>
        <w:t>:</w:t>
      </w:r>
    </w:p>
    <w:p w14:paraId="13441E46" w14:textId="77777777" w:rsidR="00846968" w:rsidRDefault="00846968" w:rsidP="00846968">
      <w:pPr>
        <w:numPr>
          <w:ilvl w:val="1"/>
          <w:numId w:val="202"/>
        </w:numPr>
        <w:suppressAutoHyphens w:val="0"/>
        <w:autoSpaceDN/>
        <w:spacing w:before="100" w:beforeAutospacing="1" w:after="100" w:afterAutospacing="1" w:line="240" w:lineRule="auto"/>
      </w:pPr>
      <w:r>
        <w:t>L1 regularization encourages sparsity in the model by driving some of the coefficients to exactly zero. This leads to feature selection, where less important features have their corresponding weights reduced to zero, effectively removing them from the model.</w:t>
      </w:r>
    </w:p>
    <w:p w14:paraId="374A24EB" w14:textId="77777777" w:rsidR="00846968" w:rsidRDefault="00846968" w:rsidP="00846968">
      <w:pPr>
        <w:pStyle w:val="NormalWeb"/>
        <w:numPr>
          <w:ilvl w:val="0"/>
          <w:numId w:val="202"/>
        </w:numPr>
        <w:suppressAutoHyphens w:val="0"/>
        <w:autoSpaceDN/>
        <w:spacing w:beforeAutospacing="1" w:afterAutospacing="1"/>
      </w:pPr>
      <w:r>
        <w:rPr>
          <w:rStyle w:val="Strong"/>
        </w:rPr>
        <w:t>Use Cases</w:t>
      </w:r>
      <w:r>
        <w:t>:</w:t>
      </w:r>
    </w:p>
    <w:p w14:paraId="32771BC5" w14:textId="77777777" w:rsidR="00846968" w:rsidRDefault="00846968" w:rsidP="00846968">
      <w:pPr>
        <w:numPr>
          <w:ilvl w:val="1"/>
          <w:numId w:val="202"/>
        </w:numPr>
        <w:suppressAutoHyphens w:val="0"/>
        <w:autoSpaceDN/>
        <w:spacing w:before="100" w:beforeAutospacing="1" w:after="100" w:afterAutospacing="1" w:line="240" w:lineRule="auto"/>
      </w:pPr>
      <w:r>
        <w:t>L1 regularization is useful when the dataset contains many features, some of which may be irrelevant or redundant. It helps in automatic feature selection by shrinking less important features' coefficients to zero.</w:t>
      </w:r>
    </w:p>
    <w:p w14:paraId="1E712A96" w14:textId="77777777" w:rsidR="00846968" w:rsidRDefault="00846968" w:rsidP="00846968">
      <w:pPr>
        <w:pStyle w:val="Heading3"/>
      </w:pPr>
      <w:r>
        <w:t>L2 Regularization (Ridge Regularization):</w:t>
      </w:r>
    </w:p>
    <w:p w14:paraId="767B840C" w14:textId="77777777" w:rsidR="00846968" w:rsidRDefault="00846968" w:rsidP="00846968">
      <w:pPr>
        <w:pStyle w:val="NormalWeb"/>
        <w:numPr>
          <w:ilvl w:val="0"/>
          <w:numId w:val="203"/>
        </w:numPr>
        <w:suppressAutoHyphens w:val="0"/>
        <w:autoSpaceDN/>
        <w:spacing w:beforeAutospacing="1" w:afterAutospacing="1"/>
      </w:pPr>
      <w:r>
        <w:rPr>
          <w:rStyle w:val="Strong"/>
        </w:rPr>
        <w:t>Penalty Term</w:t>
      </w:r>
      <w:r>
        <w:t>:</w:t>
      </w:r>
    </w:p>
    <w:p w14:paraId="7B85AC1A" w14:textId="106B9B92" w:rsidR="00846968" w:rsidRDefault="00846968" w:rsidP="00846968">
      <w:pPr>
        <w:numPr>
          <w:ilvl w:val="1"/>
          <w:numId w:val="203"/>
        </w:numPr>
        <w:suppressAutoHyphens w:val="0"/>
        <w:autoSpaceDN/>
        <w:spacing w:before="100" w:beforeAutospacing="1" w:after="100" w:afterAutospacing="1" w:line="240" w:lineRule="auto"/>
      </w:pPr>
      <w:r>
        <w:t>L2 regularization adds a penalty to the loss function proportional to the sum of the squares of the model parameters</w:t>
      </w:r>
      <w:r w:rsidRPr="00846968">
        <w:rPr>
          <w:color w:val="00B050"/>
        </w:rPr>
        <w:t xml:space="preserve">: </w:t>
      </w:r>
      <w:r w:rsidRPr="00846968">
        <w:rPr>
          <w:rStyle w:val="katex-mathml"/>
          <w:color w:val="00B050"/>
        </w:rPr>
        <w:t>L2 Regularization Penalty=λ∑i=1nwi2</w:t>
      </w:r>
    </w:p>
    <w:p w14:paraId="52286970" w14:textId="159D81C1" w:rsidR="00846968" w:rsidRDefault="00846968" w:rsidP="00846968">
      <w:pPr>
        <w:numPr>
          <w:ilvl w:val="2"/>
          <w:numId w:val="203"/>
        </w:numPr>
        <w:suppressAutoHyphens w:val="0"/>
        <w:autoSpaceDN/>
        <w:spacing w:before="100" w:beforeAutospacing="1" w:after="100" w:afterAutospacing="1" w:line="240" w:lineRule="auto"/>
      </w:pPr>
      <w:r>
        <w:rPr>
          <w:rStyle w:val="mord"/>
        </w:rPr>
        <w:t>λ</w:t>
      </w:r>
      <w:r>
        <w:t xml:space="preserve"> is the regularization parameter.</w:t>
      </w:r>
    </w:p>
    <w:p w14:paraId="7361E199" w14:textId="462C4CFA" w:rsidR="00846968" w:rsidRDefault="00846968" w:rsidP="00846968">
      <w:pPr>
        <w:numPr>
          <w:ilvl w:val="2"/>
          <w:numId w:val="203"/>
        </w:numPr>
        <w:suppressAutoHyphens w:val="0"/>
        <w:autoSpaceDN/>
        <w:spacing w:before="100" w:beforeAutospacing="1" w:after="100" w:afterAutospacing="1" w:line="240" w:lineRule="auto"/>
      </w:pPr>
      <w:r>
        <w:rPr>
          <w:rStyle w:val="mord"/>
        </w:rPr>
        <w:t>wi</w:t>
      </w:r>
      <w:r>
        <w:rPr>
          <w:rStyle w:val="vlist-s"/>
        </w:rPr>
        <w:t>​</w:t>
      </w:r>
      <w:r>
        <w:t xml:space="preserve"> are the model parameters (weights).</w:t>
      </w:r>
    </w:p>
    <w:p w14:paraId="0D18AAB6" w14:textId="77777777" w:rsidR="00846968" w:rsidRDefault="00846968" w:rsidP="00846968">
      <w:pPr>
        <w:pStyle w:val="NormalWeb"/>
        <w:numPr>
          <w:ilvl w:val="0"/>
          <w:numId w:val="203"/>
        </w:numPr>
        <w:suppressAutoHyphens w:val="0"/>
        <w:autoSpaceDN/>
        <w:spacing w:beforeAutospacing="1" w:afterAutospacing="1"/>
      </w:pPr>
      <w:r>
        <w:rPr>
          <w:rStyle w:val="Strong"/>
        </w:rPr>
        <w:t>Effect</w:t>
      </w:r>
      <w:r>
        <w:t>:</w:t>
      </w:r>
    </w:p>
    <w:p w14:paraId="0659D2F9" w14:textId="77777777" w:rsidR="00846968" w:rsidRDefault="00846968" w:rsidP="00846968">
      <w:pPr>
        <w:numPr>
          <w:ilvl w:val="1"/>
          <w:numId w:val="203"/>
        </w:numPr>
        <w:suppressAutoHyphens w:val="0"/>
        <w:autoSpaceDN/>
        <w:spacing w:before="100" w:beforeAutospacing="1" w:after="100" w:afterAutospacing="1" w:line="240" w:lineRule="auto"/>
      </w:pPr>
      <w:r>
        <w:t>L2 regularization penalizes large weights but does not generally lead to sparse solutions (coefficients rarely become exactly zero). It instead encourages the weights to be small and distributed more evenly across all features.</w:t>
      </w:r>
    </w:p>
    <w:p w14:paraId="3EFF5F8B" w14:textId="77777777" w:rsidR="00846968" w:rsidRDefault="00846968" w:rsidP="00846968">
      <w:pPr>
        <w:pStyle w:val="NormalWeb"/>
        <w:numPr>
          <w:ilvl w:val="0"/>
          <w:numId w:val="203"/>
        </w:numPr>
        <w:suppressAutoHyphens w:val="0"/>
        <w:autoSpaceDN/>
        <w:spacing w:beforeAutospacing="1" w:afterAutospacing="1"/>
      </w:pPr>
      <w:r>
        <w:rPr>
          <w:rStyle w:val="Strong"/>
        </w:rPr>
        <w:t>Use Cases</w:t>
      </w:r>
      <w:r>
        <w:t>:</w:t>
      </w:r>
    </w:p>
    <w:p w14:paraId="66011D1A" w14:textId="77777777" w:rsidR="00846968" w:rsidRDefault="00846968" w:rsidP="00846968">
      <w:pPr>
        <w:numPr>
          <w:ilvl w:val="1"/>
          <w:numId w:val="203"/>
        </w:numPr>
        <w:suppressAutoHyphens w:val="0"/>
        <w:autoSpaceDN/>
        <w:spacing w:before="100" w:beforeAutospacing="1" w:after="100" w:afterAutospacing="1" w:line="240" w:lineRule="auto"/>
      </w:pPr>
      <w:r>
        <w:t>L2 regularization is effective in preventing overfitting by penalizing the model for having large coefficients. It helps to improve the stability and generalization of the model by reducing the variance of the model without necessarily eliminating features.</w:t>
      </w:r>
    </w:p>
    <w:p w14:paraId="53C664D5" w14:textId="77777777" w:rsidR="00846968" w:rsidRDefault="00846968" w:rsidP="00846968">
      <w:pPr>
        <w:pStyle w:val="Heading3"/>
      </w:pPr>
      <w:r>
        <w:t>Differences:</w:t>
      </w:r>
    </w:p>
    <w:p w14:paraId="7D1718EA" w14:textId="77777777" w:rsidR="00846968" w:rsidRDefault="00846968" w:rsidP="00846968">
      <w:pPr>
        <w:pStyle w:val="NormalWeb"/>
        <w:numPr>
          <w:ilvl w:val="0"/>
          <w:numId w:val="204"/>
        </w:numPr>
        <w:suppressAutoHyphens w:val="0"/>
        <w:autoSpaceDN/>
        <w:spacing w:beforeAutospacing="1" w:afterAutospacing="1"/>
      </w:pPr>
      <w:r>
        <w:rPr>
          <w:rStyle w:val="Strong"/>
        </w:rPr>
        <w:t>Sparsity</w:t>
      </w:r>
      <w:r>
        <w:t>:</w:t>
      </w:r>
    </w:p>
    <w:p w14:paraId="7A23CB88" w14:textId="77777777" w:rsidR="00846968" w:rsidRDefault="00846968" w:rsidP="00846968">
      <w:pPr>
        <w:numPr>
          <w:ilvl w:val="1"/>
          <w:numId w:val="204"/>
        </w:numPr>
        <w:suppressAutoHyphens w:val="0"/>
        <w:autoSpaceDN/>
        <w:spacing w:before="100" w:beforeAutospacing="1" w:after="100" w:afterAutospacing="1" w:line="240" w:lineRule="auto"/>
      </w:pPr>
      <w:r>
        <w:t>L1 regularization (Lasso) tends to produce sparse solutions by driving some coefficients to zero, thus performing feature selection. In contrast, L2 regularization (Ridge) generally keeps all features in the model but reduces their impact by shrinking their coefficients.</w:t>
      </w:r>
    </w:p>
    <w:p w14:paraId="4A440A6E" w14:textId="77777777" w:rsidR="00846968" w:rsidRDefault="00846968" w:rsidP="00846968">
      <w:pPr>
        <w:pStyle w:val="NormalWeb"/>
        <w:numPr>
          <w:ilvl w:val="0"/>
          <w:numId w:val="204"/>
        </w:numPr>
        <w:suppressAutoHyphens w:val="0"/>
        <w:autoSpaceDN/>
        <w:spacing w:beforeAutospacing="1" w:afterAutospacing="1"/>
      </w:pPr>
      <w:r>
        <w:rPr>
          <w:rStyle w:val="Strong"/>
        </w:rPr>
        <w:t>Penalty Type</w:t>
      </w:r>
      <w:r>
        <w:t>:</w:t>
      </w:r>
    </w:p>
    <w:p w14:paraId="2F50F8B3" w14:textId="77777777" w:rsidR="00846968" w:rsidRDefault="00846968" w:rsidP="00846968">
      <w:pPr>
        <w:numPr>
          <w:ilvl w:val="1"/>
          <w:numId w:val="204"/>
        </w:numPr>
        <w:suppressAutoHyphens w:val="0"/>
        <w:autoSpaceDN/>
        <w:spacing w:before="100" w:beforeAutospacing="1" w:after="100" w:afterAutospacing="1" w:line="240" w:lineRule="auto"/>
      </w:pPr>
      <w:r>
        <w:t>L1 regularization uses the sum of the absolute values of the coefficients, leading to a sparsity-inducing penalty. L2 regularization uses the sum of the squares of the coefficients, which penalizes large weights but does not lead to exact zeros in coefficients except in rare cases.</w:t>
      </w:r>
    </w:p>
    <w:p w14:paraId="5061C398" w14:textId="77777777" w:rsidR="00846968" w:rsidRDefault="00846968" w:rsidP="00846968">
      <w:pPr>
        <w:pStyle w:val="NormalWeb"/>
        <w:numPr>
          <w:ilvl w:val="0"/>
          <w:numId w:val="204"/>
        </w:numPr>
        <w:suppressAutoHyphens w:val="0"/>
        <w:autoSpaceDN/>
        <w:spacing w:beforeAutospacing="1" w:afterAutospacing="1"/>
      </w:pPr>
      <w:r>
        <w:rPr>
          <w:rStyle w:val="Strong"/>
        </w:rPr>
        <w:t>Application</w:t>
      </w:r>
      <w:r>
        <w:t>:</w:t>
      </w:r>
    </w:p>
    <w:p w14:paraId="51996C85" w14:textId="77777777" w:rsidR="00846968" w:rsidRDefault="00846968" w:rsidP="00846968">
      <w:pPr>
        <w:numPr>
          <w:ilvl w:val="1"/>
          <w:numId w:val="204"/>
        </w:numPr>
        <w:suppressAutoHyphens w:val="0"/>
        <w:autoSpaceDN/>
        <w:spacing w:before="100" w:beforeAutospacing="1" w:after="100" w:afterAutospacing="1" w:line="240" w:lineRule="auto"/>
      </w:pPr>
      <w:r>
        <w:t xml:space="preserve">L1 regularization is preferred when feature selection is important or when dealing with high-dimensional datasets with many irrelevant features. L2 regularization is </w:t>
      </w:r>
      <w:r>
        <w:lastRenderedPageBreak/>
        <w:t>more commonly used when preventing overfitting and improving model stability without necessarily needing to exclude features.</w:t>
      </w:r>
    </w:p>
    <w:p w14:paraId="05E4FD0B" w14:textId="77777777" w:rsidR="00846968" w:rsidRDefault="00846968" w:rsidP="00846968">
      <w:pPr>
        <w:pStyle w:val="NormalWeb"/>
        <w:numPr>
          <w:ilvl w:val="0"/>
          <w:numId w:val="204"/>
        </w:numPr>
        <w:suppressAutoHyphens w:val="0"/>
        <w:autoSpaceDN/>
        <w:spacing w:beforeAutospacing="1" w:afterAutospacing="1"/>
      </w:pPr>
      <w:r>
        <w:rPr>
          <w:rStyle w:val="Strong"/>
        </w:rPr>
        <w:t>Computational Considerations</w:t>
      </w:r>
      <w:r>
        <w:t>:</w:t>
      </w:r>
    </w:p>
    <w:p w14:paraId="3CCC307D" w14:textId="77777777" w:rsidR="00846968" w:rsidRDefault="00846968" w:rsidP="00846968">
      <w:pPr>
        <w:numPr>
          <w:ilvl w:val="1"/>
          <w:numId w:val="204"/>
        </w:numPr>
        <w:suppressAutoHyphens w:val="0"/>
        <w:autoSpaceDN/>
        <w:spacing w:before="100" w:beforeAutospacing="1" w:after="100" w:afterAutospacing="1" w:line="240" w:lineRule="auto"/>
      </w:pPr>
      <w:r>
        <w:t>L2 regularization is typically computationally easier to handle in optimization algorithms because of its smoothness (derivatives are continuous), whereas L1 regularization can be more computationally challenging due to its non-differentiability at zero.</w:t>
      </w:r>
    </w:p>
    <w:p w14:paraId="006D0CAC" w14:textId="77777777" w:rsidR="00846968" w:rsidRDefault="00846968" w:rsidP="00846968">
      <w:pPr>
        <w:pStyle w:val="NormalWeb"/>
      </w:pPr>
      <w:r>
        <w:t>In practice, both L1 and L2 regularization techniques can be combined in a technique called Elastic Net regularization, which incorporates penalties from both L1 and L2 regularization to benefit from their respective advantages and mitigate their drawbacks. Choosing between L1 and L2 regularization (or their combination) depends on the specific characteristics of the dataset and the goals of the modeling task.</w:t>
      </w:r>
    </w:p>
    <w:p w14:paraId="268F58DD" w14:textId="01264FF1" w:rsidR="00846968" w:rsidRDefault="00846968" w:rsidP="00626CD5">
      <w:pPr>
        <w:pStyle w:val="NormalWeb"/>
        <w:rPr>
          <w:b/>
          <w:bCs/>
          <w:sz w:val="32"/>
          <w:szCs w:val="32"/>
        </w:rPr>
      </w:pPr>
    </w:p>
    <w:p w14:paraId="58319501" w14:textId="006F60A0" w:rsidR="00846968" w:rsidRDefault="00846968" w:rsidP="00626CD5">
      <w:pPr>
        <w:pStyle w:val="NormalWeb"/>
        <w:rPr>
          <w:b/>
          <w:bCs/>
          <w:sz w:val="32"/>
          <w:szCs w:val="32"/>
        </w:rPr>
      </w:pPr>
      <w:r>
        <w:rPr>
          <w:b/>
          <w:bCs/>
          <w:sz w:val="32"/>
          <w:szCs w:val="32"/>
        </w:rPr>
        <w:t xml:space="preserve">Q-50. </w:t>
      </w:r>
      <w:r w:rsidRPr="00846968">
        <w:rPr>
          <w:b/>
          <w:bCs/>
          <w:sz w:val="32"/>
          <w:szCs w:val="32"/>
        </w:rPr>
        <w:t>What are some common preprocessing techniques used in machine learning</w:t>
      </w:r>
      <w:r>
        <w:rPr>
          <w:b/>
          <w:bCs/>
          <w:sz w:val="32"/>
          <w:szCs w:val="32"/>
        </w:rPr>
        <w:t>?</w:t>
      </w:r>
    </w:p>
    <w:p w14:paraId="46B90137" w14:textId="77777777" w:rsidR="00846968" w:rsidRDefault="00846968" w:rsidP="00846968">
      <w:pPr>
        <w:pStyle w:val="NormalWeb"/>
      </w:pPr>
      <w:r>
        <w:rPr>
          <w:b/>
          <w:bCs/>
          <w:sz w:val="32"/>
          <w:szCs w:val="32"/>
        </w:rPr>
        <w:t xml:space="preserve">Ans. </w:t>
      </w:r>
      <w:r>
        <w:t>Preprocessing techniques in machine learning are crucial steps to transform raw data into a format that is suitable and optimized for training machine learning models. These techniques help improve model performance, reduce computational requirements, and ensure that the data is properly understood by the learning algorithms. Here are some common preprocessing techniques used in machine learning:</w:t>
      </w:r>
    </w:p>
    <w:p w14:paraId="42706F5A" w14:textId="77777777" w:rsidR="00846968" w:rsidRDefault="00846968" w:rsidP="00846968">
      <w:pPr>
        <w:pStyle w:val="Heading3"/>
      </w:pPr>
      <w:r>
        <w:t>1. Data Cleaning:</w:t>
      </w:r>
    </w:p>
    <w:p w14:paraId="6E6C9766" w14:textId="77777777" w:rsidR="00846968" w:rsidRDefault="00846968" w:rsidP="00846968">
      <w:pPr>
        <w:pStyle w:val="NormalWeb"/>
        <w:numPr>
          <w:ilvl w:val="0"/>
          <w:numId w:val="205"/>
        </w:numPr>
        <w:suppressAutoHyphens w:val="0"/>
        <w:autoSpaceDN/>
        <w:spacing w:beforeAutospacing="1" w:afterAutospacing="1"/>
      </w:pPr>
      <w:r>
        <w:rPr>
          <w:rStyle w:val="Strong"/>
        </w:rPr>
        <w:t>Handling Missing Data</w:t>
      </w:r>
      <w:r>
        <w:t>: Strategies include imputation (replacing missing values with statistical measures like mean, median, or mode), or deletion (removing rows or columns with missing values).</w:t>
      </w:r>
    </w:p>
    <w:p w14:paraId="56F91DBD" w14:textId="77777777" w:rsidR="00846968" w:rsidRDefault="00846968" w:rsidP="00846968">
      <w:pPr>
        <w:pStyle w:val="NormalWeb"/>
        <w:numPr>
          <w:ilvl w:val="0"/>
          <w:numId w:val="205"/>
        </w:numPr>
        <w:suppressAutoHyphens w:val="0"/>
        <w:autoSpaceDN/>
        <w:spacing w:beforeAutospacing="1" w:afterAutospacing="1"/>
      </w:pPr>
      <w:r>
        <w:rPr>
          <w:rStyle w:val="Strong"/>
        </w:rPr>
        <w:t>Handling Outliers</w:t>
      </w:r>
      <w:r>
        <w:t>: Outliers can be detected using statistical methods (e.g., Z-score, IQR) and then either corrected, removed, or treated separately depending on the context.</w:t>
      </w:r>
    </w:p>
    <w:p w14:paraId="2DF6B4E7" w14:textId="77777777" w:rsidR="00846968" w:rsidRDefault="00846968" w:rsidP="00846968">
      <w:pPr>
        <w:pStyle w:val="Heading3"/>
      </w:pPr>
      <w:r>
        <w:t>2. Data Transformation:</w:t>
      </w:r>
    </w:p>
    <w:p w14:paraId="6C86C234" w14:textId="77777777" w:rsidR="00846968" w:rsidRDefault="00846968" w:rsidP="00846968">
      <w:pPr>
        <w:pStyle w:val="NormalWeb"/>
        <w:numPr>
          <w:ilvl w:val="0"/>
          <w:numId w:val="206"/>
        </w:numPr>
        <w:suppressAutoHyphens w:val="0"/>
        <w:autoSpaceDN/>
        <w:spacing w:beforeAutospacing="1" w:afterAutospacing="1"/>
      </w:pPr>
      <w:r>
        <w:rPr>
          <w:rStyle w:val="Strong"/>
        </w:rPr>
        <w:t>Normalization</w:t>
      </w:r>
      <w:r>
        <w:t>: Scaling numeric features to a standard range (e.g., 0 to 1) to ensure all features contribute equally. Common methods include Min-Max scaling and Z-score normalization.</w:t>
      </w:r>
    </w:p>
    <w:p w14:paraId="08D53F41" w14:textId="77777777" w:rsidR="00846968" w:rsidRDefault="00846968" w:rsidP="00846968">
      <w:pPr>
        <w:pStyle w:val="NormalWeb"/>
        <w:numPr>
          <w:ilvl w:val="0"/>
          <w:numId w:val="206"/>
        </w:numPr>
        <w:suppressAutoHyphens w:val="0"/>
        <w:autoSpaceDN/>
        <w:spacing w:beforeAutospacing="1" w:afterAutospacing="1"/>
      </w:pPr>
      <w:r>
        <w:rPr>
          <w:rStyle w:val="Strong"/>
        </w:rPr>
        <w:t>Standardization</w:t>
      </w:r>
      <w:r>
        <w:t>: Transforming numeric features to have zero mean and unit variance. This helps algorithms that assume normally distributed data, such as linear regression and logistic regression.</w:t>
      </w:r>
    </w:p>
    <w:p w14:paraId="77E8458D" w14:textId="77777777" w:rsidR="00846968" w:rsidRDefault="00846968" w:rsidP="00846968">
      <w:pPr>
        <w:pStyle w:val="NormalWeb"/>
        <w:numPr>
          <w:ilvl w:val="0"/>
          <w:numId w:val="206"/>
        </w:numPr>
        <w:suppressAutoHyphens w:val="0"/>
        <w:autoSpaceDN/>
        <w:spacing w:beforeAutospacing="1" w:afterAutospacing="1"/>
      </w:pPr>
      <w:r>
        <w:rPr>
          <w:rStyle w:val="Strong"/>
        </w:rPr>
        <w:t>Log Transformation</w:t>
      </w:r>
      <w:r>
        <w:t>: Converting skewed data distributions to approximately normal distributions using logarithmic functions. This can stabilize variance and make the data more suitable for modeling.</w:t>
      </w:r>
    </w:p>
    <w:p w14:paraId="24C1211E" w14:textId="77777777" w:rsidR="00846968" w:rsidRDefault="00846968" w:rsidP="00846968">
      <w:pPr>
        <w:pStyle w:val="Heading3"/>
      </w:pPr>
      <w:r>
        <w:t>3. Encoding Categorical Variables:</w:t>
      </w:r>
    </w:p>
    <w:p w14:paraId="20204F25" w14:textId="77777777" w:rsidR="00846968" w:rsidRDefault="00846968" w:rsidP="00846968">
      <w:pPr>
        <w:pStyle w:val="NormalWeb"/>
        <w:numPr>
          <w:ilvl w:val="0"/>
          <w:numId w:val="207"/>
        </w:numPr>
        <w:suppressAutoHyphens w:val="0"/>
        <w:autoSpaceDN/>
        <w:spacing w:beforeAutospacing="1" w:afterAutospacing="1"/>
      </w:pPr>
      <w:r>
        <w:rPr>
          <w:rStyle w:val="Strong"/>
        </w:rPr>
        <w:t>One-Hot Encoding</w:t>
      </w:r>
      <w:r>
        <w:t>: Converting categorical variables into binary vectors (0/1) to represent different categories. Each category becomes a separate binary feature.</w:t>
      </w:r>
    </w:p>
    <w:p w14:paraId="128910B7" w14:textId="77777777" w:rsidR="00846968" w:rsidRDefault="00846968" w:rsidP="00846968">
      <w:pPr>
        <w:pStyle w:val="NormalWeb"/>
        <w:numPr>
          <w:ilvl w:val="0"/>
          <w:numId w:val="207"/>
        </w:numPr>
        <w:suppressAutoHyphens w:val="0"/>
        <w:autoSpaceDN/>
        <w:spacing w:beforeAutospacing="1" w:afterAutospacing="1"/>
      </w:pPr>
      <w:r>
        <w:rPr>
          <w:rStyle w:val="Strong"/>
        </w:rPr>
        <w:lastRenderedPageBreak/>
        <w:t>Label Encoding</w:t>
      </w:r>
      <w:r>
        <w:t>: Assigning each category a unique integer (label) to convert categorical variables into a format that algorithms can handle.</w:t>
      </w:r>
    </w:p>
    <w:p w14:paraId="2F5300E4" w14:textId="77777777" w:rsidR="00846968" w:rsidRDefault="00846968" w:rsidP="00846968">
      <w:pPr>
        <w:pStyle w:val="NormalWeb"/>
        <w:numPr>
          <w:ilvl w:val="0"/>
          <w:numId w:val="207"/>
        </w:numPr>
        <w:suppressAutoHyphens w:val="0"/>
        <w:autoSpaceDN/>
        <w:spacing w:beforeAutospacing="1" w:afterAutospacing="1"/>
      </w:pPr>
      <w:r>
        <w:rPr>
          <w:rStyle w:val="Strong"/>
        </w:rPr>
        <w:t>Ordinal Encoding</w:t>
      </w:r>
      <w:r>
        <w:t>: Encoding categorical variables that have an inherent order (e.g., low, medium, high) into ordinal integers.</w:t>
      </w:r>
    </w:p>
    <w:p w14:paraId="1E55FE73" w14:textId="77777777" w:rsidR="00846968" w:rsidRDefault="00846968" w:rsidP="00846968">
      <w:pPr>
        <w:pStyle w:val="Heading3"/>
      </w:pPr>
      <w:r>
        <w:t>4. Feature Engineering:</w:t>
      </w:r>
    </w:p>
    <w:p w14:paraId="640F5086" w14:textId="77777777" w:rsidR="00846968" w:rsidRDefault="00846968" w:rsidP="00846968">
      <w:pPr>
        <w:pStyle w:val="NormalWeb"/>
        <w:numPr>
          <w:ilvl w:val="0"/>
          <w:numId w:val="208"/>
        </w:numPr>
        <w:suppressAutoHyphens w:val="0"/>
        <w:autoSpaceDN/>
        <w:spacing w:beforeAutospacing="1" w:afterAutospacing="1"/>
      </w:pPr>
      <w:r>
        <w:rPr>
          <w:rStyle w:val="Strong"/>
        </w:rPr>
        <w:t>Creating New Features</w:t>
      </w:r>
      <w:r>
        <w:t>: Deriving new features from existing ones that may capture more relevant information for the model. For example, creating interaction terms, polynomial features, or domain-specific features.</w:t>
      </w:r>
    </w:p>
    <w:p w14:paraId="3A912136" w14:textId="77777777" w:rsidR="00846968" w:rsidRDefault="00846968" w:rsidP="00846968">
      <w:pPr>
        <w:pStyle w:val="NormalWeb"/>
        <w:numPr>
          <w:ilvl w:val="0"/>
          <w:numId w:val="208"/>
        </w:numPr>
        <w:suppressAutoHyphens w:val="0"/>
        <w:autoSpaceDN/>
        <w:spacing w:beforeAutospacing="1" w:afterAutospacing="1"/>
      </w:pPr>
      <w:r>
        <w:rPr>
          <w:rStyle w:val="Strong"/>
        </w:rPr>
        <w:t>Feature Scaling</w:t>
      </w:r>
      <w:r>
        <w:t>: Ensuring all features have a similar scale to prevent some features from dominating the others during model training. This is particularly important for algorithms sensitive to feature scales (e.g., distance-based algorithms like K-nearest neighbors).</w:t>
      </w:r>
    </w:p>
    <w:p w14:paraId="6CB3EA1C" w14:textId="77777777" w:rsidR="00846968" w:rsidRDefault="00846968" w:rsidP="00846968">
      <w:pPr>
        <w:pStyle w:val="Heading3"/>
      </w:pPr>
      <w:r>
        <w:t>5. Dimensionality Reduction:</w:t>
      </w:r>
    </w:p>
    <w:p w14:paraId="4D2917AD" w14:textId="77777777" w:rsidR="00846968" w:rsidRDefault="00846968" w:rsidP="00846968">
      <w:pPr>
        <w:pStyle w:val="NormalWeb"/>
        <w:numPr>
          <w:ilvl w:val="0"/>
          <w:numId w:val="209"/>
        </w:numPr>
        <w:suppressAutoHyphens w:val="0"/>
        <w:autoSpaceDN/>
        <w:spacing w:beforeAutospacing="1" w:afterAutospacing="1"/>
      </w:pPr>
      <w:r>
        <w:rPr>
          <w:rStyle w:val="Strong"/>
        </w:rPr>
        <w:t>Principal Component Analysis (PCA)</w:t>
      </w:r>
      <w:r>
        <w:t>: Transforming high-dimensional data into a lower-dimensional representation while retaining as much variance as possible. PCA is useful for reducing computational complexity and removing multicollinearity among features.</w:t>
      </w:r>
    </w:p>
    <w:p w14:paraId="3C7E2A14" w14:textId="77777777" w:rsidR="00846968" w:rsidRDefault="00846968" w:rsidP="00846968">
      <w:pPr>
        <w:pStyle w:val="NormalWeb"/>
        <w:numPr>
          <w:ilvl w:val="0"/>
          <w:numId w:val="209"/>
        </w:numPr>
        <w:suppressAutoHyphens w:val="0"/>
        <w:autoSpaceDN/>
        <w:spacing w:beforeAutospacing="1" w:afterAutospacing="1"/>
      </w:pPr>
      <w:r>
        <w:rPr>
          <w:rStyle w:val="Strong"/>
        </w:rPr>
        <w:t>Feature Selection</w:t>
      </w:r>
      <w:r>
        <w:t>: Selecting a subset of relevant features to improve model performance, reduce overfitting, and enhance interpretability.</w:t>
      </w:r>
    </w:p>
    <w:p w14:paraId="4F212020" w14:textId="77777777" w:rsidR="00846968" w:rsidRDefault="00846968" w:rsidP="00846968">
      <w:pPr>
        <w:pStyle w:val="Heading3"/>
      </w:pPr>
      <w:r>
        <w:t>6. Text Preprocessing:</w:t>
      </w:r>
    </w:p>
    <w:p w14:paraId="44DA43D1" w14:textId="77777777" w:rsidR="00846968" w:rsidRDefault="00846968" w:rsidP="00846968">
      <w:pPr>
        <w:pStyle w:val="NormalWeb"/>
        <w:numPr>
          <w:ilvl w:val="0"/>
          <w:numId w:val="210"/>
        </w:numPr>
        <w:suppressAutoHyphens w:val="0"/>
        <w:autoSpaceDN/>
        <w:spacing w:beforeAutospacing="1" w:afterAutospacing="1"/>
      </w:pPr>
      <w:r>
        <w:rPr>
          <w:rStyle w:val="Strong"/>
        </w:rPr>
        <w:t>Tokenization</w:t>
      </w:r>
      <w:r>
        <w:t>: Breaking down text into individual words (tokens) or phrases.</w:t>
      </w:r>
    </w:p>
    <w:p w14:paraId="04687AC0" w14:textId="77777777" w:rsidR="00846968" w:rsidRDefault="00846968" w:rsidP="00846968">
      <w:pPr>
        <w:pStyle w:val="NormalWeb"/>
        <w:numPr>
          <w:ilvl w:val="0"/>
          <w:numId w:val="210"/>
        </w:numPr>
        <w:suppressAutoHyphens w:val="0"/>
        <w:autoSpaceDN/>
        <w:spacing w:beforeAutospacing="1" w:afterAutospacing="1"/>
      </w:pPr>
      <w:r>
        <w:rPr>
          <w:rStyle w:val="Strong"/>
        </w:rPr>
        <w:t>Removing Stopwords</w:t>
      </w:r>
      <w:r>
        <w:t>: Eliminating common words (e.g., "and", "the") that do not contribute much to the meaning of the text.</w:t>
      </w:r>
    </w:p>
    <w:p w14:paraId="3739D8B7" w14:textId="77777777" w:rsidR="00846968" w:rsidRDefault="00846968" w:rsidP="00846968">
      <w:pPr>
        <w:pStyle w:val="NormalWeb"/>
        <w:numPr>
          <w:ilvl w:val="0"/>
          <w:numId w:val="210"/>
        </w:numPr>
        <w:suppressAutoHyphens w:val="0"/>
        <w:autoSpaceDN/>
        <w:spacing w:beforeAutospacing="1" w:afterAutospacing="1"/>
      </w:pPr>
      <w:r>
        <w:rPr>
          <w:rStyle w:val="Strong"/>
        </w:rPr>
        <w:t>Stemming and Lemmatization</w:t>
      </w:r>
      <w:r>
        <w:t>: Reducing words to their base or root form (e.g., "running" to "run") to normalize text data.</w:t>
      </w:r>
    </w:p>
    <w:p w14:paraId="413BAA77" w14:textId="77777777" w:rsidR="00846968" w:rsidRDefault="00846968" w:rsidP="00846968">
      <w:pPr>
        <w:pStyle w:val="Heading3"/>
      </w:pPr>
      <w:r>
        <w:t>7. Handling Imbalanced Data:</w:t>
      </w:r>
    </w:p>
    <w:p w14:paraId="290763BC" w14:textId="77777777" w:rsidR="00846968" w:rsidRDefault="00846968" w:rsidP="00846968">
      <w:pPr>
        <w:numPr>
          <w:ilvl w:val="0"/>
          <w:numId w:val="211"/>
        </w:numPr>
        <w:suppressAutoHyphens w:val="0"/>
        <w:autoSpaceDN/>
        <w:spacing w:before="100" w:beforeAutospacing="1" w:after="100" w:afterAutospacing="1" w:line="240" w:lineRule="auto"/>
      </w:pPr>
      <w:r>
        <w:rPr>
          <w:rStyle w:val="Strong"/>
        </w:rPr>
        <w:t>Resampling</w:t>
      </w:r>
      <w:r>
        <w:t>: Techniques such as oversampling (increasing minority class samples) or undersampling (decreasing majority class samples) to balance class distributions.</w:t>
      </w:r>
    </w:p>
    <w:p w14:paraId="1B89E83C" w14:textId="77777777" w:rsidR="00846968" w:rsidRDefault="00846968" w:rsidP="00846968">
      <w:pPr>
        <w:pStyle w:val="Heading3"/>
      </w:pPr>
      <w:r>
        <w:t>8. Handling Time-Series Data:</w:t>
      </w:r>
    </w:p>
    <w:p w14:paraId="149EFD79" w14:textId="77777777" w:rsidR="00846968" w:rsidRDefault="00846968" w:rsidP="00846968">
      <w:pPr>
        <w:pStyle w:val="NormalWeb"/>
        <w:numPr>
          <w:ilvl w:val="0"/>
          <w:numId w:val="212"/>
        </w:numPr>
        <w:suppressAutoHyphens w:val="0"/>
        <w:autoSpaceDN/>
        <w:spacing w:beforeAutospacing="1" w:afterAutospacing="1"/>
      </w:pPr>
      <w:r>
        <w:rPr>
          <w:rStyle w:val="Strong"/>
        </w:rPr>
        <w:t>Temporal Aggregation</w:t>
      </w:r>
      <w:r>
        <w:t>: Converting raw data into higher or lower frequencies (e.g., daily to monthly data).</w:t>
      </w:r>
    </w:p>
    <w:p w14:paraId="326EBCDC" w14:textId="77777777" w:rsidR="00846968" w:rsidRDefault="00846968" w:rsidP="00846968">
      <w:pPr>
        <w:pStyle w:val="NormalWeb"/>
        <w:numPr>
          <w:ilvl w:val="0"/>
          <w:numId w:val="212"/>
        </w:numPr>
        <w:suppressAutoHyphens w:val="0"/>
        <w:autoSpaceDN/>
        <w:spacing w:beforeAutospacing="1" w:afterAutospacing="1"/>
      </w:pPr>
      <w:r>
        <w:rPr>
          <w:rStyle w:val="Strong"/>
        </w:rPr>
        <w:t>Feature Extraction</w:t>
      </w:r>
      <w:r>
        <w:t>: Extracting relevant features from time-series data (e.g., trends, seasonality) using techniques like Fourier transforms or wavelet transforms.</w:t>
      </w:r>
    </w:p>
    <w:p w14:paraId="5D501CB6" w14:textId="77777777" w:rsidR="00846968" w:rsidRDefault="00846968" w:rsidP="00846968">
      <w:pPr>
        <w:pStyle w:val="Heading3"/>
      </w:pPr>
      <w:r>
        <w:t>9. Handling Skewed Data Distributions:</w:t>
      </w:r>
    </w:p>
    <w:p w14:paraId="656A5552" w14:textId="77777777" w:rsidR="00846968" w:rsidRDefault="00846968" w:rsidP="00846968">
      <w:pPr>
        <w:numPr>
          <w:ilvl w:val="0"/>
          <w:numId w:val="213"/>
        </w:numPr>
        <w:suppressAutoHyphens w:val="0"/>
        <w:autoSpaceDN/>
        <w:spacing w:before="100" w:beforeAutospacing="1" w:after="100" w:afterAutospacing="1" w:line="240" w:lineRule="auto"/>
      </w:pPr>
      <w:r>
        <w:rPr>
          <w:rStyle w:val="Strong"/>
        </w:rPr>
        <w:t>Log Transformation</w:t>
      </w:r>
      <w:r>
        <w:t>: Transforming skewed data distributions to reduce the impact of outliers and stabilize variance.</w:t>
      </w:r>
    </w:p>
    <w:p w14:paraId="3B581783" w14:textId="77777777" w:rsidR="00846968" w:rsidRDefault="00846968" w:rsidP="00846968">
      <w:pPr>
        <w:pStyle w:val="Heading3"/>
      </w:pPr>
      <w:r>
        <w:lastRenderedPageBreak/>
        <w:t>10. Handling Multicollinearity:</w:t>
      </w:r>
    </w:p>
    <w:p w14:paraId="3D8AC592" w14:textId="77777777" w:rsidR="00846968" w:rsidRDefault="00846968" w:rsidP="00846968">
      <w:pPr>
        <w:numPr>
          <w:ilvl w:val="0"/>
          <w:numId w:val="214"/>
        </w:numPr>
        <w:suppressAutoHyphens w:val="0"/>
        <w:autoSpaceDN/>
        <w:spacing w:before="100" w:beforeAutospacing="1" w:after="100" w:afterAutospacing="1" w:line="240" w:lineRule="auto"/>
      </w:pPr>
      <w:r>
        <w:rPr>
          <w:rStyle w:val="Strong"/>
        </w:rPr>
        <w:t>Variance Inflation Factor (VIF)</w:t>
      </w:r>
      <w:r>
        <w:t>: Identifying and removing highly correlated features that can cause multicollinearity issues in regression models.</w:t>
      </w:r>
    </w:p>
    <w:p w14:paraId="0FCA48BC" w14:textId="77777777" w:rsidR="00846968" w:rsidRDefault="00846968" w:rsidP="00846968">
      <w:pPr>
        <w:pStyle w:val="NormalWeb"/>
      </w:pPr>
      <w:r>
        <w:t>These preprocessing techniques are essential for preparing data in a standardized format that allows machine learning algorithms to effectively learn patterns and make accurate predictions. The choice of techniques depends on the specific characteristics of the dataset, the machine learning algorithm being used, and the desired outcomes of the modeling task.</w:t>
      </w:r>
    </w:p>
    <w:p w14:paraId="19E48537" w14:textId="5E550DD7" w:rsidR="00846968" w:rsidRDefault="00846968" w:rsidP="00626CD5">
      <w:pPr>
        <w:pStyle w:val="NormalWeb"/>
        <w:rPr>
          <w:b/>
          <w:bCs/>
          <w:sz w:val="32"/>
          <w:szCs w:val="32"/>
        </w:rPr>
      </w:pPr>
    </w:p>
    <w:p w14:paraId="02D714E8" w14:textId="1825C358" w:rsidR="00846968" w:rsidRDefault="00846968" w:rsidP="00626CD5">
      <w:pPr>
        <w:pStyle w:val="NormalWeb"/>
        <w:rPr>
          <w:b/>
          <w:bCs/>
          <w:sz w:val="32"/>
          <w:szCs w:val="32"/>
        </w:rPr>
      </w:pPr>
      <w:r>
        <w:rPr>
          <w:b/>
          <w:bCs/>
          <w:sz w:val="32"/>
          <w:szCs w:val="32"/>
        </w:rPr>
        <w:t xml:space="preserve">Q-51. </w:t>
      </w:r>
      <w:r w:rsidRPr="00846968">
        <w:rPr>
          <w:b/>
          <w:bCs/>
          <w:sz w:val="32"/>
          <w:szCs w:val="32"/>
        </w:rPr>
        <w:t>What is the difference between a parametric and non-parametric algorithm? Give examples of eac</w:t>
      </w:r>
      <w:r>
        <w:rPr>
          <w:b/>
          <w:bCs/>
          <w:sz w:val="32"/>
          <w:szCs w:val="32"/>
        </w:rPr>
        <w:t>h.</w:t>
      </w:r>
    </w:p>
    <w:p w14:paraId="05872BFB" w14:textId="77777777" w:rsidR="007A0FB6" w:rsidRDefault="007A0FB6" w:rsidP="007A0FB6">
      <w:pPr>
        <w:pStyle w:val="NormalWeb"/>
      </w:pPr>
      <w:r>
        <w:rPr>
          <w:b/>
          <w:bCs/>
          <w:sz w:val="32"/>
          <w:szCs w:val="32"/>
        </w:rPr>
        <w:t xml:space="preserve">Ans. </w:t>
      </w:r>
      <w:r>
        <w:t>The key difference between parametric and non-parametric algorithms lies in the assumptions they make about the data and the form of the model they use to make predictions.</w:t>
      </w:r>
    </w:p>
    <w:p w14:paraId="2DAEEF96" w14:textId="77777777" w:rsidR="007A0FB6" w:rsidRDefault="007A0FB6" w:rsidP="007A0FB6">
      <w:pPr>
        <w:pStyle w:val="Heading3"/>
      </w:pPr>
      <w:r>
        <w:t>Parametric Algorithms:</w:t>
      </w:r>
    </w:p>
    <w:p w14:paraId="2B2A1833" w14:textId="77777777" w:rsidR="007A0FB6" w:rsidRDefault="007A0FB6" w:rsidP="007A0FB6">
      <w:pPr>
        <w:pStyle w:val="NormalWeb"/>
      </w:pPr>
      <w:r>
        <w:rPr>
          <w:rStyle w:val="Strong"/>
        </w:rPr>
        <w:t>Characteristics:</w:t>
      </w:r>
    </w:p>
    <w:p w14:paraId="08EF13AE" w14:textId="77777777" w:rsidR="007A0FB6" w:rsidRDefault="007A0FB6" w:rsidP="007A0FB6">
      <w:pPr>
        <w:pStyle w:val="NormalWeb"/>
        <w:numPr>
          <w:ilvl w:val="0"/>
          <w:numId w:val="215"/>
        </w:numPr>
        <w:suppressAutoHyphens w:val="0"/>
        <w:autoSpaceDN/>
        <w:spacing w:beforeAutospacing="1" w:afterAutospacing="1"/>
      </w:pPr>
      <w:r>
        <w:rPr>
          <w:rStyle w:val="Strong"/>
        </w:rPr>
        <w:t>Fixed Number of Parameters</w:t>
      </w:r>
      <w:r>
        <w:t>: Parametric models assume a fixed number of parameters. The complexity of the model is determined by this fixed parameter set, which does not change with the size of the dataset.</w:t>
      </w:r>
    </w:p>
    <w:p w14:paraId="56D2A1B2" w14:textId="77777777" w:rsidR="007A0FB6" w:rsidRDefault="007A0FB6" w:rsidP="007A0FB6">
      <w:pPr>
        <w:pStyle w:val="NormalWeb"/>
        <w:numPr>
          <w:ilvl w:val="0"/>
          <w:numId w:val="215"/>
        </w:numPr>
        <w:suppressAutoHyphens w:val="0"/>
        <w:autoSpaceDN/>
        <w:spacing w:beforeAutospacing="1" w:afterAutospacing="1"/>
      </w:pPr>
      <w:r>
        <w:rPr>
          <w:rStyle w:val="Strong"/>
        </w:rPr>
        <w:t>Assumptions About Data</w:t>
      </w:r>
      <w:r>
        <w:t>: These models make strong assumptions about the underlying data distribution. For example, linear regression assumes a linear relationship between the independent and dependent variables.</w:t>
      </w:r>
    </w:p>
    <w:p w14:paraId="69921F4D" w14:textId="77777777" w:rsidR="007A0FB6" w:rsidRDefault="007A0FB6" w:rsidP="007A0FB6">
      <w:pPr>
        <w:pStyle w:val="NormalWeb"/>
        <w:numPr>
          <w:ilvl w:val="0"/>
          <w:numId w:val="215"/>
        </w:numPr>
        <w:suppressAutoHyphens w:val="0"/>
        <w:autoSpaceDN/>
        <w:spacing w:beforeAutospacing="1" w:afterAutospacing="1"/>
      </w:pPr>
      <w:r>
        <w:rPr>
          <w:rStyle w:val="Strong"/>
        </w:rPr>
        <w:t>Faster Training</w:t>
      </w:r>
      <w:r>
        <w:t>: Training a parametric model is generally faster because the process involves estimating a finite set of parameters.</w:t>
      </w:r>
    </w:p>
    <w:p w14:paraId="25C7AD8F" w14:textId="77777777" w:rsidR="007A0FB6" w:rsidRDefault="007A0FB6" w:rsidP="007A0FB6">
      <w:pPr>
        <w:pStyle w:val="NormalWeb"/>
        <w:numPr>
          <w:ilvl w:val="0"/>
          <w:numId w:val="215"/>
        </w:numPr>
        <w:suppressAutoHyphens w:val="0"/>
        <w:autoSpaceDN/>
        <w:spacing w:beforeAutospacing="1" w:afterAutospacing="1"/>
      </w:pPr>
      <w:r>
        <w:rPr>
          <w:rStyle w:val="Strong"/>
        </w:rPr>
        <w:t>Less Flexible</w:t>
      </w:r>
      <w:r>
        <w:t>: Due to their fixed structure, parametric models may not perform well if the assumptions about the data do not hold true. They are less flexible and may underfit complex data.</w:t>
      </w:r>
    </w:p>
    <w:p w14:paraId="7859FF98" w14:textId="77777777" w:rsidR="007A0FB6" w:rsidRDefault="007A0FB6" w:rsidP="007A0FB6">
      <w:pPr>
        <w:pStyle w:val="NormalWeb"/>
      </w:pPr>
      <w:r>
        <w:rPr>
          <w:rStyle w:val="Strong"/>
        </w:rPr>
        <w:t>Examples:</w:t>
      </w:r>
    </w:p>
    <w:p w14:paraId="2FAF5059" w14:textId="77777777" w:rsidR="007A0FB6" w:rsidRDefault="007A0FB6" w:rsidP="007A0FB6">
      <w:pPr>
        <w:numPr>
          <w:ilvl w:val="0"/>
          <w:numId w:val="216"/>
        </w:numPr>
        <w:suppressAutoHyphens w:val="0"/>
        <w:autoSpaceDN/>
        <w:spacing w:before="100" w:beforeAutospacing="1" w:after="100" w:afterAutospacing="1" w:line="240" w:lineRule="auto"/>
      </w:pPr>
      <w:r>
        <w:rPr>
          <w:rStyle w:val="Strong"/>
        </w:rPr>
        <w:t>Linear Regression</w:t>
      </w:r>
      <w:r>
        <w:t>: Assumes a linear relationship between the independent and dependent variables.</w:t>
      </w:r>
    </w:p>
    <w:p w14:paraId="73AA2FFC" w14:textId="77777777" w:rsidR="007A0FB6" w:rsidRDefault="007A0FB6" w:rsidP="007A0FB6">
      <w:pPr>
        <w:numPr>
          <w:ilvl w:val="0"/>
          <w:numId w:val="216"/>
        </w:numPr>
        <w:suppressAutoHyphens w:val="0"/>
        <w:autoSpaceDN/>
        <w:spacing w:before="100" w:beforeAutospacing="1" w:after="100" w:afterAutospacing="1" w:line="240" w:lineRule="auto"/>
      </w:pPr>
      <w:r>
        <w:rPr>
          <w:rStyle w:val="Strong"/>
        </w:rPr>
        <w:t>Logistic Regression</w:t>
      </w:r>
      <w:r>
        <w:t>: Assumes a logistic relationship for binary classification tasks.</w:t>
      </w:r>
    </w:p>
    <w:p w14:paraId="62FFC597" w14:textId="77777777" w:rsidR="007A0FB6" w:rsidRDefault="007A0FB6" w:rsidP="007A0FB6">
      <w:pPr>
        <w:numPr>
          <w:ilvl w:val="0"/>
          <w:numId w:val="216"/>
        </w:numPr>
        <w:suppressAutoHyphens w:val="0"/>
        <w:autoSpaceDN/>
        <w:spacing w:before="100" w:beforeAutospacing="1" w:after="100" w:afterAutospacing="1" w:line="240" w:lineRule="auto"/>
      </w:pPr>
      <w:r>
        <w:rPr>
          <w:rStyle w:val="Strong"/>
        </w:rPr>
        <w:t>Naïve Bayes</w:t>
      </w:r>
      <w:r>
        <w:t>: Assumes independence between features (in the case of the Gaussian Naïve Bayes, it also assumes that the data follows a Gaussian distribution).</w:t>
      </w:r>
    </w:p>
    <w:p w14:paraId="094C1331" w14:textId="77777777" w:rsidR="007A0FB6" w:rsidRDefault="007A0FB6" w:rsidP="007A0FB6">
      <w:pPr>
        <w:numPr>
          <w:ilvl w:val="0"/>
          <w:numId w:val="216"/>
        </w:numPr>
        <w:suppressAutoHyphens w:val="0"/>
        <w:autoSpaceDN/>
        <w:spacing w:before="100" w:beforeAutospacing="1" w:after="100" w:afterAutospacing="1" w:line="240" w:lineRule="auto"/>
      </w:pPr>
      <w:r>
        <w:rPr>
          <w:rStyle w:val="Strong"/>
        </w:rPr>
        <w:t>Perceptron</w:t>
      </w:r>
      <w:r>
        <w:t>: A simple linear classifier that assumes a linear decision boundary.</w:t>
      </w:r>
    </w:p>
    <w:p w14:paraId="4688F067" w14:textId="77777777" w:rsidR="007A0FB6" w:rsidRDefault="007A0FB6" w:rsidP="007A0FB6">
      <w:pPr>
        <w:pStyle w:val="Heading3"/>
      </w:pPr>
      <w:r>
        <w:t>Non-Parametric Algorithms:</w:t>
      </w:r>
    </w:p>
    <w:p w14:paraId="0E7B82B4" w14:textId="77777777" w:rsidR="007A0FB6" w:rsidRDefault="007A0FB6" w:rsidP="007A0FB6">
      <w:pPr>
        <w:pStyle w:val="NormalWeb"/>
      </w:pPr>
      <w:r>
        <w:rPr>
          <w:rStyle w:val="Strong"/>
        </w:rPr>
        <w:t>Characteristics:</w:t>
      </w:r>
    </w:p>
    <w:p w14:paraId="3351DA5B" w14:textId="77777777" w:rsidR="007A0FB6" w:rsidRDefault="007A0FB6" w:rsidP="007A0FB6">
      <w:pPr>
        <w:pStyle w:val="NormalWeb"/>
        <w:numPr>
          <w:ilvl w:val="0"/>
          <w:numId w:val="217"/>
        </w:numPr>
        <w:suppressAutoHyphens w:val="0"/>
        <w:autoSpaceDN/>
        <w:spacing w:beforeAutospacing="1" w:afterAutospacing="1"/>
      </w:pPr>
      <w:r>
        <w:rPr>
          <w:rStyle w:val="Strong"/>
        </w:rPr>
        <w:t>Flexible Number of Parameters</w:t>
      </w:r>
      <w:r>
        <w:t>: Non-parametric models do not assume a fixed number of parameters. The complexity of the model can grow with the size of the dataset, allowing it to adapt to more intricate patterns in the data.</w:t>
      </w:r>
    </w:p>
    <w:p w14:paraId="663299EA" w14:textId="77777777" w:rsidR="007A0FB6" w:rsidRDefault="007A0FB6" w:rsidP="007A0FB6">
      <w:pPr>
        <w:pStyle w:val="NormalWeb"/>
        <w:numPr>
          <w:ilvl w:val="0"/>
          <w:numId w:val="217"/>
        </w:numPr>
        <w:suppressAutoHyphens w:val="0"/>
        <w:autoSpaceDN/>
        <w:spacing w:beforeAutospacing="1" w:afterAutospacing="1"/>
      </w:pPr>
      <w:r>
        <w:rPr>
          <w:rStyle w:val="Strong"/>
        </w:rPr>
        <w:lastRenderedPageBreak/>
        <w:t>No Assumptions About Data</w:t>
      </w:r>
      <w:r>
        <w:t>: These models make fewer or no assumptions about the underlying data distribution, making them more flexible and better suited for capturing complex relationships.</w:t>
      </w:r>
    </w:p>
    <w:p w14:paraId="3E47A370" w14:textId="77777777" w:rsidR="007A0FB6" w:rsidRDefault="007A0FB6" w:rsidP="007A0FB6">
      <w:pPr>
        <w:pStyle w:val="NormalWeb"/>
        <w:numPr>
          <w:ilvl w:val="0"/>
          <w:numId w:val="217"/>
        </w:numPr>
        <w:suppressAutoHyphens w:val="0"/>
        <w:autoSpaceDN/>
        <w:spacing w:beforeAutospacing="1" w:afterAutospacing="1"/>
      </w:pPr>
      <w:r>
        <w:rPr>
          <w:rStyle w:val="Strong"/>
        </w:rPr>
        <w:t>Slower Training</w:t>
      </w:r>
      <w:r>
        <w:t>: Training non-parametric models can be computationally intensive, especially with large datasets, because the model complexity can grow with the dataset.</w:t>
      </w:r>
    </w:p>
    <w:p w14:paraId="5D55DC13" w14:textId="77777777" w:rsidR="007A0FB6" w:rsidRDefault="007A0FB6" w:rsidP="007A0FB6">
      <w:pPr>
        <w:pStyle w:val="NormalWeb"/>
        <w:numPr>
          <w:ilvl w:val="0"/>
          <w:numId w:val="217"/>
        </w:numPr>
        <w:suppressAutoHyphens w:val="0"/>
        <w:autoSpaceDN/>
        <w:spacing w:beforeAutospacing="1" w:afterAutospacing="1"/>
      </w:pPr>
      <w:r>
        <w:rPr>
          <w:rStyle w:val="Strong"/>
        </w:rPr>
        <w:t>High Flexibility</w:t>
      </w:r>
      <w:r>
        <w:t>: Non-parametric models can better capture the structure of the data and handle various shapes of data distributions, reducing the risk of underfitting.</w:t>
      </w:r>
    </w:p>
    <w:p w14:paraId="41E89D51" w14:textId="77777777" w:rsidR="007A0FB6" w:rsidRDefault="007A0FB6" w:rsidP="007A0FB6">
      <w:pPr>
        <w:pStyle w:val="NormalWeb"/>
      </w:pPr>
      <w:r>
        <w:rPr>
          <w:rStyle w:val="Strong"/>
        </w:rPr>
        <w:t>Examples:</w:t>
      </w:r>
    </w:p>
    <w:p w14:paraId="13E81328" w14:textId="77777777" w:rsidR="007A0FB6" w:rsidRDefault="007A0FB6" w:rsidP="007A0FB6">
      <w:pPr>
        <w:numPr>
          <w:ilvl w:val="0"/>
          <w:numId w:val="218"/>
        </w:numPr>
        <w:suppressAutoHyphens w:val="0"/>
        <w:autoSpaceDN/>
        <w:spacing w:before="100" w:beforeAutospacing="1" w:after="100" w:afterAutospacing="1" w:line="240" w:lineRule="auto"/>
      </w:pPr>
      <w:r>
        <w:rPr>
          <w:rStyle w:val="Strong"/>
        </w:rPr>
        <w:t>K-Nearest Neighbors (KNN)</w:t>
      </w:r>
      <w:r>
        <w:t xml:space="preserve">: Makes predictions based on the </w:t>
      </w:r>
      <w:r>
        <w:rPr>
          <w:rStyle w:val="katex-mathml"/>
        </w:rPr>
        <w:t>kk</w:t>
      </w:r>
      <w:r>
        <w:rPr>
          <w:rStyle w:val="mord"/>
        </w:rPr>
        <w:t>k</w:t>
      </w:r>
      <w:r>
        <w:t xml:space="preserve"> most similar instances in the dataset.</w:t>
      </w:r>
    </w:p>
    <w:p w14:paraId="49339A21" w14:textId="77777777" w:rsidR="007A0FB6" w:rsidRDefault="007A0FB6" w:rsidP="007A0FB6">
      <w:pPr>
        <w:numPr>
          <w:ilvl w:val="0"/>
          <w:numId w:val="218"/>
        </w:numPr>
        <w:suppressAutoHyphens w:val="0"/>
        <w:autoSpaceDN/>
        <w:spacing w:before="100" w:beforeAutospacing="1" w:after="100" w:afterAutospacing="1" w:line="240" w:lineRule="auto"/>
      </w:pPr>
      <w:r>
        <w:rPr>
          <w:rStyle w:val="Strong"/>
        </w:rPr>
        <w:t>Decision Trees</w:t>
      </w:r>
      <w:r>
        <w:t>: Partitions the data into subsets based on feature values without assuming any specific distribution.</w:t>
      </w:r>
    </w:p>
    <w:p w14:paraId="5BACD175" w14:textId="77777777" w:rsidR="007A0FB6" w:rsidRDefault="007A0FB6" w:rsidP="007A0FB6">
      <w:pPr>
        <w:numPr>
          <w:ilvl w:val="0"/>
          <w:numId w:val="218"/>
        </w:numPr>
        <w:suppressAutoHyphens w:val="0"/>
        <w:autoSpaceDN/>
        <w:spacing w:before="100" w:beforeAutospacing="1" w:after="100" w:afterAutospacing="1" w:line="240" w:lineRule="auto"/>
      </w:pPr>
      <w:r>
        <w:rPr>
          <w:rStyle w:val="Strong"/>
        </w:rPr>
        <w:t>Support Vector Machines (SVM)</w:t>
      </w:r>
      <w:r>
        <w:t>: When using certain kernels like the RBF kernel, SVM can be considered non-parametric as it can adapt to complex decision boundaries.</w:t>
      </w:r>
    </w:p>
    <w:p w14:paraId="0FEC5DCF" w14:textId="77777777" w:rsidR="007A0FB6" w:rsidRDefault="007A0FB6" w:rsidP="007A0FB6">
      <w:pPr>
        <w:numPr>
          <w:ilvl w:val="0"/>
          <w:numId w:val="218"/>
        </w:numPr>
        <w:suppressAutoHyphens w:val="0"/>
        <w:autoSpaceDN/>
        <w:spacing w:before="100" w:beforeAutospacing="1" w:after="100" w:afterAutospacing="1" w:line="240" w:lineRule="auto"/>
      </w:pPr>
      <w:r>
        <w:rPr>
          <w:rStyle w:val="Strong"/>
        </w:rPr>
        <w:t>Random Forests</w:t>
      </w:r>
      <w:r>
        <w:t>: An ensemble of decision trees, which does not assume any fixed form for the model.</w:t>
      </w:r>
    </w:p>
    <w:p w14:paraId="79D77BAD" w14:textId="77777777" w:rsidR="007A0FB6" w:rsidRDefault="007A0FB6" w:rsidP="007A0FB6">
      <w:pPr>
        <w:numPr>
          <w:ilvl w:val="0"/>
          <w:numId w:val="218"/>
        </w:numPr>
        <w:suppressAutoHyphens w:val="0"/>
        <w:autoSpaceDN/>
        <w:spacing w:before="100" w:beforeAutospacing="1" w:after="100" w:afterAutospacing="1" w:line="240" w:lineRule="auto"/>
      </w:pPr>
      <w:r>
        <w:rPr>
          <w:rStyle w:val="Strong"/>
        </w:rPr>
        <w:t>Kernel Density Estimation</w:t>
      </w:r>
      <w:r>
        <w:t>: Estimates the probability density function of a random variable without assuming any particular parametric form.</w:t>
      </w:r>
    </w:p>
    <w:p w14:paraId="5AB0A5DD" w14:textId="77777777" w:rsidR="007A0FB6" w:rsidRDefault="007A0FB6" w:rsidP="007A0FB6">
      <w:pPr>
        <w:pStyle w:val="Heading3"/>
      </w:pPr>
      <w:r>
        <w:t>Summary of Differences:</w:t>
      </w:r>
    </w:p>
    <w:p w14:paraId="45D7FF9A" w14:textId="77777777" w:rsidR="007A0FB6" w:rsidRDefault="007A0FB6" w:rsidP="007A0FB6">
      <w:pPr>
        <w:pStyle w:val="NormalWeb"/>
        <w:numPr>
          <w:ilvl w:val="0"/>
          <w:numId w:val="219"/>
        </w:numPr>
        <w:suppressAutoHyphens w:val="0"/>
        <w:autoSpaceDN/>
        <w:spacing w:beforeAutospacing="1" w:afterAutospacing="1"/>
      </w:pPr>
      <w:r>
        <w:rPr>
          <w:rStyle w:val="Strong"/>
        </w:rPr>
        <w:t>Model Structure</w:t>
      </w:r>
      <w:r>
        <w:t>:</w:t>
      </w:r>
    </w:p>
    <w:p w14:paraId="0A759B81"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Parametric</w:t>
      </w:r>
      <w:r>
        <w:t>: Fixed structure defined by a finite set of parameters.</w:t>
      </w:r>
    </w:p>
    <w:p w14:paraId="5CDB4E32"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Non-Parametric</w:t>
      </w:r>
      <w:r>
        <w:t>: Flexible structure that can grow with the data.</w:t>
      </w:r>
    </w:p>
    <w:p w14:paraId="6453C60E" w14:textId="77777777" w:rsidR="007A0FB6" w:rsidRDefault="007A0FB6" w:rsidP="007A0FB6">
      <w:pPr>
        <w:pStyle w:val="NormalWeb"/>
        <w:numPr>
          <w:ilvl w:val="0"/>
          <w:numId w:val="219"/>
        </w:numPr>
        <w:suppressAutoHyphens w:val="0"/>
        <w:autoSpaceDN/>
        <w:spacing w:beforeAutospacing="1" w:afterAutospacing="1"/>
      </w:pPr>
      <w:r>
        <w:rPr>
          <w:rStyle w:val="Strong"/>
        </w:rPr>
        <w:t>Assumptions</w:t>
      </w:r>
      <w:r>
        <w:t>:</w:t>
      </w:r>
    </w:p>
    <w:p w14:paraId="7CE1E485"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Parametric</w:t>
      </w:r>
      <w:r>
        <w:t>: Strong assumptions about the data distribution.</w:t>
      </w:r>
    </w:p>
    <w:p w14:paraId="0108AF91"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Non-Parametric</w:t>
      </w:r>
      <w:r>
        <w:t>: Minimal or no assumptions about the data distribution.</w:t>
      </w:r>
    </w:p>
    <w:p w14:paraId="4543FADC" w14:textId="77777777" w:rsidR="007A0FB6" w:rsidRDefault="007A0FB6" w:rsidP="007A0FB6">
      <w:pPr>
        <w:pStyle w:val="NormalWeb"/>
        <w:numPr>
          <w:ilvl w:val="0"/>
          <w:numId w:val="219"/>
        </w:numPr>
        <w:suppressAutoHyphens w:val="0"/>
        <w:autoSpaceDN/>
        <w:spacing w:beforeAutospacing="1" w:afterAutospacing="1"/>
      </w:pPr>
      <w:r>
        <w:rPr>
          <w:rStyle w:val="Strong"/>
        </w:rPr>
        <w:t>Flexibility</w:t>
      </w:r>
      <w:r>
        <w:t>:</w:t>
      </w:r>
    </w:p>
    <w:p w14:paraId="5BFB91B4"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Parametric</w:t>
      </w:r>
      <w:r>
        <w:t>: Less flexible, may underfit complex data.</w:t>
      </w:r>
    </w:p>
    <w:p w14:paraId="5D118C24"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Non-Parametric</w:t>
      </w:r>
      <w:r>
        <w:t>: More flexible, can capture complex data patterns.</w:t>
      </w:r>
    </w:p>
    <w:p w14:paraId="053A348C" w14:textId="77777777" w:rsidR="007A0FB6" w:rsidRDefault="007A0FB6" w:rsidP="007A0FB6">
      <w:pPr>
        <w:pStyle w:val="NormalWeb"/>
        <w:numPr>
          <w:ilvl w:val="0"/>
          <w:numId w:val="219"/>
        </w:numPr>
        <w:suppressAutoHyphens w:val="0"/>
        <w:autoSpaceDN/>
        <w:spacing w:beforeAutospacing="1" w:afterAutospacing="1"/>
      </w:pPr>
      <w:r>
        <w:rPr>
          <w:rStyle w:val="Strong"/>
        </w:rPr>
        <w:t>Training Time</w:t>
      </w:r>
      <w:r>
        <w:t>:</w:t>
      </w:r>
    </w:p>
    <w:p w14:paraId="24FE8ED1"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Parametric</w:t>
      </w:r>
      <w:r>
        <w:t>: Generally faster to train.</w:t>
      </w:r>
    </w:p>
    <w:p w14:paraId="54B9A4FE" w14:textId="77777777" w:rsidR="007A0FB6" w:rsidRDefault="007A0FB6" w:rsidP="007A0FB6">
      <w:pPr>
        <w:numPr>
          <w:ilvl w:val="1"/>
          <w:numId w:val="219"/>
        </w:numPr>
        <w:suppressAutoHyphens w:val="0"/>
        <w:autoSpaceDN/>
        <w:spacing w:before="100" w:beforeAutospacing="1" w:after="100" w:afterAutospacing="1" w:line="240" w:lineRule="auto"/>
      </w:pPr>
      <w:r>
        <w:rPr>
          <w:rStyle w:val="Strong"/>
        </w:rPr>
        <w:t>Non-Parametric</w:t>
      </w:r>
      <w:r>
        <w:t>: Generally slower to train due to the lack of a fixed structure.</w:t>
      </w:r>
    </w:p>
    <w:p w14:paraId="70FB7F89" w14:textId="77777777" w:rsidR="007A0FB6" w:rsidRDefault="007A0FB6" w:rsidP="007A0FB6">
      <w:pPr>
        <w:pStyle w:val="NormalWeb"/>
      </w:pPr>
      <w:r>
        <w:t>Choosing between parametric and non-parametric models depends on the specific problem, the size and nature of the dataset, the underlying data distribution, and the trade-off between model complexity and interpretability.</w:t>
      </w:r>
    </w:p>
    <w:p w14:paraId="303A79C4" w14:textId="7B588DBF" w:rsidR="007A0FB6" w:rsidRDefault="007A0FB6" w:rsidP="00626CD5">
      <w:pPr>
        <w:pStyle w:val="NormalWeb"/>
        <w:rPr>
          <w:b/>
          <w:bCs/>
          <w:sz w:val="32"/>
          <w:szCs w:val="32"/>
        </w:rPr>
      </w:pPr>
    </w:p>
    <w:p w14:paraId="00A5D657" w14:textId="3B2B8266" w:rsidR="007A0FB6" w:rsidRDefault="007A0FB6" w:rsidP="00626CD5">
      <w:pPr>
        <w:pStyle w:val="NormalWeb"/>
        <w:rPr>
          <w:b/>
          <w:bCs/>
          <w:sz w:val="32"/>
          <w:szCs w:val="32"/>
        </w:rPr>
      </w:pPr>
      <w:r>
        <w:rPr>
          <w:b/>
          <w:bCs/>
          <w:sz w:val="32"/>
          <w:szCs w:val="32"/>
        </w:rPr>
        <w:t xml:space="preserve">Q-52. </w:t>
      </w:r>
      <w:r w:rsidRPr="007A0FB6">
        <w:rPr>
          <w:b/>
          <w:bCs/>
          <w:sz w:val="32"/>
          <w:szCs w:val="32"/>
        </w:rPr>
        <w:t>Explain the bias-variance tradeoff and how it relates to model complexity</w:t>
      </w:r>
      <w:r>
        <w:rPr>
          <w:b/>
          <w:bCs/>
          <w:sz w:val="32"/>
          <w:szCs w:val="32"/>
        </w:rPr>
        <w:t>.</w:t>
      </w:r>
    </w:p>
    <w:p w14:paraId="59A6D297" w14:textId="4E0AB9D4" w:rsidR="007A0FB6" w:rsidRDefault="007A0FB6" w:rsidP="007A0FB6">
      <w:pPr>
        <w:pStyle w:val="NormalWeb"/>
      </w:pPr>
      <w:r>
        <w:rPr>
          <w:b/>
          <w:bCs/>
          <w:sz w:val="32"/>
          <w:szCs w:val="32"/>
        </w:rPr>
        <w:t xml:space="preserve">Ans. </w:t>
      </w:r>
      <w:r>
        <w:t>The bias-variance tradeoff is a fundamental concept in machine learning that describes the balance between two sources of error that affect the performance of predictive models: bias and variance. Understanding this tradeoff helps in selecting and tuning models to achieve optimal performance.</w:t>
      </w:r>
    </w:p>
    <w:p w14:paraId="6FE9CD9C" w14:textId="77777777" w:rsidR="007A0FB6" w:rsidRDefault="007A0FB6" w:rsidP="007A0FB6">
      <w:pPr>
        <w:pStyle w:val="Heading3"/>
      </w:pPr>
      <w:r>
        <w:lastRenderedPageBreak/>
        <w:t>Bias</w:t>
      </w:r>
    </w:p>
    <w:p w14:paraId="7781C2F1" w14:textId="77777777" w:rsidR="007A0FB6" w:rsidRDefault="007A0FB6" w:rsidP="007A0FB6">
      <w:pPr>
        <w:pStyle w:val="NormalWeb"/>
      </w:pPr>
      <w:r>
        <w:rPr>
          <w:rStyle w:val="Strong"/>
        </w:rPr>
        <w:t>Definition</w:t>
      </w:r>
      <w:r>
        <w:t>:</w:t>
      </w:r>
    </w:p>
    <w:p w14:paraId="48209FB2" w14:textId="77777777" w:rsidR="007A0FB6" w:rsidRDefault="007A0FB6" w:rsidP="007A0FB6">
      <w:pPr>
        <w:numPr>
          <w:ilvl w:val="0"/>
          <w:numId w:val="220"/>
        </w:numPr>
        <w:suppressAutoHyphens w:val="0"/>
        <w:autoSpaceDN/>
        <w:spacing w:before="100" w:beforeAutospacing="1" w:after="100" w:afterAutospacing="1" w:line="240" w:lineRule="auto"/>
      </w:pPr>
      <w:r>
        <w:t>Bias refers to the error introduced by approximating a real-world problem, which may be complex, by a simplified model. It is the difference between the average prediction of the model and the true values.</w:t>
      </w:r>
    </w:p>
    <w:p w14:paraId="269B4B27" w14:textId="77777777" w:rsidR="007A0FB6" w:rsidRDefault="007A0FB6" w:rsidP="007A0FB6">
      <w:pPr>
        <w:pStyle w:val="NormalWeb"/>
      </w:pPr>
      <w:r>
        <w:rPr>
          <w:rStyle w:val="Strong"/>
        </w:rPr>
        <w:t>Characteristics</w:t>
      </w:r>
      <w:r>
        <w:t>:</w:t>
      </w:r>
    </w:p>
    <w:p w14:paraId="2E9EE8B1" w14:textId="77777777" w:rsidR="007A0FB6" w:rsidRDefault="007A0FB6" w:rsidP="007A0FB6">
      <w:pPr>
        <w:numPr>
          <w:ilvl w:val="0"/>
          <w:numId w:val="221"/>
        </w:numPr>
        <w:suppressAutoHyphens w:val="0"/>
        <w:autoSpaceDN/>
        <w:spacing w:before="100" w:beforeAutospacing="1" w:after="100" w:afterAutospacing="1" w:line="240" w:lineRule="auto"/>
      </w:pPr>
      <w:r>
        <w:t>High bias indicates that the model makes strong assumptions about the data, potentially leading to systematic errors in predictions.</w:t>
      </w:r>
    </w:p>
    <w:p w14:paraId="215199C1" w14:textId="77777777" w:rsidR="007A0FB6" w:rsidRDefault="007A0FB6" w:rsidP="007A0FB6">
      <w:pPr>
        <w:numPr>
          <w:ilvl w:val="0"/>
          <w:numId w:val="221"/>
        </w:numPr>
        <w:suppressAutoHyphens w:val="0"/>
        <w:autoSpaceDN/>
        <w:spacing w:before="100" w:beforeAutospacing="1" w:after="100" w:afterAutospacing="1" w:line="240" w:lineRule="auto"/>
      </w:pPr>
      <w:r>
        <w:t>Models with high bias are typically too simple to capture the underlying patterns in the data, leading to underfitting.</w:t>
      </w:r>
    </w:p>
    <w:p w14:paraId="52845794" w14:textId="77777777" w:rsidR="007A0FB6" w:rsidRDefault="007A0FB6" w:rsidP="007A0FB6">
      <w:pPr>
        <w:pStyle w:val="NormalWeb"/>
      </w:pPr>
      <w:r>
        <w:rPr>
          <w:rStyle w:val="Strong"/>
        </w:rPr>
        <w:t>Example</w:t>
      </w:r>
      <w:r>
        <w:t>:</w:t>
      </w:r>
    </w:p>
    <w:p w14:paraId="3A20BA22" w14:textId="77777777" w:rsidR="007A0FB6" w:rsidRDefault="007A0FB6" w:rsidP="007A0FB6">
      <w:pPr>
        <w:numPr>
          <w:ilvl w:val="0"/>
          <w:numId w:val="222"/>
        </w:numPr>
        <w:suppressAutoHyphens w:val="0"/>
        <w:autoSpaceDN/>
        <w:spacing w:before="100" w:beforeAutospacing="1" w:after="100" w:afterAutospacing="1" w:line="240" w:lineRule="auto"/>
      </w:pPr>
      <w:r>
        <w:t>A linear regression model trying to fit non-linear data will have high bias because it cannot capture the complexity of the non-linear relationships.</w:t>
      </w:r>
    </w:p>
    <w:p w14:paraId="14917D60" w14:textId="77777777" w:rsidR="007A0FB6" w:rsidRDefault="007A0FB6" w:rsidP="007A0FB6">
      <w:pPr>
        <w:pStyle w:val="Heading3"/>
      </w:pPr>
      <w:r>
        <w:t>Variance</w:t>
      </w:r>
    </w:p>
    <w:p w14:paraId="2C83893E" w14:textId="77777777" w:rsidR="007A0FB6" w:rsidRDefault="007A0FB6" w:rsidP="007A0FB6">
      <w:pPr>
        <w:pStyle w:val="NormalWeb"/>
      </w:pPr>
      <w:r>
        <w:rPr>
          <w:rStyle w:val="Strong"/>
        </w:rPr>
        <w:t>Definition</w:t>
      </w:r>
      <w:r>
        <w:t>:</w:t>
      </w:r>
    </w:p>
    <w:p w14:paraId="4D34E04C" w14:textId="77777777" w:rsidR="007A0FB6" w:rsidRDefault="007A0FB6" w:rsidP="007A0FB6">
      <w:pPr>
        <w:numPr>
          <w:ilvl w:val="0"/>
          <w:numId w:val="223"/>
        </w:numPr>
        <w:suppressAutoHyphens w:val="0"/>
        <w:autoSpaceDN/>
        <w:spacing w:before="100" w:beforeAutospacing="1" w:after="100" w:afterAutospacing="1" w:line="240" w:lineRule="auto"/>
      </w:pPr>
      <w:r>
        <w:t>Variance refers to the model's sensitivity to small fluctuations in the training data. It is the amount by which the model's predictions would change if we used a different training dataset.</w:t>
      </w:r>
    </w:p>
    <w:p w14:paraId="008D961C" w14:textId="77777777" w:rsidR="007A0FB6" w:rsidRDefault="007A0FB6" w:rsidP="007A0FB6">
      <w:pPr>
        <w:pStyle w:val="NormalWeb"/>
      </w:pPr>
      <w:r>
        <w:rPr>
          <w:rStyle w:val="Strong"/>
        </w:rPr>
        <w:t>Characteristics</w:t>
      </w:r>
      <w:r>
        <w:t>:</w:t>
      </w:r>
    </w:p>
    <w:p w14:paraId="52C4631F" w14:textId="77777777" w:rsidR="007A0FB6" w:rsidRDefault="007A0FB6" w:rsidP="007A0FB6">
      <w:pPr>
        <w:numPr>
          <w:ilvl w:val="0"/>
          <w:numId w:val="224"/>
        </w:numPr>
        <w:suppressAutoHyphens w:val="0"/>
        <w:autoSpaceDN/>
        <w:spacing w:before="100" w:beforeAutospacing="1" w:after="100" w:afterAutospacing="1" w:line="240" w:lineRule="auto"/>
      </w:pPr>
      <w:r>
        <w:t>High variance indicates that the model is highly flexible and captures noise or random fluctuations in the training data.</w:t>
      </w:r>
    </w:p>
    <w:p w14:paraId="531B89E2" w14:textId="77777777" w:rsidR="007A0FB6" w:rsidRDefault="007A0FB6" w:rsidP="007A0FB6">
      <w:pPr>
        <w:numPr>
          <w:ilvl w:val="0"/>
          <w:numId w:val="224"/>
        </w:numPr>
        <w:suppressAutoHyphens w:val="0"/>
        <w:autoSpaceDN/>
        <w:spacing w:before="100" w:beforeAutospacing="1" w:after="100" w:afterAutospacing="1" w:line="240" w:lineRule="auto"/>
      </w:pPr>
      <w:r>
        <w:t>Models with high variance can fit the training data very well but perform poorly on unseen data, leading to overfitting.</w:t>
      </w:r>
    </w:p>
    <w:p w14:paraId="62857E70" w14:textId="77777777" w:rsidR="007A0FB6" w:rsidRDefault="007A0FB6" w:rsidP="007A0FB6">
      <w:pPr>
        <w:pStyle w:val="NormalWeb"/>
      </w:pPr>
      <w:r>
        <w:rPr>
          <w:rStyle w:val="Strong"/>
        </w:rPr>
        <w:t>Example</w:t>
      </w:r>
      <w:r>
        <w:t>:</w:t>
      </w:r>
    </w:p>
    <w:p w14:paraId="365078A3" w14:textId="77777777" w:rsidR="007A0FB6" w:rsidRDefault="007A0FB6" w:rsidP="007A0FB6">
      <w:pPr>
        <w:numPr>
          <w:ilvl w:val="0"/>
          <w:numId w:val="225"/>
        </w:numPr>
        <w:suppressAutoHyphens w:val="0"/>
        <w:autoSpaceDN/>
        <w:spacing w:before="100" w:beforeAutospacing="1" w:after="100" w:afterAutospacing="1" w:line="240" w:lineRule="auto"/>
      </w:pPr>
      <w:r>
        <w:t>A decision tree with many splits (high depth) can have high variance, capturing the noise in the training data rather than the underlying pattern.</w:t>
      </w:r>
    </w:p>
    <w:p w14:paraId="4830D8E9" w14:textId="77777777" w:rsidR="007A0FB6" w:rsidRDefault="007A0FB6" w:rsidP="007A0FB6">
      <w:pPr>
        <w:pStyle w:val="Heading3"/>
      </w:pPr>
      <w:r>
        <w:t>Tradeoff</w:t>
      </w:r>
    </w:p>
    <w:p w14:paraId="14FE385E" w14:textId="77777777" w:rsidR="007A0FB6" w:rsidRDefault="007A0FB6" w:rsidP="007A0FB6">
      <w:pPr>
        <w:pStyle w:val="NormalWeb"/>
      </w:pPr>
      <w:r>
        <w:rPr>
          <w:rStyle w:val="Strong"/>
        </w:rPr>
        <w:t>Concept</w:t>
      </w:r>
      <w:r>
        <w:t>:</w:t>
      </w:r>
    </w:p>
    <w:p w14:paraId="77C519D4" w14:textId="77777777" w:rsidR="007A0FB6" w:rsidRDefault="007A0FB6" w:rsidP="007A0FB6">
      <w:pPr>
        <w:pStyle w:val="NormalWeb"/>
        <w:numPr>
          <w:ilvl w:val="0"/>
          <w:numId w:val="226"/>
        </w:numPr>
        <w:suppressAutoHyphens w:val="0"/>
        <w:autoSpaceDN/>
        <w:spacing w:beforeAutospacing="1" w:afterAutospacing="1"/>
      </w:pPr>
      <w:r>
        <w:t>The bias-variance tradeoff reflects the tension between minimizing two types of errors: errors due to bias and errors due to variance. Improving one often worsens the other.</w:t>
      </w:r>
    </w:p>
    <w:p w14:paraId="5F7CD63F" w14:textId="77777777" w:rsidR="007A0FB6" w:rsidRDefault="007A0FB6" w:rsidP="007A0FB6">
      <w:pPr>
        <w:pStyle w:val="NormalWeb"/>
        <w:numPr>
          <w:ilvl w:val="0"/>
          <w:numId w:val="226"/>
        </w:numPr>
        <w:suppressAutoHyphens w:val="0"/>
        <w:autoSpaceDN/>
        <w:spacing w:beforeAutospacing="1" w:afterAutospacing="1"/>
      </w:pPr>
      <w:r>
        <w:rPr>
          <w:rStyle w:val="Strong"/>
        </w:rPr>
        <w:t>Low Bias + High Variance</w:t>
      </w:r>
      <w:r>
        <w:t>: Complex models (e.g., deep neural networks, deep decision trees) that can capture detailed patterns in the training data but may overfit, leading to poor generalization to new data.</w:t>
      </w:r>
    </w:p>
    <w:p w14:paraId="53340F05" w14:textId="77777777" w:rsidR="007A0FB6" w:rsidRDefault="007A0FB6" w:rsidP="007A0FB6">
      <w:pPr>
        <w:pStyle w:val="NormalWeb"/>
        <w:numPr>
          <w:ilvl w:val="0"/>
          <w:numId w:val="226"/>
        </w:numPr>
        <w:suppressAutoHyphens w:val="0"/>
        <w:autoSpaceDN/>
        <w:spacing w:beforeAutospacing="1" w:afterAutospacing="1"/>
      </w:pPr>
      <w:r>
        <w:rPr>
          <w:rStyle w:val="Strong"/>
        </w:rPr>
        <w:lastRenderedPageBreak/>
        <w:t>High Bias + Low Variance</w:t>
      </w:r>
      <w:r>
        <w:t>: Simple models (e.g., linear regression, shallow decision trees) that are not flexible enough to capture the complexity of the data, leading to underfitting.</w:t>
      </w:r>
    </w:p>
    <w:p w14:paraId="0F310E62" w14:textId="77777777" w:rsidR="007A0FB6" w:rsidRDefault="007A0FB6" w:rsidP="007A0FB6">
      <w:pPr>
        <w:pStyle w:val="Heading3"/>
      </w:pPr>
      <w:r>
        <w:t>Relation to Model Complexity</w:t>
      </w:r>
    </w:p>
    <w:p w14:paraId="680177BA" w14:textId="77777777" w:rsidR="007A0FB6" w:rsidRDefault="007A0FB6" w:rsidP="007A0FB6">
      <w:pPr>
        <w:pStyle w:val="NormalWeb"/>
      </w:pPr>
      <w:r>
        <w:rPr>
          <w:rStyle w:val="Strong"/>
        </w:rPr>
        <w:t>Model Complexity</w:t>
      </w:r>
      <w:r>
        <w:t>:</w:t>
      </w:r>
    </w:p>
    <w:p w14:paraId="1B5B0845" w14:textId="77777777" w:rsidR="007A0FB6" w:rsidRDefault="007A0FB6" w:rsidP="007A0FB6">
      <w:pPr>
        <w:numPr>
          <w:ilvl w:val="0"/>
          <w:numId w:val="227"/>
        </w:numPr>
        <w:suppressAutoHyphens w:val="0"/>
        <w:autoSpaceDN/>
        <w:spacing w:before="100" w:beforeAutospacing="1" w:after="100" w:afterAutospacing="1" w:line="240" w:lineRule="auto"/>
      </w:pPr>
      <w:r>
        <w:t>Model complexity refers to the capacity of a model to capture various patterns in the data. Complex models have more parameters or degrees of freedom, allowing them to fit more intricate patterns.</w:t>
      </w:r>
    </w:p>
    <w:p w14:paraId="0E58EF8C" w14:textId="77777777" w:rsidR="007A0FB6" w:rsidRDefault="007A0FB6" w:rsidP="007A0FB6">
      <w:pPr>
        <w:pStyle w:val="NormalWeb"/>
      </w:pPr>
      <w:r>
        <w:rPr>
          <w:rStyle w:val="Strong"/>
        </w:rPr>
        <w:t>Impact on Bias and Variance</w:t>
      </w:r>
      <w:r>
        <w:t>:</w:t>
      </w:r>
    </w:p>
    <w:p w14:paraId="04EA9558" w14:textId="77777777" w:rsidR="007A0FB6" w:rsidRDefault="007A0FB6" w:rsidP="007A0FB6">
      <w:pPr>
        <w:numPr>
          <w:ilvl w:val="0"/>
          <w:numId w:val="228"/>
        </w:numPr>
        <w:suppressAutoHyphens w:val="0"/>
        <w:autoSpaceDN/>
        <w:spacing w:before="100" w:beforeAutospacing="1" w:after="100" w:afterAutospacing="1" w:line="240" w:lineRule="auto"/>
      </w:pPr>
      <w:r>
        <w:rPr>
          <w:rStyle w:val="Strong"/>
        </w:rPr>
        <w:t>Simple Models (Low Complexity)</w:t>
      </w:r>
      <w:r>
        <w:t>: Tend to have high bias and low variance. They are not flexible enough to capture all the nuances in the data, leading to systematic errors.</w:t>
      </w:r>
    </w:p>
    <w:p w14:paraId="36700F63" w14:textId="77777777" w:rsidR="007A0FB6" w:rsidRDefault="007A0FB6" w:rsidP="007A0FB6">
      <w:pPr>
        <w:numPr>
          <w:ilvl w:val="0"/>
          <w:numId w:val="228"/>
        </w:numPr>
        <w:suppressAutoHyphens w:val="0"/>
        <w:autoSpaceDN/>
        <w:spacing w:before="100" w:beforeAutospacing="1" w:after="100" w:afterAutospacing="1" w:line="240" w:lineRule="auto"/>
      </w:pPr>
      <w:r>
        <w:rPr>
          <w:rStyle w:val="Strong"/>
        </w:rPr>
        <w:t>Complex Models (High Complexity)</w:t>
      </w:r>
      <w:r>
        <w:t>: Tend to have low bias and high variance. They can capture intricate patterns in the training data, but they also capture noise, leading to large fluctuations in predictions for new data.</w:t>
      </w:r>
    </w:p>
    <w:p w14:paraId="040B0835" w14:textId="77777777" w:rsidR="007A0FB6" w:rsidRDefault="007A0FB6" w:rsidP="007A0FB6">
      <w:pPr>
        <w:pStyle w:val="NormalWeb"/>
      </w:pPr>
      <w:r>
        <w:rPr>
          <w:rStyle w:val="Strong"/>
        </w:rPr>
        <w:t>Finding the Balance</w:t>
      </w:r>
      <w:r>
        <w:t>:</w:t>
      </w:r>
    </w:p>
    <w:p w14:paraId="3646986B" w14:textId="77777777" w:rsidR="007A0FB6" w:rsidRDefault="007A0FB6" w:rsidP="007A0FB6">
      <w:pPr>
        <w:numPr>
          <w:ilvl w:val="0"/>
          <w:numId w:val="229"/>
        </w:numPr>
        <w:suppressAutoHyphens w:val="0"/>
        <w:autoSpaceDN/>
        <w:spacing w:before="100" w:beforeAutospacing="1" w:after="100" w:afterAutospacing="1" w:line="240" w:lineRule="auto"/>
      </w:pPr>
      <w:r>
        <w:t>The goal is to find the right level of model complexity that minimizes the total error (sum of bias and variance errors).</w:t>
      </w:r>
    </w:p>
    <w:p w14:paraId="4D521F6E" w14:textId="77777777" w:rsidR="007A0FB6" w:rsidRDefault="007A0FB6" w:rsidP="007A0FB6">
      <w:pPr>
        <w:numPr>
          <w:ilvl w:val="0"/>
          <w:numId w:val="229"/>
        </w:numPr>
        <w:suppressAutoHyphens w:val="0"/>
        <w:autoSpaceDN/>
        <w:spacing w:before="100" w:beforeAutospacing="1" w:after="100" w:afterAutospacing="1" w:line="240" w:lineRule="auto"/>
      </w:pPr>
      <w:r>
        <w:rPr>
          <w:rStyle w:val="Strong"/>
        </w:rPr>
        <w:t>Training and Validation</w:t>
      </w:r>
      <w:r>
        <w:t>: Using techniques like cross-validation helps in assessing how well a model generalizes and in tuning the complexity to achieve the best balance.</w:t>
      </w:r>
    </w:p>
    <w:p w14:paraId="628CA1A4" w14:textId="77777777" w:rsidR="007A0FB6" w:rsidRDefault="007A0FB6" w:rsidP="007A0FB6">
      <w:pPr>
        <w:numPr>
          <w:ilvl w:val="0"/>
          <w:numId w:val="229"/>
        </w:numPr>
        <w:suppressAutoHyphens w:val="0"/>
        <w:autoSpaceDN/>
        <w:spacing w:before="100" w:beforeAutospacing="1" w:after="100" w:afterAutospacing="1" w:line="240" w:lineRule="auto"/>
      </w:pPr>
      <w:r>
        <w:rPr>
          <w:rStyle w:val="Strong"/>
        </w:rPr>
        <w:t>Regularization</w:t>
      </w:r>
      <w:r>
        <w:t>: Adding regularization terms (like L1 or L2 regularization) can help reduce variance without significantly increasing bias, thereby controlling model complexity.</w:t>
      </w:r>
    </w:p>
    <w:p w14:paraId="4821F2E2" w14:textId="77777777" w:rsidR="007A0FB6" w:rsidRDefault="007A0FB6" w:rsidP="007A0FB6">
      <w:pPr>
        <w:pStyle w:val="Heading3"/>
      </w:pPr>
      <w:r>
        <w:t>Visual Representation</w:t>
      </w:r>
    </w:p>
    <w:p w14:paraId="596FADEE" w14:textId="77777777" w:rsidR="007A0FB6" w:rsidRDefault="007A0FB6" w:rsidP="007A0FB6">
      <w:pPr>
        <w:numPr>
          <w:ilvl w:val="0"/>
          <w:numId w:val="230"/>
        </w:numPr>
        <w:suppressAutoHyphens w:val="0"/>
        <w:autoSpaceDN/>
        <w:spacing w:before="100" w:beforeAutospacing="1" w:after="100" w:afterAutospacing="1" w:line="240" w:lineRule="auto"/>
      </w:pPr>
      <w:r>
        <w:rPr>
          <w:rStyle w:val="Strong"/>
        </w:rPr>
        <w:t>Bias-Variance Tradeoff Curve</w:t>
      </w:r>
      <w:r>
        <w:t>: Typically, a U-shaped curve where the total error (y-axis) is plotted against model complexity (x-axis).</w:t>
      </w:r>
    </w:p>
    <w:p w14:paraId="2C705788" w14:textId="77777777" w:rsidR="007A0FB6" w:rsidRDefault="007A0FB6" w:rsidP="007A0FB6">
      <w:pPr>
        <w:numPr>
          <w:ilvl w:val="1"/>
          <w:numId w:val="230"/>
        </w:numPr>
        <w:suppressAutoHyphens w:val="0"/>
        <w:autoSpaceDN/>
        <w:spacing w:before="100" w:beforeAutospacing="1" w:after="100" w:afterAutospacing="1" w:line="240" w:lineRule="auto"/>
      </w:pPr>
      <w:r>
        <w:t>On the left side (low complexity), the error is high due to high bias.</w:t>
      </w:r>
    </w:p>
    <w:p w14:paraId="6CDACE9A" w14:textId="77777777" w:rsidR="007A0FB6" w:rsidRDefault="007A0FB6" w:rsidP="007A0FB6">
      <w:pPr>
        <w:numPr>
          <w:ilvl w:val="1"/>
          <w:numId w:val="230"/>
        </w:numPr>
        <w:suppressAutoHyphens w:val="0"/>
        <w:autoSpaceDN/>
        <w:spacing w:before="100" w:beforeAutospacing="1" w:after="100" w:afterAutospacing="1" w:line="240" w:lineRule="auto"/>
      </w:pPr>
      <w:r>
        <w:t>On the right side (high complexity), the error is high due to high variance.</w:t>
      </w:r>
    </w:p>
    <w:p w14:paraId="2134CDC1" w14:textId="77777777" w:rsidR="007A0FB6" w:rsidRDefault="007A0FB6" w:rsidP="007A0FB6">
      <w:pPr>
        <w:numPr>
          <w:ilvl w:val="1"/>
          <w:numId w:val="230"/>
        </w:numPr>
        <w:suppressAutoHyphens w:val="0"/>
        <w:autoSpaceDN/>
        <w:spacing w:before="100" w:beforeAutospacing="1" w:after="100" w:afterAutospacing="1" w:line="240" w:lineRule="auto"/>
      </w:pPr>
      <w:r>
        <w:t>The optimal model complexity is found at the minimum point of the total error curve.</w:t>
      </w:r>
    </w:p>
    <w:p w14:paraId="01C6167F" w14:textId="77777777" w:rsidR="007A0FB6" w:rsidRDefault="007A0FB6" w:rsidP="007A0FB6">
      <w:pPr>
        <w:pStyle w:val="Heading3"/>
      </w:pPr>
      <w:r>
        <w:t>Practical Implications</w:t>
      </w:r>
    </w:p>
    <w:p w14:paraId="2759AE26" w14:textId="77777777" w:rsidR="007A0FB6" w:rsidRDefault="007A0FB6" w:rsidP="007A0FB6">
      <w:pPr>
        <w:numPr>
          <w:ilvl w:val="0"/>
          <w:numId w:val="231"/>
        </w:numPr>
        <w:suppressAutoHyphens w:val="0"/>
        <w:autoSpaceDN/>
        <w:spacing w:before="100" w:beforeAutospacing="1" w:after="100" w:afterAutospacing="1" w:line="240" w:lineRule="auto"/>
      </w:pPr>
      <w:r>
        <w:rPr>
          <w:rStyle w:val="Strong"/>
        </w:rPr>
        <w:t>Underfitting</w:t>
      </w:r>
      <w:r>
        <w:t>: If a model has high bias and low variance, it means it is underfitting the data. The solution is to increase model complexity.</w:t>
      </w:r>
    </w:p>
    <w:p w14:paraId="367AC17F" w14:textId="77777777" w:rsidR="007A0FB6" w:rsidRDefault="007A0FB6" w:rsidP="007A0FB6">
      <w:pPr>
        <w:numPr>
          <w:ilvl w:val="0"/>
          <w:numId w:val="231"/>
        </w:numPr>
        <w:suppressAutoHyphens w:val="0"/>
        <w:autoSpaceDN/>
        <w:spacing w:before="100" w:beforeAutospacing="1" w:after="100" w:afterAutospacing="1" w:line="240" w:lineRule="auto"/>
      </w:pPr>
      <w:r>
        <w:rPr>
          <w:rStyle w:val="Strong"/>
        </w:rPr>
        <w:t>Overfitting</w:t>
      </w:r>
      <w:r>
        <w:t>: If a model has low bias and high variance, it means it is overfitting the data. The solution is to decrease model complexity or use regularization techniques.</w:t>
      </w:r>
    </w:p>
    <w:p w14:paraId="1E5DFFE1" w14:textId="0BEEE403" w:rsidR="007A0FB6" w:rsidRDefault="007A0FB6" w:rsidP="007A0FB6">
      <w:pPr>
        <w:pStyle w:val="NormalWeb"/>
      </w:pPr>
      <w:r>
        <w:t>In summary, the bias-variance tradeoff is a crucial consideration in building machine learning models. It involves balancing model complexity to minimize the total prediction error, ensuring that the model generalizes well to new, unseen data</w:t>
      </w:r>
      <w:r>
        <w:t>.</w:t>
      </w:r>
    </w:p>
    <w:p w14:paraId="319F857F" w14:textId="172E0CF1" w:rsidR="007A0FB6" w:rsidRDefault="007A0FB6" w:rsidP="00626CD5">
      <w:pPr>
        <w:pStyle w:val="NormalWeb"/>
        <w:rPr>
          <w:b/>
          <w:bCs/>
          <w:sz w:val="32"/>
          <w:szCs w:val="32"/>
        </w:rPr>
      </w:pPr>
    </w:p>
    <w:p w14:paraId="2DD19A8C" w14:textId="4167C72F" w:rsidR="007A0FB6" w:rsidRDefault="007A0FB6" w:rsidP="00626CD5">
      <w:pPr>
        <w:pStyle w:val="NormalWeb"/>
        <w:rPr>
          <w:b/>
          <w:bCs/>
          <w:sz w:val="32"/>
          <w:szCs w:val="32"/>
        </w:rPr>
      </w:pPr>
      <w:r>
        <w:rPr>
          <w:b/>
          <w:bCs/>
          <w:sz w:val="32"/>
          <w:szCs w:val="32"/>
        </w:rPr>
        <w:lastRenderedPageBreak/>
        <w:t xml:space="preserve">Q- 53. </w:t>
      </w:r>
      <w:r w:rsidRPr="007A0FB6">
        <w:rPr>
          <w:b/>
          <w:bCs/>
          <w:sz w:val="32"/>
          <w:szCs w:val="32"/>
        </w:rPr>
        <w:t>What are the advantages and disadvantages of using ensemble methods like random forests</w:t>
      </w:r>
      <w:r>
        <w:rPr>
          <w:b/>
          <w:bCs/>
          <w:sz w:val="32"/>
          <w:szCs w:val="32"/>
        </w:rPr>
        <w:t>?</w:t>
      </w:r>
    </w:p>
    <w:p w14:paraId="003A2490" w14:textId="77777777" w:rsidR="007A0FB6" w:rsidRDefault="007A0FB6" w:rsidP="007A0FB6">
      <w:pPr>
        <w:pStyle w:val="NormalWeb"/>
      </w:pPr>
      <w:r>
        <w:rPr>
          <w:b/>
          <w:bCs/>
          <w:sz w:val="32"/>
          <w:szCs w:val="32"/>
        </w:rPr>
        <w:t xml:space="preserve">Ans. </w:t>
      </w:r>
      <w:r>
        <w:t>Ensemble methods combine the predictions of multiple machine learning models to improve overall performance. Random forests are a popular ensemble method that builds multiple decision trees and merges their predictions. Here are the advantages and disadvantages of using ensemble methods like random forests:</w:t>
      </w:r>
    </w:p>
    <w:p w14:paraId="51996514" w14:textId="77777777" w:rsidR="007A0FB6" w:rsidRDefault="007A0FB6" w:rsidP="007A0FB6">
      <w:pPr>
        <w:pStyle w:val="Heading3"/>
      </w:pPr>
      <w:r>
        <w:t>Advantages</w:t>
      </w:r>
    </w:p>
    <w:p w14:paraId="04C79606" w14:textId="77777777" w:rsidR="007A0FB6" w:rsidRDefault="007A0FB6" w:rsidP="007A0FB6">
      <w:pPr>
        <w:pStyle w:val="NormalWeb"/>
        <w:numPr>
          <w:ilvl w:val="0"/>
          <w:numId w:val="232"/>
        </w:numPr>
        <w:suppressAutoHyphens w:val="0"/>
        <w:autoSpaceDN/>
        <w:spacing w:beforeAutospacing="1" w:afterAutospacing="1"/>
      </w:pPr>
      <w:r>
        <w:rPr>
          <w:rStyle w:val="Strong"/>
        </w:rPr>
        <w:t>Improved Accuracy</w:t>
      </w:r>
      <w:r>
        <w:t>:</w:t>
      </w:r>
    </w:p>
    <w:p w14:paraId="77D3194D" w14:textId="77777777" w:rsidR="007A0FB6" w:rsidRDefault="007A0FB6" w:rsidP="007A0FB6">
      <w:pPr>
        <w:numPr>
          <w:ilvl w:val="1"/>
          <w:numId w:val="232"/>
        </w:numPr>
        <w:suppressAutoHyphens w:val="0"/>
        <w:autoSpaceDN/>
        <w:spacing w:before="100" w:beforeAutospacing="1" w:after="100" w:afterAutospacing="1" w:line="240" w:lineRule="auto"/>
      </w:pPr>
      <w:r>
        <w:t>Ensemble methods, including random forests, often achieve higher predictive accuracy than individual models by combining the strengths of multiple models. They reduce the risk of overfitting by averaging out the noise from individual models.</w:t>
      </w:r>
    </w:p>
    <w:p w14:paraId="787E96DB" w14:textId="77777777" w:rsidR="007A0FB6" w:rsidRDefault="007A0FB6" w:rsidP="007A0FB6">
      <w:pPr>
        <w:pStyle w:val="NormalWeb"/>
        <w:numPr>
          <w:ilvl w:val="0"/>
          <w:numId w:val="232"/>
        </w:numPr>
        <w:suppressAutoHyphens w:val="0"/>
        <w:autoSpaceDN/>
        <w:spacing w:beforeAutospacing="1" w:afterAutospacing="1"/>
      </w:pPr>
      <w:r>
        <w:rPr>
          <w:rStyle w:val="Strong"/>
        </w:rPr>
        <w:t>Robustness and Stability</w:t>
      </w:r>
      <w:r>
        <w:t>:</w:t>
      </w:r>
    </w:p>
    <w:p w14:paraId="2B6E4160" w14:textId="77777777" w:rsidR="007A0FB6" w:rsidRDefault="007A0FB6" w:rsidP="007A0FB6">
      <w:pPr>
        <w:numPr>
          <w:ilvl w:val="1"/>
          <w:numId w:val="232"/>
        </w:numPr>
        <w:suppressAutoHyphens w:val="0"/>
        <w:autoSpaceDN/>
        <w:spacing w:before="100" w:beforeAutospacing="1" w:after="100" w:afterAutospacing="1" w:line="240" w:lineRule="auto"/>
      </w:pPr>
      <w:r>
        <w:t>Random forests are less sensitive to fluctuations in the training data. By aggregating the predictions of many trees, they reduce variance and make the model more robust to changes in the data.</w:t>
      </w:r>
    </w:p>
    <w:p w14:paraId="3FCED66B" w14:textId="77777777" w:rsidR="007A0FB6" w:rsidRDefault="007A0FB6" w:rsidP="007A0FB6">
      <w:pPr>
        <w:pStyle w:val="NormalWeb"/>
        <w:numPr>
          <w:ilvl w:val="0"/>
          <w:numId w:val="232"/>
        </w:numPr>
        <w:suppressAutoHyphens w:val="0"/>
        <w:autoSpaceDN/>
        <w:spacing w:beforeAutospacing="1" w:afterAutospacing="1"/>
      </w:pPr>
      <w:r>
        <w:rPr>
          <w:rStyle w:val="Strong"/>
        </w:rPr>
        <w:t>Handling Overfitting</w:t>
      </w:r>
      <w:r>
        <w:t>:</w:t>
      </w:r>
    </w:p>
    <w:p w14:paraId="7D0498D7" w14:textId="77777777" w:rsidR="007A0FB6" w:rsidRDefault="007A0FB6" w:rsidP="007A0FB6">
      <w:pPr>
        <w:numPr>
          <w:ilvl w:val="1"/>
          <w:numId w:val="232"/>
        </w:numPr>
        <w:suppressAutoHyphens w:val="0"/>
        <w:autoSpaceDN/>
        <w:spacing w:before="100" w:beforeAutospacing="1" w:after="100" w:afterAutospacing="1" w:line="240" w:lineRule="auto"/>
      </w:pPr>
      <w:r>
        <w:t>Random forests help mitigate overfitting, especially when the individual decision trees are deep and complex. The aggregation process averages out the biases and variances, leading to better generalization on unseen data.</w:t>
      </w:r>
    </w:p>
    <w:p w14:paraId="3468655F" w14:textId="77777777" w:rsidR="007A0FB6" w:rsidRDefault="007A0FB6" w:rsidP="007A0FB6">
      <w:pPr>
        <w:pStyle w:val="NormalWeb"/>
        <w:numPr>
          <w:ilvl w:val="0"/>
          <w:numId w:val="232"/>
        </w:numPr>
        <w:suppressAutoHyphens w:val="0"/>
        <w:autoSpaceDN/>
        <w:spacing w:beforeAutospacing="1" w:afterAutospacing="1"/>
      </w:pPr>
      <w:r>
        <w:rPr>
          <w:rStyle w:val="Strong"/>
        </w:rPr>
        <w:t>Handling High-Dimensional Data</w:t>
      </w:r>
      <w:r>
        <w:t>:</w:t>
      </w:r>
    </w:p>
    <w:p w14:paraId="2405AB54" w14:textId="77777777" w:rsidR="007A0FB6" w:rsidRDefault="007A0FB6" w:rsidP="007A0FB6">
      <w:pPr>
        <w:numPr>
          <w:ilvl w:val="1"/>
          <w:numId w:val="232"/>
        </w:numPr>
        <w:suppressAutoHyphens w:val="0"/>
        <w:autoSpaceDN/>
        <w:spacing w:before="100" w:beforeAutospacing="1" w:after="100" w:afterAutospacing="1" w:line="240" w:lineRule="auto"/>
      </w:pPr>
      <w:r>
        <w:t>Random forests can handle large numbers of features and are effective in high-dimensional spaces. They can provide a measure of feature importance, helping in feature selection.</w:t>
      </w:r>
    </w:p>
    <w:p w14:paraId="088A89BD" w14:textId="77777777" w:rsidR="007A0FB6" w:rsidRDefault="007A0FB6" w:rsidP="007A0FB6">
      <w:pPr>
        <w:pStyle w:val="NormalWeb"/>
        <w:numPr>
          <w:ilvl w:val="0"/>
          <w:numId w:val="232"/>
        </w:numPr>
        <w:suppressAutoHyphens w:val="0"/>
        <w:autoSpaceDN/>
        <w:spacing w:beforeAutospacing="1" w:afterAutospacing="1"/>
      </w:pPr>
      <w:r>
        <w:rPr>
          <w:rStyle w:val="Strong"/>
        </w:rPr>
        <w:t>Versatility</w:t>
      </w:r>
      <w:r>
        <w:t>:</w:t>
      </w:r>
    </w:p>
    <w:p w14:paraId="45D2D16E" w14:textId="77777777" w:rsidR="007A0FB6" w:rsidRDefault="007A0FB6" w:rsidP="007A0FB6">
      <w:pPr>
        <w:numPr>
          <w:ilvl w:val="1"/>
          <w:numId w:val="232"/>
        </w:numPr>
        <w:suppressAutoHyphens w:val="0"/>
        <w:autoSpaceDN/>
        <w:spacing w:before="100" w:beforeAutospacing="1" w:after="100" w:afterAutospacing="1" w:line="240" w:lineRule="auto"/>
      </w:pPr>
      <w:r>
        <w:t>Random forests can be used for both classification and regression tasks. They are flexible and can handle various types of data, including binary, categorical, and continuous features.</w:t>
      </w:r>
    </w:p>
    <w:p w14:paraId="43B94486" w14:textId="77777777" w:rsidR="007A0FB6" w:rsidRDefault="007A0FB6" w:rsidP="007A0FB6">
      <w:pPr>
        <w:pStyle w:val="NormalWeb"/>
        <w:numPr>
          <w:ilvl w:val="0"/>
          <w:numId w:val="232"/>
        </w:numPr>
        <w:suppressAutoHyphens w:val="0"/>
        <w:autoSpaceDN/>
        <w:spacing w:beforeAutospacing="1" w:afterAutospacing="1"/>
      </w:pPr>
      <w:r>
        <w:rPr>
          <w:rStyle w:val="Strong"/>
        </w:rPr>
        <w:t>Minimal Preprocessing</w:t>
      </w:r>
      <w:r>
        <w:t>:</w:t>
      </w:r>
    </w:p>
    <w:p w14:paraId="3586A12C" w14:textId="77777777" w:rsidR="007A0FB6" w:rsidRDefault="007A0FB6" w:rsidP="007A0FB6">
      <w:pPr>
        <w:numPr>
          <w:ilvl w:val="1"/>
          <w:numId w:val="232"/>
        </w:numPr>
        <w:suppressAutoHyphens w:val="0"/>
        <w:autoSpaceDN/>
        <w:spacing w:before="100" w:beforeAutospacing="1" w:after="100" w:afterAutospacing="1" w:line="240" w:lineRule="auto"/>
      </w:pPr>
      <w:r>
        <w:t>Random forests require less preprocessing of data compared to some other algorithms. They can handle missing values, do not require feature scaling, and can work with categorical features without needing one-hot encoding.</w:t>
      </w:r>
    </w:p>
    <w:p w14:paraId="08E1DC52" w14:textId="77777777" w:rsidR="007A0FB6" w:rsidRDefault="007A0FB6" w:rsidP="007A0FB6">
      <w:pPr>
        <w:pStyle w:val="NormalWeb"/>
        <w:numPr>
          <w:ilvl w:val="0"/>
          <w:numId w:val="232"/>
        </w:numPr>
        <w:suppressAutoHyphens w:val="0"/>
        <w:autoSpaceDN/>
        <w:spacing w:beforeAutospacing="1" w:afterAutospacing="1"/>
      </w:pPr>
      <w:r>
        <w:rPr>
          <w:rStyle w:val="Strong"/>
        </w:rPr>
        <w:t>Parallelizable</w:t>
      </w:r>
      <w:r>
        <w:t>:</w:t>
      </w:r>
    </w:p>
    <w:p w14:paraId="5BCDE644" w14:textId="77777777" w:rsidR="007A0FB6" w:rsidRDefault="007A0FB6" w:rsidP="007A0FB6">
      <w:pPr>
        <w:numPr>
          <w:ilvl w:val="1"/>
          <w:numId w:val="232"/>
        </w:numPr>
        <w:suppressAutoHyphens w:val="0"/>
        <w:autoSpaceDN/>
        <w:spacing w:before="100" w:beforeAutospacing="1" w:after="100" w:afterAutospacing="1" w:line="240" w:lineRule="auto"/>
      </w:pPr>
      <w:r>
        <w:t>The training of individual trees in a random forest can be done in parallel, making the algorithm scalable and efficient for large datasets.</w:t>
      </w:r>
    </w:p>
    <w:p w14:paraId="0507AC8D" w14:textId="77777777" w:rsidR="007A0FB6" w:rsidRDefault="007A0FB6" w:rsidP="007A0FB6">
      <w:pPr>
        <w:pStyle w:val="Heading3"/>
      </w:pPr>
      <w:r>
        <w:t>Disadvantages</w:t>
      </w:r>
    </w:p>
    <w:p w14:paraId="12735BA4" w14:textId="77777777" w:rsidR="007A0FB6" w:rsidRDefault="007A0FB6" w:rsidP="007A0FB6">
      <w:pPr>
        <w:pStyle w:val="NormalWeb"/>
        <w:numPr>
          <w:ilvl w:val="0"/>
          <w:numId w:val="233"/>
        </w:numPr>
        <w:suppressAutoHyphens w:val="0"/>
        <w:autoSpaceDN/>
        <w:spacing w:beforeAutospacing="1" w:afterAutospacing="1"/>
      </w:pPr>
      <w:r>
        <w:rPr>
          <w:rStyle w:val="Strong"/>
        </w:rPr>
        <w:t>Computational Complexity</w:t>
      </w:r>
      <w:r>
        <w:t>:</w:t>
      </w:r>
    </w:p>
    <w:p w14:paraId="6E8F61D1" w14:textId="77777777" w:rsidR="007A0FB6" w:rsidRDefault="007A0FB6" w:rsidP="007A0FB6">
      <w:pPr>
        <w:numPr>
          <w:ilvl w:val="1"/>
          <w:numId w:val="233"/>
        </w:numPr>
        <w:suppressAutoHyphens w:val="0"/>
        <w:autoSpaceDN/>
        <w:spacing w:before="100" w:beforeAutospacing="1" w:after="100" w:afterAutospacing="1" w:line="240" w:lineRule="auto"/>
      </w:pPr>
      <w:r>
        <w:t>Training a large number of decision trees can be computationally expensive and time-consuming, especially with very large datasets. This can also lead to increased memory usage.</w:t>
      </w:r>
    </w:p>
    <w:p w14:paraId="0DA87475" w14:textId="77777777" w:rsidR="007A0FB6" w:rsidRDefault="007A0FB6" w:rsidP="007A0FB6">
      <w:pPr>
        <w:pStyle w:val="NormalWeb"/>
        <w:numPr>
          <w:ilvl w:val="0"/>
          <w:numId w:val="233"/>
        </w:numPr>
        <w:suppressAutoHyphens w:val="0"/>
        <w:autoSpaceDN/>
        <w:spacing w:beforeAutospacing="1" w:afterAutospacing="1"/>
      </w:pPr>
      <w:r>
        <w:rPr>
          <w:rStyle w:val="Strong"/>
        </w:rPr>
        <w:t>Model Interpretability</w:t>
      </w:r>
      <w:r>
        <w:t>:</w:t>
      </w:r>
    </w:p>
    <w:p w14:paraId="128864C7" w14:textId="77777777" w:rsidR="007A0FB6" w:rsidRDefault="007A0FB6" w:rsidP="007A0FB6">
      <w:pPr>
        <w:numPr>
          <w:ilvl w:val="1"/>
          <w:numId w:val="233"/>
        </w:numPr>
        <w:suppressAutoHyphens w:val="0"/>
        <w:autoSpaceDN/>
        <w:spacing w:before="100" w:beforeAutospacing="1" w:after="100" w:afterAutospacing="1" w:line="240" w:lineRule="auto"/>
      </w:pPr>
      <w:r>
        <w:t>While decision trees are inherently interpretable, random forests, as an ensemble of many trees, are less transparent. It can be challenging to interpret how the final prediction is made and to extract meaningful insights from the model.</w:t>
      </w:r>
    </w:p>
    <w:p w14:paraId="158EE995" w14:textId="77777777" w:rsidR="007A0FB6" w:rsidRDefault="007A0FB6" w:rsidP="007A0FB6">
      <w:pPr>
        <w:pStyle w:val="NormalWeb"/>
        <w:numPr>
          <w:ilvl w:val="0"/>
          <w:numId w:val="233"/>
        </w:numPr>
        <w:suppressAutoHyphens w:val="0"/>
        <w:autoSpaceDN/>
        <w:spacing w:beforeAutospacing="1" w:afterAutospacing="1"/>
      </w:pPr>
      <w:r>
        <w:rPr>
          <w:rStyle w:val="Strong"/>
        </w:rPr>
        <w:t>Prediction Speed</w:t>
      </w:r>
      <w:r>
        <w:t>:</w:t>
      </w:r>
    </w:p>
    <w:p w14:paraId="26A3B0F4" w14:textId="77777777" w:rsidR="007A0FB6" w:rsidRDefault="007A0FB6" w:rsidP="007A0FB6">
      <w:pPr>
        <w:numPr>
          <w:ilvl w:val="1"/>
          <w:numId w:val="233"/>
        </w:numPr>
        <w:suppressAutoHyphens w:val="0"/>
        <w:autoSpaceDN/>
        <w:spacing w:before="100" w:beforeAutospacing="1" w:after="100" w:afterAutospacing="1" w:line="240" w:lineRule="auto"/>
      </w:pPr>
      <w:r>
        <w:t>Making predictions with a random forest can be slower compared to single decision trees, especially when the forest consists of a large number of trees.</w:t>
      </w:r>
    </w:p>
    <w:p w14:paraId="70C8407A" w14:textId="77777777" w:rsidR="007A0FB6" w:rsidRDefault="007A0FB6" w:rsidP="007A0FB6">
      <w:pPr>
        <w:pStyle w:val="NormalWeb"/>
        <w:numPr>
          <w:ilvl w:val="0"/>
          <w:numId w:val="233"/>
        </w:numPr>
        <w:suppressAutoHyphens w:val="0"/>
        <w:autoSpaceDN/>
        <w:spacing w:beforeAutospacing="1" w:afterAutospacing="1"/>
      </w:pPr>
      <w:r>
        <w:rPr>
          <w:rStyle w:val="Strong"/>
        </w:rPr>
        <w:lastRenderedPageBreak/>
        <w:t>Bias</w:t>
      </w:r>
      <w:r>
        <w:t>:</w:t>
      </w:r>
    </w:p>
    <w:p w14:paraId="4D5E7F3B" w14:textId="77777777" w:rsidR="007A0FB6" w:rsidRDefault="007A0FB6" w:rsidP="007A0FB6">
      <w:pPr>
        <w:numPr>
          <w:ilvl w:val="1"/>
          <w:numId w:val="233"/>
        </w:numPr>
        <w:suppressAutoHyphens w:val="0"/>
        <w:autoSpaceDN/>
        <w:spacing w:before="100" w:beforeAutospacing="1" w:after="100" w:afterAutospacing="1" w:line="240" w:lineRule="auto"/>
      </w:pPr>
      <w:r>
        <w:t>While random forests reduce variance, they do not necessarily reduce bias. If the individual trees are biased, the overall model can still suffer from bias, potentially leading to underfitting.</w:t>
      </w:r>
    </w:p>
    <w:p w14:paraId="3D43DE77" w14:textId="77777777" w:rsidR="007A0FB6" w:rsidRDefault="007A0FB6" w:rsidP="007A0FB6">
      <w:pPr>
        <w:pStyle w:val="NormalWeb"/>
        <w:numPr>
          <w:ilvl w:val="0"/>
          <w:numId w:val="233"/>
        </w:numPr>
        <w:suppressAutoHyphens w:val="0"/>
        <w:autoSpaceDN/>
        <w:spacing w:beforeAutospacing="1" w:afterAutospacing="1"/>
      </w:pPr>
      <w:r>
        <w:rPr>
          <w:rStyle w:val="Strong"/>
        </w:rPr>
        <w:t>Feature Importance Overestimation</w:t>
      </w:r>
      <w:r>
        <w:t>:</w:t>
      </w:r>
    </w:p>
    <w:p w14:paraId="6FBA4183" w14:textId="77777777" w:rsidR="007A0FB6" w:rsidRDefault="007A0FB6" w:rsidP="007A0FB6">
      <w:pPr>
        <w:numPr>
          <w:ilvl w:val="1"/>
          <w:numId w:val="233"/>
        </w:numPr>
        <w:suppressAutoHyphens w:val="0"/>
        <w:autoSpaceDN/>
        <w:spacing w:before="100" w:beforeAutospacing="1" w:after="100" w:afterAutospacing="1" w:line="240" w:lineRule="auto"/>
      </w:pPr>
      <w:r>
        <w:t>Random forests can sometimes give high importance to features that have many levels or splits, which may not always be the most relevant features. This can lead to misleading interpretations of feature importance.</w:t>
      </w:r>
    </w:p>
    <w:p w14:paraId="577026F7" w14:textId="77777777" w:rsidR="007A0FB6" w:rsidRDefault="007A0FB6" w:rsidP="007A0FB6">
      <w:pPr>
        <w:pStyle w:val="NormalWeb"/>
        <w:numPr>
          <w:ilvl w:val="0"/>
          <w:numId w:val="233"/>
        </w:numPr>
        <w:suppressAutoHyphens w:val="0"/>
        <w:autoSpaceDN/>
        <w:spacing w:beforeAutospacing="1" w:afterAutospacing="1"/>
      </w:pPr>
      <w:r>
        <w:rPr>
          <w:rStyle w:val="Strong"/>
        </w:rPr>
        <w:t>Handling Imbalanced Data</w:t>
      </w:r>
      <w:r>
        <w:t>:</w:t>
      </w:r>
    </w:p>
    <w:p w14:paraId="0493AC9F" w14:textId="77777777" w:rsidR="007A0FB6" w:rsidRDefault="007A0FB6" w:rsidP="007A0FB6">
      <w:pPr>
        <w:numPr>
          <w:ilvl w:val="1"/>
          <w:numId w:val="233"/>
        </w:numPr>
        <w:suppressAutoHyphens w:val="0"/>
        <w:autoSpaceDN/>
        <w:spacing w:before="100" w:beforeAutospacing="1" w:after="100" w:afterAutospacing="1" w:line="240" w:lineRule="auto"/>
      </w:pPr>
      <w:r>
        <w:t>Random forests can struggle with imbalanced datasets. While they inherently handle class imbalance better than some other algorithms, additional techniques like resampling or using weighted classes might be necessary for optimal performance.</w:t>
      </w:r>
    </w:p>
    <w:p w14:paraId="30520FE7" w14:textId="77777777" w:rsidR="007A0FB6" w:rsidRDefault="007A0FB6" w:rsidP="007A0FB6">
      <w:pPr>
        <w:pStyle w:val="Heading3"/>
      </w:pPr>
      <w:r>
        <w:t>Summary</w:t>
      </w:r>
    </w:p>
    <w:p w14:paraId="5738D6FA" w14:textId="77777777" w:rsidR="007A0FB6" w:rsidRDefault="007A0FB6" w:rsidP="007A0FB6">
      <w:pPr>
        <w:pStyle w:val="NormalWeb"/>
      </w:pPr>
      <w:r>
        <w:rPr>
          <w:rStyle w:val="Strong"/>
        </w:rPr>
        <w:t>Advantages</w:t>
      </w:r>
      <w:r>
        <w:t>:</w:t>
      </w:r>
    </w:p>
    <w:p w14:paraId="3A9C084B" w14:textId="77777777" w:rsidR="007A0FB6" w:rsidRDefault="007A0FB6" w:rsidP="007A0FB6">
      <w:pPr>
        <w:numPr>
          <w:ilvl w:val="0"/>
          <w:numId w:val="234"/>
        </w:numPr>
        <w:suppressAutoHyphens w:val="0"/>
        <w:autoSpaceDN/>
        <w:spacing w:before="100" w:beforeAutospacing="1" w:after="100" w:afterAutospacing="1" w:line="240" w:lineRule="auto"/>
      </w:pPr>
      <w:r>
        <w:t>Improved accuracy and robustness</w:t>
      </w:r>
    </w:p>
    <w:p w14:paraId="0EF6E610" w14:textId="77777777" w:rsidR="007A0FB6" w:rsidRDefault="007A0FB6" w:rsidP="007A0FB6">
      <w:pPr>
        <w:numPr>
          <w:ilvl w:val="0"/>
          <w:numId w:val="234"/>
        </w:numPr>
        <w:suppressAutoHyphens w:val="0"/>
        <w:autoSpaceDN/>
        <w:spacing w:before="100" w:beforeAutospacing="1" w:after="100" w:afterAutospacing="1" w:line="240" w:lineRule="auto"/>
      </w:pPr>
      <w:r>
        <w:t>Effective in preventing overfitting</w:t>
      </w:r>
    </w:p>
    <w:p w14:paraId="30E4ABDC" w14:textId="77777777" w:rsidR="007A0FB6" w:rsidRDefault="007A0FB6" w:rsidP="007A0FB6">
      <w:pPr>
        <w:numPr>
          <w:ilvl w:val="0"/>
          <w:numId w:val="234"/>
        </w:numPr>
        <w:suppressAutoHyphens w:val="0"/>
        <w:autoSpaceDN/>
        <w:spacing w:before="100" w:beforeAutospacing="1" w:after="100" w:afterAutospacing="1" w:line="240" w:lineRule="auto"/>
      </w:pPr>
      <w:r>
        <w:t>Versatile and minimal preprocessing required</w:t>
      </w:r>
    </w:p>
    <w:p w14:paraId="4FA1EBAA" w14:textId="77777777" w:rsidR="007A0FB6" w:rsidRDefault="007A0FB6" w:rsidP="007A0FB6">
      <w:pPr>
        <w:numPr>
          <w:ilvl w:val="0"/>
          <w:numId w:val="234"/>
        </w:numPr>
        <w:suppressAutoHyphens w:val="0"/>
        <w:autoSpaceDN/>
        <w:spacing w:before="100" w:beforeAutospacing="1" w:after="100" w:afterAutospacing="1" w:line="240" w:lineRule="auto"/>
      </w:pPr>
      <w:r>
        <w:t>Scalable with parallel training</w:t>
      </w:r>
    </w:p>
    <w:p w14:paraId="11DAC34F" w14:textId="77777777" w:rsidR="007A0FB6" w:rsidRDefault="007A0FB6" w:rsidP="007A0FB6">
      <w:pPr>
        <w:pStyle w:val="NormalWeb"/>
      </w:pPr>
      <w:r>
        <w:rPr>
          <w:rStyle w:val="Strong"/>
        </w:rPr>
        <w:t>Disadvantages</w:t>
      </w:r>
      <w:r>
        <w:t>:</w:t>
      </w:r>
    </w:p>
    <w:p w14:paraId="10836C6B" w14:textId="77777777" w:rsidR="007A0FB6" w:rsidRDefault="007A0FB6" w:rsidP="007A0FB6">
      <w:pPr>
        <w:numPr>
          <w:ilvl w:val="0"/>
          <w:numId w:val="235"/>
        </w:numPr>
        <w:suppressAutoHyphens w:val="0"/>
        <w:autoSpaceDN/>
        <w:spacing w:before="100" w:beforeAutospacing="1" w:after="100" w:afterAutospacing="1" w:line="240" w:lineRule="auto"/>
      </w:pPr>
      <w:r>
        <w:t>High computational cost and memory usage</w:t>
      </w:r>
    </w:p>
    <w:p w14:paraId="1CE2F9A0" w14:textId="77777777" w:rsidR="007A0FB6" w:rsidRDefault="007A0FB6" w:rsidP="007A0FB6">
      <w:pPr>
        <w:numPr>
          <w:ilvl w:val="0"/>
          <w:numId w:val="235"/>
        </w:numPr>
        <w:suppressAutoHyphens w:val="0"/>
        <w:autoSpaceDN/>
        <w:spacing w:before="100" w:beforeAutospacing="1" w:after="100" w:afterAutospacing="1" w:line="240" w:lineRule="auto"/>
      </w:pPr>
      <w:r>
        <w:t>Less interpretable compared to individual decision trees</w:t>
      </w:r>
    </w:p>
    <w:p w14:paraId="4A8F1DCE" w14:textId="77777777" w:rsidR="007A0FB6" w:rsidRDefault="007A0FB6" w:rsidP="007A0FB6">
      <w:pPr>
        <w:numPr>
          <w:ilvl w:val="0"/>
          <w:numId w:val="235"/>
        </w:numPr>
        <w:suppressAutoHyphens w:val="0"/>
        <w:autoSpaceDN/>
        <w:spacing w:before="100" w:beforeAutospacing="1" w:after="100" w:afterAutospacing="1" w:line="240" w:lineRule="auto"/>
      </w:pPr>
      <w:r>
        <w:t>Slower prediction speed</w:t>
      </w:r>
    </w:p>
    <w:p w14:paraId="6F7747E4" w14:textId="77777777" w:rsidR="007A0FB6" w:rsidRDefault="007A0FB6" w:rsidP="007A0FB6">
      <w:pPr>
        <w:numPr>
          <w:ilvl w:val="0"/>
          <w:numId w:val="235"/>
        </w:numPr>
        <w:suppressAutoHyphens w:val="0"/>
        <w:autoSpaceDN/>
        <w:spacing w:before="100" w:beforeAutospacing="1" w:after="100" w:afterAutospacing="1" w:line="240" w:lineRule="auto"/>
      </w:pPr>
      <w:r>
        <w:t>Potential bias and misleading feature importance interpretation</w:t>
      </w:r>
    </w:p>
    <w:p w14:paraId="4E0DF0C9" w14:textId="77777777" w:rsidR="007A0FB6" w:rsidRDefault="007A0FB6" w:rsidP="007A0FB6">
      <w:pPr>
        <w:numPr>
          <w:ilvl w:val="0"/>
          <w:numId w:val="235"/>
        </w:numPr>
        <w:suppressAutoHyphens w:val="0"/>
        <w:autoSpaceDN/>
        <w:spacing w:before="100" w:beforeAutospacing="1" w:after="100" w:afterAutospacing="1" w:line="240" w:lineRule="auto"/>
      </w:pPr>
      <w:r>
        <w:t>Challenges with imbalanced data</w:t>
      </w:r>
    </w:p>
    <w:p w14:paraId="07DB2BB6" w14:textId="77777777" w:rsidR="007A0FB6" w:rsidRDefault="007A0FB6" w:rsidP="007A0FB6">
      <w:pPr>
        <w:pStyle w:val="NormalWeb"/>
      </w:pPr>
      <w:r>
        <w:t>Random forests are powerful and versatile ensemble methods that can significantly enhance model performance, particularly in complex datasets. However, their computational demands and reduced interpretability need to be considered based on the specific requirements of the task at hand.</w:t>
      </w:r>
    </w:p>
    <w:p w14:paraId="55C20006" w14:textId="7E288CAD" w:rsidR="007A0FB6" w:rsidRDefault="007A0FB6" w:rsidP="00626CD5">
      <w:pPr>
        <w:pStyle w:val="NormalWeb"/>
        <w:rPr>
          <w:b/>
          <w:bCs/>
          <w:sz w:val="32"/>
          <w:szCs w:val="32"/>
        </w:rPr>
      </w:pPr>
    </w:p>
    <w:p w14:paraId="65CB832A" w14:textId="0DE7CDE1" w:rsidR="007A0FB6" w:rsidRDefault="007A0FB6" w:rsidP="00626CD5">
      <w:pPr>
        <w:pStyle w:val="NormalWeb"/>
        <w:rPr>
          <w:b/>
          <w:bCs/>
          <w:sz w:val="32"/>
          <w:szCs w:val="32"/>
        </w:rPr>
      </w:pPr>
      <w:r>
        <w:rPr>
          <w:b/>
          <w:bCs/>
          <w:sz w:val="32"/>
          <w:szCs w:val="32"/>
        </w:rPr>
        <w:t xml:space="preserve">Q-54. </w:t>
      </w:r>
      <w:r w:rsidRPr="007A0FB6">
        <w:rPr>
          <w:b/>
          <w:bCs/>
          <w:sz w:val="32"/>
          <w:szCs w:val="32"/>
        </w:rPr>
        <w:t>Explain the difference between bagging and boosting</w:t>
      </w:r>
      <w:r>
        <w:rPr>
          <w:b/>
          <w:bCs/>
          <w:sz w:val="32"/>
          <w:szCs w:val="32"/>
        </w:rPr>
        <w:t>.</w:t>
      </w:r>
    </w:p>
    <w:p w14:paraId="6DF2669B" w14:textId="77777777" w:rsidR="007A0FB6" w:rsidRDefault="007A0FB6" w:rsidP="007A0FB6">
      <w:pPr>
        <w:pStyle w:val="NormalWeb"/>
      </w:pPr>
      <w:proofErr w:type="gramStart"/>
      <w:r>
        <w:rPr>
          <w:b/>
          <w:bCs/>
          <w:sz w:val="32"/>
          <w:szCs w:val="32"/>
        </w:rPr>
        <w:t>Ans .</w:t>
      </w:r>
      <w:proofErr w:type="gramEnd"/>
      <w:r>
        <w:rPr>
          <w:b/>
          <w:bCs/>
          <w:sz w:val="32"/>
          <w:szCs w:val="32"/>
        </w:rPr>
        <w:t xml:space="preserve"> </w:t>
      </w:r>
      <w:r>
        <w:t>Bagging (Bootstrap Aggregating) and boosting are both ensemble learning techniques that aim to improve the performance of machine learning models by combining the predictions of multiple base learners. However, they do so in fundamentally different ways. Here are the key differences between bagging and boosting:</w:t>
      </w:r>
    </w:p>
    <w:p w14:paraId="07574B06" w14:textId="77777777" w:rsidR="007A0FB6" w:rsidRDefault="007A0FB6" w:rsidP="007A0FB6">
      <w:pPr>
        <w:pStyle w:val="Heading3"/>
      </w:pPr>
      <w:r>
        <w:t>Bagging</w:t>
      </w:r>
    </w:p>
    <w:p w14:paraId="3AE5E70B" w14:textId="77777777" w:rsidR="007A0FB6" w:rsidRDefault="007A0FB6" w:rsidP="007A0FB6">
      <w:pPr>
        <w:pStyle w:val="NormalWeb"/>
      </w:pPr>
      <w:r>
        <w:rPr>
          <w:rStyle w:val="Strong"/>
        </w:rPr>
        <w:t>Concept</w:t>
      </w:r>
      <w:r>
        <w:t>:</w:t>
      </w:r>
    </w:p>
    <w:p w14:paraId="20DD5DE0" w14:textId="77777777" w:rsidR="007A0FB6" w:rsidRDefault="007A0FB6" w:rsidP="007A0FB6">
      <w:pPr>
        <w:numPr>
          <w:ilvl w:val="0"/>
          <w:numId w:val="236"/>
        </w:numPr>
        <w:suppressAutoHyphens w:val="0"/>
        <w:autoSpaceDN/>
        <w:spacing w:before="100" w:beforeAutospacing="1" w:after="100" w:afterAutospacing="1" w:line="240" w:lineRule="auto"/>
      </w:pPr>
      <w:r>
        <w:t>Bagging aims to reduce variance and prevent overfitting by creating multiple subsets of the training data through random sampling with replacement (bootstrap samples) and training a base learner (e.g., decision tree) on each subset.</w:t>
      </w:r>
    </w:p>
    <w:p w14:paraId="67671BC9" w14:textId="77777777" w:rsidR="007A0FB6" w:rsidRDefault="007A0FB6" w:rsidP="007A0FB6">
      <w:pPr>
        <w:pStyle w:val="NormalWeb"/>
      </w:pPr>
      <w:r>
        <w:rPr>
          <w:rStyle w:val="Strong"/>
        </w:rPr>
        <w:t>Process</w:t>
      </w:r>
      <w:r>
        <w:t>:</w:t>
      </w:r>
    </w:p>
    <w:p w14:paraId="79A1DDCF" w14:textId="77777777" w:rsidR="007A0FB6" w:rsidRDefault="007A0FB6" w:rsidP="007A0FB6">
      <w:pPr>
        <w:numPr>
          <w:ilvl w:val="0"/>
          <w:numId w:val="237"/>
        </w:numPr>
        <w:suppressAutoHyphens w:val="0"/>
        <w:autoSpaceDN/>
        <w:spacing w:before="100" w:beforeAutospacing="1" w:after="100" w:afterAutospacing="1" w:line="240" w:lineRule="auto"/>
      </w:pPr>
      <w:r>
        <w:rPr>
          <w:rStyle w:val="Strong"/>
        </w:rPr>
        <w:lastRenderedPageBreak/>
        <w:t>Data Sampling</w:t>
      </w:r>
      <w:r>
        <w:t>: Create multiple bootstrap samples from the original training dataset. Each bootstrap sample is created by randomly sampling the training data with replacement.</w:t>
      </w:r>
    </w:p>
    <w:p w14:paraId="51C74EB3" w14:textId="77777777" w:rsidR="007A0FB6" w:rsidRDefault="007A0FB6" w:rsidP="007A0FB6">
      <w:pPr>
        <w:numPr>
          <w:ilvl w:val="0"/>
          <w:numId w:val="237"/>
        </w:numPr>
        <w:suppressAutoHyphens w:val="0"/>
        <w:autoSpaceDN/>
        <w:spacing w:before="100" w:beforeAutospacing="1" w:after="100" w:afterAutospacing="1" w:line="240" w:lineRule="auto"/>
      </w:pPr>
      <w:r>
        <w:rPr>
          <w:rStyle w:val="Strong"/>
        </w:rPr>
        <w:t>Model Training</w:t>
      </w:r>
      <w:r>
        <w:t>: Train a base model on each bootstrap sample independently.</w:t>
      </w:r>
    </w:p>
    <w:p w14:paraId="662316A5" w14:textId="77777777" w:rsidR="007A0FB6" w:rsidRDefault="007A0FB6" w:rsidP="007A0FB6">
      <w:pPr>
        <w:numPr>
          <w:ilvl w:val="0"/>
          <w:numId w:val="237"/>
        </w:numPr>
        <w:suppressAutoHyphens w:val="0"/>
        <w:autoSpaceDN/>
        <w:spacing w:before="100" w:beforeAutospacing="1" w:after="100" w:afterAutospacing="1" w:line="240" w:lineRule="auto"/>
      </w:pPr>
      <w:r>
        <w:rPr>
          <w:rStyle w:val="Strong"/>
        </w:rPr>
        <w:t>Aggregation</w:t>
      </w:r>
      <w:r>
        <w:t>: Combine the predictions of all base models by averaging (for regression) or majority voting (for classification).</w:t>
      </w:r>
    </w:p>
    <w:p w14:paraId="6B28AE2D" w14:textId="77777777" w:rsidR="007A0FB6" w:rsidRDefault="007A0FB6" w:rsidP="007A0FB6">
      <w:pPr>
        <w:pStyle w:val="NormalWeb"/>
      </w:pPr>
      <w:r>
        <w:rPr>
          <w:rStyle w:val="Strong"/>
        </w:rPr>
        <w:t>Characteristics</w:t>
      </w:r>
      <w:r>
        <w:t>:</w:t>
      </w:r>
    </w:p>
    <w:p w14:paraId="12AEE651" w14:textId="77777777" w:rsidR="007A0FB6" w:rsidRDefault="007A0FB6" w:rsidP="007A0FB6">
      <w:pPr>
        <w:numPr>
          <w:ilvl w:val="0"/>
          <w:numId w:val="238"/>
        </w:numPr>
        <w:suppressAutoHyphens w:val="0"/>
        <w:autoSpaceDN/>
        <w:spacing w:before="100" w:beforeAutospacing="1" w:after="100" w:afterAutospacing="1" w:line="240" w:lineRule="auto"/>
      </w:pPr>
      <w:r>
        <w:rPr>
          <w:rStyle w:val="Strong"/>
        </w:rPr>
        <w:t>Parallel Training</w:t>
      </w:r>
      <w:r>
        <w:t>: Each model is trained independently, so bagging can be easily parallelized.</w:t>
      </w:r>
    </w:p>
    <w:p w14:paraId="5AC66F8A" w14:textId="77777777" w:rsidR="007A0FB6" w:rsidRDefault="007A0FB6" w:rsidP="007A0FB6">
      <w:pPr>
        <w:numPr>
          <w:ilvl w:val="0"/>
          <w:numId w:val="238"/>
        </w:numPr>
        <w:suppressAutoHyphens w:val="0"/>
        <w:autoSpaceDN/>
        <w:spacing w:before="100" w:beforeAutospacing="1" w:after="100" w:afterAutospacing="1" w:line="240" w:lineRule="auto"/>
      </w:pPr>
      <w:r>
        <w:rPr>
          <w:rStyle w:val="Strong"/>
        </w:rPr>
        <w:t>Variance Reduction</w:t>
      </w:r>
      <w:r>
        <w:t>: By averaging the predictions of multiple models, bagging reduces the variance, making the ensemble more robust to overfitting.</w:t>
      </w:r>
    </w:p>
    <w:p w14:paraId="09B1F13B" w14:textId="77777777" w:rsidR="007A0FB6" w:rsidRDefault="007A0FB6" w:rsidP="007A0FB6">
      <w:pPr>
        <w:numPr>
          <w:ilvl w:val="0"/>
          <w:numId w:val="238"/>
        </w:numPr>
        <w:suppressAutoHyphens w:val="0"/>
        <w:autoSpaceDN/>
        <w:spacing w:before="100" w:beforeAutospacing="1" w:after="100" w:afterAutospacing="1" w:line="240" w:lineRule="auto"/>
      </w:pPr>
      <w:r>
        <w:rPr>
          <w:rStyle w:val="Strong"/>
        </w:rPr>
        <w:t>Simple Aggregation</w:t>
      </w:r>
      <w:r>
        <w:t>: The final prediction is a straightforward aggregation of individual predictions.</w:t>
      </w:r>
    </w:p>
    <w:p w14:paraId="0A800DB9" w14:textId="77777777" w:rsidR="007A0FB6" w:rsidRDefault="007A0FB6" w:rsidP="007A0FB6">
      <w:pPr>
        <w:pStyle w:val="NormalWeb"/>
      </w:pPr>
      <w:r>
        <w:rPr>
          <w:rStyle w:val="Strong"/>
        </w:rPr>
        <w:t>Example</w:t>
      </w:r>
      <w:r>
        <w:t>:</w:t>
      </w:r>
    </w:p>
    <w:p w14:paraId="6D9B28E7" w14:textId="77777777" w:rsidR="007A0FB6" w:rsidRDefault="007A0FB6" w:rsidP="007A0FB6">
      <w:pPr>
        <w:numPr>
          <w:ilvl w:val="0"/>
          <w:numId w:val="239"/>
        </w:numPr>
        <w:suppressAutoHyphens w:val="0"/>
        <w:autoSpaceDN/>
        <w:spacing w:before="100" w:beforeAutospacing="1" w:after="100" w:afterAutospacing="1" w:line="240" w:lineRule="auto"/>
      </w:pPr>
      <w:r>
        <w:rPr>
          <w:rStyle w:val="Strong"/>
        </w:rPr>
        <w:t>Random Forest</w:t>
      </w:r>
      <w:r>
        <w:t>: A popular bagging method that uses decision trees as base learners and introduces additional randomness by selecting a random subset of features for each split.</w:t>
      </w:r>
    </w:p>
    <w:p w14:paraId="747D16AF" w14:textId="77777777" w:rsidR="007A0FB6" w:rsidRDefault="007A0FB6" w:rsidP="007A0FB6">
      <w:pPr>
        <w:pStyle w:val="Heading3"/>
      </w:pPr>
      <w:r>
        <w:t>Boosting</w:t>
      </w:r>
    </w:p>
    <w:p w14:paraId="7DDC1FA5" w14:textId="77777777" w:rsidR="007A0FB6" w:rsidRDefault="007A0FB6" w:rsidP="007A0FB6">
      <w:pPr>
        <w:pStyle w:val="NormalWeb"/>
      </w:pPr>
      <w:r>
        <w:rPr>
          <w:rStyle w:val="Strong"/>
        </w:rPr>
        <w:t>Concept</w:t>
      </w:r>
      <w:r>
        <w:t>:</w:t>
      </w:r>
    </w:p>
    <w:p w14:paraId="00B708B0" w14:textId="77777777" w:rsidR="007A0FB6" w:rsidRDefault="007A0FB6" w:rsidP="007A0FB6">
      <w:pPr>
        <w:numPr>
          <w:ilvl w:val="0"/>
          <w:numId w:val="240"/>
        </w:numPr>
        <w:suppressAutoHyphens w:val="0"/>
        <w:autoSpaceDN/>
        <w:spacing w:before="100" w:beforeAutospacing="1" w:after="100" w:afterAutospacing="1" w:line="240" w:lineRule="auto"/>
      </w:pPr>
      <w:r>
        <w:t>Boosting aims to reduce bias and improve predictive performance by training base learners sequentially, where each new learner focuses on correcting the errors made by the previous learners.</w:t>
      </w:r>
    </w:p>
    <w:p w14:paraId="08D4F247" w14:textId="77777777" w:rsidR="007A0FB6" w:rsidRDefault="007A0FB6" w:rsidP="007A0FB6">
      <w:pPr>
        <w:pStyle w:val="NormalWeb"/>
      </w:pPr>
      <w:r>
        <w:rPr>
          <w:rStyle w:val="Strong"/>
        </w:rPr>
        <w:t>Process</w:t>
      </w:r>
      <w:r>
        <w:t>:</w:t>
      </w:r>
    </w:p>
    <w:p w14:paraId="6C5F32F5" w14:textId="77777777" w:rsidR="007A0FB6" w:rsidRDefault="007A0FB6" w:rsidP="007A0FB6">
      <w:pPr>
        <w:numPr>
          <w:ilvl w:val="0"/>
          <w:numId w:val="241"/>
        </w:numPr>
        <w:suppressAutoHyphens w:val="0"/>
        <w:autoSpaceDN/>
        <w:spacing w:before="100" w:beforeAutospacing="1" w:after="100" w:afterAutospacing="1" w:line="240" w:lineRule="auto"/>
      </w:pPr>
      <w:r>
        <w:rPr>
          <w:rStyle w:val="Strong"/>
        </w:rPr>
        <w:t>Initial Model</w:t>
      </w:r>
      <w:r>
        <w:t>: Train an initial base model on the entire training dataset.</w:t>
      </w:r>
    </w:p>
    <w:p w14:paraId="1B32C9F2" w14:textId="77777777" w:rsidR="007A0FB6" w:rsidRDefault="007A0FB6" w:rsidP="007A0FB6">
      <w:pPr>
        <w:numPr>
          <w:ilvl w:val="0"/>
          <w:numId w:val="241"/>
        </w:numPr>
        <w:suppressAutoHyphens w:val="0"/>
        <w:autoSpaceDN/>
        <w:spacing w:before="100" w:beforeAutospacing="1" w:after="100" w:afterAutospacing="1" w:line="240" w:lineRule="auto"/>
      </w:pPr>
      <w:r>
        <w:rPr>
          <w:rStyle w:val="Strong"/>
        </w:rPr>
        <w:t>Error Focus</w:t>
      </w:r>
      <w:r>
        <w:t>: Evaluate the errors of the initial model and give more weight to the misclassified data points.</w:t>
      </w:r>
    </w:p>
    <w:p w14:paraId="0679F833" w14:textId="77777777" w:rsidR="007A0FB6" w:rsidRDefault="007A0FB6" w:rsidP="007A0FB6">
      <w:pPr>
        <w:numPr>
          <w:ilvl w:val="0"/>
          <w:numId w:val="241"/>
        </w:numPr>
        <w:suppressAutoHyphens w:val="0"/>
        <w:autoSpaceDN/>
        <w:spacing w:before="100" w:beforeAutospacing="1" w:after="100" w:afterAutospacing="1" w:line="240" w:lineRule="auto"/>
      </w:pPr>
      <w:r>
        <w:rPr>
          <w:rStyle w:val="Strong"/>
        </w:rPr>
        <w:t>Sequential Training</w:t>
      </w:r>
      <w:r>
        <w:t>: Train subsequent models on the reweighted data, where misclassified points are given higher importance. Each model is trained to correct the errors of the preceding models.</w:t>
      </w:r>
    </w:p>
    <w:p w14:paraId="1033613F" w14:textId="77777777" w:rsidR="007A0FB6" w:rsidRDefault="007A0FB6" w:rsidP="007A0FB6">
      <w:pPr>
        <w:numPr>
          <w:ilvl w:val="0"/>
          <w:numId w:val="241"/>
        </w:numPr>
        <w:suppressAutoHyphens w:val="0"/>
        <w:autoSpaceDN/>
        <w:spacing w:before="100" w:beforeAutospacing="1" w:after="100" w:afterAutospacing="1" w:line="240" w:lineRule="auto"/>
      </w:pPr>
      <w:r>
        <w:rPr>
          <w:rStyle w:val="Strong"/>
        </w:rPr>
        <w:t>Weighted Aggregation</w:t>
      </w:r>
      <w:r>
        <w:t>: Combine the predictions of all base models with weights proportional to their accuracy.</w:t>
      </w:r>
    </w:p>
    <w:p w14:paraId="1E266184" w14:textId="77777777" w:rsidR="007A0FB6" w:rsidRDefault="007A0FB6" w:rsidP="007A0FB6">
      <w:pPr>
        <w:pStyle w:val="NormalWeb"/>
      </w:pPr>
      <w:r>
        <w:rPr>
          <w:rStyle w:val="Strong"/>
        </w:rPr>
        <w:t>Characteristics</w:t>
      </w:r>
      <w:r>
        <w:t>:</w:t>
      </w:r>
    </w:p>
    <w:p w14:paraId="4177BE33" w14:textId="77777777" w:rsidR="007A0FB6" w:rsidRDefault="007A0FB6" w:rsidP="007A0FB6">
      <w:pPr>
        <w:numPr>
          <w:ilvl w:val="0"/>
          <w:numId w:val="242"/>
        </w:numPr>
        <w:suppressAutoHyphens w:val="0"/>
        <w:autoSpaceDN/>
        <w:spacing w:before="100" w:beforeAutospacing="1" w:after="100" w:afterAutospacing="1" w:line="240" w:lineRule="auto"/>
      </w:pPr>
      <w:r>
        <w:rPr>
          <w:rStyle w:val="Strong"/>
        </w:rPr>
        <w:t>Sequential Training</w:t>
      </w:r>
      <w:r>
        <w:t>: Models are trained sequentially, where each model corrects the errors of its predecessor.</w:t>
      </w:r>
    </w:p>
    <w:p w14:paraId="29C87BAD" w14:textId="77777777" w:rsidR="007A0FB6" w:rsidRDefault="007A0FB6" w:rsidP="007A0FB6">
      <w:pPr>
        <w:numPr>
          <w:ilvl w:val="0"/>
          <w:numId w:val="242"/>
        </w:numPr>
        <w:suppressAutoHyphens w:val="0"/>
        <w:autoSpaceDN/>
        <w:spacing w:before="100" w:beforeAutospacing="1" w:after="100" w:afterAutospacing="1" w:line="240" w:lineRule="auto"/>
      </w:pPr>
      <w:r>
        <w:rPr>
          <w:rStyle w:val="Strong"/>
        </w:rPr>
        <w:t>Bias Reduction</w:t>
      </w:r>
      <w:r>
        <w:t>: By focusing on the errors of previous models, boosting reduces bias and improves overall accuracy.</w:t>
      </w:r>
    </w:p>
    <w:p w14:paraId="0B3D6AD3" w14:textId="77777777" w:rsidR="007A0FB6" w:rsidRDefault="007A0FB6" w:rsidP="007A0FB6">
      <w:pPr>
        <w:numPr>
          <w:ilvl w:val="0"/>
          <w:numId w:val="242"/>
        </w:numPr>
        <w:suppressAutoHyphens w:val="0"/>
        <w:autoSpaceDN/>
        <w:spacing w:before="100" w:beforeAutospacing="1" w:after="100" w:afterAutospacing="1" w:line="240" w:lineRule="auto"/>
      </w:pPr>
      <w:r>
        <w:rPr>
          <w:rStyle w:val="Strong"/>
        </w:rPr>
        <w:t>Complex Aggregation</w:t>
      </w:r>
      <w:r>
        <w:t>: The final prediction is a weighted sum of the individual predictions, where weights are determined by the performance of each model.</w:t>
      </w:r>
    </w:p>
    <w:p w14:paraId="4E37E55C" w14:textId="77777777" w:rsidR="007A0FB6" w:rsidRDefault="007A0FB6" w:rsidP="007A0FB6">
      <w:pPr>
        <w:pStyle w:val="NormalWeb"/>
      </w:pPr>
      <w:r>
        <w:rPr>
          <w:rStyle w:val="Strong"/>
        </w:rPr>
        <w:t>Example</w:t>
      </w:r>
      <w:r>
        <w:t>:</w:t>
      </w:r>
    </w:p>
    <w:p w14:paraId="5166E9EA" w14:textId="77777777" w:rsidR="007A0FB6" w:rsidRDefault="007A0FB6" w:rsidP="007A0FB6">
      <w:pPr>
        <w:numPr>
          <w:ilvl w:val="0"/>
          <w:numId w:val="243"/>
        </w:numPr>
        <w:suppressAutoHyphens w:val="0"/>
        <w:autoSpaceDN/>
        <w:spacing w:before="100" w:beforeAutospacing="1" w:after="100" w:afterAutospacing="1" w:line="240" w:lineRule="auto"/>
      </w:pPr>
      <w:r>
        <w:rPr>
          <w:rStyle w:val="Strong"/>
        </w:rPr>
        <w:t>AdaBoost (Adaptive Boosting)</w:t>
      </w:r>
      <w:r>
        <w:t>: A common boosting algorithm that adjusts the weights of misclassified instances and combines the weak learners to form a strong learner.</w:t>
      </w:r>
    </w:p>
    <w:p w14:paraId="74289AA2" w14:textId="77777777" w:rsidR="007A0FB6" w:rsidRDefault="007A0FB6" w:rsidP="007A0FB6">
      <w:pPr>
        <w:numPr>
          <w:ilvl w:val="0"/>
          <w:numId w:val="243"/>
        </w:numPr>
        <w:suppressAutoHyphens w:val="0"/>
        <w:autoSpaceDN/>
        <w:spacing w:before="100" w:beforeAutospacing="1" w:after="100" w:afterAutospacing="1" w:line="240" w:lineRule="auto"/>
      </w:pPr>
      <w:r>
        <w:rPr>
          <w:rStyle w:val="Strong"/>
        </w:rPr>
        <w:lastRenderedPageBreak/>
        <w:t>Gradient Boosting</w:t>
      </w:r>
      <w:r>
        <w:t>: Another popular boosting technique that builds models sequentially by fitting the new model to the residual errors of the previous models.</w:t>
      </w:r>
    </w:p>
    <w:p w14:paraId="54C136E1" w14:textId="77777777" w:rsidR="007A0FB6" w:rsidRDefault="007A0FB6" w:rsidP="007A0FB6">
      <w:pPr>
        <w:pStyle w:val="Heading3"/>
      </w:pPr>
      <w:r>
        <w:t>Key Differences</w:t>
      </w:r>
    </w:p>
    <w:p w14:paraId="136343A9" w14:textId="77777777" w:rsidR="007A0FB6" w:rsidRDefault="007A0FB6" w:rsidP="007A0FB6">
      <w:pPr>
        <w:pStyle w:val="NormalWeb"/>
        <w:numPr>
          <w:ilvl w:val="0"/>
          <w:numId w:val="244"/>
        </w:numPr>
        <w:suppressAutoHyphens w:val="0"/>
        <w:autoSpaceDN/>
        <w:spacing w:beforeAutospacing="1" w:afterAutospacing="1"/>
      </w:pPr>
      <w:r>
        <w:rPr>
          <w:rStyle w:val="Strong"/>
        </w:rPr>
        <w:t>Training Process</w:t>
      </w:r>
      <w:r>
        <w:t>:</w:t>
      </w:r>
    </w:p>
    <w:p w14:paraId="62276FC7"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Bagging</w:t>
      </w:r>
      <w:r>
        <w:t>: Trains models independently and in parallel on different bootstrap samples of the data.</w:t>
      </w:r>
    </w:p>
    <w:p w14:paraId="1DF806C7"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Boosting</w:t>
      </w:r>
      <w:r>
        <w:t>: Trains models sequentially, with each new model focusing on correcting the errors of the previous ones.</w:t>
      </w:r>
    </w:p>
    <w:p w14:paraId="4F28BFD5" w14:textId="77777777" w:rsidR="007A0FB6" w:rsidRDefault="007A0FB6" w:rsidP="007A0FB6">
      <w:pPr>
        <w:pStyle w:val="NormalWeb"/>
        <w:numPr>
          <w:ilvl w:val="0"/>
          <w:numId w:val="244"/>
        </w:numPr>
        <w:suppressAutoHyphens w:val="0"/>
        <w:autoSpaceDN/>
        <w:spacing w:beforeAutospacing="1" w:afterAutospacing="1"/>
      </w:pPr>
      <w:r>
        <w:rPr>
          <w:rStyle w:val="Strong"/>
        </w:rPr>
        <w:t>Goal</w:t>
      </w:r>
      <w:r>
        <w:t>:</w:t>
      </w:r>
    </w:p>
    <w:p w14:paraId="6954296A"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Bagging</w:t>
      </w:r>
      <w:r>
        <w:t>: Aims to reduce variance and prevent overfitting.</w:t>
      </w:r>
    </w:p>
    <w:p w14:paraId="5CC5BBF2"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Boosting</w:t>
      </w:r>
      <w:r>
        <w:t>: Aims to reduce bias and improve model accuracy.</w:t>
      </w:r>
    </w:p>
    <w:p w14:paraId="28C81718" w14:textId="77777777" w:rsidR="007A0FB6" w:rsidRDefault="007A0FB6" w:rsidP="007A0FB6">
      <w:pPr>
        <w:pStyle w:val="NormalWeb"/>
        <w:numPr>
          <w:ilvl w:val="0"/>
          <w:numId w:val="244"/>
        </w:numPr>
        <w:suppressAutoHyphens w:val="0"/>
        <w:autoSpaceDN/>
        <w:spacing w:beforeAutospacing="1" w:afterAutospacing="1"/>
      </w:pPr>
      <w:r>
        <w:rPr>
          <w:rStyle w:val="Strong"/>
        </w:rPr>
        <w:t>Aggregation Method</w:t>
      </w:r>
      <w:r>
        <w:t>:</w:t>
      </w:r>
    </w:p>
    <w:p w14:paraId="1F2AC7F1"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Bagging</w:t>
      </w:r>
      <w:r>
        <w:t>: Aggregates predictions by averaging (regression) or majority voting (classification).</w:t>
      </w:r>
    </w:p>
    <w:p w14:paraId="47452252"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Boosting</w:t>
      </w:r>
      <w:r>
        <w:t>: Aggregates predictions through a weighted sum, with weights based on the performance of each model.</w:t>
      </w:r>
    </w:p>
    <w:p w14:paraId="42427F5A" w14:textId="77777777" w:rsidR="007A0FB6" w:rsidRDefault="007A0FB6" w:rsidP="007A0FB6">
      <w:pPr>
        <w:pStyle w:val="NormalWeb"/>
        <w:numPr>
          <w:ilvl w:val="0"/>
          <w:numId w:val="244"/>
        </w:numPr>
        <w:suppressAutoHyphens w:val="0"/>
        <w:autoSpaceDN/>
        <w:spacing w:beforeAutospacing="1" w:afterAutospacing="1"/>
      </w:pPr>
      <w:r>
        <w:rPr>
          <w:rStyle w:val="Strong"/>
        </w:rPr>
        <w:t>Model Complexity</w:t>
      </w:r>
      <w:r>
        <w:t>:</w:t>
      </w:r>
    </w:p>
    <w:p w14:paraId="0C1C7830"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Bagging</w:t>
      </w:r>
      <w:r>
        <w:t>: Each model is typically of similar complexity, and the final model is an average of these.</w:t>
      </w:r>
    </w:p>
    <w:p w14:paraId="3B3B90C5"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Boosting</w:t>
      </w:r>
      <w:r>
        <w:t>: The final model is a weighted combination of models that progressively focus on the hardest-to-predict instances.</w:t>
      </w:r>
    </w:p>
    <w:p w14:paraId="772DAC68" w14:textId="77777777" w:rsidR="007A0FB6" w:rsidRDefault="007A0FB6" w:rsidP="007A0FB6">
      <w:pPr>
        <w:pStyle w:val="NormalWeb"/>
        <w:numPr>
          <w:ilvl w:val="0"/>
          <w:numId w:val="244"/>
        </w:numPr>
        <w:suppressAutoHyphens w:val="0"/>
        <w:autoSpaceDN/>
        <w:spacing w:beforeAutospacing="1" w:afterAutospacing="1"/>
      </w:pPr>
      <w:r>
        <w:rPr>
          <w:rStyle w:val="Strong"/>
        </w:rPr>
        <w:t>Handling Overfitting</w:t>
      </w:r>
      <w:r>
        <w:t>:</w:t>
      </w:r>
    </w:p>
    <w:p w14:paraId="2E3BFFA1"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Bagging</w:t>
      </w:r>
      <w:r>
        <w:t>: Mainly addresses overfitting by reducing variance.</w:t>
      </w:r>
    </w:p>
    <w:p w14:paraId="4ECA820E" w14:textId="77777777" w:rsidR="007A0FB6" w:rsidRDefault="007A0FB6" w:rsidP="007A0FB6">
      <w:pPr>
        <w:numPr>
          <w:ilvl w:val="1"/>
          <w:numId w:val="244"/>
        </w:numPr>
        <w:suppressAutoHyphens w:val="0"/>
        <w:autoSpaceDN/>
        <w:spacing w:before="100" w:beforeAutospacing="1" w:after="100" w:afterAutospacing="1" w:line="240" w:lineRule="auto"/>
      </w:pPr>
      <w:r>
        <w:rPr>
          <w:rStyle w:val="Strong"/>
        </w:rPr>
        <w:t>Boosting</w:t>
      </w:r>
      <w:r>
        <w:t>: Can be prone to overfitting but reduces bias; regularization techniques can be applied to mitigate overfitting.</w:t>
      </w:r>
    </w:p>
    <w:p w14:paraId="49EC2043" w14:textId="77777777" w:rsidR="007A0FB6" w:rsidRDefault="007A0FB6" w:rsidP="007A0FB6">
      <w:pPr>
        <w:pStyle w:val="Heading3"/>
      </w:pPr>
      <w:r>
        <w:t>Summary</w:t>
      </w:r>
    </w:p>
    <w:p w14:paraId="029E87A1" w14:textId="77777777" w:rsidR="007A0FB6" w:rsidRDefault="007A0FB6" w:rsidP="007A0FB6">
      <w:pPr>
        <w:numPr>
          <w:ilvl w:val="0"/>
          <w:numId w:val="245"/>
        </w:numPr>
        <w:suppressAutoHyphens w:val="0"/>
        <w:autoSpaceDN/>
        <w:spacing w:before="100" w:beforeAutospacing="1" w:after="100" w:afterAutospacing="1" w:line="240" w:lineRule="auto"/>
      </w:pPr>
      <w:r>
        <w:rPr>
          <w:rStyle w:val="Strong"/>
        </w:rPr>
        <w:t>Bagging</w:t>
      </w:r>
      <w:r>
        <w:t>: Focuses on variance reduction through parallel training of multiple models on different subsets of the data and aggregating their predictions. Random Forest is a well-known example.</w:t>
      </w:r>
    </w:p>
    <w:p w14:paraId="16C5E470" w14:textId="77777777" w:rsidR="007A0FB6" w:rsidRDefault="007A0FB6" w:rsidP="007A0FB6">
      <w:pPr>
        <w:numPr>
          <w:ilvl w:val="0"/>
          <w:numId w:val="245"/>
        </w:numPr>
        <w:suppressAutoHyphens w:val="0"/>
        <w:autoSpaceDN/>
        <w:spacing w:before="100" w:beforeAutospacing="1" w:after="100" w:afterAutospacing="1" w:line="240" w:lineRule="auto"/>
      </w:pPr>
      <w:r>
        <w:rPr>
          <w:rStyle w:val="Strong"/>
        </w:rPr>
        <w:t>Boosting</w:t>
      </w:r>
      <w:r>
        <w:t>: Focuses on bias reduction by sequentially training models to correct the errors of previous models and combining their predictions in a weighted manner. AdaBoost and Gradient Boosting are popular examples.</w:t>
      </w:r>
    </w:p>
    <w:p w14:paraId="40D951F7" w14:textId="39ABE8B5" w:rsidR="007A0FB6" w:rsidRDefault="007A0FB6" w:rsidP="007A0FB6">
      <w:pPr>
        <w:pStyle w:val="NormalWeb"/>
      </w:pPr>
      <w:r>
        <w:t>Both bagging and boosting enhance the performance of base models, but they do so through different mechanisms, making them suitable for different types of problems and datasets</w:t>
      </w:r>
      <w:r>
        <w:t>.</w:t>
      </w:r>
    </w:p>
    <w:p w14:paraId="5FBF7D0E" w14:textId="6C2A40D4" w:rsidR="007A0FB6" w:rsidRDefault="007A0FB6" w:rsidP="00626CD5">
      <w:pPr>
        <w:pStyle w:val="NormalWeb"/>
        <w:rPr>
          <w:b/>
          <w:bCs/>
          <w:sz w:val="32"/>
          <w:szCs w:val="32"/>
        </w:rPr>
      </w:pPr>
    </w:p>
    <w:p w14:paraId="334D4578" w14:textId="22C77DD1" w:rsidR="007A0FB6" w:rsidRDefault="007A0FB6" w:rsidP="00626CD5">
      <w:pPr>
        <w:pStyle w:val="NormalWeb"/>
        <w:rPr>
          <w:b/>
          <w:bCs/>
          <w:sz w:val="32"/>
          <w:szCs w:val="32"/>
        </w:rPr>
      </w:pPr>
      <w:r>
        <w:rPr>
          <w:b/>
          <w:bCs/>
          <w:sz w:val="32"/>
          <w:szCs w:val="32"/>
        </w:rPr>
        <w:t xml:space="preserve">Q- 55. </w:t>
      </w:r>
      <w:r w:rsidRPr="007A0FB6">
        <w:rPr>
          <w:b/>
          <w:bCs/>
          <w:sz w:val="32"/>
          <w:szCs w:val="32"/>
        </w:rPr>
        <w:t>What is the purpose of hyperparameter tuning in machine learning</w:t>
      </w:r>
      <w:r>
        <w:rPr>
          <w:b/>
          <w:bCs/>
          <w:sz w:val="32"/>
          <w:szCs w:val="32"/>
        </w:rPr>
        <w:t>?</w:t>
      </w:r>
    </w:p>
    <w:p w14:paraId="21C818CB" w14:textId="77777777" w:rsidR="007A0FB6" w:rsidRDefault="007A0FB6" w:rsidP="007A0FB6">
      <w:pPr>
        <w:pStyle w:val="NormalWeb"/>
      </w:pPr>
      <w:r>
        <w:rPr>
          <w:b/>
          <w:bCs/>
          <w:sz w:val="32"/>
          <w:szCs w:val="32"/>
        </w:rPr>
        <w:t xml:space="preserve">Ans. </w:t>
      </w:r>
      <w:r>
        <w:t>Hyperparameter tuning in machine learning is the process of selecting the optimal set of hyperparameters for a learning algorithm. Hyperparameters are the configuration settings used to structure and optimize the performance of the model, and they are set before the learning process begins. Unlike model parameters, which are learned during training, hyperparameters need to be specified by the practitioner. Proper tuning of hyperparameters can significantly impact the performance of the machine learning model.</w:t>
      </w:r>
    </w:p>
    <w:p w14:paraId="146BDB45" w14:textId="77777777" w:rsidR="007A0FB6" w:rsidRDefault="007A0FB6" w:rsidP="007A0FB6">
      <w:pPr>
        <w:pStyle w:val="Heading3"/>
      </w:pPr>
      <w:r>
        <w:lastRenderedPageBreak/>
        <w:t>Purpose of Hyperparameter Tuning</w:t>
      </w:r>
    </w:p>
    <w:p w14:paraId="08C7B066" w14:textId="77777777" w:rsidR="007A0FB6" w:rsidRDefault="007A0FB6" w:rsidP="007A0FB6">
      <w:pPr>
        <w:pStyle w:val="NormalWeb"/>
        <w:numPr>
          <w:ilvl w:val="0"/>
          <w:numId w:val="246"/>
        </w:numPr>
        <w:suppressAutoHyphens w:val="0"/>
        <w:autoSpaceDN/>
        <w:spacing w:beforeAutospacing="1" w:afterAutospacing="1"/>
      </w:pPr>
      <w:r>
        <w:rPr>
          <w:rStyle w:val="Strong"/>
        </w:rPr>
        <w:t>Improve Model Performance</w:t>
      </w:r>
      <w:r>
        <w:t>:</w:t>
      </w:r>
    </w:p>
    <w:p w14:paraId="6FC6F3B9" w14:textId="77777777" w:rsidR="007A0FB6" w:rsidRDefault="007A0FB6" w:rsidP="007A0FB6">
      <w:pPr>
        <w:numPr>
          <w:ilvl w:val="1"/>
          <w:numId w:val="246"/>
        </w:numPr>
        <w:suppressAutoHyphens w:val="0"/>
        <w:autoSpaceDN/>
        <w:spacing w:before="100" w:beforeAutospacing="1" w:after="100" w:afterAutospacing="1" w:line="240" w:lineRule="auto"/>
      </w:pPr>
      <w:r>
        <w:t>The primary goal is to enhance the accuracy, precision, recall, F1-score, or other relevant performance metrics of the model on unseen data.</w:t>
      </w:r>
    </w:p>
    <w:p w14:paraId="3E80E2AA" w14:textId="77777777" w:rsidR="007A0FB6" w:rsidRDefault="007A0FB6" w:rsidP="007A0FB6">
      <w:pPr>
        <w:numPr>
          <w:ilvl w:val="1"/>
          <w:numId w:val="246"/>
        </w:numPr>
        <w:suppressAutoHyphens w:val="0"/>
        <w:autoSpaceDN/>
        <w:spacing w:before="100" w:beforeAutospacing="1" w:after="100" w:afterAutospacing="1" w:line="240" w:lineRule="auto"/>
      </w:pPr>
      <w:r>
        <w:t>Optimal hyperparameters help the model generalize better to new, unseen data, reducing the risk of overfitting (model performs well on training data but poorly on test data) or underfitting (model performs poorly on both training and test data).</w:t>
      </w:r>
    </w:p>
    <w:p w14:paraId="7184614E" w14:textId="77777777" w:rsidR="007A0FB6" w:rsidRDefault="007A0FB6" w:rsidP="007A0FB6">
      <w:pPr>
        <w:pStyle w:val="NormalWeb"/>
        <w:numPr>
          <w:ilvl w:val="0"/>
          <w:numId w:val="246"/>
        </w:numPr>
        <w:suppressAutoHyphens w:val="0"/>
        <w:autoSpaceDN/>
        <w:spacing w:beforeAutospacing="1" w:afterAutospacing="1"/>
      </w:pPr>
      <w:r>
        <w:rPr>
          <w:rStyle w:val="Strong"/>
        </w:rPr>
        <w:t>Balance Bias-Variance Tradeoff</w:t>
      </w:r>
      <w:r>
        <w:t>:</w:t>
      </w:r>
    </w:p>
    <w:p w14:paraId="7E95ED76" w14:textId="77777777" w:rsidR="007A0FB6" w:rsidRDefault="007A0FB6" w:rsidP="007A0FB6">
      <w:pPr>
        <w:numPr>
          <w:ilvl w:val="1"/>
          <w:numId w:val="246"/>
        </w:numPr>
        <w:suppressAutoHyphens w:val="0"/>
        <w:autoSpaceDN/>
        <w:spacing w:before="100" w:beforeAutospacing="1" w:after="100" w:afterAutospacing="1" w:line="240" w:lineRule="auto"/>
      </w:pPr>
      <w:r>
        <w:t>Hyperparameter tuning helps in finding the right balance between bias and variance. For instance, parameters like the depth of a decision tree or the number of neighbors in K-Nearest Neighbors (KNN) can significantly affect the bias-variance tradeoff.</w:t>
      </w:r>
    </w:p>
    <w:p w14:paraId="58C3B915" w14:textId="77777777" w:rsidR="007A0FB6" w:rsidRDefault="007A0FB6" w:rsidP="007A0FB6">
      <w:pPr>
        <w:numPr>
          <w:ilvl w:val="1"/>
          <w:numId w:val="246"/>
        </w:numPr>
        <w:suppressAutoHyphens w:val="0"/>
        <w:autoSpaceDN/>
        <w:spacing w:before="100" w:beforeAutospacing="1" w:after="100" w:afterAutospacing="1" w:line="240" w:lineRule="auto"/>
      </w:pPr>
      <w:r>
        <w:t>Proper tuning can ensure that the model is neither too simple (high bias) nor too complex (high variance).</w:t>
      </w:r>
    </w:p>
    <w:p w14:paraId="67A04626" w14:textId="77777777" w:rsidR="007A0FB6" w:rsidRDefault="007A0FB6" w:rsidP="007A0FB6">
      <w:pPr>
        <w:pStyle w:val="NormalWeb"/>
        <w:numPr>
          <w:ilvl w:val="0"/>
          <w:numId w:val="246"/>
        </w:numPr>
        <w:suppressAutoHyphens w:val="0"/>
        <w:autoSpaceDN/>
        <w:spacing w:beforeAutospacing="1" w:afterAutospacing="1"/>
      </w:pPr>
      <w:r>
        <w:rPr>
          <w:rStyle w:val="Strong"/>
        </w:rPr>
        <w:t>Enhance Model Efficiency</w:t>
      </w:r>
      <w:r>
        <w:t>:</w:t>
      </w:r>
    </w:p>
    <w:p w14:paraId="0AB012C0" w14:textId="77777777" w:rsidR="007A0FB6" w:rsidRDefault="007A0FB6" w:rsidP="007A0FB6">
      <w:pPr>
        <w:numPr>
          <w:ilvl w:val="1"/>
          <w:numId w:val="246"/>
        </w:numPr>
        <w:suppressAutoHyphens w:val="0"/>
        <w:autoSpaceDN/>
        <w:spacing w:before="100" w:beforeAutospacing="1" w:after="100" w:afterAutospacing="1" w:line="240" w:lineRule="auto"/>
      </w:pPr>
      <w:r>
        <w:t>Some hyperparameters affect the efficiency and speed of the model. For example, the learning rate in gradient descent impacts how quickly the model converges to a solution.</w:t>
      </w:r>
    </w:p>
    <w:p w14:paraId="1FCBF54B" w14:textId="77777777" w:rsidR="007A0FB6" w:rsidRDefault="007A0FB6" w:rsidP="007A0FB6">
      <w:pPr>
        <w:numPr>
          <w:ilvl w:val="1"/>
          <w:numId w:val="246"/>
        </w:numPr>
        <w:suppressAutoHyphens w:val="0"/>
        <w:autoSpaceDN/>
        <w:spacing w:before="100" w:beforeAutospacing="1" w:after="100" w:afterAutospacing="1" w:line="240" w:lineRule="auto"/>
      </w:pPr>
      <w:r>
        <w:t>Tuning such hyperparameters can lead to faster training times and more efficient use of computational resources.</w:t>
      </w:r>
    </w:p>
    <w:p w14:paraId="6E8DF1CB" w14:textId="77777777" w:rsidR="007A0FB6" w:rsidRDefault="007A0FB6" w:rsidP="007A0FB6">
      <w:pPr>
        <w:pStyle w:val="NormalWeb"/>
        <w:numPr>
          <w:ilvl w:val="0"/>
          <w:numId w:val="246"/>
        </w:numPr>
        <w:suppressAutoHyphens w:val="0"/>
        <w:autoSpaceDN/>
        <w:spacing w:beforeAutospacing="1" w:afterAutospacing="1"/>
      </w:pPr>
      <w:r>
        <w:rPr>
          <w:rStyle w:val="Strong"/>
        </w:rPr>
        <w:t>Customization for Specific Data Characteristics</w:t>
      </w:r>
      <w:r>
        <w:t>:</w:t>
      </w:r>
    </w:p>
    <w:p w14:paraId="5681F7C0" w14:textId="77777777" w:rsidR="007A0FB6" w:rsidRDefault="007A0FB6" w:rsidP="007A0FB6">
      <w:pPr>
        <w:numPr>
          <w:ilvl w:val="1"/>
          <w:numId w:val="246"/>
        </w:numPr>
        <w:suppressAutoHyphens w:val="0"/>
        <w:autoSpaceDN/>
        <w:spacing w:before="100" w:beforeAutospacing="1" w:after="100" w:afterAutospacing="1" w:line="240" w:lineRule="auto"/>
      </w:pPr>
      <w:r>
        <w:t>Different datasets have unique characteristics that might require specific hyperparameter settings. Tuning allows the model to be tailored to the specific nuances of the dataset, such as the degree of noise, the scale of features, and the complexity of the patterns.</w:t>
      </w:r>
    </w:p>
    <w:p w14:paraId="530A5618" w14:textId="77777777" w:rsidR="007A0FB6" w:rsidRDefault="007A0FB6" w:rsidP="007A0FB6">
      <w:pPr>
        <w:pStyle w:val="NormalWeb"/>
        <w:numPr>
          <w:ilvl w:val="0"/>
          <w:numId w:val="246"/>
        </w:numPr>
        <w:suppressAutoHyphens w:val="0"/>
        <w:autoSpaceDN/>
        <w:spacing w:beforeAutospacing="1" w:afterAutospacing="1"/>
      </w:pPr>
      <w:r>
        <w:rPr>
          <w:rStyle w:val="Strong"/>
        </w:rPr>
        <w:t>Optimize for Specific Objectives</w:t>
      </w:r>
      <w:r>
        <w:t>:</w:t>
      </w:r>
    </w:p>
    <w:p w14:paraId="4E95AC49" w14:textId="77777777" w:rsidR="007A0FB6" w:rsidRDefault="007A0FB6" w:rsidP="007A0FB6">
      <w:pPr>
        <w:numPr>
          <w:ilvl w:val="1"/>
          <w:numId w:val="246"/>
        </w:numPr>
        <w:suppressAutoHyphens w:val="0"/>
        <w:autoSpaceDN/>
        <w:spacing w:before="100" w:beforeAutospacing="1" w:after="100" w:afterAutospacing="1" w:line="240" w:lineRule="auto"/>
      </w:pPr>
      <w:r>
        <w:t>Depending on the specific objectives of the model (e.g., minimizing classification error, maximizing AUC-ROC), hyperparameter tuning helps in aligning the model's performance with the desired outcomes.</w:t>
      </w:r>
    </w:p>
    <w:p w14:paraId="5EFF56FE" w14:textId="77777777" w:rsidR="007A0FB6" w:rsidRDefault="007A0FB6" w:rsidP="007A0FB6">
      <w:pPr>
        <w:numPr>
          <w:ilvl w:val="1"/>
          <w:numId w:val="246"/>
        </w:numPr>
        <w:suppressAutoHyphens w:val="0"/>
        <w:autoSpaceDN/>
        <w:spacing w:before="100" w:beforeAutospacing="1" w:after="100" w:afterAutospacing="1" w:line="240" w:lineRule="auto"/>
      </w:pPr>
      <w:r>
        <w:t>Certain hyperparameters might be tuned to prioritize recall over precision in contexts where false negatives are particularly costly, such as in medical diagnoses.</w:t>
      </w:r>
    </w:p>
    <w:p w14:paraId="04B92C63" w14:textId="77777777" w:rsidR="007A0FB6" w:rsidRDefault="007A0FB6" w:rsidP="007A0FB6">
      <w:pPr>
        <w:pStyle w:val="Heading3"/>
      </w:pPr>
      <w:r>
        <w:t>Common Hyperparameters to Tune</w:t>
      </w:r>
    </w:p>
    <w:p w14:paraId="4EE88AD6"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Learning Rate</w:t>
      </w:r>
      <w:r>
        <w:t>: In gradient-based algorithms like neural networks and gradient boosting, the learning rate controls the step size during optimization.</w:t>
      </w:r>
    </w:p>
    <w:p w14:paraId="4A230869"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Number of Trees</w:t>
      </w:r>
      <w:r>
        <w:t>: In ensemble methods like random forests and gradient boosting, the number of trees affects the model's complexity and performance.</w:t>
      </w:r>
    </w:p>
    <w:p w14:paraId="3D0687BA"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Depth of Trees</w:t>
      </w:r>
      <w:r>
        <w:t>: For decision tree-based algorithms, the depth of the trees can be adjusted to control the model's complexity.</w:t>
      </w:r>
    </w:p>
    <w:p w14:paraId="3E91AD68"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Number of Neighbors</w:t>
      </w:r>
      <w:r>
        <w:t>: In K-Nearest Neighbors, the number of neighbors considered affects the smoothness of the decision boundary.</w:t>
      </w:r>
    </w:p>
    <w:p w14:paraId="75B64984"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Regularization Parameters</w:t>
      </w:r>
      <w:r>
        <w:t>: Parameters like L1 (lasso) and L2 (ridge) regularization coefficients in linear models control the penalty on model complexity.</w:t>
      </w:r>
    </w:p>
    <w:p w14:paraId="6D2F4BE1" w14:textId="77777777" w:rsidR="007A0FB6" w:rsidRDefault="007A0FB6" w:rsidP="007A0FB6">
      <w:pPr>
        <w:numPr>
          <w:ilvl w:val="0"/>
          <w:numId w:val="247"/>
        </w:numPr>
        <w:suppressAutoHyphens w:val="0"/>
        <w:autoSpaceDN/>
        <w:spacing w:before="100" w:beforeAutospacing="1" w:after="100" w:afterAutospacing="1" w:line="240" w:lineRule="auto"/>
      </w:pPr>
      <w:r>
        <w:rPr>
          <w:rStyle w:val="Strong"/>
        </w:rPr>
        <w:t>Kernel Parameters</w:t>
      </w:r>
      <w:r>
        <w:t xml:space="preserve">: In Support Vector Machines (SVM), kernel type and parameters such as the regularization parameter </w:t>
      </w:r>
      <w:r>
        <w:rPr>
          <w:rStyle w:val="katex-mathml"/>
        </w:rPr>
        <w:t>CC</w:t>
      </w:r>
      <w:r>
        <w:rPr>
          <w:rStyle w:val="mord"/>
        </w:rPr>
        <w:t>C</w:t>
      </w:r>
      <w:r>
        <w:t xml:space="preserve"> and kernel coefficient </w:t>
      </w:r>
      <w:r>
        <w:rPr>
          <w:rStyle w:val="katex-mathml"/>
        </w:rPr>
        <w:t>γ\gamma</w:t>
      </w:r>
      <w:r>
        <w:rPr>
          <w:rStyle w:val="mord"/>
        </w:rPr>
        <w:t>γ</w:t>
      </w:r>
      <w:r>
        <w:t xml:space="preserve"> are crucial for performance.</w:t>
      </w:r>
    </w:p>
    <w:p w14:paraId="4A7EEB8D" w14:textId="77777777" w:rsidR="007A0FB6" w:rsidRDefault="007A0FB6" w:rsidP="007A0FB6">
      <w:pPr>
        <w:pStyle w:val="Heading3"/>
      </w:pPr>
      <w:r>
        <w:t>Methods for Hyperparameter Tuning</w:t>
      </w:r>
    </w:p>
    <w:p w14:paraId="021F60F6" w14:textId="77777777" w:rsidR="007A0FB6" w:rsidRDefault="007A0FB6" w:rsidP="007A0FB6">
      <w:pPr>
        <w:pStyle w:val="NormalWeb"/>
        <w:numPr>
          <w:ilvl w:val="0"/>
          <w:numId w:val="248"/>
        </w:numPr>
        <w:suppressAutoHyphens w:val="0"/>
        <w:autoSpaceDN/>
        <w:spacing w:beforeAutospacing="1" w:afterAutospacing="1"/>
      </w:pPr>
      <w:r>
        <w:rPr>
          <w:rStyle w:val="Strong"/>
        </w:rPr>
        <w:t>Grid Search</w:t>
      </w:r>
      <w:r>
        <w:t>:</w:t>
      </w:r>
    </w:p>
    <w:p w14:paraId="08D75D97" w14:textId="77777777" w:rsidR="007A0FB6" w:rsidRDefault="007A0FB6" w:rsidP="007A0FB6">
      <w:pPr>
        <w:numPr>
          <w:ilvl w:val="1"/>
          <w:numId w:val="248"/>
        </w:numPr>
        <w:suppressAutoHyphens w:val="0"/>
        <w:autoSpaceDN/>
        <w:spacing w:before="100" w:beforeAutospacing="1" w:after="100" w:afterAutospacing="1" w:line="240" w:lineRule="auto"/>
      </w:pPr>
      <w:r>
        <w:lastRenderedPageBreak/>
        <w:t>Exhaustively searches over a predefined set of hyperparameters.</w:t>
      </w:r>
    </w:p>
    <w:p w14:paraId="492E2161" w14:textId="77777777" w:rsidR="007A0FB6" w:rsidRDefault="007A0FB6" w:rsidP="007A0FB6">
      <w:pPr>
        <w:numPr>
          <w:ilvl w:val="1"/>
          <w:numId w:val="248"/>
        </w:numPr>
        <w:suppressAutoHyphens w:val="0"/>
        <w:autoSpaceDN/>
        <w:spacing w:before="100" w:beforeAutospacing="1" w:after="100" w:afterAutospacing="1" w:line="240" w:lineRule="auto"/>
      </w:pPr>
      <w:r>
        <w:t>Evaluates the model performance for each combination using cross-validation.</w:t>
      </w:r>
    </w:p>
    <w:p w14:paraId="09C36790" w14:textId="77777777" w:rsidR="007A0FB6" w:rsidRDefault="007A0FB6" w:rsidP="007A0FB6">
      <w:pPr>
        <w:numPr>
          <w:ilvl w:val="1"/>
          <w:numId w:val="248"/>
        </w:numPr>
        <w:suppressAutoHyphens w:val="0"/>
        <w:autoSpaceDN/>
        <w:spacing w:before="100" w:beforeAutospacing="1" w:after="100" w:afterAutospacing="1" w:line="240" w:lineRule="auto"/>
      </w:pPr>
      <w:r>
        <w:t>Can be computationally expensive but is thorough.</w:t>
      </w:r>
    </w:p>
    <w:p w14:paraId="2868C7FF" w14:textId="77777777" w:rsidR="007A0FB6" w:rsidRDefault="007A0FB6" w:rsidP="007A0FB6">
      <w:pPr>
        <w:pStyle w:val="NormalWeb"/>
        <w:numPr>
          <w:ilvl w:val="0"/>
          <w:numId w:val="248"/>
        </w:numPr>
        <w:suppressAutoHyphens w:val="0"/>
        <w:autoSpaceDN/>
        <w:spacing w:beforeAutospacing="1" w:afterAutospacing="1"/>
      </w:pPr>
      <w:r>
        <w:rPr>
          <w:rStyle w:val="Strong"/>
        </w:rPr>
        <w:t>Random Search</w:t>
      </w:r>
      <w:r>
        <w:t>:</w:t>
      </w:r>
    </w:p>
    <w:p w14:paraId="56CD3C74" w14:textId="77777777" w:rsidR="007A0FB6" w:rsidRDefault="007A0FB6" w:rsidP="007A0FB6">
      <w:pPr>
        <w:numPr>
          <w:ilvl w:val="1"/>
          <w:numId w:val="248"/>
        </w:numPr>
        <w:suppressAutoHyphens w:val="0"/>
        <w:autoSpaceDN/>
        <w:spacing w:before="100" w:beforeAutospacing="1" w:after="100" w:afterAutospacing="1" w:line="240" w:lineRule="auto"/>
      </w:pPr>
      <w:r>
        <w:t>Samples hyperparameters randomly from a distribution.</w:t>
      </w:r>
    </w:p>
    <w:p w14:paraId="1A951E89" w14:textId="77777777" w:rsidR="007A0FB6" w:rsidRDefault="007A0FB6" w:rsidP="007A0FB6">
      <w:pPr>
        <w:numPr>
          <w:ilvl w:val="1"/>
          <w:numId w:val="248"/>
        </w:numPr>
        <w:suppressAutoHyphens w:val="0"/>
        <w:autoSpaceDN/>
        <w:spacing w:before="100" w:beforeAutospacing="1" w:after="100" w:afterAutospacing="1" w:line="240" w:lineRule="auto"/>
      </w:pPr>
      <w:r>
        <w:t>Often more efficient than grid search, especially when some hyperparameters have little impact on model performance.</w:t>
      </w:r>
    </w:p>
    <w:p w14:paraId="65C132ED" w14:textId="77777777" w:rsidR="007A0FB6" w:rsidRDefault="007A0FB6" w:rsidP="007A0FB6">
      <w:pPr>
        <w:pStyle w:val="NormalWeb"/>
        <w:numPr>
          <w:ilvl w:val="0"/>
          <w:numId w:val="248"/>
        </w:numPr>
        <w:suppressAutoHyphens w:val="0"/>
        <w:autoSpaceDN/>
        <w:spacing w:beforeAutospacing="1" w:afterAutospacing="1"/>
      </w:pPr>
      <w:r>
        <w:rPr>
          <w:rStyle w:val="Strong"/>
        </w:rPr>
        <w:t>Bayesian Optimization</w:t>
      </w:r>
      <w:r>
        <w:t>:</w:t>
      </w:r>
    </w:p>
    <w:p w14:paraId="3FCBA10A" w14:textId="77777777" w:rsidR="007A0FB6" w:rsidRDefault="007A0FB6" w:rsidP="007A0FB6">
      <w:pPr>
        <w:numPr>
          <w:ilvl w:val="1"/>
          <w:numId w:val="248"/>
        </w:numPr>
        <w:suppressAutoHyphens w:val="0"/>
        <w:autoSpaceDN/>
        <w:spacing w:before="100" w:beforeAutospacing="1" w:after="100" w:afterAutospacing="1" w:line="240" w:lineRule="auto"/>
      </w:pPr>
      <w:r>
        <w:t>Uses probabilistic models to find the optimal hyperparameters.</w:t>
      </w:r>
    </w:p>
    <w:p w14:paraId="01EDC88A" w14:textId="77777777" w:rsidR="007A0FB6" w:rsidRDefault="007A0FB6" w:rsidP="007A0FB6">
      <w:pPr>
        <w:numPr>
          <w:ilvl w:val="1"/>
          <w:numId w:val="248"/>
        </w:numPr>
        <w:suppressAutoHyphens w:val="0"/>
        <w:autoSpaceDN/>
        <w:spacing w:before="100" w:beforeAutospacing="1" w:after="100" w:afterAutospacing="1" w:line="240" w:lineRule="auto"/>
      </w:pPr>
      <w:r>
        <w:t>Balances exploration and exploitation by considering past evaluations to make informed decisions about the next set of hyperparameters to try.</w:t>
      </w:r>
    </w:p>
    <w:p w14:paraId="1A3309B0" w14:textId="77777777" w:rsidR="007A0FB6" w:rsidRDefault="007A0FB6" w:rsidP="007A0FB6">
      <w:pPr>
        <w:pStyle w:val="NormalWeb"/>
        <w:numPr>
          <w:ilvl w:val="0"/>
          <w:numId w:val="248"/>
        </w:numPr>
        <w:suppressAutoHyphens w:val="0"/>
        <w:autoSpaceDN/>
        <w:spacing w:beforeAutospacing="1" w:afterAutospacing="1"/>
      </w:pPr>
      <w:r>
        <w:rPr>
          <w:rStyle w:val="Strong"/>
        </w:rPr>
        <w:t>Gradient-Based Optimization</w:t>
      </w:r>
      <w:r>
        <w:t>:</w:t>
      </w:r>
    </w:p>
    <w:p w14:paraId="33075738" w14:textId="77777777" w:rsidR="007A0FB6" w:rsidRDefault="007A0FB6" w:rsidP="007A0FB6">
      <w:pPr>
        <w:numPr>
          <w:ilvl w:val="1"/>
          <w:numId w:val="248"/>
        </w:numPr>
        <w:suppressAutoHyphens w:val="0"/>
        <w:autoSpaceDN/>
        <w:spacing w:before="100" w:beforeAutospacing="1" w:after="100" w:afterAutospacing="1" w:line="240" w:lineRule="auto"/>
      </w:pPr>
      <w:r>
        <w:t>Uses gradient descent-like methods to optimize hyperparameters, typically in neural networks.</w:t>
      </w:r>
    </w:p>
    <w:p w14:paraId="3BA9C541" w14:textId="77777777" w:rsidR="007A0FB6" w:rsidRDefault="007A0FB6" w:rsidP="007A0FB6">
      <w:pPr>
        <w:numPr>
          <w:ilvl w:val="1"/>
          <w:numId w:val="248"/>
        </w:numPr>
        <w:suppressAutoHyphens w:val="0"/>
        <w:autoSpaceDN/>
        <w:spacing w:before="100" w:beforeAutospacing="1" w:after="100" w:afterAutospacing="1" w:line="240" w:lineRule="auto"/>
      </w:pPr>
      <w:r>
        <w:t>Can be efficient but requires differentiable hyperparameter spaces.</w:t>
      </w:r>
    </w:p>
    <w:p w14:paraId="7B011425" w14:textId="77777777" w:rsidR="007A0FB6" w:rsidRDefault="007A0FB6" w:rsidP="007A0FB6">
      <w:pPr>
        <w:pStyle w:val="NormalWeb"/>
        <w:numPr>
          <w:ilvl w:val="0"/>
          <w:numId w:val="248"/>
        </w:numPr>
        <w:suppressAutoHyphens w:val="0"/>
        <w:autoSpaceDN/>
        <w:spacing w:beforeAutospacing="1" w:afterAutospacing="1"/>
      </w:pPr>
      <w:r>
        <w:rPr>
          <w:rStyle w:val="Strong"/>
        </w:rPr>
        <w:t>Evolutionary Algorithms</w:t>
      </w:r>
      <w:r>
        <w:t>:</w:t>
      </w:r>
    </w:p>
    <w:p w14:paraId="736EBEDB" w14:textId="77777777" w:rsidR="007A0FB6" w:rsidRDefault="007A0FB6" w:rsidP="007A0FB6">
      <w:pPr>
        <w:numPr>
          <w:ilvl w:val="1"/>
          <w:numId w:val="248"/>
        </w:numPr>
        <w:suppressAutoHyphens w:val="0"/>
        <w:autoSpaceDN/>
        <w:spacing w:before="100" w:beforeAutospacing="1" w:after="100" w:afterAutospacing="1" w:line="240" w:lineRule="auto"/>
      </w:pPr>
      <w:r>
        <w:t>Uses principles from evolutionary biology, such as mutation and crossover, to evolve the hyperparameter set over successive generations.</w:t>
      </w:r>
    </w:p>
    <w:p w14:paraId="7A9CDBA7" w14:textId="77777777" w:rsidR="007A0FB6" w:rsidRDefault="007A0FB6" w:rsidP="007A0FB6">
      <w:pPr>
        <w:pStyle w:val="Heading3"/>
      </w:pPr>
      <w:r>
        <w:t>Conclusion</w:t>
      </w:r>
    </w:p>
    <w:p w14:paraId="6EA39EDC" w14:textId="77777777" w:rsidR="007A0FB6" w:rsidRDefault="007A0FB6" w:rsidP="007A0FB6">
      <w:pPr>
        <w:pStyle w:val="NormalWeb"/>
      </w:pPr>
      <w:r>
        <w:t>Hyperparameter tuning is essential for developing a robust and effective machine learning model. By systematically searching for the best hyperparameter configuration, practitioners can significantly enhance model performance, achieve a better bias-variance tradeoff, and optimize computational efficiency, ultimately leading to more accurate and reliable predictions</w:t>
      </w:r>
    </w:p>
    <w:p w14:paraId="5FD88803" w14:textId="16124E3E" w:rsidR="007A0FB6" w:rsidRDefault="007A0FB6" w:rsidP="00626CD5">
      <w:pPr>
        <w:pStyle w:val="NormalWeb"/>
        <w:rPr>
          <w:b/>
          <w:bCs/>
          <w:sz w:val="32"/>
          <w:szCs w:val="32"/>
        </w:rPr>
      </w:pPr>
    </w:p>
    <w:p w14:paraId="5FB645B9" w14:textId="513CDF26" w:rsidR="007A0FB6" w:rsidRDefault="007A0FB6" w:rsidP="00626CD5">
      <w:pPr>
        <w:pStyle w:val="NormalWeb"/>
        <w:rPr>
          <w:b/>
          <w:bCs/>
          <w:sz w:val="32"/>
          <w:szCs w:val="32"/>
        </w:rPr>
      </w:pPr>
      <w:r>
        <w:rPr>
          <w:b/>
          <w:bCs/>
          <w:sz w:val="32"/>
          <w:szCs w:val="32"/>
        </w:rPr>
        <w:t xml:space="preserve">Q-56. </w:t>
      </w:r>
      <w:r w:rsidRPr="007A0FB6">
        <w:rPr>
          <w:b/>
          <w:bCs/>
          <w:sz w:val="32"/>
          <w:szCs w:val="32"/>
        </w:rPr>
        <w:t>What is the difference between regularization and feature selection</w:t>
      </w:r>
      <w:r>
        <w:rPr>
          <w:b/>
          <w:bCs/>
          <w:sz w:val="32"/>
          <w:szCs w:val="32"/>
        </w:rPr>
        <w:t>?</w:t>
      </w:r>
    </w:p>
    <w:p w14:paraId="089C9705" w14:textId="77777777" w:rsidR="007A0FB6" w:rsidRDefault="007A0FB6" w:rsidP="007A0FB6">
      <w:pPr>
        <w:pStyle w:val="NormalWeb"/>
      </w:pPr>
      <w:r>
        <w:rPr>
          <w:b/>
          <w:bCs/>
          <w:sz w:val="32"/>
          <w:szCs w:val="32"/>
        </w:rPr>
        <w:t xml:space="preserve">Ans. </w:t>
      </w:r>
      <w:r>
        <w:t>Regularization and feature selection are both techniques used to improve the performance of machine learning models, particularly by addressing issues related to model complexity and overfitting. However, they operate in different ways and have distinct objectives.</w:t>
      </w:r>
    </w:p>
    <w:p w14:paraId="7A5A454C" w14:textId="77777777" w:rsidR="007A0FB6" w:rsidRDefault="007A0FB6" w:rsidP="007A0FB6">
      <w:pPr>
        <w:pStyle w:val="Heading3"/>
      </w:pPr>
      <w:r>
        <w:t>Regularization</w:t>
      </w:r>
    </w:p>
    <w:p w14:paraId="7421746F" w14:textId="77777777" w:rsidR="007A0FB6" w:rsidRDefault="007A0FB6" w:rsidP="007A0FB6">
      <w:pPr>
        <w:pStyle w:val="NormalWeb"/>
      </w:pPr>
      <w:r>
        <w:rPr>
          <w:rStyle w:val="Strong"/>
        </w:rPr>
        <w:t>Purpose</w:t>
      </w:r>
      <w:r>
        <w:t>:</w:t>
      </w:r>
    </w:p>
    <w:p w14:paraId="427CC208" w14:textId="77777777" w:rsidR="007A0FB6" w:rsidRDefault="007A0FB6" w:rsidP="007A0FB6">
      <w:pPr>
        <w:numPr>
          <w:ilvl w:val="0"/>
          <w:numId w:val="249"/>
        </w:numPr>
        <w:suppressAutoHyphens w:val="0"/>
        <w:autoSpaceDN/>
        <w:spacing w:before="100" w:beforeAutospacing="1" w:after="100" w:afterAutospacing="1" w:line="240" w:lineRule="auto"/>
      </w:pPr>
      <w:r>
        <w:t>Regularization is used to prevent overfitting by adding a penalty term to the loss function of a machine learning model. This penalty term discourages the model from fitting the noise in the training data, leading to a simpler and more generalizable model.</w:t>
      </w:r>
    </w:p>
    <w:p w14:paraId="472C828D" w14:textId="77777777" w:rsidR="007A0FB6" w:rsidRDefault="007A0FB6" w:rsidP="007A0FB6">
      <w:pPr>
        <w:pStyle w:val="NormalWeb"/>
      </w:pPr>
      <w:r>
        <w:rPr>
          <w:rStyle w:val="Strong"/>
        </w:rPr>
        <w:t>Mechanism</w:t>
      </w:r>
      <w:r>
        <w:t>:</w:t>
      </w:r>
    </w:p>
    <w:p w14:paraId="1199264E" w14:textId="77777777" w:rsidR="007A0FB6" w:rsidRDefault="007A0FB6" w:rsidP="007A0FB6">
      <w:pPr>
        <w:numPr>
          <w:ilvl w:val="0"/>
          <w:numId w:val="250"/>
        </w:numPr>
        <w:suppressAutoHyphens w:val="0"/>
        <w:autoSpaceDN/>
        <w:spacing w:before="100" w:beforeAutospacing="1" w:after="100" w:afterAutospacing="1" w:line="240" w:lineRule="auto"/>
      </w:pPr>
      <w:r>
        <w:t>Regularization modifies the learning algorithm itself to impose constraints on the model parameters.</w:t>
      </w:r>
    </w:p>
    <w:p w14:paraId="3B5F31F6" w14:textId="77777777" w:rsidR="007A0FB6" w:rsidRDefault="007A0FB6" w:rsidP="007A0FB6">
      <w:pPr>
        <w:pStyle w:val="NormalWeb"/>
      </w:pPr>
      <w:r>
        <w:rPr>
          <w:rStyle w:val="Strong"/>
        </w:rPr>
        <w:t>Types</w:t>
      </w:r>
      <w:r>
        <w:t>:</w:t>
      </w:r>
    </w:p>
    <w:p w14:paraId="4E0C89FA" w14:textId="77777777" w:rsidR="007A0FB6" w:rsidRDefault="007A0FB6" w:rsidP="007A0FB6">
      <w:pPr>
        <w:pStyle w:val="NormalWeb"/>
        <w:numPr>
          <w:ilvl w:val="0"/>
          <w:numId w:val="251"/>
        </w:numPr>
        <w:suppressAutoHyphens w:val="0"/>
        <w:autoSpaceDN/>
        <w:spacing w:beforeAutospacing="1" w:afterAutospacing="1"/>
      </w:pPr>
      <w:r>
        <w:rPr>
          <w:rStyle w:val="Strong"/>
        </w:rPr>
        <w:t>L1 Regularization (Lasso)</w:t>
      </w:r>
      <w:r>
        <w:t>:</w:t>
      </w:r>
    </w:p>
    <w:p w14:paraId="52160CF8" w14:textId="77777777" w:rsidR="007A0FB6" w:rsidRDefault="007A0FB6" w:rsidP="007A0FB6">
      <w:pPr>
        <w:numPr>
          <w:ilvl w:val="1"/>
          <w:numId w:val="251"/>
        </w:numPr>
        <w:suppressAutoHyphens w:val="0"/>
        <w:autoSpaceDN/>
        <w:spacing w:before="100" w:beforeAutospacing="1" w:after="100" w:afterAutospacing="1" w:line="240" w:lineRule="auto"/>
      </w:pPr>
      <w:r>
        <w:lastRenderedPageBreak/>
        <w:t>Adds the absolute value of the coefficients as a penalty term to the loss function.</w:t>
      </w:r>
    </w:p>
    <w:p w14:paraId="32FC5512" w14:textId="77777777" w:rsidR="007A0FB6" w:rsidRDefault="007A0FB6" w:rsidP="007A0FB6">
      <w:pPr>
        <w:numPr>
          <w:ilvl w:val="1"/>
          <w:numId w:val="251"/>
        </w:numPr>
        <w:suppressAutoHyphens w:val="0"/>
        <w:autoSpaceDN/>
        <w:spacing w:before="100" w:beforeAutospacing="1" w:after="100" w:afterAutospacing="1" w:line="240" w:lineRule="auto"/>
      </w:pPr>
      <w:r>
        <w:t>Encourages sparsity in the model parameters, effectively setting some coefficients to zero, which can also serve as a form of feature selection.</w:t>
      </w:r>
    </w:p>
    <w:p w14:paraId="15585840" w14:textId="77777777" w:rsidR="007A0FB6" w:rsidRDefault="007A0FB6" w:rsidP="007A0FB6">
      <w:pPr>
        <w:pStyle w:val="NormalWeb"/>
        <w:numPr>
          <w:ilvl w:val="0"/>
          <w:numId w:val="251"/>
        </w:numPr>
        <w:suppressAutoHyphens w:val="0"/>
        <w:autoSpaceDN/>
        <w:spacing w:beforeAutospacing="1" w:afterAutospacing="1"/>
      </w:pPr>
      <w:r>
        <w:rPr>
          <w:rStyle w:val="Strong"/>
        </w:rPr>
        <w:t>L2 Regularization (Ridge)</w:t>
      </w:r>
      <w:r>
        <w:t>:</w:t>
      </w:r>
    </w:p>
    <w:p w14:paraId="793E5860" w14:textId="77777777" w:rsidR="007A0FB6" w:rsidRDefault="007A0FB6" w:rsidP="007A0FB6">
      <w:pPr>
        <w:numPr>
          <w:ilvl w:val="1"/>
          <w:numId w:val="251"/>
        </w:numPr>
        <w:suppressAutoHyphens w:val="0"/>
        <w:autoSpaceDN/>
        <w:spacing w:before="100" w:beforeAutospacing="1" w:after="100" w:afterAutospacing="1" w:line="240" w:lineRule="auto"/>
      </w:pPr>
      <w:r>
        <w:t>Adds the squared value of the coefficients as a penalty term to the loss function.</w:t>
      </w:r>
    </w:p>
    <w:p w14:paraId="67D165DD" w14:textId="77777777" w:rsidR="007A0FB6" w:rsidRDefault="007A0FB6" w:rsidP="007A0FB6">
      <w:pPr>
        <w:numPr>
          <w:ilvl w:val="1"/>
          <w:numId w:val="251"/>
        </w:numPr>
        <w:suppressAutoHyphens w:val="0"/>
        <w:autoSpaceDN/>
        <w:spacing w:before="100" w:beforeAutospacing="1" w:after="100" w:afterAutospacing="1" w:line="240" w:lineRule="auto"/>
      </w:pPr>
      <w:r>
        <w:t>Shrinks the coefficients towards zero but does not necessarily set them to zero, maintaining all features in the model.</w:t>
      </w:r>
    </w:p>
    <w:p w14:paraId="673DCD63" w14:textId="77777777" w:rsidR="007A0FB6" w:rsidRDefault="007A0FB6" w:rsidP="007A0FB6">
      <w:pPr>
        <w:pStyle w:val="NormalWeb"/>
        <w:numPr>
          <w:ilvl w:val="0"/>
          <w:numId w:val="251"/>
        </w:numPr>
        <w:suppressAutoHyphens w:val="0"/>
        <w:autoSpaceDN/>
        <w:spacing w:beforeAutospacing="1" w:afterAutospacing="1"/>
      </w:pPr>
      <w:r>
        <w:rPr>
          <w:rStyle w:val="Strong"/>
        </w:rPr>
        <w:t>Elastic Net</w:t>
      </w:r>
      <w:r>
        <w:t>:</w:t>
      </w:r>
    </w:p>
    <w:p w14:paraId="48FD43B4" w14:textId="77777777" w:rsidR="007A0FB6" w:rsidRDefault="007A0FB6" w:rsidP="007A0FB6">
      <w:pPr>
        <w:numPr>
          <w:ilvl w:val="1"/>
          <w:numId w:val="251"/>
        </w:numPr>
        <w:suppressAutoHyphens w:val="0"/>
        <w:autoSpaceDN/>
        <w:spacing w:before="100" w:beforeAutospacing="1" w:after="100" w:afterAutospacing="1" w:line="240" w:lineRule="auto"/>
      </w:pPr>
      <w:r>
        <w:t>Combines both L1 and L2 regularization penalties.</w:t>
      </w:r>
    </w:p>
    <w:p w14:paraId="371B2A15" w14:textId="77777777" w:rsidR="007A0FB6" w:rsidRDefault="007A0FB6" w:rsidP="007A0FB6">
      <w:pPr>
        <w:pStyle w:val="NormalWeb"/>
      </w:pPr>
      <w:r>
        <w:rPr>
          <w:rStyle w:val="Strong"/>
        </w:rPr>
        <w:t>Example</w:t>
      </w:r>
      <w:r>
        <w:t>:</w:t>
      </w:r>
    </w:p>
    <w:p w14:paraId="282A2B5E" w14:textId="6A38ECE5" w:rsidR="007A0FB6" w:rsidRDefault="007A0FB6" w:rsidP="007A0FB6">
      <w:pPr>
        <w:numPr>
          <w:ilvl w:val="0"/>
          <w:numId w:val="252"/>
        </w:numPr>
        <w:suppressAutoHyphens w:val="0"/>
        <w:autoSpaceDN/>
        <w:spacing w:before="100" w:beforeAutospacing="1" w:after="100" w:afterAutospacing="1" w:line="240" w:lineRule="auto"/>
      </w:pPr>
      <w:r>
        <w:t xml:space="preserve">In linear regression, the regularized loss function for L2 regularization is: </w:t>
      </w:r>
      <w:r>
        <w:rPr>
          <w:rStyle w:val="katex-mathml"/>
        </w:rPr>
        <w:t>Loss=MSE+λ∑iwi</w:t>
      </w:r>
      <w:r w:rsidR="006D5AFF">
        <w:rPr>
          <w:rStyle w:val="katex-mathml"/>
        </w:rPr>
        <w:t>2</w:t>
      </w:r>
      <w:r>
        <w:rPr>
          <w:rStyle w:val="vlist-s"/>
        </w:rPr>
        <w:t>​</w:t>
      </w:r>
      <w:r>
        <w:t xml:space="preserve"> where </w:t>
      </w:r>
      <w:r>
        <w:rPr>
          <w:rStyle w:val="katex-mathml"/>
        </w:rPr>
        <w:t>λ</w:t>
      </w:r>
      <w:r>
        <w:t xml:space="preserve"> is the regularization parameter, and </w:t>
      </w:r>
      <w:r>
        <w:rPr>
          <w:rStyle w:val="mord"/>
        </w:rPr>
        <w:t>wi</w:t>
      </w:r>
      <w:r>
        <w:rPr>
          <w:rStyle w:val="vlist-s"/>
        </w:rPr>
        <w:t>​</w:t>
      </w:r>
      <w:r>
        <w:t xml:space="preserve"> are the model weights.</w:t>
      </w:r>
    </w:p>
    <w:p w14:paraId="74CE706A" w14:textId="77777777" w:rsidR="007A0FB6" w:rsidRDefault="007A0FB6" w:rsidP="007A0FB6">
      <w:pPr>
        <w:pStyle w:val="NormalWeb"/>
      </w:pPr>
      <w:r>
        <w:rPr>
          <w:rStyle w:val="Strong"/>
        </w:rPr>
        <w:t>Advantages</w:t>
      </w:r>
      <w:r>
        <w:t>:</w:t>
      </w:r>
    </w:p>
    <w:p w14:paraId="2EBB8659" w14:textId="77777777" w:rsidR="007A0FB6" w:rsidRDefault="007A0FB6" w:rsidP="007A0FB6">
      <w:pPr>
        <w:numPr>
          <w:ilvl w:val="0"/>
          <w:numId w:val="253"/>
        </w:numPr>
        <w:suppressAutoHyphens w:val="0"/>
        <w:autoSpaceDN/>
        <w:spacing w:before="100" w:beforeAutospacing="1" w:after="100" w:afterAutospacing="1" w:line="240" w:lineRule="auto"/>
      </w:pPr>
      <w:r>
        <w:t>Reduces overfitting by controlling model complexity.</w:t>
      </w:r>
    </w:p>
    <w:p w14:paraId="6B1DD746" w14:textId="77777777" w:rsidR="007A0FB6" w:rsidRDefault="007A0FB6" w:rsidP="007A0FB6">
      <w:pPr>
        <w:numPr>
          <w:ilvl w:val="0"/>
          <w:numId w:val="253"/>
        </w:numPr>
        <w:suppressAutoHyphens w:val="0"/>
        <w:autoSpaceDN/>
        <w:spacing w:before="100" w:beforeAutospacing="1" w:after="100" w:afterAutospacing="1" w:line="240" w:lineRule="auto"/>
      </w:pPr>
      <w:r>
        <w:t>Can handle multicollinearity by shrinking correlated feature coefficients.</w:t>
      </w:r>
    </w:p>
    <w:p w14:paraId="72D89B8D" w14:textId="77777777" w:rsidR="007A0FB6" w:rsidRDefault="007A0FB6" w:rsidP="007A0FB6">
      <w:pPr>
        <w:numPr>
          <w:ilvl w:val="0"/>
          <w:numId w:val="253"/>
        </w:numPr>
        <w:suppressAutoHyphens w:val="0"/>
        <w:autoSpaceDN/>
        <w:spacing w:before="100" w:beforeAutospacing="1" w:after="100" w:afterAutospacing="1" w:line="240" w:lineRule="auto"/>
      </w:pPr>
      <w:r>
        <w:t>Improves model generalization on unseen data.</w:t>
      </w:r>
    </w:p>
    <w:p w14:paraId="7AD46BA0" w14:textId="77777777" w:rsidR="007A0FB6" w:rsidRDefault="007A0FB6" w:rsidP="007A0FB6">
      <w:pPr>
        <w:pStyle w:val="Heading3"/>
      </w:pPr>
      <w:r>
        <w:t>Feature Selection</w:t>
      </w:r>
    </w:p>
    <w:p w14:paraId="4231DF9F" w14:textId="77777777" w:rsidR="007A0FB6" w:rsidRDefault="007A0FB6" w:rsidP="007A0FB6">
      <w:pPr>
        <w:pStyle w:val="NormalWeb"/>
      </w:pPr>
      <w:r>
        <w:rPr>
          <w:rStyle w:val="Strong"/>
        </w:rPr>
        <w:t>Purpose</w:t>
      </w:r>
      <w:r>
        <w:t>:</w:t>
      </w:r>
    </w:p>
    <w:p w14:paraId="0E5CB267" w14:textId="77777777" w:rsidR="007A0FB6" w:rsidRDefault="007A0FB6" w:rsidP="007A0FB6">
      <w:pPr>
        <w:numPr>
          <w:ilvl w:val="0"/>
          <w:numId w:val="254"/>
        </w:numPr>
        <w:suppressAutoHyphens w:val="0"/>
        <w:autoSpaceDN/>
        <w:spacing w:before="100" w:beforeAutospacing="1" w:after="100" w:afterAutospacing="1" w:line="240" w:lineRule="auto"/>
      </w:pPr>
      <w:r>
        <w:t>Feature selection aims to improve model performance by selecting the most relevant features and discarding irrelevant or redundant ones. This reduces the dimensionality of the data, making the model simpler and often more interpretable.</w:t>
      </w:r>
    </w:p>
    <w:p w14:paraId="1534D284" w14:textId="77777777" w:rsidR="007A0FB6" w:rsidRDefault="007A0FB6" w:rsidP="007A0FB6">
      <w:pPr>
        <w:pStyle w:val="NormalWeb"/>
      </w:pPr>
      <w:r>
        <w:rPr>
          <w:rStyle w:val="Strong"/>
        </w:rPr>
        <w:t>Mechanism</w:t>
      </w:r>
      <w:r>
        <w:t>:</w:t>
      </w:r>
    </w:p>
    <w:p w14:paraId="267CD52A" w14:textId="77777777" w:rsidR="007A0FB6" w:rsidRDefault="007A0FB6" w:rsidP="007A0FB6">
      <w:pPr>
        <w:numPr>
          <w:ilvl w:val="0"/>
          <w:numId w:val="255"/>
        </w:numPr>
        <w:suppressAutoHyphens w:val="0"/>
        <w:autoSpaceDN/>
        <w:spacing w:before="100" w:beforeAutospacing="1" w:after="100" w:afterAutospacing="1" w:line="240" w:lineRule="auto"/>
      </w:pPr>
      <w:r>
        <w:t>Feature selection directly removes features from the dataset before the training process, reducing the number of input variables.</w:t>
      </w:r>
    </w:p>
    <w:p w14:paraId="1E0A837A" w14:textId="77777777" w:rsidR="007A0FB6" w:rsidRDefault="007A0FB6" w:rsidP="007A0FB6">
      <w:pPr>
        <w:pStyle w:val="NormalWeb"/>
      </w:pPr>
      <w:r>
        <w:rPr>
          <w:rStyle w:val="Strong"/>
        </w:rPr>
        <w:t>Types</w:t>
      </w:r>
      <w:r>
        <w:t>:</w:t>
      </w:r>
    </w:p>
    <w:p w14:paraId="1462A349" w14:textId="77777777" w:rsidR="007A0FB6" w:rsidRDefault="007A0FB6" w:rsidP="007A0FB6">
      <w:pPr>
        <w:pStyle w:val="NormalWeb"/>
        <w:numPr>
          <w:ilvl w:val="0"/>
          <w:numId w:val="256"/>
        </w:numPr>
        <w:suppressAutoHyphens w:val="0"/>
        <w:autoSpaceDN/>
        <w:spacing w:beforeAutospacing="1" w:afterAutospacing="1"/>
      </w:pPr>
      <w:r>
        <w:rPr>
          <w:rStyle w:val="Strong"/>
        </w:rPr>
        <w:t>Filter Methods</w:t>
      </w:r>
      <w:r>
        <w:t>:</w:t>
      </w:r>
    </w:p>
    <w:p w14:paraId="271ED155" w14:textId="77777777" w:rsidR="007A0FB6" w:rsidRDefault="007A0FB6" w:rsidP="007A0FB6">
      <w:pPr>
        <w:numPr>
          <w:ilvl w:val="1"/>
          <w:numId w:val="256"/>
        </w:numPr>
        <w:suppressAutoHyphens w:val="0"/>
        <w:autoSpaceDN/>
        <w:spacing w:before="100" w:beforeAutospacing="1" w:after="100" w:afterAutospacing="1" w:line="240" w:lineRule="auto"/>
      </w:pPr>
      <w:r>
        <w:t>Evaluate the relevance of features by looking at their intrinsic properties (e.g., correlation with the target variable) without involving a specific learning algorithm.</w:t>
      </w:r>
    </w:p>
    <w:p w14:paraId="64516AFD" w14:textId="77777777" w:rsidR="007A0FB6" w:rsidRDefault="007A0FB6" w:rsidP="007A0FB6">
      <w:pPr>
        <w:numPr>
          <w:ilvl w:val="1"/>
          <w:numId w:val="256"/>
        </w:numPr>
        <w:suppressAutoHyphens w:val="0"/>
        <w:autoSpaceDN/>
        <w:spacing w:before="100" w:beforeAutospacing="1" w:after="100" w:afterAutospacing="1" w:line="240" w:lineRule="auto"/>
      </w:pPr>
      <w:r>
        <w:t>Examples include mutual information, chi-squared test, and correlation coefficients.</w:t>
      </w:r>
    </w:p>
    <w:p w14:paraId="22826632" w14:textId="77777777" w:rsidR="007A0FB6" w:rsidRDefault="007A0FB6" w:rsidP="007A0FB6">
      <w:pPr>
        <w:pStyle w:val="NormalWeb"/>
        <w:numPr>
          <w:ilvl w:val="0"/>
          <w:numId w:val="256"/>
        </w:numPr>
        <w:suppressAutoHyphens w:val="0"/>
        <w:autoSpaceDN/>
        <w:spacing w:beforeAutospacing="1" w:afterAutospacing="1"/>
      </w:pPr>
      <w:r>
        <w:rPr>
          <w:rStyle w:val="Strong"/>
        </w:rPr>
        <w:t>Wrapper Methods</w:t>
      </w:r>
      <w:r>
        <w:t>:</w:t>
      </w:r>
    </w:p>
    <w:p w14:paraId="7F97506C" w14:textId="77777777" w:rsidR="007A0FB6" w:rsidRDefault="007A0FB6" w:rsidP="007A0FB6">
      <w:pPr>
        <w:numPr>
          <w:ilvl w:val="1"/>
          <w:numId w:val="256"/>
        </w:numPr>
        <w:suppressAutoHyphens w:val="0"/>
        <w:autoSpaceDN/>
        <w:spacing w:before="100" w:beforeAutospacing="1" w:after="100" w:afterAutospacing="1" w:line="240" w:lineRule="auto"/>
      </w:pPr>
      <w:r>
        <w:t>Use a specific learning algorithm to evaluate feature subsets and select the best performing set.</w:t>
      </w:r>
    </w:p>
    <w:p w14:paraId="6AF52B47" w14:textId="77777777" w:rsidR="007A0FB6" w:rsidRDefault="007A0FB6" w:rsidP="007A0FB6">
      <w:pPr>
        <w:numPr>
          <w:ilvl w:val="1"/>
          <w:numId w:val="256"/>
        </w:numPr>
        <w:suppressAutoHyphens w:val="0"/>
        <w:autoSpaceDN/>
        <w:spacing w:before="100" w:beforeAutospacing="1" w:after="100" w:afterAutospacing="1" w:line="240" w:lineRule="auto"/>
      </w:pPr>
      <w:r>
        <w:t>Examples include recursive feature elimination (RFE) and forward/backward selection.</w:t>
      </w:r>
    </w:p>
    <w:p w14:paraId="5A8A404C" w14:textId="77777777" w:rsidR="007A0FB6" w:rsidRDefault="007A0FB6" w:rsidP="007A0FB6">
      <w:pPr>
        <w:pStyle w:val="NormalWeb"/>
        <w:numPr>
          <w:ilvl w:val="0"/>
          <w:numId w:val="256"/>
        </w:numPr>
        <w:suppressAutoHyphens w:val="0"/>
        <w:autoSpaceDN/>
        <w:spacing w:beforeAutospacing="1" w:afterAutospacing="1"/>
      </w:pPr>
      <w:r>
        <w:rPr>
          <w:rStyle w:val="Strong"/>
        </w:rPr>
        <w:t>Embedded Methods</w:t>
      </w:r>
      <w:r>
        <w:t>:</w:t>
      </w:r>
    </w:p>
    <w:p w14:paraId="04D1870B" w14:textId="77777777" w:rsidR="007A0FB6" w:rsidRDefault="007A0FB6" w:rsidP="007A0FB6">
      <w:pPr>
        <w:numPr>
          <w:ilvl w:val="1"/>
          <w:numId w:val="256"/>
        </w:numPr>
        <w:suppressAutoHyphens w:val="0"/>
        <w:autoSpaceDN/>
        <w:spacing w:before="100" w:beforeAutospacing="1" w:after="100" w:afterAutospacing="1" w:line="240" w:lineRule="auto"/>
      </w:pPr>
      <w:r>
        <w:t>Perform feature selection during the model training process. Regularization methods like Lasso (L1) can be considered embedded methods because they can set coefficients to zero.</w:t>
      </w:r>
    </w:p>
    <w:p w14:paraId="753665E4" w14:textId="77777777" w:rsidR="007A0FB6" w:rsidRDefault="007A0FB6" w:rsidP="007A0FB6">
      <w:pPr>
        <w:numPr>
          <w:ilvl w:val="1"/>
          <w:numId w:val="256"/>
        </w:numPr>
        <w:suppressAutoHyphens w:val="0"/>
        <w:autoSpaceDN/>
        <w:spacing w:before="100" w:beforeAutospacing="1" w:after="100" w:afterAutospacing="1" w:line="240" w:lineRule="auto"/>
      </w:pPr>
      <w:r>
        <w:t>Examples include decision tree feature importance and regularization-based methods.</w:t>
      </w:r>
    </w:p>
    <w:p w14:paraId="42EFE52C" w14:textId="77777777" w:rsidR="007A0FB6" w:rsidRDefault="007A0FB6" w:rsidP="007A0FB6">
      <w:pPr>
        <w:pStyle w:val="NormalWeb"/>
      </w:pPr>
      <w:r>
        <w:rPr>
          <w:rStyle w:val="Strong"/>
        </w:rPr>
        <w:lastRenderedPageBreak/>
        <w:t>Example</w:t>
      </w:r>
      <w:r>
        <w:t>:</w:t>
      </w:r>
    </w:p>
    <w:p w14:paraId="0837A0E1" w14:textId="77777777" w:rsidR="007A0FB6" w:rsidRDefault="007A0FB6" w:rsidP="007A0FB6">
      <w:pPr>
        <w:numPr>
          <w:ilvl w:val="0"/>
          <w:numId w:val="257"/>
        </w:numPr>
        <w:suppressAutoHyphens w:val="0"/>
        <w:autoSpaceDN/>
        <w:spacing w:before="100" w:beforeAutospacing="1" w:after="100" w:afterAutospacing="1" w:line="240" w:lineRule="auto"/>
      </w:pPr>
      <w:r>
        <w:t>Using a decision tree to determine feature importance scores and selecting the top N features based on these scores.</w:t>
      </w:r>
    </w:p>
    <w:p w14:paraId="59238DAF" w14:textId="77777777" w:rsidR="007A0FB6" w:rsidRDefault="007A0FB6" w:rsidP="007A0FB6">
      <w:pPr>
        <w:pStyle w:val="NormalWeb"/>
      </w:pPr>
      <w:r>
        <w:rPr>
          <w:rStyle w:val="Strong"/>
        </w:rPr>
        <w:t>Advantages</w:t>
      </w:r>
      <w:r>
        <w:t>:</w:t>
      </w:r>
    </w:p>
    <w:p w14:paraId="43FF6A62" w14:textId="77777777" w:rsidR="007A0FB6" w:rsidRDefault="007A0FB6" w:rsidP="007A0FB6">
      <w:pPr>
        <w:numPr>
          <w:ilvl w:val="0"/>
          <w:numId w:val="258"/>
        </w:numPr>
        <w:suppressAutoHyphens w:val="0"/>
        <w:autoSpaceDN/>
        <w:spacing w:before="100" w:beforeAutospacing="1" w:after="100" w:afterAutospacing="1" w:line="240" w:lineRule="auto"/>
      </w:pPr>
      <w:r>
        <w:t>Reduces model complexity and training time.</w:t>
      </w:r>
    </w:p>
    <w:p w14:paraId="38A11C73" w14:textId="77777777" w:rsidR="007A0FB6" w:rsidRDefault="007A0FB6" w:rsidP="007A0FB6">
      <w:pPr>
        <w:numPr>
          <w:ilvl w:val="0"/>
          <w:numId w:val="258"/>
        </w:numPr>
        <w:suppressAutoHyphens w:val="0"/>
        <w:autoSpaceDN/>
        <w:spacing w:before="100" w:beforeAutospacing="1" w:after="100" w:afterAutospacing="1" w:line="240" w:lineRule="auto"/>
      </w:pPr>
      <w:r>
        <w:t>Can improve model interpretability by focusing on the most important features.</w:t>
      </w:r>
    </w:p>
    <w:p w14:paraId="17CD425E" w14:textId="77777777" w:rsidR="007A0FB6" w:rsidRDefault="007A0FB6" w:rsidP="007A0FB6">
      <w:pPr>
        <w:numPr>
          <w:ilvl w:val="0"/>
          <w:numId w:val="258"/>
        </w:numPr>
        <w:suppressAutoHyphens w:val="0"/>
        <w:autoSpaceDN/>
        <w:spacing w:before="100" w:beforeAutospacing="1" w:after="100" w:afterAutospacing="1" w:line="240" w:lineRule="auto"/>
      </w:pPr>
      <w:r>
        <w:t>Helps mitigate the curse of dimensionality, which can improve model performance and generalization.</w:t>
      </w:r>
    </w:p>
    <w:p w14:paraId="3877DAC7" w14:textId="77777777" w:rsidR="007A0FB6" w:rsidRDefault="007A0FB6" w:rsidP="007A0FB6">
      <w:pPr>
        <w:pStyle w:val="Heading3"/>
      </w:pPr>
      <w:r>
        <w:t>Summary of Differences</w:t>
      </w:r>
    </w:p>
    <w:p w14:paraId="6910DAD5" w14:textId="77777777" w:rsidR="007A0FB6" w:rsidRDefault="007A0FB6" w:rsidP="007A0FB6">
      <w:pPr>
        <w:pStyle w:val="NormalWeb"/>
        <w:numPr>
          <w:ilvl w:val="0"/>
          <w:numId w:val="259"/>
        </w:numPr>
        <w:suppressAutoHyphens w:val="0"/>
        <w:autoSpaceDN/>
        <w:spacing w:beforeAutospacing="1" w:afterAutospacing="1"/>
      </w:pPr>
      <w:r>
        <w:rPr>
          <w:rStyle w:val="Strong"/>
        </w:rPr>
        <w:t>Objective</w:t>
      </w:r>
      <w:r>
        <w:t>:</w:t>
      </w:r>
    </w:p>
    <w:p w14:paraId="46A815B7"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Regularization</w:t>
      </w:r>
      <w:r>
        <w:t>: Controls model complexity by penalizing large coefficients to prevent overfitting.</w:t>
      </w:r>
    </w:p>
    <w:p w14:paraId="3955DC61"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Feature Selection</w:t>
      </w:r>
      <w:r>
        <w:t>: Reduces the number of features to focus on the most relevant ones, simplifying the model.</w:t>
      </w:r>
    </w:p>
    <w:p w14:paraId="2DF45958" w14:textId="77777777" w:rsidR="007A0FB6" w:rsidRDefault="007A0FB6" w:rsidP="007A0FB6">
      <w:pPr>
        <w:pStyle w:val="NormalWeb"/>
        <w:numPr>
          <w:ilvl w:val="0"/>
          <w:numId w:val="259"/>
        </w:numPr>
        <w:suppressAutoHyphens w:val="0"/>
        <w:autoSpaceDN/>
        <w:spacing w:beforeAutospacing="1" w:afterAutospacing="1"/>
      </w:pPr>
      <w:r>
        <w:rPr>
          <w:rStyle w:val="Strong"/>
        </w:rPr>
        <w:t>Mechanism</w:t>
      </w:r>
      <w:r>
        <w:t>:</w:t>
      </w:r>
    </w:p>
    <w:p w14:paraId="12145239"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Regularization</w:t>
      </w:r>
      <w:r>
        <w:t>: Adds a penalty term to the loss function, affecting the learning process directly.</w:t>
      </w:r>
    </w:p>
    <w:p w14:paraId="30A31299"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Feature Selection</w:t>
      </w:r>
      <w:r>
        <w:t>: Involves preprocessing steps to remove irrelevant or redundant features before training.</w:t>
      </w:r>
    </w:p>
    <w:p w14:paraId="7B0D52C4" w14:textId="77777777" w:rsidR="007A0FB6" w:rsidRDefault="007A0FB6" w:rsidP="007A0FB6">
      <w:pPr>
        <w:pStyle w:val="NormalWeb"/>
        <w:numPr>
          <w:ilvl w:val="0"/>
          <w:numId w:val="259"/>
        </w:numPr>
        <w:suppressAutoHyphens w:val="0"/>
        <w:autoSpaceDN/>
        <w:spacing w:beforeAutospacing="1" w:afterAutospacing="1"/>
      </w:pPr>
      <w:r>
        <w:rPr>
          <w:rStyle w:val="Strong"/>
        </w:rPr>
        <w:t>Impact on Features</w:t>
      </w:r>
      <w:r>
        <w:t>:</w:t>
      </w:r>
    </w:p>
    <w:p w14:paraId="492D2B94"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Regularization</w:t>
      </w:r>
      <w:r>
        <w:t>: All features are retained in the model, but their coefficients are shrunk towards zero (except in the case of L1 regularization where some coefficients can be set to zero).</w:t>
      </w:r>
    </w:p>
    <w:p w14:paraId="64EDA8B3"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Feature Selection</w:t>
      </w:r>
      <w:r>
        <w:t>: Irrelevant or less important features are entirely removed from the dataset.</w:t>
      </w:r>
    </w:p>
    <w:p w14:paraId="0C6DD65D" w14:textId="77777777" w:rsidR="007A0FB6" w:rsidRDefault="007A0FB6" w:rsidP="007A0FB6">
      <w:pPr>
        <w:pStyle w:val="NormalWeb"/>
        <w:numPr>
          <w:ilvl w:val="0"/>
          <w:numId w:val="259"/>
        </w:numPr>
        <w:suppressAutoHyphens w:val="0"/>
        <w:autoSpaceDN/>
        <w:spacing w:beforeAutospacing="1" w:afterAutospacing="1"/>
      </w:pPr>
      <w:r>
        <w:rPr>
          <w:rStyle w:val="Strong"/>
        </w:rPr>
        <w:t>Model Training</w:t>
      </w:r>
      <w:r>
        <w:t>:</w:t>
      </w:r>
    </w:p>
    <w:p w14:paraId="6CC56082"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Regularization</w:t>
      </w:r>
      <w:r>
        <w:t>: Influences the training process by modifying the optimization objective.</w:t>
      </w:r>
    </w:p>
    <w:p w14:paraId="6B145A4D" w14:textId="77777777" w:rsidR="007A0FB6" w:rsidRDefault="007A0FB6" w:rsidP="007A0FB6">
      <w:pPr>
        <w:numPr>
          <w:ilvl w:val="1"/>
          <w:numId w:val="259"/>
        </w:numPr>
        <w:suppressAutoHyphens w:val="0"/>
        <w:autoSpaceDN/>
        <w:spacing w:before="100" w:beforeAutospacing="1" w:after="100" w:afterAutospacing="1" w:line="240" w:lineRule="auto"/>
      </w:pPr>
      <w:r>
        <w:rPr>
          <w:rStyle w:val="Strong"/>
        </w:rPr>
        <w:t>Feature Selection</w:t>
      </w:r>
      <w:r>
        <w:t>: Occurs before the training process, reducing the feature set used for training.</w:t>
      </w:r>
    </w:p>
    <w:p w14:paraId="06D93E94" w14:textId="77777777" w:rsidR="007A0FB6" w:rsidRDefault="007A0FB6" w:rsidP="007A0FB6">
      <w:pPr>
        <w:pStyle w:val="Heading3"/>
      </w:pPr>
      <w:r>
        <w:t>Conclusion</w:t>
      </w:r>
    </w:p>
    <w:p w14:paraId="574257F4" w14:textId="77777777" w:rsidR="007A0FB6" w:rsidRDefault="007A0FB6" w:rsidP="007A0FB6">
      <w:pPr>
        <w:pStyle w:val="NormalWeb"/>
      </w:pPr>
      <w:r>
        <w:t>Both regularization and feature selection are crucial techniques in building effective machine learning models. Regularization focuses on controlling the complexity of the model by penalizing large coefficients, thereby reducing overfitting. Feature selection, on the other hand, reduces the dimensionality of the data by selecting only the most relevant features, which can lead to simpler, faster, and often more interpretable models. Understanding when and how to apply each technique can significantly enhance the performance and generalizability of machine learning models.</w:t>
      </w:r>
    </w:p>
    <w:p w14:paraId="4FA996CE" w14:textId="27352194" w:rsidR="007A0FB6" w:rsidRPr="00626CD5" w:rsidRDefault="007A0FB6" w:rsidP="00626CD5">
      <w:pPr>
        <w:pStyle w:val="NormalWeb"/>
        <w:rPr>
          <w:b/>
          <w:bCs/>
          <w:sz w:val="32"/>
          <w:szCs w:val="32"/>
        </w:rPr>
      </w:pPr>
    </w:p>
    <w:p w14:paraId="3F702D32" w14:textId="379FD399" w:rsidR="00626CD5" w:rsidRPr="00C97257" w:rsidRDefault="00626CD5" w:rsidP="00122647">
      <w:pPr>
        <w:rPr>
          <w:b/>
          <w:bCs/>
          <w:sz w:val="32"/>
          <w:szCs w:val="32"/>
          <w:lang w:eastAsia="en-IN"/>
        </w:rPr>
      </w:pPr>
    </w:p>
    <w:p w14:paraId="283FEA01" w14:textId="77777777" w:rsidR="00122647" w:rsidRDefault="00122647" w:rsidP="00122647">
      <w:pPr>
        <w:rPr>
          <w:lang w:eastAsia="en-IN"/>
        </w:rPr>
      </w:pPr>
    </w:p>
    <w:p w14:paraId="0148787D" w14:textId="6059386E" w:rsidR="006D5AFF" w:rsidRDefault="006D5AFF" w:rsidP="00122647">
      <w:pPr>
        <w:rPr>
          <w:b/>
          <w:bCs/>
          <w:sz w:val="32"/>
          <w:szCs w:val="32"/>
          <w:lang w:eastAsia="en-IN"/>
        </w:rPr>
      </w:pPr>
      <w:r w:rsidRPr="006D5AFF">
        <w:rPr>
          <w:b/>
          <w:bCs/>
          <w:sz w:val="32"/>
          <w:szCs w:val="32"/>
          <w:lang w:eastAsia="en-IN"/>
        </w:rPr>
        <w:lastRenderedPageBreak/>
        <w:t>Q-57.</w:t>
      </w:r>
      <w:r>
        <w:rPr>
          <w:b/>
          <w:bCs/>
          <w:sz w:val="32"/>
          <w:szCs w:val="32"/>
          <w:lang w:eastAsia="en-IN"/>
        </w:rPr>
        <w:t xml:space="preserve"> </w:t>
      </w:r>
      <w:r w:rsidRPr="006D5AFF">
        <w:rPr>
          <w:b/>
          <w:bCs/>
          <w:sz w:val="32"/>
          <w:szCs w:val="32"/>
          <w:lang w:eastAsia="en-IN"/>
        </w:rPr>
        <w:t>How does the Lasso (L1) regularization differ from Ridge (L2) regularization</w:t>
      </w:r>
      <w:r>
        <w:rPr>
          <w:b/>
          <w:bCs/>
          <w:sz w:val="32"/>
          <w:szCs w:val="32"/>
          <w:lang w:eastAsia="en-IN"/>
        </w:rPr>
        <w:t>?</w:t>
      </w:r>
    </w:p>
    <w:p w14:paraId="5AD2F3DD" w14:textId="77777777" w:rsidR="006D5AFF" w:rsidRDefault="006D5AFF" w:rsidP="006D5AFF">
      <w:pPr>
        <w:pStyle w:val="NormalWeb"/>
      </w:pPr>
      <w:r>
        <w:rPr>
          <w:b/>
          <w:bCs/>
          <w:sz w:val="32"/>
          <w:szCs w:val="32"/>
        </w:rPr>
        <w:t xml:space="preserve">Ans. </w:t>
      </w:r>
      <w:r>
        <w:t>Lasso (L1) and Ridge (L2) regularization are both techniques used to prevent overfitting in machine learning models by adding a penalty term to the loss function. However, they differ in the way they apply this penalty, which affects the resulting model coefficients in different ways.</w:t>
      </w:r>
    </w:p>
    <w:p w14:paraId="69E24F9B" w14:textId="77777777" w:rsidR="006D5AFF" w:rsidRDefault="006D5AFF" w:rsidP="006D5AFF">
      <w:pPr>
        <w:pStyle w:val="Heading3"/>
      </w:pPr>
      <w:r>
        <w:t>Lasso (L1) Regularization</w:t>
      </w:r>
    </w:p>
    <w:p w14:paraId="2A14E3D9" w14:textId="77777777" w:rsidR="006D5AFF" w:rsidRDefault="006D5AFF" w:rsidP="006D5AFF">
      <w:pPr>
        <w:pStyle w:val="NormalWeb"/>
      </w:pPr>
      <w:r>
        <w:rPr>
          <w:rStyle w:val="Strong"/>
        </w:rPr>
        <w:t>Penalty Term</w:t>
      </w:r>
      <w:r>
        <w:t>:</w:t>
      </w:r>
    </w:p>
    <w:p w14:paraId="7E75BCF1" w14:textId="77777777" w:rsidR="006D5AFF" w:rsidRDefault="006D5AFF" w:rsidP="006D5AFF">
      <w:pPr>
        <w:numPr>
          <w:ilvl w:val="0"/>
          <w:numId w:val="260"/>
        </w:numPr>
        <w:suppressAutoHyphens w:val="0"/>
        <w:autoSpaceDN/>
        <w:spacing w:before="100" w:beforeAutospacing="1" w:after="100" w:afterAutospacing="1" w:line="240" w:lineRule="auto"/>
      </w:pPr>
      <w:r>
        <w:t>Lasso adds the sum of the absolute values of the coefficients as a penalty term to the loss function.</w:t>
      </w:r>
    </w:p>
    <w:p w14:paraId="08F0525A" w14:textId="77777777" w:rsidR="006D5AFF" w:rsidRDefault="006D5AFF" w:rsidP="006D5AFF">
      <w:pPr>
        <w:numPr>
          <w:ilvl w:val="0"/>
          <w:numId w:val="260"/>
        </w:numPr>
        <w:suppressAutoHyphens w:val="0"/>
        <w:autoSpaceDN/>
        <w:spacing w:before="100" w:beforeAutospacing="1" w:after="100" w:afterAutospacing="1" w:line="240" w:lineRule="auto"/>
        <w:rPr>
          <w:rStyle w:val="katex-mathml"/>
        </w:rPr>
      </w:pPr>
      <w:r>
        <w:t xml:space="preserve">The regularized loss function for Lasso is: </w:t>
      </w:r>
      <w:r>
        <w:rPr>
          <w:rStyle w:val="katex-mathml"/>
        </w:rPr>
        <w:t>Loss=MSE+λ∑i</w:t>
      </w:r>
      <w:r>
        <w:rPr>
          <w:rStyle w:val="katex-mathml"/>
          <w:rFonts w:ascii="Cambria Math" w:hAnsi="Cambria Math" w:cs="Cambria Math"/>
        </w:rPr>
        <w:t>∣</w:t>
      </w:r>
      <w:r>
        <w:rPr>
          <w:rStyle w:val="katex-mathml"/>
        </w:rPr>
        <w:t>wi</w:t>
      </w:r>
      <w:r>
        <w:rPr>
          <w:rStyle w:val="katex-mathml"/>
          <w:rFonts w:ascii="Cambria Math" w:hAnsi="Cambria Math" w:cs="Cambria Math"/>
        </w:rPr>
        <w:t>∣</w:t>
      </w:r>
    </w:p>
    <w:p w14:paraId="05DE63D6" w14:textId="73BD5A1D" w:rsidR="006D5AFF" w:rsidRDefault="006D5AFF" w:rsidP="006D5AFF">
      <w:pPr>
        <w:suppressAutoHyphens w:val="0"/>
        <w:autoSpaceDN/>
        <w:spacing w:before="100" w:beforeAutospacing="1" w:after="100" w:afterAutospacing="1" w:line="240" w:lineRule="auto"/>
        <w:ind w:left="360"/>
      </w:pPr>
      <w:r>
        <w:t xml:space="preserve">where </w:t>
      </w:r>
      <w:r>
        <w:rPr>
          <w:rStyle w:val="mord"/>
        </w:rPr>
        <w:t>λ</w:t>
      </w:r>
      <w:r>
        <w:t xml:space="preserve"> is the regularization parameter, and </w:t>
      </w:r>
      <w:r>
        <w:rPr>
          <w:rStyle w:val="mord"/>
        </w:rPr>
        <w:t>wi</w:t>
      </w:r>
      <w:r>
        <w:rPr>
          <w:rStyle w:val="vlist-s"/>
        </w:rPr>
        <w:t>​</w:t>
      </w:r>
      <w:r>
        <w:t xml:space="preserve"> are the model weights.</w:t>
      </w:r>
    </w:p>
    <w:p w14:paraId="3FA8CD01" w14:textId="77777777" w:rsidR="006D5AFF" w:rsidRDefault="006D5AFF" w:rsidP="006D5AFF">
      <w:pPr>
        <w:pStyle w:val="NormalWeb"/>
      </w:pPr>
      <w:r>
        <w:rPr>
          <w:rStyle w:val="Strong"/>
        </w:rPr>
        <w:t>Effects</w:t>
      </w:r>
      <w:r>
        <w:t>:</w:t>
      </w:r>
    </w:p>
    <w:p w14:paraId="49CD650C" w14:textId="77777777" w:rsidR="006D5AFF" w:rsidRDefault="006D5AFF" w:rsidP="006D5AFF">
      <w:pPr>
        <w:numPr>
          <w:ilvl w:val="0"/>
          <w:numId w:val="261"/>
        </w:numPr>
        <w:suppressAutoHyphens w:val="0"/>
        <w:autoSpaceDN/>
        <w:spacing w:before="100" w:beforeAutospacing="1" w:after="100" w:afterAutospacing="1" w:line="240" w:lineRule="auto"/>
      </w:pPr>
      <w:r>
        <w:rPr>
          <w:rStyle w:val="Strong"/>
        </w:rPr>
        <w:t>Sparsity</w:t>
      </w:r>
      <w:r>
        <w:t>: Lasso can shrink some coefficients exactly to zero, effectively performing feature selection. This means Lasso can produce models that are easier to interpret by identifying and excluding irrelevant features.</w:t>
      </w:r>
    </w:p>
    <w:p w14:paraId="67AA5459" w14:textId="77777777" w:rsidR="006D5AFF" w:rsidRDefault="006D5AFF" w:rsidP="006D5AFF">
      <w:pPr>
        <w:numPr>
          <w:ilvl w:val="0"/>
          <w:numId w:val="261"/>
        </w:numPr>
        <w:suppressAutoHyphens w:val="0"/>
        <w:autoSpaceDN/>
        <w:spacing w:before="100" w:beforeAutospacing="1" w:after="100" w:afterAutospacing="1" w:line="240" w:lineRule="auto"/>
      </w:pPr>
      <w:r>
        <w:rPr>
          <w:rStyle w:val="Strong"/>
        </w:rPr>
        <w:t>Feature Selection</w:t>
      </w:r>
      <w:r>
        <w:t>: Because Lasso can set coefficients to zero, it inherently selects a subset of the features, making the model simpler and often more interpretable.</w:t>
      </w:r>
    </w:p>
    <w:p w14:paraId="0C72D61E" w14:textId="77777777" w:rsidR="006D5AFF" w:rsidRDefault="006D5AFF" w:rsidP="006D5AFF">
      <w:pPr>
        <w:pStyle w:val="NormalWeb"/>
      </w:pPr>
      <w:r>
        <w:rPr>
          <w:rStyle w:val="Strong"/>
        </w:rPr>
        <w:t>Usage</w:t>
      </w:r>
      <w:r>
        <w:t>:</w:t>
      </w:r>
    </w:p>
    <w:p w14:paraId="2C8CF313" w14:textId="77777777" w:rsidR="006D5AFF" w:rsidRDefault="006D5AFF" w:rsidP="006D5AFF">
      <w:pPr>
        <w:numPr>
          <w:ilvl w:val="0"/>
          <w:numId w:val="262"/>
        </w:numPr>
        <w:suppressAutoHyphens w:val="0"/>
        <w:autoSpaceDN/>
        <w:spacing w:before="100" w:beforeAutospacing="1" w:after="100" w:afterAutospacing="1" w:line="240" w:lineRule="auto"/>
      </w:pPr>
      <w:r>
        <w:t>Lasso is particularly useful when there are many features, and it is suspected that only a small subset is important.</w:t>
      </w:r>
    </w:p>
    <w:p w14:paraId="3655DFE4" w14:textId="77777777" w:rsidR="006D5AFF" w:rsidRDefault="006D5AFF" w:rsidP="006D5AFF">
      <w:pPr>
        <w:numPr>
          <w:ilvl w:val="0"/>
          <w:numId w:val="262"/>
        </w:numPr>
        <w:suppressAutoHyphens w:val="0"/>
        <w:autoSpaceDN/>
        <w:spacing w:before="100" w:beforeAutospacing="1" w:after="100" w:afterAutospacing="1" w:line="240" w:lineRule="auto"/>
      </w:pPr>
      <w:r>
        <w:t>It is also beneficial in situations where model interpretability is crucial, as it simplifies the model by reducing the number of non-zero coefficients.</w:t>
      </w:r>
    </w:p>
    <w:p w14:paraId="177B0C51" w14:textId="77777777" w:rsidR="006D5AFF" w:rsidRDefault="006D5AFF" w:rsidP="006D5AFF">
      <w:pPr>
        <w:pStyle w:val="Heading3"/>
      </w:pPr>
      <w:r>
        <w:t>Ridge (L2) Regularization</w:t>
      </w:r>
    </w:p>
    <w:p w14:paraId="669434C6" w14:textId="77777777" w:rsidR="006D5AFF" w:rsidRDefault="006D5AFF" w:rsidP="006D5AFF">
      <w:pPr>
        <w:pStyle w:val="NormalWeb"/>
      </w:pPr>
      <w:r>
        <w:rPr>
          <w:rStyle w:val="Strong"/>
        </w:rPr>
        <w:t>Penalty Term</w:t>
      </w:r>
      <w:r>
        <w:t>:</w:t>
      </w:r>
    </w:p>
    <w:p w14:paraId="5EB9765B" w14:textId="77777777" w:rsidR="006D5AFF" w:rsidRDefault="006D5AFF" w:rsidP="006D5AFF">
      <w:pPr>
        <w:numPr>
          <w:ilvl w:val="0"/>
          <w:numId w:val="263"/>
        </w:numPr>
        <w:suppressAutoHyphens w:val="0"/>
        <w:autoSpaceDN/>
        <w:spacing w:before="100" w:beforeAutospacing="1" w:after="100" w:afterAutospacing="1" w:line="240" w:lineRule="auto"/>
      </w:pPr>
      <w:r>
        <w:t>Ridge adds the sum of the squared values of the coefficients as a penalty term to the loss function.</w:t>
      </w:r>
    </w:p>
    <w:p w14:paraId="368569C1" w14:textId="77777777" w:rsidR="006D5AFF" w:rsidRDefault="006D5AFF" w:rsidP="006D5AFF">
      <w:pPr>
        <w:numPr>
          <w:ilvl w:val="0"/>
          <w:numId w:val="263"/>
        </w:numPr>
        <w:suppressAutoHyphens w:val="0"/>
        <w:autoSpaceDN/>
        <w:spacing w:before="100" w:beforeAutospacing="1" w:after="100" w:afterAutospacing="1" w:line="240" w:lineRule="auto"/>
        <w:rPr>
          <w:rStyle w:val="katex-mathml"/>
        </w:rPr>
      </w:pPr>
      <w:r>
        <w:t xml:space="preserve">The regularized loss function for Ridge is: </w:t>
      </w:r>
      <w:r>
        <w:rPr>
          <w:rStyle w:val="katex-mathml"/>
        </w:rPr>
        <w:t>Loss=MSE+λ∑iwi2</w:t>
      </w:r>
    </w:p>
    <w:p w14:paraId="0BFE6684" w14:textId="3A63A90F" w:rsidR="006D5AFF" w:rsidRDefault="006D5AFF" w:rsidP="006D5AFF">
      <w:pPr>
        <w:suppressAutoHyphens w:val="0"/>
        <w:autoSpaceDN/>
        <w:spacing w:before="100" w:beforeAutospacing="1" w:after="100" w:afterAutospacing="1" w:line="240" w:lineRule="auto"/>
        <w:ind w:left="360"/>
      </w:pPr>
      <w:r>
        <w:t xml:space="preserve">where </w:t>
      </w:r>
      <w:r>
        <w:rPr>
          <w:rStyle w:val="mord"/>
        </w:rPr>
        <w:t>λ</w:t>
      </w:r>
      <w:r>
        <w:t xml:space="preserve"> is the regularization parameter, and </w:t>
      </w:r>
      <w:r>
        <w:rPr>
          <w:rStyle w:val="mord"/>
        </w:rPr>
        <w:t>wi</w:t>
      </w:r>
      <w:r>
        <w:rPr>
          <w:rStyle w:val="vlist-s"/>
        </w:rPr>
        <w:t>​</w:t>
      </w:r>
      <w:r>
        <w:t xml:space="preserve"> are the model weights.</w:t>
      </w:r>
    </w:p>
    <w:p w14:paraId="39AF872F" w14:textId="77777777" w:rsidR="006D5AFF" w:rsidRDefault="006D5AFF" w:rsidP="006D5AFF">
      <w:pPr>
        <w:pStyle w:val="NormalWeb"/>
      </w:pPr>
      <w:r>
        <w:rPr>
          <w:rStyle w:val="Strong"/>
        </w:rPr>
        <w:t>Effects</w:t>
      </w:r>
      <w:r>
        <w:t>:</w:t>
      </w:r>
    </w:p>
    <w:p w14:paraId="1DE1D684" w14:textId="77777777" w:rsidR="006D5AFF" w:rsidRDefault="006D5AFF" w:rsidP="006D5AFF">
      <w:pPr>
        <w:numPr>
          <w:ilvl w:val="0"/>
          <w:numId w:val="264"/>
        </w:numPr>
        <w:suppressAutoHyphens w:val="0"/>
        <w:autoSpaceDN/>
        <w:spacing w:before="100" w:beforeAutospacing="1" w:after="100" w:afterAutospacing="1" w:line="240" w:lineRule="auto"/>
      </w:pPr>
      <w:r>
        <w:rPr>
          <w:rStyle w:val="Strong"/>
        </w:rPr>
        <w:t>Shrinkage</w:t>
      </w:r>
      <w:r>
        <w:t>: Ridge shrinks the coefficients by penalizing their squared magnitude, but it does not set any coefficients exactly to zero. Instead, it reduces the impact of less important features by shrinking their coefficients.</w:t>
      </w:r>
    </w:p>
    <w:p w14:paraId="7BEF4185" w14:textId="77777777" w:rsidR="006D5AFF" w:rsidRDefault="006D5AFF" w:rsidP="006D5AFF">
      <w:pPr>
        <w:numPr>
          <w:ilvl w:val="0"/>
          <w:numId w:val="264"/>
        </w:numPr>
        <w:suppressAutoHyphens w:val="0"/>
        <w:autoSpaceDN/>
        <w:spacing w:before="100" w:beforeAutospacing="1" w:after="100" w:afterAutospacing="1" w:line="240" w:lineRule="auto"/>
      </w:pPr>
      <w:r>
        <w:rPr>
          <w:rStyle w:val="Strong"/>
        </w:rPr>
        <w:t>No Feature Selection</w:t>
      </w:r>
      <w:r>
        <w:t>: Unlike Lasso, Ridge does not perform feature selection because it retains all features in the model, albeit with smaller coefficients.</w:t>
      </w:r>
    </w:p>
    <w:p w14:paraId="24B174AB" w14:textId="77777777" w:rsidR="006D5AFF" w:rsidRDefault="006D5AFF" w:rsidP="006D5AFF">
      <w:pPr>
        <w:pStyle w:val="NormalWeb"/>
      </w:pPr>
      <w:r>
        <w:rPr>
          <w:rStyle w:val="Strong"/>
        </w:rPr>
        <w:lastRenderedPageBreak/>
        <w:t>Usage</w:t>
      </w:r>
      <w:r>
        <w:t>:</w:t>
      </w:r>
    </w:p>
    <w:p w14:paraId="46D58695" w14:textId="77777777" w:rsidR="006D5AFF" w:rsidRDefault="006D5AFF" w:rsidP="006D5AFF">
      <w:pPr>
        <w:numPr>
          <w:ilvl w:val="0"/>
          <w:numId w:val="265"/>
        </w:numPr>
        <w:suppressAutoHyphens w:val="0"/>
        <w:autoSpaceDN/>
        <w:spacing w:before="100" w:beforeAutospacing="1" w:after="100" w:afterAutospacing="1" w:line="240" w:lineRule="auto"/>
      </w:pPr>
      <w:r>
        <w:t>Ridge is suitable when there are many correlated features (multicollinearity), as it distributes the coefficients more evenly among them.</w:t>
      </w:r>
    </w:p>
    <w:p w14:paraId="0898E064" w14:textId="77777777" w:rsidR="006D5AFF" w:rsidRDefault="006D5AFF" w:rsidP="006D5AFF">
      <w:pPr>
        <w:numPr>
          <w:ilvl w:val="0"/>
          <w:numId w:val="265"/>
        </w:numPr>
        <w:suppressAutoHyphens w:val="0"/>
        <w:autoSpaceDN/>
        <w:spacing w:before="100" w:beforeAutospacing="1" w:after="100" w:afterAutospacing="1" w:line="240" w:lineRule="auto"/>
      </w:pPr>
      <w:r>
        <w:t>It is beneficial when it is believed that most of the features contribute to the target variable, even if their individual contributions are small.</w:t>
      </w:r>
    </w:p>
    <w:p w14:paraId="6BE52322" w14:textId="77777777" w:rsidR="006D5AFF" w:rsidRDefault="006D5AFF" w:rsidP="006D5AFF">
      <w:pPr>
        <w:pStyle w:val="Heading3"/>
      </w:pPr>
      <w:r>
        <w:t>Key Differences</w:t>
      </w:r>
    </w:p>
    <w:p w14:paraId="5081C224" w14:textId="77777777" w:rsidR="006D5AFF" w:rsidRDefault="006D5AFF" w:rsidP="006D5AFF">
      <w:pPr>
        <w:pStyle w:val="NormalWeb"/>
        <w:numPr>
          <w:ilvl w:val="0"/>
          <w:numId w:val="266"/>
        </w:numPr>
        <w:suppressAutoHyphens w:val="0"/>
        <w:autoSpaceDN/>
        <w:spacing w:beforeAutospacing="1" w:afterAutospacing="1"/>
      </w:pPr>
      <w:r>
        <w:rPr>
          <w:rStyle w:val="Strong"/>
        </w:rPr>
        <w:t>Penalty Term</w:t>
      </w:r>
      <w:r>
        <w:t>:</w:t>
      </w:r>
    </w:p>
    <w:p w14:paraId="1D01C369"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Uses the absolute values of the coefficients (</w:t>
      </w:r>
      <w:r>
        <w:rPr>
          <w:rStyle w:val="katex-mathml"/>
        </w:rPr>
        <w:t>∑i</w:t>
      </w:r>
      <w:r>
        <w:rPr>
          <w:rStyle w:val="katex-mathml"/>
          <w:rFonts w:ascii="Cambria Math" w:hAnsi="Cambria Math" w:cs="Cambria Math"/>
        </w:rPr>
        <w:t>∣</w:t>
      </w:r>
      <w:r>
        <w:rPr>
          <w:rStyle w:val="katex-mathml"/>
        </w:rPr>
        <w:t>wi</w:t>
      </w:r>
      <w:r>
        <w:rPr>
          <w:rStyle w:val="katex-mathml"/>
          <w:rFonts w:ascii="Cambria Math" w:hAnsi="Cambria Math" w:cs="Cambria Math"/>
        </w:rPr>
        <w:t>∣</w:t>
      </w:r>
      <w:r>
        <w:rPr>
          <w:rStyle w:val="katex-mathml"/>
        </w:rPr>
        <w:t>\sum_{i} |w_i|</w:t>
      </w:r>
      <w:r>
        <w:rPr>
          <w:rStyle w:val="mop"/>
        </w:rPr>
        <w:t>∑</w:t>
      </w:r>
      <w:r>
        <w:rPr>
          <w:rStyle w:val="mord"/>
        </w:rPr>
        <w:t>i</w:t>
      </w:r>
      <w:r>
        <w:rPr>
          <w:rStyle w:val="vlist-s"/>
        </w:rPr>
        <w:t>​</w:t>
      </w:r>
      <w:r>
        <w:rPr>
          <w:rStyle w:val="mord"/>
          <w:rFonts w:ascii="Cambria Math" w:hAnsi="Cambria Math" w:cs="Cambria Math"/>
        </w:rPr>
        <w:t>∣</w:t>
      </w:r>
      <w:r>
        <w:rPr>
          <w:rStyle w:val="mord"/>
        </w:rPr>
        <w:t>wi</w:t>
      </w:r>
      <w:r>
        <w:rPr>
          <w:rStyle w:val="vlist-s"/>
        </w:rPr>
        <w:t>​</w:t>
      </w:r>
      <w:r>
        <w:rPr>
          <w:rStyle w:val="mord"/>
          <w:rFonts w:ascii="Cambria Math" w:hAnsi="Cambria Math" w:cs="Cambria Math"/>
        </w:rPr>
        <w:t>∣</w:t>
      </w:r>
      <w:r>
        <w:t>).</w:t>
      </w:r>
    </w:p>
    <w:p w14:paraId="67B24EEF"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Uses the squared values of the coefficients (</w:t>
      </w:r>
      <w:r>
        <w:rPr>
          <w:rStyle w:val="katex-mathml"/>
        </w:rPr>
        <w:t>∑iwi2\sum_{i} w_i^2</w:t>
      </w:r>
      <w:r>
        <w:rPr>
          <w:rStyle w:val="mop"/>
        </w:rPr>
        <w:t>∑</w:t>
      </w:r>
      <w:r>
        <w:rPr>
          <w:rStyle w:val="mord"/>
        </w:rPr>
        <w:t>i</w:t>
      </w:r>
      <w:r>
        <w:rPr>
          <w:rStyle w:val="vlist-s"/>
        </w:rPr>
        <w:t>​</w:t>
      </w:r>
      <w:r>
        <w:rPr>
          <w:rStyle w:val="mord"/>
        </w:rPr>
        <w:t>wi2</w:t>
      </w:r>
      <w:r>
        <w:rPr>
          <w:rStyle w:val="vlist-s"/>
        </w:rPr>
        <w:t>​</w:t>
      </w:r>
      <w:r>
        <w:t>).</w:t>
      </w:r>
    </w:p>
    <w:p w14:paraId="3E8B2514" w14:textId="77777777" w:rsidR="006D5AFF" w:rsidRDefault="006D5AFF" w:rsidP="006D5AFF">
      <w:pPr>
        <w:pStyle w:val="NormalWeb"/>
        <w:numPr>
          <w:ilvl w:val="0"/>
          <w:numId w:val="266"/>
        </w:numPr>
        <w:suppressAutoHyphens w:val="0"/>
        <w:autoSpaceDN/>
        <w:spacing w:beforeAutospacing="1" w:afterAutospacing="1"/>
      </w:pPr>
      <w:r>
        <w:rPr>
          <w:rStyle w:val="Strong"/>
        </w:rPr>
        <w:t>Coefficient Shrinkage</w:t>
      </w:r>
      <w:r>
        <w:t>:</w:t>
      </w:r>
    </w:p>
    <w:p w14:paraId="7B1A4C93"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Can shrink some coefficients to exactly zero, effectively performing feature selection.</w:t>
      </w:r>
    </w:p>
    <w:p w14:paraId="3AF89B37"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Shrinks coefficients towards zero but does not set any of them to exactly zero, keeping all features in the model.</w:t>
      </w:r>
    </w:p>
    <w:p w14:paraId="6E67518A" w14:textId="77777777" w:rsidR="006D5AFF" w:rsidRDefault="006D5AFF" w:rsidP="006D5AFF">
      <w:pPr>
        <w:pStyle w:val="NormalWeb"/>
        <w:numPr>
          <w:ilvl w:val="0"/>
          <w:numId w:val="266"/>
        </w:numPr>
        <w:suppressAutoHyphens w:val="0"/>
        <w:autoSpaceDN/>
        <w:spacing w:beforeAutospacing="1" w:afterAutospacing="1"/>
      </w:pPr>
      <w:r>
        <w:rPr>
          <w:rStyle w:val="Strong"/>
        </w:rPr>
        <w:t>Feature Selection</w:t>
      </w:r>
      <w:r>
        <w:t>:</w:t>
      </w:r>
    </w:p>
    <w:p w14:paraId="0CAFFCB1"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Performs feature selection by setting some coefficients to zero.</w:t>
      </w:r>
    </w:p>
    <w:p w14:paraId="567DD8F5"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Does not perform feature selection; all coefficients are retained but shrunk.</w:t>
      </w:r>
    </w:p>
    <w:p w14:paraId="34F913DC" w14:textId="77777777" w:rsidR="006D5AFF" w:rsidRDefault="006D5AFF" w:rsidP="006D5AFF">
      <w:pPr>
        <w:pStyle w:val="NormalWeb"/>
        <w:numPr>
          <w:ilvl w:val="0"/>
          <w:numId w:val="266"/>
        </w:numPr>
        <w:suppressAutoHyphens w:val="0"/>
        <w:autoSpaceDN/>
        <w:spacing w:beforeAutospacing="1" w:afterAutospacing="1"/>
      </w:pPr>
      <w:r>
        <w:rPr>
          <w:rStyle w:val="Strong"/>
        </w:rPr>
        <w:t>Model Interpretability</w:t>
      </w:r>
      <w:r>
        <w:t>:</w:t>
      </w:r>
    </w:p>
    <w:p w14:paraId="527BA521"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Often more interpretable due to its ability to produce sparse models with fewer features.</w:t>
      </w:r>
    </w:p>
    <w:p w14:paraId="6C7AC465"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Less interpretable if the dataset has many features since it retains all features.</w:t>
      </w:r>
    </w:p>
    <w:p w14:paraId="3CCD35A0" w14:textId="77777777" w:rsidR="006D5AFF" w:rsidRDefault="006D5AFF" w:rsidP="006D5AFF">
      <w:pPr>
        <w:pStyle w:val="NormalWeb"/>
        <w:numPr>
          <w:ilvl w:val="0"/>
          <w:numId w:val="266"/>
        </w:numPr>
        <w:suppressAutoHyphens w:val="0"/>
        <w:autoSpaceDN/>
        <w:spacing w:beforeAutospacing="1" w:afterAutospacing="1"/>
      </w:pPr>
      <w:r>
        <w:rPr>
          <w:rStyle w:val="Strong"/>
        </w:rPr>
        <w:t>Handling Multicollinearity</w:t>
      </w:r>
      <w:r>
        <w:t>:</w:t>
      </w:r>
    </w:p>
    <w:p w14:paraId="278F1A5C"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Can arbitrarily select one of the correlated features while setting the others to zero.</w:t>
      </w:r>
    </w:p>
    <w:p w14:paraId="37F31017"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Distributes the coefficients more evenly among correlated features, reducing their impact collectively.</w:t>
      </w:r>
    </w:p>
    <w:p w14:paraId="02BD25F0" w14:textId="77777777" w:rsidR="006D5AFF" w:rsidRDefault="006D5AFF" w:rsidP="006D5AFF">
      <w:pPr>
        <w:pStyle w:val="NormalWeb"/>
        <w:numPr>
          <w:ilvl w:val="0"/>
          <w:numId w:val="266"/>
        </w:numPr>
        <w:suppressAutoHyphens w:val="0"/>
        <w:autoSpaceDN/>
        <w:spacing w:beforeAutospacing="1" w:afterAutospacing="1"/>
      </w:pPr>
      <w:r>
        <w:rPr>
          <w:rStyle w:val="Strong"/>
        </w:rPr>
        <w:t>Solution Path</w:t>
      </w:r>
      <w:r>
        <w:t>:</w:t>
      </w:r>
    </w:p>
    <w:p w14:paraId="2D652B06"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Lasso</w:t>
      </w:r>
      <w:r>
        <w:t>: Solutions can be found using coordinate descent, as the optimization problem is not differentiable at zero.</w:t>
      </w:r>
    </w:p>
    <w:p w14:paraId="1D305FEC" w14:textId="77777777" w:rsidR="006D5AFF" w:rsidRDefault="006D5AFF" w:rsidP="006D5AFF">
      <w:pPr>
        <w:numPr>
          <w:ilvl w:val="1"/>
          <w:numId w:val="266"/>
        </w:numPr>
        <w:suppressAutoHyphens w:val="0"/>
        <w:autoSpaceDN/>
        <w:spacing w:before="100" w:beforeAutospacing="1" w:after="100" w:afterAutospacing="1" w:line="240" w:lineRule="auto"/>
      </w:pPr>
      <w:r>
        <w:rPr>
          <w:rStyle w:val="Strong"/>
        </w:rPr>
        <w:t>Ridge</w:t>
      </w:r>
      <w:r>
        <w:t>: Solutions can be found using standard gradient descent methods, as the optimization problem is differentiable everywhere.</w:t>
      </w:r>
    </w:p>
    <w:p w14:paraId="63DCA9F0" w14:textId="77777777" w:rsidR="006D5AFF" w:rsidRDefault="006D5AFF" w:rsidP="006D5AFF">
      <w:pPr>
        <w:pStyle w:val="Heading3"/>
      </w:pPr>
      <w:r>
        <w:t>Combined Approach: Elastic Net</w:t>
      </w:r>
    </w:p>
    <w:p w14:paraId="237047C9" w14:textId="77777777" w:rsidR="006D5AFF" w:rsidRDefault="006D5AFF" w:rsidP="006D5AFF">
      <w:pPr>
        <w:pStyle w:val="NormalWeb"/>
        <w:numPr>
          <w:ilvl w:val="0"/>
          <w:numId w:val="267"/>
        </w:numPr>
        <w:suppressAutoHyphens w:val="0"/>
        <w:autoSpaceDN/>
        <w:spacing w:beforeAutospacing="1" w:afterAutospacing="1"/>
      </w:pPr>
      <w:r>
        <w:rPr>
          <w:rStyle w:val="Strong"/>
        </w:rPr>
        <w:t>Elastic Net</w:t>
      </w:r>
      <w:r>
        <w:t>: Combines both L1 and L2 regularization penalties to leverage the benefits of both. The regularized loss function for Elastic Net is:</w:t>
      </w:r>
    </w:p>
    <w:p w14:paraId="257EBD91" w14:textId="349EB779" w:rsidR="006D5AFF" w:rsidRDefault="006D5AFF" w:rsidP="006D5AFF">
      <w:pPr>
        <w:spacing w:beforeAutospacing="1" w:afterAutospacing="1"/>
        <w:ind w:left="720"/>
      </w:pPr>
      <w:r>
        <w:rPr>
          <w:rStyle w:val="katex-mathml"/>
        </w:rPr>
        <w:t>Loss=MSE+λ1∑i</w:t>
      </w:r>
      <w:r>
        <w:rPr>
          <w:rStyle w:val="katex-mathml"/>
          <w:rFonts w:ascii="Cambria Math" w:hAnsi="Cambria Math" w:cs="Cambria Math"/>
        </w:rPr>
        <w:t>∣</w:t>
      </w:r>
      <w:r>
        <w:rPr>
          <w:rStyle w:val="katex-mathml"/>
        </w:rPr>
        <w:t>wi</w:t>
      </w:r>
      <w:r>
        <w:rPr>
          <w:rStyle w:val="katex-mathml"/>
          <w:rFonts w:ascii="Cambria Math" w:hAnsi="Cambria Math" w:cs="Cambria Math"/>
        </w:rPr>
        <w:t>∣</w:t>
      </w:r>
      <w:r>
        <w:rPr>
          <w:rStyle w:val="katex-mathml"/>
        </w:rPr>
        <w:t>+λ2∑iwi2</w:t>
      </w:r>
    </w:p>
    <w:p w14:paraId="0A3B2B76" w14:textId="494D4EE2" w:rsidR="006D5AFF" w:rsidRDefault="006D5AFF" w:rsidP="006D5AFF">
      <w:pPr>
        <w:pStyle w:val="NormalWeb"/>
        <w:ind w:left="720"/>
      </w:pPr>
      <w:r>
        <w:t xml:space="preserve">where </w:t>
      </w:r>
      <w:r>
        <w:rPr>
          <w:rStyle w:val="mord"/>
        </w:rPr>
        <w:t>λ1</w:t>
      </w:r>
      <w:r>
        <w:rPr>
          <w:rStyle w:val="vlist-s"/>
        </w:rPr>
        <w:t>​</w:t>
      </w:r>
      <w:r>
        <w:t xml:space="preserve"> controls the L1 penalty and </w:t>
      </w:r>
      <w:r>
        <w:rPr>
          <w:rStyle w:val="mord"/>
        </w:rPr>
        <w:t>λ2</w:t>
      </w:r>
      <w:r>
        <w:rPr>
          <w:rStyle w:val="vlist-s"/>
        </w:rPr>
        <w:t>​</w:t>
      </w:r>
      <w:r>
        <w:t xml:space="preserve"> controls the L2 penalty.</w:t>
      </w:r>
    </w:p>
    <w:p w14:paraId="1AFF01CC" w14:textId="77777777" w:rsidR="006D5AFF" w:rsidRDefault="006D5AFF" w:rsidP="006D5AFF">
      <w:pPr>
        <w:pStyle w:val="NormalWeb"/>
        <w:numPr>
          <w:ilvl w:val="0"/>
          <w:numId w:val="267"/>
        </w:numPr>
        <w:suppressAutoHyphens w:val="0"/>
        <w:autoSpaceDN/>
        <w:spacing w:beforeAutospacing="1" w:afterAutospacing="1"/>
      </w:pPr>
      <w:r>
        <w:rPr>
          <w:rStyle w:val="Strong"/>
        </w:rPr>
        <w:t>Usage</w:t>
      </w:r>
      <w:r>
        <w:t>: Elastic Net is useful when dealing with highly correlated features and when feature selection is needed. It balances the strengths of Lasso and Ridge by applying both types of regularization.</w:t>
      </w:r>
    </w:p>
    <w:p w14:paraId="43F49DDD" w14:textId="77777777" w:rsidR="006D5AFF" w:rsidRDefault="006D5AFF" w:rsidP="006D5AFF">
      <w:pPr>
        <w:pStyle w:val="Heading3"/>
      </w:pPr>
      <w:r>
        <w:t>Conclusion</w:t>
      </w:r>
    </w:p>
    <w:p w14:paraId="1A590E50" w14:textId="77777777" w:rsidR="006D5AFF" w:rsidRDefault="006D5AFF" w:rsidP="006D5AFF">
      <w:pPr>
        <w:pStyle w:val="NormalWeb"/>
      </w:pPr>
      <w:r>
        <w:lastRenderedPageBreak/>
        <w:t>Lasso (L1) and Ridge (L2) regularization serve similar purposes but operate differently. Lasso is suitable for models where feature selection and sparsity are desired, while Ridge is more appropriate for models with multicollinearity where all features are expected to contribute to the target variable. Understanding these differences allows practitioners to choose the appropriate regularization technique based on the specific characteristics and requirements of their data and modeling objectives.</w:t>
      </w:r>
    </w:p>
    <w:p w14:paraId="2031B0F8" w14:textId="6586E389" w:rsidR="006D5AFF" w:rsidRPr="006D5AFF" w:rsidRDefault="006D5AFF" w:rsidP="00122647">
      <w:pPr>
        <w:rPr>
          <w:sz w:val="32"/>
          <w:szCs w:val="32"/>
          <w:lang w:eastAsia="en-IN"/>
        </w:rPr>
      </w:pPr>
    </w:p>
    <w:p w14:paraId="62BA1FD0" w14:textId="77777777" w:rsidR="00626CD5" w:rsidRDefault="00626CD5" w:rsidP="00122647">
      <w:pPr>
        <w:rPr>
          <w:lang w:eastAsia="en-IN"/>
        </w:rPr>
      </w:pPr>
    </w:p>
    <w:p w14:paraId="15F66E61" w14:textId="2F86C993" w:rsidR="00626CD5" w:rsidRDefault="006D5AFF" w:rsidP="00122647">
      <w:pPr>
        <w:rPr>
          <w:b/>
          <w:bCs/>
          <w:sz w:val="32"/>
          <w:szCs w:val="32"/>
          <w:lang w:eastAsia="en-IN"/>
        </w:rPr>
      </w:pPr>
      <w:r w:rsidRPr="006D5AFF">
        <w:rPr>
          <w:b/>
          <w:bCs/>
          <w:sz w:val="32"/>
          <w:szCs w:val="32"/>
          <w:lang w:eastAsia="en-IN"/>
        </w:rPr>
        <w:t>Q-58.</w:t>
      </w:r>
      <w:r>
        <w:rPr>
          <w:b/>
          <w:bCs/>
          <w:sz w:val="32"/>
          <w:szCs w:val="32"/>
          <w:lang w:eastAsia="en-IN"/>
        </w:rPr>
        <w:t xml:space="preserve"> </w:t>
      </w:r>
      <w:r w:rsidRPr="006D5AFF">
        <w:rPr>
          <w:b/>
          <w:bCs/>
          <w:sz w:val="32"/>
          <w:szCs w:val="32"/>
          <w:lang w:eastAsia="en-IN"/>
        </w:rPr>
        <w:t>Explain the concept of cross-validation and why it is used</w:t>
      </w:r>
      <w:r>
        <w:rPr>
          <w:b/>
          <w:bCs/>
          <w:sz w:val="32"/>
          <w:szCs w:val="32"/>
          <w:lang w:eastAsia="en-IN"/>
        </w:rPr>
        <w:t>.</w:t>
      </w:r>
    </w:p>
    <w:p w14:paraId="0D963BC7" w14:textId="77777777" w:rsidR="006D5AFF" w:rsidRDefault="006D5AFF" w:rsidP="006D5AFF">
      <w:pPr>
        <w:pStyle w:val="NormalWeb"/>
      </w:pPr>
      <w:r>
        <w:rPr>
          <w:b/>
          <w:bCs/>
          <w:sz w:val="32"/>
          <w:szCs w:val="32"/>
        </w:rPr>
        <w:t xml:space="preserve">Ans. </w:t>
      </w:r>
      <w:r>
        <w:t>Cross-validation is a statistical technique used to evaluate and improve the performance of machine learning models. It involves partitioning the dataset into multiple subsets, training the model on some subsets, and validating it on the remaining subsets. The primary goal of cross-validation is to assess how well a model generalizes to an independent dataset, which helps in mitigating issues related to overfitting and selection bias.</w:t>
      </w:r>
    </w:p>
    <w:p w14:paraId="577FEEC6" w14:textId="77777777" w:rsidR="006D5AFF" w:rsidRDefault="006D5AFF" w:rsidP="006D5AFF">
      <w:pPr>
        <w:pStyle w:val="Heading3"/>
      </w:pPr>
      <w:r>
        <w:t>Concept of Cross-Validation</w:t>
      </w:r>
    </w:p>
    <w:p w14:paraId="61F80595" w14:textId="77777777" w:rsidR="006D5AFF" w:rsidRDefault="006D5AFF" w:rsidP="006D5AFF">
      <w:pPr>
        <w:pStyle w:val="NormalWeb"/>
      </w:pPr>
      <w:r>
        <w:rPr>
          <w:rStyle w:val="Strong"/>
        </w:rPr>
        <w:t>Process</w:t>
      </w:r>
      <w:r>
        <w:t>:</w:t>
      </w:r>
    </w:p>
    <w:p w14:paraId="02FB154D" w14:textId="2AF2CF09" w:rsidR="006D5AFF" w:rsidRDefault="006D5AFF" w:rsidP="006D5AFF">
      <w:pPr>
        <w:numPr>
          <w:ilvl w:val="0"/>
          <w:numId w:val="268"/>
        </w:numPr>
        <w:suppressAutoHyphens w:val="0"/>
        <w:autoSpaceDN/>
        <w:spacing w:before="100" w:beforeAutospacing="1" w:after="100" w:afterAutospacing="1" w:line="240" w:lineRule="auto"/>
      </w:pPr>
      <w:r>
        <w:rPr>
          <w:rStyle w:val="Strong"/>
        </w:rPr>
        <w:t>Partitioning the Data</w:t>
      </w:r>
      <w:r>
        <w:t xml:space="preserve">: The dataset is divided into </w:t>
      </w:r>
      <w:r>
        <w:rPr>
          <w:rStyle w:val="mord"/>
        </w:rPr>
        <w:t>k</w:t>
      </w:r>
      <w:r>
        <w:t xml:space="preserve"> equally sized subsets or "folds".</w:t>
      </w:r>
    </w:p>
    <w:p w14:paraId="756CDB39" w14:textId="77777777" w:rsidR="006D5AFF" w:rsidRDefault="006D5AFF" w:rsidP="006D5AFF">
      <w:pPr>
        <w:numPr>
          <w:ilvl w:val="0"/>
          <w:numId w:val="268"/>
        </w:numPr>
        <w:suppressAutoHyphens w:val="0"/>
        <w:autoSpaceDN/>
        <w:spacing w:before="100" w:beforeAutospacing="1" w:after="100" w:afterAutospacing="1" w:line="240" w:lineRule="auto"/>
      </w:pPr>
      <w:r>
        <w:rPr>
          <w:rStyle w:val="Strong"/>
        </w:rPr>
        <w:t>Training and Validation</w:t>
      </w:r>
      <w:r>
        <w:t>:</w:t>
      </w:r>
    </w:p>
    <w:p w14:paraId="6C231903" w14:textId="2094BEE6" w:rsidR="006D5AFF" w:rsidRDefault="006D5AFF" w:rsidP="006D5AFF">
      <w:pPr>
        <w:numPr>
          <w:ilvl w:val="1"/>
          <w:numId w:val="268"/>
        </w:numPr>
        <w:suppressAutoHyphens w:val="0"/>
        <w:autoSpaceDN/>
        <w:spacing w:before="100" w:beforeAutospacing="1" w:after="100" w:afterAutospacing="1" w:line="240" w:lineRule="auto"/>
      </w:pPr>
      <w:r>
        <w:t xml:space="preserve">The model is trained on </w:t>
      </w:r>
      <w:r>
        <w:rPr>
          <w:rStyle w:val="katex-mathml"/>
        </w:rPr>
        <w:t>k−1</w:t>
      </w:r>
      <w:r>
        <w:t xml:space="preserve"> folds and validated on the remaining </w:t>
      </w:r>
      <w:proofErr w:type="gramStart"/>
      <w:r>
        <w:t>one fold</w:t>
      </w:r>
      <w:proofErr w:type="gramEnd"/>
      <w:r>
        <w:t>.</w:t>
      </w:r>
    </w:p>
    <w:p w14:paraId="198369E0" w14:textId="65D49018" w:rsidR="006D5AFF" w:rsidRDefault="006D5AFF" w:rsidP="006D5AFF">
      <w:pPr>
        <w:numPr>
          <w:ilvl w:val="1"/>
          <w:numId w:val="268"/>
        </w:numPr>
        <w:suppressAutoHyphens w:val="0"/>
        <w:autoSpaceDN/>
        <w:spacing w:before="100" w:beforeAutospacing="1" w:after="100" w:afterAutospacing="1" w:line="240" w:lineRule="auto"/>
      </w:pPr>
      <w:r>
        <w:t xml:space="preserve">This process is repeated </w:t>
      </w:r>
      <w:r>
        <w:rPr>
          <w:rStyle w:val="katex-mathml"/>
        </w:rPr>
        <w:t>K</w:t>
      </w:r>
      <w:r>
        <w:t xml:space="preserve"> times, each time using a different fold as the validation set and the remaining </w:t>
      </w:r>
      <w:r>
        <w:rPr>
          <w:rStyle w:val="katex-mathml"/>
        </w:rPr>
        <w:t>k−1</w:t>
      </w:r>
      <w:r>
        <w:t xml:space="preserve"> folds as the training set.</w:t>
      </w:r>
    </w:p>
    <w:p w14:paraId="61816B7F" w14:textId="77777777" w:rsidR="006D5AFF" w:rsidRDefault="006D5AFF" w:rsidP="006D5AFF">
      <w:pPr>
        <w:numPr>
          <w:ilvl w:val="0"/>
          <w:numId w:val="268"/>
        </w:numPr>
        <w:suppressAutoHyphens w:val="0"/>
        <w:autoSpaceDN/>
        <w:spacing w:before="100" w:beforeAutospacing="1" w:after="100" w:afterAutospacing="1" w:line="240" w:lineRule="auto"/>
      </w:pPr>
      <w:r>
        <w:rPr>
          <w:rStyle w:val="Strong"/>
        </w:rPr>
        <w:t>Averaging the Results</w:t>
      </w:r>
      <w:r>
        <w:t>: The performance metric (e.g., accuracy, precision, recall, F1-score, MSE) is calculated for each fold. The final performance metric is the average of these individual results.</w:t>
      </w:r>
    </w:p>
    <w:p w14:paraId="3D05DF06" w14:textId="77777777" w:rsidR="006D5AFF" w:rsidRDefault="006D5AFF" w:rsidP="006D5AFF">
      <w:pPr>
        <w:pStyle w:val="Heading3"/>
      </w:pPr>
      <w:r>
        <w:t>Types of Cross-Validation</w:t>
      </w:r>
    </w:p>
    <w:p w14:paraId="2549B4A2" w14:textId="77777777" w:rsidR="006D5AFF" w:rsidRDefault="006D5AFF" w:rsidP="006D5AFF">
      <w:pPr>
        <w:pStyle w:val="NormalWeb"/>
        <w:numPr>
          <w:ilvl w:val="0"/>
          <w:numId w:val="269"/>
        </w:numPr>
        <w:suppressAutoHyphens w:val="0"/>
        <w:autoSpaceDN/>
        <w:spacing w:beforeAutospacing="1" w:afterAutospacing="1"/>
      </w:pPr>
      <w:r>
        <w:rPr>
          <w:rStyle w:val="Strong"/>
        </w:rPr>
        <w:t>k-Fold Cross-Validation</w:t>
      </w:r>
      <w:r>
        <w:t>:</w:t>
      </w:r>
    </w:p>
    <w:p w14:paraId="17A38152" w14:textId="3266F960" w:rsidR="006D5AFF" w:rsidRDefault="006D5AFF" w:rsidP="006D5AFF">
      <w:pPr>
        <w:numPr>
          <w:ilvl w:val="1"/>
          <w:numId w:val="269"/>
        </w:numPr>
        <w:suppressAutoHyphens w:val="0"/>
        <w:autoSpaceDN/>
        <w:spacing w:before="100" w:beforeAutospacing="1" w:after="100" w:afterAutospacing="1" w:line="240" w:lineRule="auto"/>
      </w:pPr>
      <w:r>
        <w:t xml:space="preserve">The most common type, where the dataset is split into </w:t>
      </w:r>
      <w:r>
        <w:rPr>
          <w:rStyle w:val="katex-mathml"/>
        </w:rPr>
        <w:t>k</w:t>
      </w:r>
      <w:r>
        <w:t xml:space="preserve"> folds.</w:t>
      </w:r>
    </w:p>
    <w:p w14:paraId="76A4F1CA" w14:textId="77777777" w:rsidR="006D5AFF" w:rsidRDefault="006D5AFF" w:rsidP="006D5AFF">
      <w:pPr>
        <w:numPr>
          <w:ilvl w:val="1"/>
          <w:numId w:val="269"/>
        </w:numPr>
        <w:suppressAutoHyphens w:val="0"/>
        <w:autoSpaceDN/>
        <w:spacing w:before="100" w:beforeAutospacing="1" w:after="100" w:afterAutospacing="1" w:line="240" w:lineRule="auto"/>
      </w:pPr>
      <w:r>
        <w:t>Example: In 10-fold cross-validation, the dataset is divided into 10 parts, and the model is trained and validated 10 times.</w:t>
      </w:r>
    </w:p>
    <w:p w14:paraId="30DCCBC5" w14:textId="77777777" w:rsidR="006D5AFF" w:rsidRDefault="006D5AFF" w:rsidP="006D5AFF">
      <w:pPr>
        <w:pStyle w:val="NormalWeb"/>
        <w:numPr>
          <w:ilvl w:val="0"/>
          <w:numId w:val="269"/>
        </w:numPr>
        <w:suppressAutoHyphens w:val="0"/>
        <w:autoSpaceDN/>
        <w:spacing w:beforeAutospacing="1" w:afterAutospacing="1"/>
      </w:pPr>
      <w:r>
        <w:rPr>
          <w:rStyle w:val="Strong"/>
        </w:rPr>
        <w:t>Stratified k-Fold Cross-Validation</w:t>
      </w:r>
      <w:r>
        <w:t>:</w:t>
      </w:r>
    </w:p>
    <w:p w14:paraId="218201EF" w14:textId="77777777" w:rsidR="006D5AFF" w:rsidRDefault="006D5AFF" w:rsidP="006D5AFF">
      <w:pPr>
        <w:numPr>
          <w:ilvl w:val="1"/>
          <w:numId w:val="269"/>
        </w:numPr>
        <w:suppressAutoHyphens w:val="0"/>
        <w:autoSpaceDN/>
        <w:spacing w:before="100" w:beforeAutospacing="1" w:after="100" w:afterAutospacing="1" w:line="240" w:lineRule="auto"/>
      </w:pPr>
      <w:r>
        <w:t>A variation of k-fold cross-validation that ensures each fold has approximately the same proportion of class labels, which is particularly useful for imbalanced datasets.</w:t>
      </w:r>
    </w:p>
    <w:p w14:paraId="1390FE9A" w14:textId="77777777" w:rsidR="006D5AFF" w:rsidRDefault="006D5AFF" w:rsidP="006D5AFF">
      <w:pPr>
        <w:pStyle w:val="NormalWeb"/>
        <w:numPr>
          <w:ilvl w:val="0"/>
          <w:numId w:val="269"/>
        </w:numPr>
        <w:suppressAutoHyphens w:val="0"/>
        <w:autoSpaceDN/>
        <w:spacing w:beforeAutospacing="1" w:afterAutospacing="1"/>
      </w:pPr>
      <w:r>
        <w:rPr>
          <w:rStyle w:val="Strong"/>
        </w:rPr>
        <w:t>Leave-One-Out Cross-Validation (LOOCV)</w:t>
      </w:r>
      <w:r>
        <w:t>:</w:t>
      </w:r>
    </w:p>
    <w:p w14:paraId="3C840614" w14:textId="62AC530A" w:rsidR="006D5AFF" w:rsidRDefault="006D5AFF" w:rsidP="006D5AFF">
      <w:pPr>
        <w:numPr>
          <w:ilvl w:val="1"/>
          <w:numId w:val="269"/>
        </w:numPr>
        <w:suppressAutoHyphens w:val="0"/>
        <w:autoSpaceDN/>
        <w:spacing w:before="100" w:beforeAutospacing="1" w:after="100" w:afterAutospacing="1" w:line="240" w:lineRule="auto"/>
      </w:pPr>
      <w:r>
        <w:t xml:space="preserve">A special case of k-fold cross-validation where </w:t>
      </w:r>
      <w:r>
        <w:rPr>
          <w:rStyle w:val="mord"/>
        </w:rPr>
        <w:t>k</w:t>
      </w:r>
      <w:r>
        <w:t xml:space="preserve"> is equal to the number of data points in the dataset.</w:t>
      </w:r>
    </w:p>
    <w:p w14:paraId="2FEA0695" w14:textId="77777777" w:rsidR="006D5AFF" w:rsidRDefault="006D5AFF" w:rsidP="006D5AFF">
      <w:pPr>
        <w:numPr>
          <w:ilvl w:val="1"/>
          <w:numId w:val="269"/>
        </w:numPr>
        <w:suppressAutoHyphens w:val="0"/>
        <w:autoSpaceDN/>
        <w:spacing w:before="100" w:beforeAutospacing="1" w:after="100" w:afterAutospacing="1" w:line="240" w:lineRule="auto"/>
      </w:pPr>
      <w:r>
        <w:t>Each fold consists of a single data point as the validation set, and the rest as the training set.</w:t>
      </w:r>
    </w:p>
    <w:p w14:paraId="400B4963" w14:textId="77777777" w:rsidR="006D5AFF" w:rsidRDefault="006D5AFF" w:rsidP="006D5AFF">
      <w:pPr>
        <w:pStyle w:val="NormalWeb"/>
        <w:numPr>
          <w:ilvl w:val="0"/>
          <w:numId w:val="269"/>
        </w:numPr>
        <w:suppressAutoHyphens w:val="0"/>
        <w:autoSpaceDN/>
        <w:spacing w:beforeAutospacing="1" w:afterAutospacing="1"/>
      </w:pPr>
      <w:r>
        <w:rPr>
          <w:rStyle w:val="Strong"/>
        </w:rPr>
        <w:t>Leave-P-Out Cross-Validation</w:t>
      </w:r>
      <w:r>
        <w:t>:</w:t>
      </w:r>
    </w:p>
    <w:p w14:paraId="0C0B2AD8" w14:textId="5E273532" w:rsidR="006D5AFF" w:rsidRDefault="006D5AFF" w:rsidP="006D5AFF">
      <w:pPr>
        <w:numPr>
          <w:ilvl w:val="1"/>
          <w:numId w:val="269"/>
        </w:numPr>
        <w:suppressAutoHyphens w:val="0"/>
        <w:autoSpaceDN/>
        <w:spacing w:before="100" w:beforeAutospacing="1" w:after="100" w:afterAutospacing="1" w:line="240" w:lineRule="auto"/>
      </w:pPr>
      <w:r>
        <w:t xml:space="preserve">Similar to LOOCV but leaves </w:t>
      </w:r>
      <w:r>
        <w:rPr>
          <w:rStyle w:val="katex-mathml"/>
        </w:rPr>
        <w:t>p</w:t>
      </w:r>
      <w:r>
        <w:t xml:space="preserve"> data points out for validation and uses the remaining data points for training.</w:t>
      </w:r>
    </w:p>
    <w:p w14:paraId="237745B6" w14:textId="77777777" w:rsidR="006D5AFF" w:rsidRDefault="006D5AFF" w:rsidP="006D5AFF">
      <w:pPr>
        <w:pStyle w:val="NormalWeb"/>
        <w:numPr>
          <w:ilvl w:val="0"/>
          <w:numId w:val="269"/>
        </w:numPr>
        <w:suppressAutoHyphens w:val="0"/>
        <w:autoSpaceDN/>
        <w:spacing w:beforeAutospacing="1" w:afterAutospacing="1"/>
      </w:pPr>
      <w:r>
        <w:rPr>
          <w:rStyle w:val="Strong"/>
        </w:rPr>
        <w:t>Holdout Method</w:t>
      </w:r>
      <w:r>
        <w:t>:</w:t>
      </w:r>
    </w:p>
    <w:p w14:paraId="31BA1529" w14:textId="77777777" w:rsidR="006D5AFF" w:rsidRDefault="006D5AFF" w:rsidP="006D5AFF">
      <w:pPr>
        <w:numPr>
          <w:ilvl w:val="1"/>
          <w:numId w:val="269"/>
        </w:numPr>
        <w:suppressAutoHyphens w:val="0"/>
        <w:autoSpaceDN/>
        <w:spacing w:before="100" w:beforeAutospacing="1" w:after="100" w:afterAutospacing="1" w:line="240" w:lineRule="auto"/>
      </w:pPr>
      <w:r>
        <w:t>A simpler version where the dataset is randomly split into training and validation sets, typically in a single run.</w:t>
      </w:r>
    </w:p>
    <w:p w14:paraId="4ACA88A8" w14:textId="77777777" w:rsidR="006D5AFF" w:rsidRDefault="006D5AFF" w:rsidP="006D5AFF">
      <w:pPr>
        <w:numPr>
          <w:ilvl w:val="1"/>
          <w:numId w:val="269"/>
        </w:numPr>
        <w:suppressAutoHyphens w:val="0"/>
        <w:autoSpaceDN/>
        <w:spacing w:before="100" w:beforeAutospacing="1" w:after="100" w:afterAutospacing="1" w:line="240" w:lineRule="auto"/>
      </w:pPr>
      <w:r>
        <w:lastRenderedPageBreak/>
        <w:t>Not considered true cross-validation since it doesn’t use multiple folds, but it’s often used in conjunction with cross-validation to provide a final estimate of model performance.</w:t>
      </w:r>
    </w:p>
    <w:p w14:paraId="56E968CD" w14:textId="77777777" w:rsidR="006D5AFF" w:rsidRDefault="006D5AFF" w:rsidP="006D5AFF">
      <w:pPr>
        <w:pStyle w:val="Heading3"/>
      </w:pPr>
      <w:r>
        <w:t>Why Cross-Validation is Used</w:t>
      </w:r>
    </w:p>
    <w:p w14:paraId="53665D28" w14:textId="77777777" w:rsidR="006D5AFF" w:rsidRDefault="006D5AFF" w:rsidP="006D5AFF">
      <w:pPr>
        <w:pStyle w:val="NormalWeb"/>
        <w:numPr>
          <w:ilvl w:val="0"/>
          <w:numId w:val="270"/>
        </w:numPr>
        <w:suppressAutoHyphens w:val="0"/>
        <w:autoSpaceDN/>
        <w:spacing w:beforeAutospacing="1" w:afterAutospacing="1"/>
      </w:pPr>
      <w:r>
        <w:rPr>
          <w:rStyle w:val="Strong"/>
        </w:rPr>
        <w:t>Model Evaluation</w:t>
      </w:r>
      <w:r>
        <w:t>:</w:t>
      </w:r>
    </w:p>
    <w:p w14:paraId="1910BBD3" w14:textId="77777777" w:rsidR="006D5AFF" w:rsidRDefault="006D5AFF" w:rsidP="006D5AFF">
      <w:pPr>
        <w:numPr>
          <w:ilvl w:val="1"/>
          <w:numId w:val="270"/>
        </w:numPr>
        <w:suppressAutoHyphens w:val="0"/>
        <w:autoSpaceDN/>
        <w:spacing w:before="100" w:beforeAutospacing="1" w:after="100" w:afterAutospacing="1" w:line="240" w:lineRule="auto"/>
      </w:pPr>
      <w:r>
        <w:t>Provides a more accurate estimate of a model's performance compared to a single train-test split, as it reduces the variance associated with the random partitioning of the data.</w:t>
      </w:r>
    </w:p>
    <w:p w14:paraId="32023D88" w14:textId="77777777" w:rsidR="006D5AFF" w:rsidRDefault="006D5AFF" w:rsidP="006D5AFF">
      <w:pPr>
        <w:pStyle w:val="NormalWeb"/>
        <w:numPr>
          <w:ilvl w:val="0"/>
          <w:numId w:val="270"/>
        </w:numPr>
        <w:suppressAutoHyphens w:val="0"/>
        <w:autoSpaceDN/>
        <w:spacing w:beforeAutospacing="1" w:afterAutospacing="1"/>
      </w:pPr>
      <w:r>
        <w:rPr>
          <w:rStyle w:val="Strong"/>
        </w:rPr>
        <w:t>Reducing Overfitting</w:t>
      </w:r>
      <w:r>
        <w:t>:</w:t>
      </w:r>
    </w:p>
    <w:p w14:paraId="1AFF66DF" w14:textId="77777777" w:rsidR="006D5AFF" w:rsidRDefault="006D5AFF" w:rsidP="006D5AFF">
      <w:pPr>
        <w:numPr>
          <w:ilvl w:val="1"/>
          <w:numId w:val="270"/>
        </w:numPr>
        <w:suppressAutoHyphens w:val="0"/>
        <w:autoSpaceDN/>
        <w:spacing w:before="100" w:beforeAutospacing="1" w:after="100" w:afterAutospacing="1" w:line="240" w:lineRule="auto"/>
      </w:pPr>
      <w:r>
        <w:t>Helps in detecting and mitigating overfitting by validating the model on multiple subsets of the data. This ensures that the model's performance is not overly optimistic and is generalizable to new data.</w:t>
      </w:r>
    </w:p>
    <w:p w14:paraId="531A3208" w14:textId="77777777" w:rsidR="006D5AFF" w:rsidRDefault="006D5AFF" w:rsidP="006D5AFF">
      <w:pPr>
        <w:pStyle w:val="NormalWeb"/>
        <w:numPr>
          <w:ilvl w:val="0"/>
          <w:numId w:val="270"/>
        </w:numPr>
        <w:suppressAutoHyphens w:val="0"/>
        <w:autoSpaceDN/>
        <w:spacing w:beforeAutospacing="1" w:afterAutospacing="1"/>
      </w:pPr>
      <w:r>
        <w:rPr>
          <w:rStyle w:val="Strong"/>
        </w:rPr>
        <w:t>Hyperparameter Tuning</w:t>
      </w:r>
      <w:r>
        <w:t>:</w:t>
      </w:r>
    </w:p>
    <w:p w14:paraId="2EFE3F83" w14:textId="77777777" w:rsidR="006D5AFF" w:rsidRDefault="006D5AFF" w:rsidP="006D5AFF">
      <w:pPr>
        <w:numPr>
          <w:ilvl w:val="1"/>
          <w:numId w:val="270"/>
        </w:numPr>
        <w:suppressAutoHyphens w:val="0"/>
        <w:autoSpaceDN/>
        <w:spacing w:before="100" w:beforeAutospacing="1" w:after="100" w:afterAutospacing="1" w:line="240" w:lineRule="auto"/>
      </w:pPr>
      <w:r>
        <w:t>Used in conjunction with grid search, random search, or other hyperparameter optimization techniques to select the best set of hyperparameters by evaluating their performance across different folds.</w:t>
      </w:r>
    </w:p>
    <w:p w14:paraId="6AD75FED" w14:textId="77777777" w:rsidR="006D5AFF" w:rsidRDefault="006D5AFF" w:rsidP="006D5AFF">
      <w:pPr>
        <w:pStyle w:val="NormalWeb"/>
        <w:numPr>
          <w:ilvl w:val="0"/>
          <w:numId w:val="270"/>
        </w:numPr>
        <w:suppressAutoHyphens w:val="0"/>
        <w:autoSpaceDN/>
        <w:spacing w:beforeAutospacing="1" w:afterAutospacing="1"/>
      </w:pPr>
      <w:r>
        <w:rPr>
          <w:rStyle w:val="Strong"/>
        </w:rPr>
        <w:t>Model Selection</w:t>
      </w:r>
      <w:r>
        <w:t>:</w:t>
      </w:r>
    </w:p>
    <w:p w14:paraId="6387F10B" w14:textId="77777777" w:rsidR="006D5AFF" w:rsidRDefault="006D5AFF" w:rsidP="006D5AFF">
      <w:pPr>
        <w:numPr>
          <w:ilvl w:val="1"/>
          <w:numId w:val="270"/>
        </w:numPr>
        <w:suppressAutoHyphens w:val="0"/>
        <w:autoSpaceDN/>
        <w:spacing w:before="100" w:beforeAutospacing="1" w:after="100" w:afterAutospacing="1" w:line="240" w:lineRule="auto"/>
      </w:pPr>
      <w:r>
        <w:t>Assists in comparing different machine learning algorithms and selecting the one that performs best on the given dataset.</w:t>
      </w:r>
    </w:p>
    <w:p w14:paraId="71372D34" w14:textId="77777777" w:rsidR="006D5AFF" w:rsidRDefault="006D5AFF" w:rsidP="006D5AFF">
      <w:pPr>
        <w:pStyle w:val="NormalWeb"/>
        <w:numPr>
          <w:ilvl w:val="0"/>
          <w:numId w:val="270"/>
        </w:numPr>
        <w:suppressAutoHyphens w:val="0"/>
        <w:autoSpaceDN/>
        <w:spacing w:beforeAutospacing="1" w:afterAutospacing="1"/>
      </w:pPr>
      <w:r>
        <w:rPr>
          <w:rStyle w:val="Strong"/>
        </w:rPr>
        <w:t>Improving Model Performance</w:t>
      </w:r>
      <w:r>
        <w:t>:</w:t>
      </w:r>
    </w:p>
    <w:p w14:paraId="6CCE078B" w14:textId="77777777" w:rsidR="006D5AFF" w:rsidRDefault="006D5AFF" w:rsidP="006D5AFF">
      <w:pPr>
        <w:numPr>
          <w:ilvl w:val="1"/>
          <w:numId w:val="270"/>
        </w:numPr>
        <w:suppressAutoHyphens w:val="0"/>
        <w:autoSpaceDN/>
        <w:spacing w:before="100" w:beforeAutospacing="1" w:after="100" w:afterAutospacing="1" w:line="240" w:lineRule="auto"/>
      </w:pPr>
      <w:r>
        <w:t>By providing feedback on model performance across different subsets of the data, cross-validation helps in making more informed decisions about model adjustments and improvements.</w:t>
      </w:r>
    </w:p>
    <w:p w14:paraId="37044FD1" w14:textId="77777777" w:rsidR="006D5AFF" w:rsidRDefault="006D5AFF" w:rsidP="006D5AFF">
      <w:pPr>
        <w:pStyle w:val="Heading3"/>
      </w:pPr>
      <w:r>
        <w:t>Example</w:t>
      </w:r>
    </w:p>
    <w:p w14:paraId="3B76C331" w14:textId="77777777" w:rsidR="006D5AFF" w:rsidRDefault="006D5AFF" w:rsidP="006D5AFF">
      <w:pPr>
        <w:pStyle w:val="NormalWeb"/>
      </w:pPr>
      <w:r>
        <w:t>Consider a dataset with 1000 samples, and you want to perform 5-fold cross-validation:</w:t>
      </w:r>
    </w:p>
    <w:p w14:paraId="562B0677" w14:textId="77777777" w:rsidR="006D5AFF" w:rsidRDefault="006D5AFF" w:rsidP="006D5AFF">
      <w:pPr>
        <w:numPr>
          <w:ilvl w:val="0"/>
          <w:numId w:val="271"/>
        </w:numPr>
        <w:suppressAutoHyphens w:val="0"/>
        <w:autoSpaceDN/>
        <w:spacing w:before="100" w:beforeAutospacing="1" w:after="100" w:afterAutospacing="1" w:line="240" w:lineRule="auto"/>
      </w:pPr>
      <w:r>
        <w:rPr>
          <w:rStyle w:val="Strong"/>
        </w:rPr>
        <w:t>Split the Data</w:t>
      </w:r>
      <w:r>
        <w:t>: Divide the dataset into 5 equal parts (each with 200 samples).</w:t>
      </w:r>
    </w:p>
    <w:p w14:paraId="4BA3F100" w14:textId="77777777" w:rsidR="006D5AFF" w:rsidRDefault="006D5AFF" w:rsidP="006D5AFF">
      <w:pPr>
        <w:numPr>
          <w:ilvl w:val="0"/>
          <w:numId w:val="271"/>
        </w:numPr>
        <w:suppressAutoHyphens w:val="0"/>
        <w:autoSpaceDN/>
        <w:spacing w:before="100" w:beforeAutospacing="1" w:after="100" w:afterAutospacing="1" w:line="240" w:lineRule="auto"/>
      </w:pPr>
      <w:r>
        <w:rPr>
          <w:rStyle w:val="Strong"/>
        </w:rPr>
        <w:t>Training and Validation</w:t>
      </w:r>
      <w:r>
        <w:t>:</w:t>
      </w:r>
    </w:p>
    <w:p w14:paraId="6B616ACF" w14:textId="77777777" w:rsidR="006D5AFF" w:rsidRDefault="006D5AFF" w:rsidP="006D5AFF">
      <w:pPr>
        <w:numPr>
          <w:ilvl w:val="1"/>
          <w:numId w:val="271"/>
        </w:numPr>
        <w:suppressAutoHyphens w:val="0"/>
        <w:autoSpaceDN/>
        <w:spacing w:before="100" w:beforeAutospacing="1" w:after="100" w:afterAutospacing="1" w:line="240" w:lineRule="auto"/>
      </w:pPr>
      <w:r>
        <w:t>Fold 1: Train on folds 2-5, validate on fold 1.</w:t>
      </w:r>
    </w:p>
    <w:p w14:paraId="134B70ED" w14:textId="77777777" w:rsidR="006D5AFF" w:rsidRDefault="006D5AFF" w:rsidP="006D5AFF">
      <w:pPr>
        <w:numPr>
          <w:ilvl w:val="1"/>
          <w:numId w:val="271"/>
        </w:numPr>
        <w:suppressAutoHyphens w:val="0"/>
        <w:autoSpaceDN/>
        <w:spacing w:before="100" w:beforeAutospacing="1" w:after="100" w:afterAutospacing="1" w:line="240" w:lineRule="auto"/>
      </w:pPr>
      <w:r>
        <w:t>Fold 2: Train on folds 1, 3-5, validate on fold 2.</w:t>
      </w:r>
    </w:p>
    <w:p w14:paraId="5037F2F6" w14:textId="77777777" w:rsidR="006D5AFF" w:rsidRDefault="006D5AFF" w:rsidP="006D5AFF">
      <w:pPr>
        <w:numPr>
          <w:ilvl w:val="1"/>
          <w:numId w:val="271"/>
        </w:numPr>
        <w:suppressAutoHyphens w:val="0"/>
        <w:autoSpaceDN/>
        <w:spacing w:before="100" w:beforeAutospacing="1" w:after="100" w:afterAutospacing="1" w:line="240" w:lineRule="auto"/>
      </w:pPr>
      <w:r>
        <w:t>Fold 3: Train on folds 1, 2, 4-5, validate on fold 3.</w:t>
      </w:r>
    </w:p>
    <w:p w14:paraId="0D70B06C" w14:textId="77777777" w:rsidR="006D5AFF" w:rsidRDefault="006D5AFF" w:rsidP="006D5AFF">
      <w:pPr>
        <w:numPr>
          <w:ilvl w:val="1"/>
          <w:numId w:val="271"/>
        </w:numPr>
        <w:suppressAutoHyphens w:val="0"/>
        <w:autoSpaceDN/>
        <w:spacing w:before="100" w:beforeAutospacing="1" w:after="100" w:afterAutospacing="1" w:line="240" w:lineRule="auto"/>
      </w:pPr>
      <w:r>
        <w:t>Fold 4: Train on folds 1-3, 5, validate on fold 4.</w:t>
      </w:r>
    </w:p>
    <w:p w14:paraId="372CC5AC" w14:textId="77777777" w:rsidR="006D5AFF" w:rsidRDefault="006D5AFF" w:rsidP="006D5AFF">
      <w:pPr>
        <w:numPr>
          <w:ilvl w:val="1"/>
          <w:numId w:val="271"/>
        </w:numPr>
        <w:suppressAutoHyphens w:val="0"/>
        <w:autoSpaceDN/>
        <w:spacing w:before="100" w:beforeAutospacing="1" w:after="100" w:afterAutospacing="1" w:line="240" w:lineRule="auto"/>
      </w:pPr>
      <w:r>
        <w:t>Fold 5: Train on folds 1-4, validate on fold 5.</w:t>
      </w:r>
    </w:p>
    <w:p w14:paraId="4BA8384B" w14:textId="77777777" w:rsidR="006D5AFF" w:rsidRDefault="006D5AFF" w:rsidP="006D5AFF">
      <w:pPr>
        <w:numPr>
          <w:ilvl w:val="0"/>
          <w:numId w:val="271"/>
        </w:numPr>
        <w:suppressAutoHyphens w:val="0"/>
        <w:autoSpaceDN/>
        <w:spacing w:before="100" w:beforeAutospacing="1" w:after="100" w:afterAutospacing="1" w:line="240" w:lineRule="auto"/>
      </w:pPr>
      <w:r>
        <w:rPr>
          <w:rStyle w:val="Strong"/>
        </w:rPr>
        <w:t>Aggregate Results</w:t>
      </w:r>
      <w:r>
        <w:t>: Calculate the performance metric (e.g., accuracy) for each fold and compute the average accuracy across all 5 folds.</w:t>
      </w:r>
    </w:p>
    <w:p w14:paraId="0F8462CD" w14:textId="77777777" w:rsidR="006D5AFF" w:rsidRDefault="006D5AFF" w:rsidP="006D5AFF">
      <w:pPr>
        <w:pStyle w:val="Heading3"/>
      </w:pPr>
      <w:r>
        <w:t>Conclusion</w:t>
      </w:r>
    </w:p>
    <w:p w14:paraId="64CF05DF" w14:textId="77777777" w:rsidR="006D5AFF" w:rsidRDefault="006D5AFF" w:rsidP="006D5AFF">
      <w:pPr>
        <w:pStyle w:val="NormalWeb"/>
      </w:pPr>
      <w:r>
        <w:t>Cross-validation is a crucial tool in machine learning that helps in reliably assessing and improving model performance. By evaluating the model on multiple partitions of the data, it provides a more robust estimate of how the model will perform on unseen data, aids in hyperparameter tuning, reduces the risk of overfitting, and assists in model selection. Understanding and implementing cross-validation effectively can significantly enhance the reliability and generalizability of machine learning models.</w:t>
      </w:r>
    </w:p>
    <w:p w14:paraId="6A027C80" w14:textId="75212D13" w:rsidR="006D5AFF" w:rsidRPr="006D5AFF" w:rsidRDefault="006D5AFF" w:rsidP="00122647">
      <w:pPr>
        <w:rPr>
          <w:b/>
          <w:bCs/>
          <w:sz w:val="32"/>
          <w:szCs w:val="32"/>
          <w:lang w:eastAsia="en-IN"/>
        </w:rPr>
      </w:pPr>
    </w:p>
    <w:p w14:paraId="3B206930" w14:textId="77777777" w:rsidR="00122647" w:rsidRDefault="00122647" w:rsidP="00122647">
      <w:pPr>
        <w:rPr>
          <w:lang w:eastAsia="en-IN"/>
        </w:rPr>
      </w:pPr>
    </w:p>
    <w:p w14:paraId="18D9C96C" w14:textId="258C411B" w:rsidR="00122647" w:rsidRDefault="006D5AFF" w:rsidP="00122647">
      <w:pPr>
        <w:rPr>
          <w:b/>
          <w:bCs/>
          <w:sz w:val="32"/>
          <w:szCs w:val="32"/>
          <w:lang w:eastAsia="en-IN"/>
        </w:rPr>
      </w:pPr>
      <w:r w:rsidRPr="003C390D">
        <w:rPr>
          <w:b/>
          <w:bCs/>
          <w:sz w:val="32"/>
          <w:szCs w:val="32"/>
          <w:lang w:eastAsia="en-IN"/>
        </w:rPr>
        <w:lastRenderedPageBreak/>
        <w:t>Q-59.</w:t>
      </w:r>
      <w:r w:rsidR="003C390D">
        <w:rPr>
          <w:b/>
          <w:bCs/>
          <w:sz w:val="32"/>
          <w:szCs w:val="32"/>
          <w:lang w:eastAsia="en-IN"/>
        </w:rPr>
        <w:t xml:space="preserve"> </w:t>
      </w:r>
      <w:r w:rsidR="003C390D" w:rsidRPr="003C390D">
        <w:rPr>
          <w:b/>
          <w:bCs/>
          <w:sz w:val="32"/>
          <w:szCs w:val="32"/>
          <w:lang w:eastAsia="en-IN"/>
        </w:rPr>
        <w:t>What are some common evaluation metrics used for regression tasks</w:t>
      </w:r>
      <w:r w:rsidR="003C390D">
        <w:rPr>
          <w:b/>
          <w:bCs/>
          <w:sz w:val="32"/>
          <w:szCs w:val="32"/>
          <w:lang w:eastAsia="en-IN"/>
        </w:rPr>
        <w:t>?</w:t>
      </w:r>
    </w:p>
    <w:p w14:paraId="459FCD0D" w14:textId="77777777" w:rsidR="003C390D" w:rsidRDefault="003C390D" w:rsidP="003C390D">
      <w:pPr>
        <w:pStyle w:val="NormalWeb"/>
      </w:pPr>
      <w:r>
        <w:rPr>
          <w:b/>
          <w:bCs/>
          <w:sz w:val="32"/>
          <w:szCs w:val="32"/>
        </w:rPr>
        <w:t xml:space="preserve">Ans. </w:t>
      </w:r>
      <w:r>
        <w:t>In regression tasks, the goal is to predict continuous outcomes, and evaluation metrics are used to assess the accuracy and performance of the regression model. Here are some common evaluation metrics used for regression tasks:</w:t>
      </w:r>
    </w:p>
    <w:p w14:paraId="1E8A4F9B" w14:textId="77777777" w:rsidR="003C390D" w:rsidRDefault="003C390D" w:rsidP="003C390D">
      <w:pPr>
        <w:pStyle w:val="Heading3"/>
      </w:pPr>
      <w:r>
        <w:t>1. Mean Absolute Error (MAE)</w:t>
      </w:r>
    </w:p>
    <w:p w14:paraId="3B1CA5A8" w14:textId="77777777" w:rsidR="003C390D" w:rsidRDefault="003C390D" w:rsidP="003C390D">
      <w:pPr>
        <w:pStyle w:val="NormalWeb"/>
      </w:pPr>
      <w:r>
        <w:rPr>
          <w:rStyle w:val="Strong"/>
        </w:rPr>
        <w:t>Description</w:t>
      </w:r>
      <w:r>
        <w:t>:</w:t>
      </w:r>
    </w:p>
    <w:p w14:paraId="550BE849" w14:textId="77777777" w:rsidR="003C390D" w:rsidRDefault="003C390D" w:rsidP="003C390D">
      <w:pPr>
        <w:numPr>
          <w:ilvl w:val="0"/>
          <w:numId w:val="272"/>
        </w:numPr>
        <w:suppressAutoHyphens w:val="0"/>
        <w:autoSpaceDN/>
        <w:spacing w:before="100" w:beforeAutospacing="1" w:after="100" w:afterAutospacing="1" w:line="240" w:lineRule="auto"/>
      </w:pPr>
      <w:r>
        <w:t>MAE measures the average magnitude of the errors in a set of predictions, without considering their direction. It is the average of the absolute differences between predicted and actual values.</w:t>
      </w:r>
    </w:p>
    <w:p w14:paraId="44DB1295" w14:textId="77777777" w:rsidR="003C390D" w:rsidRDefault="003C390D" w:rsidP="003C390D">
      <w:pPr>
        <w:pStyle w:val="NormalWeb"/>
      </w:pPr>
      <w:r>
        <w:rPr>
          <w:rStyle w:val="Strong"/>
        </w:rPr>
        <w:t>Formula</w:t>
      </w:r>
      <w:r>
        <w:t>:</w:t>
      </w:r>
    </w:p>
    <w:p w14:paraId="2364C4B5" w14:textId="4F447C92" w:rsidR="003C390D" w:rsidRDefault="003C390D" w:rsidP="003C390D">
      <w:r>
        <w:rPr>
          <w:rStyle w:val="katex-mathml"/>
        </w:rPr>
        <w:t>MAE=1n∑i=1n</w:t>
      </w:r>
      <w:r>
        <w:rPr>
          <w:rStyle w:val="katex-mathml"/>
          <w:rFonts w:ascii="Cambria Math" w:hAnsi="Cambria Math" w:cs="Cambria Math"/>
        </w:rPr>
        <w:t>∣</w:t>
      </w:r>
      <w:r>
        <w:rPr>
          <w:rStyle w:val="katex-mathml"/>
        </w:rPr>
        <w:t>yi−y^i</w:t>
      </w:r>
      <w:r>
        <w:rPr>
          <w:rStyle w:val="katex-mathml"/>
          <w:rFonts w:ascii="Cambria Math" w:hAnsi="Cambria Math" w:cs="Cambria Math"/>
        </w:rPr>
        <w:t>∣</w:t>
      </w:r>
    </w:p>
    <w:p w14:paraId="6BDB20C7" w14:textId="17334294" w:rsidR="003C390D" w:rsidRDefault="003C390D" w:rsidP="003C390D">
      <w:pPr>
        <w:pStyle w:val="NormalWeb"/>
      </w:pPr>
      <w:r>
        <w:t xml:space="preserve">where </w:t>
      </w:r>
      <w:r>
        <w:rPr>
          <w:rStyle w:val="mord"/>
        </w:rPr>
        <w:t>yi</w:t>
      </w:r>
      <w:r>
        <w:rPr>
          <w:rStyle w:val="vlist-s"/>
        </w:rPr>
        <w:t>​</w:t>
      </w:r>
      <w:r>
        <w:t xml:space="preserve"> is the actual value, </w:t>
      </w:r>
      <w:r>
        <w:rPr>
          <w:rStyle w:val="katex-mathml"/>
        </w:rPr>
        <w:t>y^i</w:t>
      </w:r>
      <w:r>
        <w:rPr>
          <w:rStyle w:val="vlist-s"/>
        </w:rPr>
        <w:t>​</w:t>
      </w:r>
      <w:r>
        <w:t xml:space="preserve"> is the predicted value, and </w:t>
      </w:r>
      <w:r>
        <w:rPr>
          <w:rStyle w:val="mord"/>
        </w:rPr>
        <w:t>n</w:t>
      </w:r>
      <w:r>
        <w:t xml:space="preserve"> is the number of observations.</w:t>
      </w:r>
    </w:p>
    <w:p w14:paraId="50856801" w14:textId="77777777" w:rsidR="003C390D" w:rsidRDefault="003C390D" w:rsidP="003C390D">
      <w:pPr>
        <w:pStyle w:val="NormalWeb"/>
      </w:pPr>
      <w:r>
        <w:rPr>
          <w:rStyle w:val="Strong"/>
        </w:rPr>
        <w:t>Characteristics</w:t>
      </w:r>
      <w:r>
        <w:t>:</w:t>
      </w:r>
    </w:p>
    <w:p w14:paraId="28F3D5FE" w14:textId="77777777" w:rsidR="003C390D" w:rsidRDefault="003C390D" w:rsidP="003C390D">
      <w:pPr>
        <w:numPr>
          <w:ilvl w:val="0"/>
          <w:numId w:val="273"/>
        </w:numPr>
        <w:suppressAutoHyphens w:val="0"/>
        <w:autoSpaceDN/>
        <w:spacing w:before="100" w:beforeAutospacing="1" w:after="100" w:afterAutospacing="1" w:line="240" w:lineRule="auto"/>
      </w:pPr>
      <w:r>
        <w:t>MAE is straightforward to interpret and is less sensitive to outliers compared to other metrics like MSE.</w:t>
      </w:r>
    </w:p>
    <w:p w14:paraId="2D652CC5" w14:textId="77777777" w:rsidR="003C390D" w:rsidRDefault="003C390D" w:rsidP="003C390D">
      <w:pPr>
        <w:numPr>
          <w:ilvl w:val="0"/>
          <w:numId w:val="273"/>
        </w:numPr>
        <w:suppressAutoHyphens w:val="0"/>
        <w:autoSpaceDN/>
        <w:spacing w:before="100" w:beforeAutospacing="1" w:after="100" w:afterAutospacing="1" w:line="240" w:lineRule="auto"/>
      </w:pPr>
      <w:r>
        <w:t>It is useful when you want to measure the average magnitude of errors without considering their direction.</w:t>
      </w:r>
    </w:p>
    <w:p w14:paraId="1D733D96" w14:textId="77777777" w:rsidR="003C390D" w:rsidRDefault="003C390D" w:rsidP="003C390D">
      <w:pPr>
        <w:pStyle w:val="Heading3"/>
      </w:pPr>
      <w:r>
        <w:t>2. Mean Squared Error (MSE)</w:t>
      </w:r>
    </w:p>
    <w:p w14:paraId="690E69EC" w14:textId="77777777" w:rsidR="003C390D" w:rsidRDefault="003C390D" w:rsidP="003C390D">
      <w:pPr>
        <w:pStyle w:val="NormalWeb"/>
      </w:pPr>
      <w:r>
        <w:rPr>
          <w:rStyle w:val="Strong"/>
        </w:rPr>
        <w:t>Description</w:t>
      </w:r>
      <w:r>
        <w:t>:</w:t>
      </w:r>
    </w:p>
    <w:p w14:paraId="6902790B" w14:textId="77777777" w:rsidR="003C390D" w:rsidRDefault="003C390D" w:rsidP="003C390D">
      <w:pPr>
        <w:numPr>
          <w:ilvl w:val="0"/>
          <w:numId w:val="274"/>
        </w:numPr>
        <w:suppressAutoHyphens w:val="0"/>
        <w:autoSpaceDN/>
        <w:spacing w:before="100" w:beforeAutospacing="1" w:after="100" w:afterAutospacing="1" w:line="240" w:lineRule="auto"/>
      </w:pPr>
      <w:r>
        <w:t>MSE measures the average of the squares of the errors. It is the average squared difference between the predicted and actual values.</w:t>
      </w:r>
    </w:p>
    <w:p w14:paraId="1EEA93EF" w14:textId="77777777" w:rsidR="003C390D" w:rsidRDefault="003C390D" w:rsidP="003C390D">
      <w:pPr>
        <w:pStyle w:val="NormalWeb"/>
      </w:pPr>
      <w:r>
        <w:rPr>
          <w:rStyle w:val="Strong"/>
        </w:rPr>
        <w:t>Formula</w:t>
      </w:r>
      <w:r>
        <w:t>:</w:t>
      </w:r>
    </w:p>
    <w:p w14:paraId="2839F1BF" w14:textId="16D0471A" w:rsidR="003C390D" w:rsidRDefault="003C390D" w:rsidP="003C390D">
      <w:r>
        <w:rPr>
          <w:rStyle w:val="katex-mathml"/>
        </w:rPr>
        <w:t>MSE=1n∑i=1n(yi−y^i)2</w:t>
      </w:r>
    </w:p>
    <w:p w14:paraId="51FBEF86" w14:textId="77777777" w:rsidR="003C390D" w:rsidRDefault="003C390D" w:rsidP="003C390D">
      <w:pPr>
        <w:pStyle w:val="NormalWeb"/>
      </w:pPr>
      <w:r>
        <w:rPr>
          <w:rStyle w:val="Strong"/>
        </w:rPr>
        <w:t>Characteristics</w:t>
      </w:r>
      <w:r>
        <w:t>:</w:t>
      </w:r>
    </w:p>
    <w:p w14:paraId="4920B7ED" w14:textId="77777777" w:rsidR="003C390D" w:rsidRDefault="003C390D" w:rsidP="003C390D">
      <w:pPr>
        <w:numPr>
          <w:ilvl w:val="0"/>
          <w:numId w:val="275"/>
        </w:numPr>
        <w:suppressAutoHyphens w:val="0"/>
        <w:autoSpaceDN/>
        <w:spacing w:before="100" w:beforeAutospacing="1" w:after="100" w:afterAutospacing="1" w:line="240" w:lineRule="auto"/>
      </w:pPr>
      <w:r>
        <w:t>MSE gives more weight to larger errors due to the squaring of the error term, making it sensitive to outliers.</w:t>
      </w:r>
    </w:p>
    <w:p w14:paraId="073CED8C" w14:textId="77777777" w:rsidR="003C390D" w:rsidRDefault="003C390D" w:rsidP="003C390D">
      <w:pPr>
        <w:numPr>
          <w:ilvl w:val="0"/>
          <w:numId w:val="275"/>
        </w:numPr>
        <w:suppressAutoHyphens w:val="0"/>
        <w:autoSpaceDN/>
        <w:spacing w:before="100" w:beforeAutospacing="1" w:after="100" w:afterAutospacing="1" w:line="240" w:lineRule="auto"/>
      </w:pPr>
      <w:r>
        <w:t>It is commonly used in regression tasks and optimization problems.</w:t>
      </w:r>
    </w:p>
    <w:p w14:paraId="4771BD4B" w14:textId="77777777" w:rsidR="003C390D" w:rsidRDefault="003C390D" w:rsidP="003C390D">
      <w:pPr>
        <w:pStyle w:val="Heading3"/>
      </w:pPr>
      <w:r>
        <w:t>3. Root Mean Squared Error (RMSE)</w:t>
      </w:r>
    </w:p>
    <w:p w14:paraId="7177D13E" w14:textId="77777777" w:rsidR="003C390D" w:rsidRDefault="003C390D" w:rsidP="003C390D">
      <w:pPr>
        <w:pStyle w:val="NormalWeb"/>
      </w:pPr>
      <w:r>
        <w:rPr>
          <w:rStyle w:val="Strong"/>
        </w:rPr>
        <w:t>Description</w:t>
      </w:r>
      <w:r>
        <w:t>:</w:t>
      </w:r>
    </w:p>
    <w:p w14:paraId="1CA3200D" w14:textId="77777777" w:rsidR="003C390D" w:rsidRDefault="003C390D" w:rsidP="003C390D">
      <w:pPr>
        <w:numPr>
          <w:ilvl w:val="0"/>
          <w:numId w:val="276"/>
        </w:numPr>
        <w:suppressAutoHyphens w:val="0"/>
        <w:autoSpaceDN/>
        <w:spacing w:before="100" w:beforeAutospacing="1" w:after="100" w:afterAutospacing="1" w:line="240" w:lineRule="auto"/>
      </w:pPr>
      <w:r>
        <w:t>RMSE is the square root of the MSE. It provides a measure of the average magnitude of the error and is in the same units as the target variable.</w:t>
      </w:r>
    </w:p>
    <w:p w14:paraId="3911552F" w14:textId="77777777" w:rsidR="003C390D" w:rsidRDefault="003C390D" w:rsidP="003C390D">
      <w:pPr>
        <w:pStyle w:val="NormalWeb"/>
      </w:pPr>
      <w:r>
        <w:rPr>
          <w:rStyle w:val="Strong"/>
        </w:rPr>
        <w:t>Formula</w:t>
      </w:r>
      <w:r>
        <w:t>:</w:t>
      </w:r>
    </w:p>
    <w:p w14:paraId="68FDCA55" w14:textId="3E1DC30B" w:rsidR="003C390D" w:rsidRDefault="003C390D" w:rsidP="003C390D">
      <w:r>
        <w:rPr>
          <w:rStyle w:val="katex-mathml"/>
        </w:rPr>
        <w:t>RMSE=1n∑i=1n(yi−y^i)2</w:t>
      </w:r>
    </w:p>
    <w:p w14:paraId="6B480C0C" w14:textId="77777777" w:rsidR="003C390D" w:rsidRDefault="003C390D" w:rsidP="003C390D">
      <w:pPr>
        <w:pStyle w:val="NormalWeb"/>
      </w:pPr>
      <w:r>
        <w:rPr>
          <w:rStyle w:val="Strong"/>
        </w:rPr>
        <w:lastRenderedPageBreak/>
        <w:t>Characteristics</w:t>
      </w:r>
      <w:r>
        <w:t>:</w:t>
      </w:r>
    </w:p>
    <w:p w14:paraId="46031B26" w14:textId="77777777" w:rsidR="003C390D" w:rsidRDefault="003C390D" w:rsidP="003C390D">
      <w:pPr>
        <w:numPr>
          <w:ilvl w:val="0"/>
          <w:numId w:val="277"/>
        </w:numPr>
        <w:suppressAutoHyphens w:val="0"/>
        <w:autoSpaceDN/>
        <w:spacing w:before="100" w:beforeAutospacing="1" w:after="100" w:afterAutospacing="1" w:line="240" w:lineRule="auto"/>
      </w:pPr>
      <w:r>
        <w:t>RMSE is more interpretable than MSE because it is in the same units as the target variable.</w:t>
      </w:r>
    </w:p>
    <w:p w14:paraId="00356523" w14:textId="77777777" w:rsidR="003C390D" w:rsidRDefault="003C390D" w:rsidP="003C390D">
      <w:pPr>
        <w:numPr>
          <w:ilvl w:val="0"/>
          <w:numId w:val="277"/>
        </w:numPr>
        <w:suppressAutoHyphens w:val="0"/>
        <w:autoSpaceDN/>
        <w:spacing w:before="100" w:beforeAutospacing="1" w:after="100" w:afterAutospacing="1" w:line="240" w:lineRule="auto"/>
      </w:pPr>
      <w:r>
        <w:t>It is useful when you want to measure the error magnitude and are particularly concerned with large errors.</w:t>
      </w:r>
    </w:p>
    <w:p w14:paraId="1B75AB83" w14:textId="77777777" w:rsidR="003C390D" w:rsidRDefault="003C390D" w:rsidP="003C390D">
      <w:pPr>
        <w:pStyle w:val="Heading3"/>
      </w:pPr>
      <w:r>
        <w:t>4. R-squared (Coefficient of Determination)</w:t>
      </w:r>
    </w:p>
    <w:p w14:paraId="0C41721F" w14:textId="77777777" w:rsidR="003C390D" w:rsidRDefault="003C390D" w:rsidP="003C390D">
      <w:pPr>
        <w:pStyle w:val="NormalWeb"/>
      </w:pPr>
      <w:r>
        <w:rPr>
          <w:rStyle w:val="Strong"/>
        </w:rPr>
        <w:t>Description</w:t>
      </w:r>
      <w:r>
        <w:t>:</w:t>
      </w:r>
    </w:p>
    <w:p w14:paraId="45C3D399" w14:textId="77777777" w:rsidR="003C390D" w:rsidRDefault="003C390D" w:rsidP="003C390D">
      <w:pPr>
        <w:numPr>
          <w:ilvl w:val="0"/>
          <w:numId w:val="278"/>
        </w:numPr>
        <w:suppressAutoHyphens w:val="0"/>
        <w:autoSpaceDN/>
        <w:spacing w:before="100" w:beforeAutospacing="1" w:after="100" w:afterAutospacing="1" w:line="240" w:lineRule="auto"/>
      </w:pPr>
      <w:r>
        <w:t>R-squared measures the proportion of the variance in the dependent variable that is predictable from the independent variables.</w:t>
      </w:r>
    </w:p>
    <w:p w14:paraId="0499613D" w14:textId="77777777" w:rsidR="003C390D" w:rsidRDefault="003C390D" w:rsidP="003C390D">
      <w:pPr>
        <w:pStyle w:val="NormalWeb"/>
      </w:pPr>
      <w:r>
        <w:rPr>
          <w:rStyle w:val="Strong"/>
        </w:rPr>
        <w:t>Formula</w:t>
      </w:r>
      <w:r>
        <w:t>:</w:t>
      </w:r>
    </w:p>
    <w:p w14:paraId="0B340DAC" w14:textId="787F138B" w:rsidR="003C390D" w:rsidRDefault="003C390D" w:rsidP="003C390D">
      <w:r>
        <w:rPr>
          <w:rStyle w:val="katex-mathml"/>
        </w:rPr>
        <w:t>R2=1−∑i=1n(yi−y^i)2</w:t>
      </w:r>
      <w:r>
        <w:rPr>
          <w:rStyle w:val="katex-mathml"/>
        </w:rPr>
        <w:t xml:space="preserve"> / </w:t>
      </w:r>
      <w:r>
        <w:rPr>
          <w:rStyle w:val="katex-mathml"/>
        </w:rPr>
        <w:t>∑i=1n(yi−yˉ)2</w:t>
      </w:r>
    </w:p>
    <w:p w14:paraId="66FD2EE9" w14:textId="69AF1E73" w:rsidR="003C390D" w:rsidRDefault="003C390D" w:rsidP="003C390D">
      <w:pPr>
        <w:pStyle w:val="NormalWeb"/>
      </w:pPr>
      <w:r>
        <w:t xml:space="preserve">where </w:t>
      </w:r>
      <w:r>
        <w:rPr>
          <w:rStyle w:val="mord"/>
        </w:rPr>
        <w:t>yˉ</w:t>
      </w:r>
      <w:r>
        <w:rPr>
          <w:rStyle w:val="vlist-s"/>
        </w:rPr>
        <w:t>​</w:t>
      </w:r>
      <w:r>
        <w:t xml:space="preserve"> is the mean of the actual values.</w:t>
      </w:r>
    </w:p>
    <w:p w14:paraId="19FDA006" w14:textId="77777777" w:rsidR="003C390D" w:rsidRDefault="003C390D" w:rsidP="003C390D">
      <w:pPr>
        <w:pStyle w:val="NormalWeb"/>
      </w:pPr>
      <w:r>
        <w:rPr>
          <w:rStyle w:val="Strong"/>
        </w:rPr>
        <w:t>Characteristics</w:t>
      </w:r>
      <w:r>
        <w:t>:</w:t>
      </w:r>
    </w:p>
    <w:p w14:paraId="31F0D7ED" w14:textId="77777777" w:rsidR="003C390D" w:rsidRDefault="003C390D" w:rsidP="003C390D">
      <w:pPr>
        <w:numPr>
          <w:ilvl w:val="0"/>
          <w:numId w:val="279"/>
        </w:numPr>
        <w:suppressAutoHyphens w:val="0"/>
        <w:autoSpaceDN/>
        <w:spacing w:before="100" w:beforeAutospacing="1" w:after="100" w:afterAutospacing="1" w:line="240" w:lineRule="auto"/>
      </w:pPr>
      <w:r>
        <w:t>R-squared values range from 0 to 1, where 1 indicates a perfect fit, and 0 indicates that the model does not explain any variability in the target variable.</w:t>
      </w:r>
    </w:p>
    <w:p w14:paraId="7F987F74" w14:textId="77777777" w:rsidR="003C390D" w:rsidRDefault="003C390D" w:rsidP="003C390D">
      <w:pPr>
        <w:numPr>
          <w:ilvl w:val="0"/>
          <w:numId w:val="279"/>
        </w:numPr>
        <w:suppressAutoHyphens w:val="0"/>
        <w:autoSpaceDN/>
        <w:spacing w:before="100" w:beforeAutospacing="1" w:after="100" w:afterAutospacing="1" w:line="240" w:lineRule="auto"/>
      </w:pPr>
      <w:r>
        <w:t>It is useful for understanding the explanatory power of the model.</w:t>
      </w:r>
    </w:p>
    <w:p w14:paraId="185E759C" w14:textId="77777777" w:rsidR="003C390D" w:rsidRDefault="003C390D" w:rsidP="003C390D">
      <w:pPr>
        <w:pStyle w:val="Heading3"/>
      </w:pPr>
      <w:r>
        <w:t>5. Adjusted R-squared</w:t>
      </w:r>
    </w:p>
    <w:p w14:paraId="7AD2ADDF" w14:textId="77777777" w:rsidR="003C390D" w:rsidRDefault="003C390D" w:rsidP="003C390D">
      <w:pPr>
        <w:pStyle w:val="NormalWeb"/>
      </w:pPr>
      <w:r>
        <w:rPr>
          <w:rStyle w:val="Strong"/>
        </w:rPr>
        <w:t>Description</w:t>
      </w:r>
      <w:r>
        <w:t>:</w:t>
      </w:r>
    </w:p>
    <w:p w14:paraId="7F6539CC" w14:textId="77777777" w:rsidR="003C390D" w:rsidRDefault="003C390D" w:rsidP="003C390D">
      <w:pPr>
        <w:numPr>
          <w:ilvl w:val="0"/>
          <w:numId w:val="280"/>
        </w:numPr>
        <w:suppressAutoHyphens w:val="0"/>
        <w:autoSpaceDN/>
        <w:spacing w:before="100" w:beforeAutospacing="1" w:after="100" w:afterAutospacing="1" w:line="240" w:lineRule="auto"/>
      </w:pPr>
      <w:r>
        <w:t>Adjusted R-squared modifies the R-squared value by adjusting for the number of predictors in the model. It penalizes for adding non-significant predictors.</w:t>
      </w:r>
    </w:p>
    <w:p w14:paraId="696735A0" w14:textId="77777777" w:rsidR="003C390D" w:rsidRDefault="003C390D" w:rsidP="003C390D">
      <w:pPr>
        <w:pStyle w:val="NormalWeb"/>
      </w:pPr>
      <w:r>
        <w:rPr>
          <w:rStyle w:val="Strong"/>
        </w:rPr>
        <w:t>Formula</w:t>
      </w:r>
      <w:r>
        <w:t>:</w:t>
      </w:r>
    </w:p>
    <w:p w14:paraId="37813855" w14:textId="7E4CC7BD" w:rsidR="003C390D" w:rsidRDefault="003C390D" w:rsidP="003C390D">
      <w:r>
        <w:rPr>
          <w:rStyle w:val="katex-mathml"/>
        </w:rPr>
        <w:t>Adjusted R2=1−((1−R</w:t>
      </w:r>
      <w:proofErr w:type="gramStart"/>
      <w:r>
        <w:rPr>
          <w:rStyle w:val="katex-mathml"/>
        </w:rPr>
        <w:t>2)(</w:t>
      </w:r>
      <w:proofErr w:type="gramEnd"/>
      <w:r>
        <w:rPr>
          <w:rStyle w:val="katex-mathml"/>
        </w:rPr>
        <w:t>n−1)</w:t>
      </w:r>
      <w:r>
        <w:rPr>
          <w:rStyle w:val="katex-mathml"/>
        </w:rPr>
        <w:t xml:space="preserve"> / </w:t>
      </w:r>
      <w:r>
        <w:rPr>
          <w:rStyle w:val="katex-mathml"/>
        </w:rPr>
        <w:t>n−p−1</w:t>
      </w:r>
      <w:r>
        <w:rPr>
          <w:rStyle w:val="katex-mathml"/>
        </w:rPr>
        <w:t xml:space="preserve"> )</w:t>
      </w:r>
    </w:p>
    <w:p w14:paraId="735ADC5C" w14:textId="3C49866F" w:rsidR="003C390D" w:rsidRDefault="003C390D" w:rsidP="003C390D">
      <w:pPr>
        <w:pStyle w:val="NormalWeb"/>
      </w:pPr>
      <w:r>
        <w:t xml:space="preserve">where </w:t>
      </w:r>
      <w:r>
        <w:rPr>
          <w:rStyle w:val="mord"/>
        </w:rPr>
        <w:t>n</w:t>
      </w:r>
      <w:r>
        <w:t xml:space="preserve"> is the number of observations and </w:t>
      </w:r>
      <w:r>
        <w:rPr>
          <w:rStyle w:val="katex-mathml"/>
        </w:rPr>
        <w:t>p</w:t>
      </w:r>
      <w:r>
        <w:t xml:space="preserve"> is the number of predictors.</w:t>
      </w:r>
    </w:p>
    <w:p w14:paraId="7FC49A32" w14:textId="77777777" w:rsidR="003C390D" w:rsidRDefault="003C390D" w:rsidP="003C390D">
      <w:pPr>
        <w:pStyle w:val="NormalWeb"/>
      </w:pPr>
      <w:r>
        <w:rPr>
          <w:rStyle w:val="Strong"/>
        </w:rPr>
        <w:t>Characteristics</w:t>
      </w:r>
      <w:r>
        <w:t>:</w:t>
      </w:r>
    </w:p>
    <w:p w14:paraId="345C7C35" w14:textId="77777777" w:rsidR="003C390D" w:rsidRDefault="003C390D" w:rsidP="003C390D">
      <w:pPr>
        <w:numPr>
          <w:ilvl w:val="0"/>
          <w:numId w:val="281"/>
        </w:numPr>
        <w:suppressAutoHyphens w:val="0"/>
        <w:autoSpaceDN/>
        <w:spacing w:before="100" w:beforeAutospacing="1" w:after="100" w:afterAutospacing="1" w:line="240" w:lineRule="auto"/>
      </w:pPr>
      <w:r>
        <w:t>Adjusted R-squared is more appropriate than R-squared when comparing models with different numbers of predictors.</w:t>
      </w:r>
    </w:p>
    <w:p w14:paraId="5B15C376" w14:textId="77777777" w:rsidR="003C390D" w:rsidRDefault="003C390D" w:rsidP="003C390D">
      <w:pPr>
        <w:numPr>
          <w:ilvl w:val="0"/>
          <w:numId w:val="281"/>
        </w:numPr>
        <w:suppressAutoHyphens w:val="0"/>
        <w:autoSpaceDN/>
        <w:spacing w:before="100" w:beforeAutospacing="1" w:after="100" w:afterAutospacing="1" w:line="240" w:lineRule="auto"/>
      </w:pPr>
      <w:r>
        <w:t>It can decrease if additional predictors do not improve the model fit.</w:t>
      </w:r>
    </w:p>
    <w:p w14:paraId="6CF86746" w14:textId="77777777" w:rsidR="003C390D" w:rsidRDefault="003C390D" w:rsidP="003C390D">
      <w:pPr>
        <w:pStyle w:val="Heading3"/>
      </w:pPr>
      <w:r>
        <w:t>6. Mean Absolute Percentage Error (MAPE)</w:t>
      </w:r>
    </w:p>
    <w:p w14:paraId="109EC75E" w14:textId="77777777" w:rsidR="003C390D" w:rsidRDefault="003C390D" w:rsidP="003C390D">
      <w:pPr>
        <w:pStyle w:val="NormalWeb"/>
      </w:pPr>
      <w:r>
        <w:rPr>
          <w:rStyle w:val="Strong"/>
        </w:rPr>
        <w:t>Description</w:t>
      </w:r>
      <w:r>
        <w:t>:</w:t>
      </w:r>
    </w:p>
    <w:p w14:paraId="36531A05" w14:textId="77777777" w:rsidR="003C390D" w:rsidRDefault="003C390D" w:rsidP="003C390D">
      <w:pPr>
        <w:numPr>
          <w:ilvl w:val="0"/>
          <w:numId w:val="282"/>
        </w:numPr>
        <w:suppressAutoHyphens w:val="0"/>
        <w:autoSpaceDN/>
        <w:spacing w:before="100" w:beforeAutospacing="1" w:after="100" w:afterAutospacing="1" w:line="240" w:lineRule="auto"/>
      </w:pPr>
      <w:r>
        <w:t>MAPE measures the average absolute percentage error between the predicted and actual values. It expresses accuracy as a percentage.</w:t>
      </w:r>
    </w:p>
    <w:p w14:paraId="2D1A067D" w14:textId="77777777" w:rsidR="003C390D" w:rsidRDefault="003C390D" w:rsidP="003C390D">
      <w:pPr>
        <w:pStyle w:val="NormalWeb"/>
      </w:pPr>
      <w:r>
        <w:rPr>
          <w:rStyle w:val="Strong"/>
        </w:rPr>
        <w:t>Formula</w:t>
      </w:r>
      <w:r>
        <w:t>:</w:t>
      </w:r>
    </w:p>
    <w:p w14:paraId="5A77A6A0" w14:textId="12EAC206" w:rsidR="003C390D" w:rsidRDefault="003C390D" w:rsidP="003C390D">
      <w:r>
        <w:rPr>
          <w:rStyle w:val="katex-mathml"/>
        </w:rPr>
        <w:t>MAPE=1n∑i=1n</w:t>
      </w:r>
      <w:r>
        <w:rPr>
          <w:rStyle w:val="katex-mathml"/>
          <w:rFonts w:ascii="Cambria Math" w:hAnsi="Cambria Math" w:cs="Cambria Math"/>
        </w:rPr>
        <w:t>∣</w:t>
      </w:r>
      <w:r>
        <w:rPr>
          <w:rStyle w:val="katex-mathml"/>
        </w:rPr>
        <w:t>yi−y^iyi</w:t>
      </w:r>
      <w:r>
        <w:rPr>
          <w:rStyle w:val="katex-mathml"/>
          <w:rFonts w:ascii="Cambria Math" w:hAnsi="Cambria Math" w:cs="Cambria Math"/>
        </w:rPr>
        <w:t>∣</w:t>
      </w:r>
      <w:r>
        <w:rPr>
          <w:rStyle w:val="katex-mathml"/>
        </w:rPr>
        <w:t>×100</w:t>
      </w:r>
    </w:p>
    <w:p w14:paraId="3B403153" w14:textId="77777777" w:rsidR="003C390D" w:rsidRDefault="003C390D" w:rsidP="003C390D">
      <w:pPr>
        <w:pStyle w:val="NormalWeb"/>
      </w:pPr>
      <w:r>
        <w:rPr>
          <w:rStyle w:val="Strong"/>
        </w:rPr>
        <w:t>Characteristics</w:t>
      </w:r>
      <w:r>
        <w:t>:</w:t>
      </w:r>
    </w:p>
    <w:p w14:paraId="28B117E4" w14:textId="77777777" w:rsidR="003C390D" w:rsidRDefault="003C390D" w:rsidP="003C390D">
      <w:pPr>
        <w:numPr>
          <w:ilvl w:val="0"/>
          <w:numId w:val="283"/>
        </w:numPr>
        <w:suppressAutoHyphens w:val="0"/>
        <w:autoSpaceDN/>
        <w:spacing w:before="100" w:beforeAutospacing="1" w:after="100" w:afterAutospacing="1" w:line="240" w:lineRule="auto"/>
      </w:pPr>
      <w:r>
        <w:lastRenderedPageBreak/>
        <w:t>MAPE is easy to interpret and understand since it provides the error as a percentage.</w:t>
      </w:r>
    </w:p>
    <w:p w14:paraId="2CEE5E65" w14:textId="77777777" w:rsidR="003C390D" w:rsidRDefault="003C390D" w:rsidP="003C390D">
      <w:pPr>
        <w:numPr>
          <w:ilvl w:val="0"/>
          <w:numId w:val="283"/>
        </w:numPr>
        <w:suppressAutoHyphens w:val="0"/>
        <w:autoSpaceDN/>
        <w:spacing w:before="100" w:beforeAutospacing="1" w:after="100" w:afterAutospacing="1" w:line="240" w:lineRule="auto"/>
      </w:pPr>
      <w:r>
        <w:t>It can be problematic when actual values are close to zero, leading to very high percentage errors.</w:t>
      </w:r>
    </w:p>
    <w:p w14:paraId="4FA816FE" w14:textId="77777777" w:rsidR="003C390D" w:rsidRDefault="003C390D" w:rsidP="003C390D">
      <w:pPr>
        <w:pStyle w:val="Heading3"/>
      </w:pPr>
      <w:r>
        <w:t>7. Explained Variance Score</w:t>
      </w:r>
    </w:p>
    <w:p w14:paraId="7E86E0FE" w14:textId="77777777" w:rsidR="003C390D" w:rsidRDefault="003C390D" w:rsidP="003C390D">
      <w:pPr>
        <w:pStyle w:val="NormalWeb"/>
      </w:pPr>
      <w:r>
        <w:rPr>
          <w:rStyle w:val="Strong"/>
        </w:rPr>
        <w:t>Description</w:t>
      </w:r>
      <w:r>
        <w:t>:</w:t>
      </w:r>
    </w:p>
    <w:p w14:paraId="17725E7F" w14:textId="77777777" w:rsidR="003C390D" w:rsidRDefault="003C390D" w:rsidP="003C390D">
      <w:pPr>
        <w:numPr>
          <w:ilvl w:val="0"/>
          <w:numId w:val="284"/>
        </w:numPr>
        <w:suppressAutoHyphens w:val="0"/>
        <w:autoSpaceDN/>
        <w:spacing w:before="100" w:beforeAutospacing="1" w:after="100" w:afterAutospacing="1" w:line="240" w:lineRule="auto"/>
      </w:pPr>
      <w:r>
        <w:t>The explained variance score measures the proportion of variance explained by the model. It is similar to R-squared but can handle multi-dimensional data.</w:t>
      </w:r>
    </w:p>
    <w:p w14:paraId="199FE91C" w14:textId="77777777" w:rsidR="003C390D" w:rsidRDefault="003C390D" w:rsidP="003C390D">
      <w:pPr>
        <w:pStyle w:val="NormalWeb"/>
      </w:pPr>
      <w:r>
        <w:rPr>
          <w:rStyle w:val="Strong"/>
        </w:rPr>
        <w:t>Formula</w:t>
      </w:r>
      <w:r>
        <w:t>:</w:t>
      </w:r>
    </w:p>
    <w:p w14:paraId="26BE88C7" w14:textId="6E88D89C" w:rsidR="003C390D" w:rsidRDefault="003C390D" w:rsidP="003C390D">
      <w:r>
        <w:rPr>
          <w:rStyle w:val="katex-mathml"/>
        </w:rPr>
        <w:t>Explained Variance=1−Var(y−y^)</w:t>
      </w:r>
      <w:r>
        <w:rPr>
          <w:rStyle w:val="katex-mathml"/>
        </w:rPr>
        <w:t xml:space="preserve"> </w:t>
      </w:r>
      <w:proofErr w:type="gramStart"/>
      <w:r>
        <w:rPr>
          <w:rStyle w:val="katex-mathml"/>
        </w:rPr>
        <w:t xml:space="preserve">/  </w:t>
      </w:r>
      <w:r>
        <w:rPr>
          <w:rStyle w:val="katex-mathml"/>
        </w:rPr>
        <w:t>Var</w:t>
      </w:r>
      <w:proofErr w:type="gramEnd"/>
      <w:r>
        <w:rPr>
          <w:rStyle w:val="katex-mathml"/>
        </w:rPr>
        <w:t>(y)</w:t>
      </w:r>
    </w:p>
    <w:p w14:paraId="7691F735" w14:textId="77777777" w:rsidR="003C390D" w:rsidRDefault="003C390D" w:rsidP="003C390D">
      <w:pPr>
        <w:pStyle w:val="NormalWeb"/>
      </w:pPr>
      <w:r>
        <w:rPr>
          <w:rStyle w:val="Strong"/>
        </w:rPr>
        <w:t>Characteristics</w:t>
      </w:r>
      <w:r>
        <w:t>:</w:t>
      </w:r>
    </w:p>
    <w:p w14:paraId="58C59FF1" w14:textId="77777777" w:rsidR="003C390D" w:rsidRDefault="003C390D" w:rsidP="003C390D">
      <w:pPr>
        <w:numPr>
          <w:ilvl w:val="0"/>
          <w:numId w:val="285"/>
        </w:numPr>
        <w:suppressAutoHyphens w:val="0"/>
        <w:autoSpaceDN/>
        <w:spacing w:before="100" w:beforeAutospacing="1" w:after="100" w:afterAutospacing="1" w:line="240" w:lineRule="auto"/>
      </w:pPr>
      <w:r>
        <w:t>Values close to 1 indicate that the model explains a large portion of the variance in the data.</w:t>
      </w:r>
    </w:p>
    <w:p w14:paraId="3095CBC6" w14:textId="77777777" w:rsidR="003C390D" w:rsidRDefault="003C390D" w:rsidP="003C390D">
      <w:pPr>
        <w:numPr>
          <w:ilvl w:val="0"/>
          <w:numId w:val="285"/>
        </w:numPr>
        <w:suppressAutoHyphens w:val="0"/>
        <w:autoSpaceDN/>
        <w:spacing w:before="100" w:beforeAutospacing="1" w:after="100" w:afterAutospacing="1" w:line="240" w:lineRule="auto"/>
      </w:pPr>
      <w:r>
        <w:t>Values can be negative, indicating that the model performs worse than a simple mean prediction.</w:t>
      </w:r>
    </w:p>
    <w:p w14:paraId="7DB741FE" w14:textId="77777777" w:rsidR="003C390D" w:rsidRDefault="003C390D" w:rsidP="003C390D">
      <w:pPr>
        <w:pStyle w:val="Heading3"/>
      </w:pPr>
      <w:r>
        <w:t>8. Huber Loss</w:t>
      </w:r>
    </w:p>
    <w:p w14:paraId="7A6BB005" w14:textId="77777777" w:rsidR="003C390D" w:rsidRDefault="003C390D" w:rsidP="003C390D">
      <w:pPr>
        <w:pStyle w:val="NormalWeb"/>
      </w:pPr>
      <w:r>
        <w:rPr>
          <w:rStyle w:val="Strong"/>
        </w:rPr>
        <w:t>Description</w:t>
      </w:r>
      <w:r>
        <w:t>:</w:t>
      </w:r>
    </w:p>
    <w:p w14:paraId="104CAEAC" w14:textId="77777777" w:rsidR="003C390D" w:rsidRDefault="003C390D" w:rsidP="003C390D">
      <w:pPr>
        <w:numPr>
          <w:ilvl w:val="0"/>
          <w:numId w:val="286"/>
        </w:numPr>
        <w:suppressAutoHyphens w:val="0"/>
        <w:autoSpaceDN/>
        <w:spacing w:before="100" w:beforeAutospacing="1" w:after="100" w:afterAutospacing="1" w:line="240" w:lineRule="auto"/>
      </w:pPr>
      <w:r>
        <w:t>Huber loss is a combination of MAE and MSE that is less sensitive to outliers than MSE. It uses a quadratic loss for small errors and a linear loss for large errors.</w:t>
      </w:r>
    </w:p>
    <w:p w14:paraId="68D5C3E4" w14:textId="77777777" w:rsidR="003C390D" w:rsidRDefault="003C390D" w:rsidP="003C390D">
      <w:pPr>
        <w:pStyle w:val="NormalWeb"/>
      </w:pPr>
      <w:r>
        <w:rPr>
          <w:rStyle w:val="Strong"/>
        </w:rPr>
        <w:t>Formula</w:t>
      </w:r>
      <w:r>
        <w:t>:</w:t>
      </w:r>
    </w:p>
    <w:p w14:paraId="6BC8DFA3" w14:textId="609B5C59" w:rsidR="003C390D" w:rsidRDefault="003C390D" w:rsidP="003C390D">
      <w:r>
        <w:rPr>
          <w:rStyle w:val="katex-mathml"/>
        </w:rPr>
        <w:t>Lδ(</w:t>
      </w:r>
      <w:proofErr w:type="gramStart"/>
      <w:r>
        <w:rPr>
          <w:rStyle w:val="katex-mathml"/>
        </w:rPr>
        <w:t>y,y</w:t>
      </w:r>
      <w:proofErr w:type="gramEnd"/>
      <w:r>
        <w:rPr>
          <w:rStyle w:val="katex-mathml"/>
        </w:rPr>
        <w:t>^)</w:t>
      </w:r>
      <w:r>
        <w:rPr>
          <w:rStyle w:val="katex-mathml"/>
        </w:rPr>
        <w:t xml:space="preserve"> </w:t>
      </w:r>
      <w:r>
        <w:rPr>
          <w:rStyle w:val="katex-mathml"/>
        </w:rPr>
        <w:t>=</w:t>
      </w:r>
      <w:r>
        <w:rPr>
          <w:rStyle w:val="katex-mathml"/>
        </w:rPr>
        <w:t xml:space="preserve"> </w:t>
      </w:r>
      <w:r>
        <w:rPr>
          <w:rStyle w:val="katex-mathml"/>
        </w:rPr>
        <w:t>{12(y−y^)2</w:t>
      </w:r>
      <w:r>
        <w:rPr>
          <w:rStyle w:val="katex-mathml"/>
        </w:rPr>
        <w:t xml:space="preserve">    </w:t>
      </w:r>
      <w:r>
        <w:rPr>
          <w:rStyle w:val="katex-mathml"/>
        </w:rPr>
        <w:t>for </w:t>
      </w:r>
      <w:r>
        <w:rPr>
          <w:rStyle w:val="katex-mathml"/>
          <w:rFonts w:ascii="Cambria Math" w:hAnsi="Cambria Math" w:cs="Cambria Math"/>
        </w:rPr>
        <w:t>∣</w:t>
      </w:r>
      <w:r>
        <w:rPr>
          <w:rStyle w:val="katex-mathml"/>
        </w:rPr>
        <w:t>y−y^</w:t>
      </w:r>
      <w:r>
        <w:rPr>
          <w:rStyle w:val="katex-mathml"/>
          <w:rFonts w:ascii="Cambria Math" w:hAnsi="Cambria Math" w:cs="Cambria Math"/>
        </w:rPr>
        <w:t>∣</w:t>
      </w:r>
      <w:r>
        <w:rPr>
          <w:rStyle w:val="katex-mathml"/>
        </w:rPr>
        <w:t>≤δ</w:t>
      </w:r>
      <w:r>
        <w:rPr>
          <w:rStyle w:val="katex-mathml"/>
        </w:rPr>
        <w:t xml:space="preserve">   </w:t>
      </w:r>
      <w:r>
        <w:rPr>
          <w:rStyle w:val="katex-mathml"/>
        </w:rPr>
        <w:t>δ</w:t>
      </w:r>
      <w:r>
        <w:rPr>
          <w:rStyle w:val="katex-mathml"/>
          <w:rFonts w:ascii="Cambria Math" w:hAnsi="Cambria Math" w:cs="Cambria Math"/>
        </w:rPr>
        <w:t>∣</w:t>
      </w:r>
      <w:r>
        <w:rPr>
          <w:rStyle w:val="katex-mathml"/>
        </w:rPr>
        <w:t>y−y^</w:t>
      </w:r>
      <w:r>
        <w:rPr>
          <w:rStyle w:val="katex-mathml"/>
          <w:rFonts w:ascii="Cambria Math" w:hAnsi="Cambria Math" w:cs="Cambria Math"/>
        </w:rPr>
        <w:t>∣</w:t>
      </w:r>
      <w:r>
        <w:rPr>
          <w:rStyle w:val="katex-mathml"/>
        </w:rPr>
        <w:t>−12δ2</w:t>
      </w:r>
      <w:r>
        <w:rPr>
          <w:rStyle w:val="katex-mathml"/>
        </w:rPr>
        <w:t xml:space="preserve">   </w:t>
      </w:r>
      <w:r>
        <w:rPr>
          <w:rStyle w:val="katex-mathml"/>
        </w:rPr>
        <w:t>otherwise</w:t>
      </w:r>
    </w:p>
    <w:p w14:paraId="143859F1" w14:textId="77777777" w:rsidR="003C390D" w:rsidRDefault="003C390D" w:rsidP="003C390D">
      <w:pPr>
        <w:pStyle w:val="NormalWeb"/>
      </w:pPr>
      <w:r>
        <w:rPr>
          <w:rStyle w:val="Strong"/>
        </w:rPr>
        <w:t>Characteristics</w:t>
      </w:r>
      <w:r>
        <w:t>:</w:t>
      </w:r>
    </w:p>
    <w:p w14:paraId="50DF316A" w14:textId="77777777" w:rsidR="003C390D" w:rsidRDefault="003C390D" w:rsidP="003C390D">
      <w:pPr>
        <w:numPr>
          <w:ilvl w:val="0"/>
          <w:numId w:val="287"/>
        </w:numPr>
        <w:suppressAutoHyphens w:val="0"/>
        <w:autoSpaceDN/>
        <w:spacing w:before="100" w:beforeAutospacing="1" w:after="100" w:afterAutospacing="1" w:line="240" w:lineRule="auto"/>
      </w:pPr>
      <w:r>
        <w:t>Huber loss provides robustness to outliers while maintaining sensitivity to small errors.</w:t>
      </w:r>
    </w:p>
    <w:p w14:paraId="1D77988F" w14:textId="77777777" w:rsidR="003C390D" w:rsidRDefault="003C390D" w:rsidP="003C390D">
      <w:pPr>
        <w:pStyle w:val="Heading3"/>
      </w:pPr>
      <w:r>
        <w:t>Conclusion</w:t>
      </w:r>
    </w:p>
    <w:p w14:paraId="6153108E" w14:textId="43EF83A3" w:rsidR="003C390D" w:rsidRDefault="003C390D" w:rsidP="003C390D">
      <w:pPr>
        <w:pStyle w:val="NormalWeb"/>
      </w:pPr>
      <w:r>
        <w:t>Selecting the appropriate evaluation metric depends on the specific characteristics of the data and the goals of the analysis. Metrics like MAE, MSE, and RMSE provide straightforward measures of prediction error, while R-squared and adjusted R-squared offer insights into the model's explanatory power. Understanding the strengths and limitations of each metric is crucial for accurately assessing and comparing regression models.</w:t>
      </w:r>
    </w:p>
    <w:p w14:paraId="4AAF0B80" w14:textId="77777777" w:rsidR="003C390D" w:rsidRDefault="003C390D" w:rsidP="003C390D">
      <w:pPr>
        <w:pStyle w:val="z-TopofForm"/>
      </w:pPr>
      <w:r>
        <w:t>Top of Form</w:t>
      </w:r>
    </w:p>
    <w:p w14:paraId="38590744" w14:textId="77777777" w:rsidR="003C390D" w:rsidRDefault="003C390D" w:rsidP="003C390D">
      <w:pPr>
        <w:pStyle w:val="z-BottomofForm"/>
      </w:pPr>
      <w:r>
        <w:t>Bottom of Form</w:t>
      </w:r>
    </w:p>
    <w:p w14:paraId="0A468F5E" w14:textId="4A788668" w:rsidR="003C390D" w:rsidRPr="003C390D" w:rsidRDefault="003C390D" w:rsidP="00122647">
      <w:pPr>
        <w:rPr>
          <w:b/>
          <w:bCs/>
          <w:sz w:val="32"/>
          <w:szCs w:val="32"/>
          <w:lang w:eastAsia="en-IN"/>
        </w:rPr>
      </w:pPr>
    </w:p>
    <w:p w14:paraId="00BB8C9F" w14:textId="05A002CA" w:rsidR="00122647" w:rsidRDefault="003C390D" w:rsidP="00122647">
      <w:pPr>
        <w:rPr>
          <w:b/>
          <w:bCs/>
          <w:sz w:val="32"/>
          <w:szCs w:val="32"/>
          <w:lang w:eastAsia="en-IN"/>
        </w:rPr>
      </w:pPr>
      <w:r w:rsidRPr="003C390D">
        <w:rPr>
          <w:b/>
          <w:bCs/>
          <w:sz w:val="32"/>
          <w:szCs w:val="32"/>
          <w:lang w:eastAsia="en-IN"/>
        </w:rPr>
        <w:t>Q-60.</w:t>
      </w:r>
      <w:r>
        <w:rPr>
          <w:b/>
          <w:bCs/>
          <w:sz w:val="32"/>
          <w:szCs w:val="32"/>
          <w:lang w:eastAsia="en-IN"/>
        </w:rPr>
        <w:t xml:space="preserve"> </w:t>
      </w:r>
      <w:r w:rsidRPr="003C390D">
        <w:rPr>
          <w:b/>
          <w:bCs/>
          <w:sz w:val="32"/>
          <w:szCs w:val="32"/>
          <w:lang w:eastAsia="en-IN"/>
        </w:rPr>
        <w:t>How does the K-nearest neighbors (KNN) algorithm make predictions</w:t>
      </w:r>
      <w:r>
        <w:rPr>
          <w:b/>
          <w:bCs/>
          <w:sz w:val="32"/>
          <w:szCs w:val="32"/>
          <w:lang w:eastAsia="en-IN"/>
        </w:rPr>
        <w:t>?</w:t>
      </w:r>
    </w:p>
    <w:p w14:paraId="5A7B578C" w14:textId="77777777" w:rsidR="00873E01" w:rsidRDefault="003C390D" w:rsidP="00873E01">
      <w:pPr>
        <w:pStyle w:val="NormalWeb"/>
      </w:pPr>
      <w:r>
        <w:rPr>
          <w:b/>
          <w:bCs/>
          <w:sz w:val="32"/>
          <w:szCs w:val="32"/>
        </w:rPr>
        <w:t xml:space="preserve">Ans. </w:t>
      </w:r>
      <w:r w:rsidR="00873E01">
        <w:t>The K-nearest neighbors (KNN) algorithm is a non-parametric and instance-based learning method used for both classification and regression tasks. Here's how KNN makes predictions:</w:t>
      </w:r>
    </w:p>
    <w:p w14:paraId="48DA7086" w14:textId="77777777" w:rsidR="00873E01" w:rsidRDefault="00873E01" w:rsidP="00873E01">
      <w:pPr>
        <w:pStyle w:val="Heading3"/>
      </w:pPr>
      <w:r>
        <w:t>Overview of KNN Algorithm</w:t>
      </w:r>
    </w:p>
    <w:p w14:paraId="7F1B9646" w14:textId="77777777" w:rsidR="00873E01" w:rsidRDefault="00873E01" w:rsidP="00873E01">
      <w:pPr>
        <w:pStyle w:val="NormalWeb"/>
        <w:numPr>
          <w:ilvl w:val="0"/>
          <w:numId w:val="288"/>
        </w:numPr>
        <w:suppressAutoHyphens w:val="0"/>
        <w:autoSpaceDN/>
        <w:spacing w:beforeAutospacing="1" w:afterAutospacing="1"/>
      </w:pPr>
      <w:r>
        <w:rPr>
          <w:rStyle w:val="Strong"/>
        </w:rPr>
        <w:lastRenderedPageBreak/>
        <w:t>Data Storage</w:t>
      </w:r>
      <w:r>
        <w:t>:</w:t>
      </w:r>
    </w:p>
    <w:p w14:paraId="6060F436" w14:textId="77777777" w:rsidR="00873E01" w:rsidRDefault="00873E01" w:rsidP="00873E01">
      <w:pPr>
        <w:numPr>
          <w:ilvl w:val="1"/>
          <w:numId w:val="288"/>
        </w:numPr>
        <w:suppressAutoHyphens w:val="0"/>
        <w:autoSpaceDN/>
        <w:spacing w:before="100" w:beforeAutospacing="1" w:after="100" w:afterAutospacing="1" w:line="240" w:lineRule="auto"/>
      </w:pPr>
      <w:r>
        <w:t>KNN stores all available cases and their classifications (for classification tasks) or their values (for regression tasks).</w:t>
      </w:r>
    </w:p>
    <w:p w14:paraId="0285B455" w14:textId="77777777" w:rsidR="00873E01" w:rsidRDefault="00873E01" w:rsidP="00873E01">
      <w:pPr>
        <w:pStyle w:val="NormalWeb"/>
        <w:numPr>
          <w:ilvl w:val="0"/>
          <w:numId w:val="288"/>
        </w:numPr>
        <w:suppressAutoHyphens w:val="0"/>
        <w:autoSpaceDN/>
        <w:spacing w:beforeAutospacing="1" w:afterAutospacing="1"/>
      </w:pPr>
      <w:r>
        <w:rPr>
          <w:rStyle w:val="Strong"/>
        </w:rPr>
        <w:t>Prediction Process</w:t>
      </w:r>
      <w:r>
        <w:t>:</w:t>
      </w:r>
    </w:p>
    <w:p w14:paraId="5E63C5E4" w14:textId="77777777" w:rsidR="00873E01" w:rsidRDefault="00873E01" w:rsidP="00873E01">
      <w:pPr>
        <w:numPr>
          <w:ilvl w:val="1"/>
          <w:numId w:val="288"/>
        </w:numPr>
        <w:suppressAutoHyphens w:val="0"/>
        <w:autoSpaceDN/>
        <w:spacing w:before="100" w:beforeAutospacing="1" w:after="100" w:afterAutospacing="1" w:line="240" w:lineRule="auto"/>
      </w:pPr>
      <w:r>
        <w:t>To predict the class or value for a new data point:</w:t>
      </w:r>
    </w:p>
    <w:p w14:paraId="34ABB1B2" w14:textId="77777777" w:rsidR="00873E01" w:rsidRDefault="00873E01" w:rsidP="00873E01">
      <w:pPr>
        <w:numPr>
          <w:ilvl w:val="2"/>
          <w:numId w:val="288"/>
        </w:numPr>
        <w:suppressAutoHyphens w:val="0"/>
        <w:autoSpaceDN/>
        <w:spacing w:before="100" w:beforeAutospacing="1" w:after="100" w:afterAutospacing="1" w:line="240" w:lineRule="auto"/>
      </w:pPr>
      <w:r>
        <w:t>Calculate the distance between the new data point and all existing data points in the dataset.</w:t>
      </w:r>
    </w:p>
    <w:p w14:paraId="39CCB96E" w14:textId="66AFAF0F" w:rsidR="00873E01" w:rsidRDefault="00873E01" w:rsidP="00873E01">
      <w:pPr>
        <w:numPr>
          <w:ilvl w:val="2"/>
          <w:numId w:val="288"/>
        </w:numPr>
        <w:suppressAutoHyphens w:val="0"/>
        <w:autoSpaceDN/>
        <w:spacing w:before="100" w:beforeAutospacing="1" w:after="100" w:afterAutospacing="1" w:line="240" w:lineRule="auto"/>
      </w:pPr>
      <w:r>
        <w:t xml:space="preserve">Select the top </w:t>
      </w:r>
      <w:r>
        <w:rPr>
          <w:rStyle w:val="katex-mathml"/>
        </w:rPr>
        <w:t>K</w:t>
      </w:r>
      <w:r>
        <w:t xml:space="preserve"> data points (nearest neighbors) with the smallest distances to the new data point, where </w:t>
      </w:r>
      <w:r>
        <w:rPr>
          <w:rStyle w:val="katex-mathml"/>
        </w:rPr>
        <w:t>K</w:t>
      </w:r>
      <w:r>
        <w:t xml:space="preserve"> is a predefined number.</w:t>
      </w:r>
    </w:p>
    <w:p w14:paraId="7DF27A89" w14:textId="12DB185E" w:rsidR="00873E01" w:rsidRDefault="00873E01" w:rsidP="00873E01">
      <w:pPr>
        <w:numPr>
          <w:ilvl w:val="2"/>
          <w:numId w:val="288"/>
        </w:numPr>
        <w:suppressAutoHyphens w:val="0"/>
        <w:autoSpaceDN/>
        <w:spacing w:before="100" w:beforeAutospacing="1" w:after="100" w:afterAutospacing="1" w:line="240" w:lineRule="auto"/>
      </w:pPr>
      <w:r>
        <w:t xml:space="preserve">For classification: Assign the class label that is most frequent among the </w:t>
      </w:r>
      <w:r>
        <w:rPr>
          <w:rStyle w:val="katex-mathml"/>
        </w:rPr>
        <w:t>K</w:t>
      </w:r>
      <w:r>
        <w:t xml:space="preserve"> nearest neighbors.</w:t>
      </w:r>
    </w:p>
    <w:p w14:paraId="5A53E835" w14:textId="595BE06E" w:rsidR="00873E01" w:rsidRDefault="00873E01" w:rsidP="00873E01">
      <w:pPr>
        <w:numPr>
          <w:ilvl w:val="2"/>
          <w:numId w:val="288"/>
        </w:numPr>
        <w:suppressAutoHyphens w:val="0"/>
        <w:autoSpaceDN/>
        <w:spacing w:before="100" w:beforeAutospacing="1" w:after="100" w:afterAutospacing="1" w:line="240" w:lineRule="auto"/>
      </w:pPr>
      <w:r>
        <w:t xml:space="preserve">For regression: Take the average (or weighted average) of the values of the </w:t>
      </w:r>
      <w:r>
        <w:rPr>
          <w:rStyle w:val="katex-mathml"/>
        </w:rPr>
        <w:t>K</w:t>
      </w:r>
      <w:r>
        <w:t xml:space="preserve"> nearest neighbors.</w:t>
      </w:r>
    </w:p>
    <w:p w14:paraId="60001EA1" w14:textId="77777777" w:rsidR="00873E01" w:rsidRDefault="00873E01" w:rsidP="00873E01">
      <w:pPr>
        <w:pStyle w:val="Heading3"/>
      </w:pPr>
      <w:r>
        <w:t>Steps to Make Predictions</w:t>
      </w:r>
    </w:p>
    <w:p w14:paraId="7FA3FD79" w14:textId="77777777" w:rsidR="00873E01" w:rsidRDefault="00873E01" w:rsidP="00873E01">
      <w:pPr>
        <w:pStyle w:val="NormalWeb"/>
        <w:numPr>
          <w:ilvl w:val="0"/>
          <w:numId w:val="289"/>
        </w:numPr>
        <w:suppressAutoHyphens w:val="0"/>
        <w:autoSpaceDN/>
        <w:spacing w:beforeAutospacing="1" w:afterAutospacing="1"/>
      </w:pPr>
      <w:r>
        <w:rPr>
          <w:rStyle w:val="Strong"/>
        </w:rPr>
        <w:t>Calculate Distance</w:t>
      </w:r>
      <w:r>
        <w:t>:</w:t>
      </w:r>
    </w:p>
    <w:p w14:paraId="513FF5E1" w14:textId="77777777" w:rsidR="00873E01" w:rsidRDefault="00873E01" w:rsidP="00873E01">
      <w:pPr>
        <w:numPr>
          <w:ilvl w:val="1"/>
          <w:numId w:val="289"/>
        </w:numPr>
        <w:suppressAutoHyphens w:val="0"/>
        <w:autoSpaceDN/>
        <w:spacing w:before="100" w:beforeAutospacing="1" w:after="100" w:afterAutospacing="1" w:line="240" w:lineRule="auto"/>
      </w:pPr>
      <w:r>
        <w:t>KNN typically uses distance metrics such as Euclidean distance, Manhattan distance, or Minkowski distance to measure the similarity (or dissimilarity) between data points.</w:t>
      </w:r>
    </w:p>
    <w:p w14:paraId="023E5DEE" w14:textId="77777777" w:rsidR="00873E01" w:rsidRDefault="00873E01" w:rsidP="00873E01">
      <w:pPr>
        <w:numPr>
          <w:ilvl w:val="1"/>
          <w:numId w:val="289"/>
        </w:numPr>
        <w:suppressAutoHyphens w:val="0"/>
        <w:autoSpaceDN/>
        <w:spacing w:before="100" w:beforeAutospacing="1" w:after="100" w:afterAutospacing="1" w:line="240" w:lineRule="auto"/>
      </w:pPr>
      <w:r>
        <w:t xml:space="preserve">For instance, in a two-dimensional space (for simplicity), the Euclidean distance between two points </w:t>
      </w:r>
      <w:r>
        <w:rPr>
          <w:rStyle w:val="katex-mathml"/>
        </w:rPr>
        <w:t>(x</w:t>
      </w:r>
      <w:proofErr w:type="gramStart"/>
      <w:r>
        <w:rPr>
          <w:rStyle w:val="katex-mathml"/>
        </w:rPr>
        <w:t>1,y</w:t>
      </w:r>
      <w:proofErr w:type="gramEnd"/>
      <w:r>
        <w:rPr>
          <w:rStyle w:val="katex-mathml"/>
        </w:rPr>
        <w:t>1)</w:t>
      </w:r>
      <w:r>
        <w:t xml:space="preserve"> and </w:t>
      </w:r>
      <w:r>
        <w:rPr>
          <w:rStyle w:val="mopen"/>
        </w:rPr>
        <w:t>(</w:t>
      </w:r>
      <w:r>
        <w:rPr>
          <w:rStyle w:val="mord"/>
        </w:rPr>
        <w:t>x2</w:t>
      </w:r>
      <w:r>
        <w:rPr>
          <w:rStyle w:val="vlist-s"/>
        </w:rPr>
        <w:t>​</w:t>
      </w:r>
      <w:r>
        <w:rPr>
          <w:rStyle w:val="mpunct"/>
        </w:rPr>
        <w:t>,</w:t>
      </w:r>
      <w:r>
        <w:rPr>
          <w:rStyle w:val="mord"/>
        </w:rPr>
        <w:t>y2</w:t>
      </w:r>
      <w:r>
        <w:rPr>
          <w:rStyle w:val="vlist-s"/>
        </w:rPr>
        <w:t>​</w:t>
      </w:r>
      <w:r>
        <w:rPr>
          <w:rStyle w:val="mclose"/>
        </w:rPr>
        <w:t>)</w:t>
      </w:r>
      <w:r>
        <w:t xml:space="preserve"> is computed as: </w:t>
      </w:r>
    </w:p>
    <w:p w14:paraId="1DC89A5F" w14:textId="097C57BB" w:rsidR="00873E01" w:rsidRDefault="00873E01" w:rsidP="00873E01">
      <w:pPr>
        <w:suppressAutoHyphens w:val="0"/>
        <w:autoSpaceDN/>
        <w:spacing w:before="100" w:beforeAutospacing="1" w:after="100" w:afterAutospacing="1" w:line="240" w:lineRule="auto"/>
        <w:ind w:left="1080"/>
      </w:pPr>
      <w:r>
        <w:rPr>
          <w:rStyle w:val="katex-mathml"/>
        </w:rPr>
        <w:t>Distance=(x2−x1)2+(y2−y1)2</w:t>
      </w:r>
    </w:p>
    <w:p w14:paraId="33D6FBFD" w14:textId="77777777" w:rsidR="00873E01" w:rsidRDefault="00873E01" w:rsidP="00873E01">
      <w:pPr>
        <w:pStyle w:val="NormalWeb"/>
        <w:numPr>
          <w:ilvl w:val="0"/>
          <w:numId w:val="289"/>
        </w:numPr>
        <w:suppressAutoHyphens w:val="0"/>
        <w:autoSpaceDN/>
        <w:spacing w:beforeAutospacing="1" w:afterAutospacing="1"/>
      </w:pPr>
      <w:r>
        <w:rPr>
          <w:rStyle w:val="Strong"/>
        </w:rPr>
        <w:t>Identify Nearest Neighbors</w:t>
      </w:r>
      <w:r>
        <w:t>:</w:t>
      </w:r>
    </w:p>
    <w:p w14:paraId="598DEBB4" w14:textId="6EB9821E" w:rsidR="00873E01" w:rsidRDefault="00873E01" w:rsidP="00873E01">
      <w:pPr>
        <w:numPr>
          <w:ilvl w:val="1"/>
          <w:numId w:val="289"/>
        </w:numPr>
        <w:suppressAutoHyphens w:val="0"/>
        <w:autoSpaceDN/>
        <w:spacing w:before="100" w:beforeAutospacing="1" w:after="100" w:afterAutospacing="1" w:line="240" w:lineRule="auto"/>
      </w:pPr>
      <w:r>
        <w:t xml:space="preserve">Sort the calculated distances in ascending order and select the top </w:t>
      </w:r>
      <w:r>
        <w:rPr>
          <w:rStyle w:val="katex-mathml"/>
        </w:rPr>
        <w:t>K</w:t>
      </w:r>
      <w:r>
        <w:t xml:space="preserve"> data points with the smallest distances.</w:t>
      </w:r>
    </w:p>
    <w:p w14:paraId="34984D94" w14:textId="4889DF41" w:rsidR="00873E01" w:rsidRDefault="00873E01" w:rsidP="00873E01">
      <w:pPr>
        <w:numPr>
          <w:ilvl w:val="1"/>
          <w:numId w:val="289"/>
        </w:numPr>
        <w:suppressAutoHyphens w:val="0"/>
        <w:autoSpaceDN/>
        <w:spacing w:before="100" w:beforeAutospacing="1" w:after="100" w:afterAutospacing="1" w:line="240" w:lineRule="auto"/>
      </w:pPr>
      <w:r>
        <w:t xml:space="preserve">These </w:t>
      </w:r>
      <w:r>
        <w:rPr>
          <w:rStyle w:val="katex-mathml"/>
        </w:rPr>
        <w:t>K</w:t>
      </w:r>
      <w:r>
        <w:t xml:space="preserve"> data points are considered the nearest neighbors to the new data point.</w:t>
      </w:r>
    </w:p>
    <w:p w14:paraId="51E503E7" w14:textId="77777777" w:rsidR="00873E01" w:rsidRDefault="00873E01" w:rsidP="00873E01">
      <w:pPr>
        <w:pStyle w:val="NormalWeb"/>
        <w:numPr>
          <w:ilvl w:val="0"/>
          <w:numId w:val="289"/>
        </w:numPr>
        <w:suppressAutoHyphens w:val="0"/>
        <w:autoSpaceDN/>
        <w:spacing w:beforeAutospacing="1" w:afterAutospacing="1"/>
      </w:pPr>
      <w:r>
        <w:rPr>
          <w:rStyle w:val="Strong"/>
        </w:rPr>
        <w:t>Assign Prediction</w:t>
      </w:r>
      <w:r>
        <w:t>:</w:t>
      </w:r>
    </w:p>
    <w:p w14:paraId="59D3864A" w14:textId="341A85E9" w:rsidR="00873E01" w:rsidRDefault="00873E01" w:rsidP="00873E01">
      <w:pPr>
        <w:numPr>
          <w:ilvl w:val="1"/>
          <w:numId w:val="289"/>
        </w:numPr>
        <w:suppressAutoHyphens w:val="0"/>
        <w:autoSpaceDN/>
        <w:spacing w:before="100" w:beforeAutospacing="1" w:after="100" w:afterAutospacing="1" w:line="240" w:lineRule="auto"/>
      </w:pPr>
      <w:r>
        <w:t xml:space="preserve">For </w:t>
      </w:r>
      <w:r>
        <w:rPr>
          <w:rStyle w:val="Strong"/>
        </w:rPr>
        <w:t>classification</w:t>
      </w:r>
      <w:r>
        <w:t xml:space="preserve">: Assign the class label that is most common among the </w:t>
      </w:r>
      <w:r>
        <w:rPr>
          <w:rStyle w:val="katex-mathml"/>
        </w:rPr>
        <w:t>K</w:t>
      </w:r>
      <w:r>
        <w:t xml:space="preserve"> nearest neighbors. This can be determined by majority voting.</w:t>
      </w:r>
    </w:p>
    <w:p w14:paraId="22D3A8C4" w14:textId="481115C8" w:rsidR="00873E01" w:rsidRDefault="00873E01" w:rsidP="00873E01">
      <w:pPr>
        <w:numPr>
          <w:ilvl w:val="1"/>
          <w:numId w:val="289"/>
        </w:numPr>
        <w:suppressAutoHyphens w:val="0"/>
        <w:autoSpaceDN/>
        <w:spacing w:before="100" w:beforeAutospacing="1" w:after="100" w:afterAutospacing="1" w:line="240" w:lineRule="auto"/>
      </w:pPr>
      <w:r>
        <w:t xml:space="preserve">For </w:t>
      </w:r>
      <w:r>
        <w:rPr>
          <w:rStyle w:val="Strong"/>
        </w:rPr>
        <w:t>regression</w:t>
      </w:r>
      <w:r>
        <w:t xml:space="preserve">: Take the average (or weighted average) of the values of the </w:t>
      </w:r>
      <w:r>
        <w:rPr>
          <w:rStyle w:val="katex-mathml"/>
        </w:rPr>
        <w:t>K</w:t>
      </w:r>
      <w:r>
        <w:t xml:space="preserve"> nearest neighbors. This average becomes the predicted value for the new data point.</w:t>
      </w:r>
    </w:p>
    <w:p w14:paraId="2CFE1F8D" w14:textId="09289EDA" w:rsidR="00873E01" w:rsidRDefault="00873E01" w:rsidP="00873E01">
      <w:pPr>
        <w:pStyle w:val="Heading3"/>
      </w:pPr>
      <w:r>
        <w:t xml:space="preserve">Choosing the Parameter </w:t>
      </w:r>
      <w:r>
        <w:rPr>
          <w:rStyle w:val="katex-mathml"/>
        </w:rPr>
        <w:t>k</w:t>
      </w:r>
    </w:p>
    <w:p w14:paraId="2C0D2E7A" w14:textId="65254A2E" w:rsidR="00873E01" w:rsidRDefault="00873E01" w:rsidP="00873E01">
      <w:pPr>
        <w:pStyle w:val="NormalWeb"/>
        <w:numPr>
          <w:ilvl w:val="0"/>
          <w:numId w:val="290"/>
        </w:numPr>
        <w:suppressAutoHyphens w:val="0"/>
        <w:autoSpaceDN/>
        <w:spacing w:beforeAutospacing="1" w:afterAutospacing="1"/>
      </w:pPr>
      <w:r>
        <w:t xml:space="preserve">The choice of </w:t>
      </w:r>
      <w:r>
        <w:rPr>
          <w:rStyle w:val="mord"/>
        </w:rPr>
        <w:t>k</w:t>
      </w:r>
      <w:r>
        <w:t xml:space="preserve"> significantly impacts the performance of the KNN algorithm:</w:t>
      </w:r>
    </w:p>
    <w:p w14:paraId="10BCD863" w14:textId="6CFCBE1B" w:rsidR="00873E01" w:rsidRDefault="00873E01" w:rsidP="00873E01">
      <w:pPr>
        <w:numPr>
          <w:ilvl w:val="1"/>
          <w:numId w:val="290"/>
        </w:numPr>
        <w:suppressAutoHyphens w:val="0"/>
        <w:autoSpaceDN/>
        <w:spacing w:before="100" w:beforeAutospacing="1" w:after="100" w:afterAutospacing="1" w:line="240" w:lineRule="auto"/>
      </w:pPr>
      <w:r>
        <w:t xml:space="preserve">A smaller </w:t>
      </w:r>
      <w:r>
        <w:rPr>
          <w:rStyle w:val="mord"/>
        </w:rPr>
        <w:t>k</w:t>
      </w:r>
      <w:r>
        <w:t xml:space="preserve"> value makes the model more sensitive to noise in the data, potentially leading to overfitting.</w:t>
      </w:r>
    </w:p>
    <w:p w14:paraId="37C60E2E" w14:textId="4BA67FAF" w:rsidR="00873E01" w:rsidRDefault="00873E01" w:rsidP="00873E01">
      <w:pPr>
        <w:numPr>
          <w:ilvl w:val="1"/>
          <w:numId w:val="290"/>
        </w:numPr>
        <w:suppressAutoHyphens w:val="0"/>
        <w:autoSpaceDN/>
        <w:spacing w:before="100" w:beforeAutospacing="1" w:after="100" w:afterAutospacing="1" w:line="240" w:lineRule="auto"/>
      </w:pPr>
      <w:r>
        <w:t xml:space="preserve">A larger </w:t>
      </w:r>
      <w:r>
        <w:rPr>
          <w:rStyle w:val="mord"/>
        </w:rPr>
        <w:t>k</w:t>
      </w:r>
      <w:r>
        <w:t xml:space="preserve"> value smooths out the decision boundary but may cause underfitting by averaging over a larger number of neighbors.</w:t>
      </w:r>
    </w:p>
    <w:p w14:paraId="441AC7BD" w14:textId="6925D07C" w:rsidR="00873E01" w:rsidRDefault="00873E01" w:rsidP="00873E01">
      <w:pPr>
        <w:pStyle w:val="NormalWeb"/>
        <w:numPr>
          <w:ilvl w:val="0"/>
          <w:numId w:val="290"/>
        </w:numPr>
        <w:suppressAutoHyphens w:val="0"/>
        <w:autoSpaceDN/>
        <w:spacing w:beforeAutospacing="1" w:afterAutospacing="1"/>
      </w:pPr>
      <w:r>
        <w:rPr>
          <w:rStyle w:val="katex-mathml"/>
        </w:rPr>
        <w:t>k</w:t>
      </w:r>
      <w:r>
        <w:t xml:space="preserve"> is typically chosen through techniques such as cross-validation to find the optimal balance between bias and variance for a specific dataset.</w:t>
      </w:r>
    </w:p>
    <w:p w14:paraId="526D6D02" w14:textId="77777777" w:rsidR="00873E01" w:rsidRDefault="00873E01" w:rsidP="00873E01">
      <w:pPr>
        <w:pStyle w:val="Heading3"/>
      </w:pPr>
      <w:r>
        <w:t>Key Considerations</w:t>
      </w:r>
    </w:p>
    <w:p w14:paraId="4AFBCD47" w14:textId="77777777" w:rsidR="00873E01" w:rsidRDefault="00873E01" w:rsidP="00873E01">
      <w:pPr>
        <w:pStyle w:val="NormalWeb"/>
        <w:numPr>
          <w:ilvl w:val="0"/>
          <w:numId w:val="291"/>
        </w:numPr>
        <w:suppressAutoHyphens w:val="0"/>
        <w:autoSpaceDN/>
        <w:spacing w:beforeAutospacing="1" w:afterAutospacing="1"/>
      </w:pPr>
      <w:r>
        <w:rPr>
          <w:rStyle w:val="Strong"/>
        </w:rPr>
        <w:t>Distance Metric</w:t>
      </w:r>
      <w:r>
        <w:t>: The choice of distance metric affects how distances between data points are calculated and thus impacts the neighbors identified by the algorithm.</w:t>
      </w:r>
    </w:p>
    <w:p w14:paraId="38FEF7AF" w14:textId="77777777" w:rsidR="00873E01" w:rsidRDefault="00873E01" w:rsidP="00873E01">
      <w:pPr>
        <w:pStyle w:val="NormalWeb"/>
        <w:numPr>
          <w:ilvl w:val="0"/>
          <w:numId w:val="291"/>
        </w:numPr>
        <w:suppressAutoHyphens w:val="0"/>
        <w:autoSpaceDN/>
        <w:spacing w:beforeAutospacing="1" w:afterAutospacing="1"/>
      </w:pPr>
      <w:r>
        <w:rPr>
          <w:rStyle w:val="Strong"/>
        </w:rPr>
        <w:lastRenderedPageBreak/>
        <w:t>Scaling</w:t>
      </w:r>
      <w:r>
        <w:t>: Features should be scaled properly because KNN's distance calculations are sensitive to the scale of the variables.</w:t>
      </w:r>
    </w:p>
    <w:p w14:paraId="2870B4B7" w14:textId="77777777" w:rsidR="00873E01" w:rsidRDefault="00873E01" w:rsidP="00873E01">
      <w:pPr>
        <w:pStyle w:val="NormalWeb"/>
        <w:numPr>
          <w:ilvl w:val="0"/>
          <w:numId w:val="291"/>
        </w:numPr>
        <w:suppressAutoHyphens w:val="0"/>
        <w:autoSpaceDN/>
        <w:spacing w:beforeAutospacing="1" w:afterAutospacing="1"/>
      </w:pPr>
      <w:r>
        <w:rPr>
          <w:rStyle w:val="Strong"/>
        </w:rPr>
        <w:t>Computational Complexity</w:t>
      </w:r>
      <w:r>
        <w:t>: KNN can be computationally intensive, especially with large datasets, because it requires calculating distances to all points in the dataset.</w:t>
      </w:r>
    </w:p>
    <w:p w14:paraId="06D1968B" w14:textId="77777777" w:rsidR="00873E01" w:rsidRDefault="00873E01" w:rsidP="00873E01">
      <w:pPr>
        <w:pStyle w:val="Heading3"/>
      </w:pPr>
      <w:r>
        <w:t>Advantages</w:t>
      </w:r>
    </w:p>
    <w:p w14:paraId="3188FF9B" w14:textId="77777777" w:rsidR="00873E01" w:rsidRDefault="00873E01" w:rsidP="00873E01">
      <w:pPr>
        <w:numPr>
          <w:ilvl w:val="0"/>
          <w:numId w:val="292"/>
        </w:numPr>
        <w:suppressAutoHyphens w:val="0"/>
        <w:autoSpaceDN/>
        <w:spacing w:before="100" w:beforeAutospacing="1" w:after="100" w:afterAutospacing="1" w:line="240" w:lineRule="auto"/>
      </w:pPr>
      <w:r>
        <w:t>Simple to implement and understand.</w:t>
      </w:r>
    </w:p>
    <w:p w14:paraId="6FC29E1E" w14:textId="77777777" w:rsidR="00873E01" w:rsidRDefault="00873E01" w:rsidP="00873E01">
      <w:pPr>
        <w:numPr>
          <w:ilvl w:val="0"/>
          <w:numId w:val="292"/>
        </w:numPr>
        <w:suppressAutoHyphens w:val="0"/>
        <w:autoSpaceDN/>
        <w:spacing w:before="100" w:beforeAutospacing="1" w:after="100" w:afterAutospacing="1" w:line="240" w:lineRule="auto"/>
      </w:pPr>
      <w:r>
        <w:t>No assumptions about the underlying data distribution (non-parametric).</w:t>
      </w:r>
    </w:p>
    <w:p w14:paraId="1838E9AD" w14:textId="77777777" w:rsidR="00873E01" w:rsidRDefault="00873E01" w:rsidP="00873E01">
      <w:pPr>
        <w:numPr>
          <w:ilvl w:val="0"/>
          <w:numId w:val="292"/>
        </w:numPr>
        <w:suppressAutoHyphens w:val="0"/>
        <w:autoSpaceDN/>
        <w:spacing w:before="100" w:beforeAutospacing="1" w:after="100" w:afterAutospacing="1" w:line="240" w:lineRule="auto"/>
      </w:pPr>
      <w:r>
        <w:t>Can capture complex patterns in the data.</w:t>
      </w:r>
    </w:p>
    <w:p w14:paraId="5A69403A" w14:textId="77777777" w:rsidR="00873E01" w:rsidRDefault="00873E01" w:rsidP="00873E01">
      <w:pPr>
        <w:pStyle w:val="Heading3"/>
      </w:pPr>
      <w:r>
        <w:t>Disadvantages</w:t>
      </w:r>
    </w:p>
    <w:p w14:paraId="12D1DB9F" w14:textId="77777777" w:rsidR="00873E01" w:rsidRDefault="00873E01" w:rsidP="00873E01">
      <w:pPr>
        <w:numPr>
          <w:ilvl w:val="0"/>
          <w:numId w:val="293"/>
        </w:numPr>
        <w:suppressAutoHyphens w:val="0"/>
        <w:autoSpaceDN/>
        <w:spacing w:before="100" w:beforeAutospacing="1" w:after="100" w:afterAutospacing="1" w:line="240" w:lineRule="auto"/>
      </w:pPr>
      <w:r>
        <w:t>Computationally expensive with large datasets.</w:t>
      </w:r>
    </w:p>
    <w:p w14:paraId="17E3217B" w14:textId="77777777" w:rsidR="00873E01" w:rsidRDefault="00873E01" w:rsidP="00873E01">
      <w:pPr>
        <w:numPr>
          <w:ilvl w:val="0"/>
          <w:numId w:val="293"/>
        </w:numPr>
        <w:suppressAutoHyphens w:val="0"/>
        <w:autoSpaceDN/>
        <w:spacing w:before="100" w:beforeAutospacing="1" w:after="100" w:afterAutospacing="1" w:line="240" w:lineRule="auto"/>
      </w:pPr>
      <w:r>
        <w:t>Sensitive to irrelevant or redundant features.</w:t>
      </w:r>
    </w:p>
    <w:p w14:paraId="7F88206E" w14:textId="6768FCEE" w:rsidR="00873E01" w:rsidRDefault="00873E01" w:rsidP="00873E01">
      <w:pPr>
        <w:numPr>
          <w:ilvl w:val="0"/>
          <w:numId w:val="293"/>
        </w:numPr>
        <w:suppressAutoHyphens w:val="0"/>
        <w:autoSpaceDN/>
        <w:spacing w:before="100" w:beforeAutospacing="1" w:after="100" w:afterAutospacing="1" w:line="240" w:lineRule="auto"/>
      </w:pPr>
      <w:r>
        <w:t xml:space="preserve">Need to determine an optimal </w:t>
      </w:r>
      <w:r>
        <w:rPr>
          <w:rStyle w:val="katex-mathml"/>
        </w:rPr>
        <w:t>k</w:t>
      </w:r>
      <w:r>
        <w:t>, which can be challenging.</w:t>
      </w:r>
    </w:p>
    <w:p w14:paraId="2451175F" w14:textId="77777777" w:rsidR="00873E01" w:rsidRDefault="00873E01" w:rsidP="00873E01">
      <w:pPr>
        <w:pStyle w:val="Heading3"/>
      </w:pPr>
      <w:r>
        <w:t>Conclusion</w:t>
      </w:r>
    </w:p>
    <w:p w14:paraId="55FA5148" w14:textId="2FD29032" w:rsidR="00873E01" w:rsidRDefault="00873E01" w:rsidP="00873E01">
      <w:pPr>
        <w:pStyle w:val="NormalWeb"/>
      </w:pPr>
      <w:r>
        <w:t xml:space="preserve">KNN is a versatile algorithm suitable for various types of data and tasks, especially when the decision boundary is irregular or difficult to define analytically. Its effectiveness depends on choosing an appropriate </w:t>
      </w:r>
      <w:r>
        <w:rPr>
          <w:rStyle w:val="katex-mathml"/>
        </w:rPr>
        <w:t>k</w:t>
      </w:r>
      <w:r>
        <w:t xml:space="preserve"> value and using suitable distance metrics, making it a popular choice in machine learning for its simplicity and flexibility.</w:t>
      </w:r>
    </w:p>
    <w:p w14:paraId="633444EC" w14:textId="7F0D12B7" w:rsidR="003C390D" w:rsidRDefault="003C390D" w:rsidP="00122647">
      <w:pPr>
        <w:rPr>
          <w:b/>
          <w:bCs/>
          <w:sz w:val="32"/>
          <w:szCs w:val="32"/>
          <w:lang w:eastAsia="en-IN"/>
        </w:rPr>
      </w:pPr>
    </w:p>
    <w:p w14:paraId="74594DED" w14:textId="4C1556A5" w:rsidR="00873E01" w:rsidRDefault="00873E01" w:rsidP="00122647">
      <w:pPr>
        <w:rPr>
          <w:b/>
          <w:bCs/>
          <w:sz w:val="32"/>
          <w:szCs w:val="32"/>
          <w:lang w:eastAsia="en-IN"/>
        </w:rPr>
      </w:pPr>
      <w:r>
        <w:rPr>
          <w:b/>
          <w:bCs/>
          <w:sz w:val="32"/>
          <w:szCs w:val="32"/>
          <w:lang w:eastAsia="en-IN"/>
        </w:rPr>
        <w:t xml:space="preserve">Q-61. </w:t>
      </w:r>
      <w:r w:rsidRPr="00873E01">
        <w:rPr>
          <w:b/>
          <w:bCs/>
          <w:sz w:val="32"/>
          <w:szCs w:val="32"/>
          <w:lang w:eastAsia="en-IN"/>
        </w:rPr>
        <w:t>What is the curse of dimensionality, and how does it affect machine learning algorithms</w:t>
      </w:r>
      <w:r>
        <w:rPr>
          <w:b/>
          <w:bCs/>
          <w:sz w:val="32"/>
          <w:szCs w:val="32"/>
          <w:lang w:eastAsia="en-IN"/>
        </w:rPr>
        <w:t>?</w:t>
      </w:r>
    </w:p>
    <w:p w14:paraId="6134CCB8" w14:textId="77777777" w:rsidR="00873E01" w:rsidRDefault="00873E01" w:rsidP="00873E01">
      <w:pPr>
        <w:pStyle w:val="NormalWeb"/>
      </w:pPr>
      <w:proofErr w:type="gramStart"/>
      <w:r>
        <w:rPr>
          <w:b/>
          <w:bCs/>
          <w:sz w:val="32"/>
          <w:szCs w:val="32"/>
        </w:rPr>
        <w:t>Ans .</w:t>
      </w:r>
      <w:proofErr w:type="gramEnd"/>
      <w:r>
        <w:rPr>
          <w:b/>
          <w:bCs/>
          <w:sz w:val="32"/>
          <w:szCs w:val="32"/>
        </w:rPr>
        <w:t xml:space="preserve"> </w:t>
      </w:r>
      <w:r>
        <w:t>The curse of dimensionality refers to the phenomena that occur when working with high-dimensional data, where the volume of the space increases exponentially with the number of dimensions. This exponential growth leads to several challenges and issues that can significantly impact the performance and effectiveness of machine learning algorithms.</w:t>
      </w:r>
    </w:p>
    <w:p w14:paraId="419E9EC9" w14:textId="77777777" w:rsidR="00873E01" w:rsidRDefault="00873E01" w:rsidP="00873E01">
      <w:pPr>
        <w:pStyle w:val="Heading3"/>
      </w:pPr>
      <w:r>
        <w:t>Key Aspects of the Curse of Dimensionality</w:t>
      </w:r>
    </w:p>
    <w:p w14:paraId="7D3E6D17" w14:textId="77777777" w:rsidR="00873E01" w:rsidRDefault="00873E01" w:rsidP="00873E01">
      <w:pPr>
        <w:pStyle w:val="NormalWeb"/>
        <w:numPr>
          <w:ilvl w:val="0"/>
          <w:numId w:val="294"/>
        </w:numPr>
        <w:suppressAutoHyphens w:val="0"/>
        <w:autoSpaceDN/>
        <w:spacing w:beforeAutospacing="1" w:afterAutospacing="1"/>
      </w:pPr>
      <w:r>
        <w:rPr>
          <w:rStyle w:val="Strong"/>
        </w:rPr>
        <w:t>Increased Sparsity of Data</w:t>
      </w:r>
      <w:r>
        <w:t>:</w:t>
      </w:r>
    </w:p>
    <w:p w14:paraId="5EEC1705" w14:textId="77777777" w:rsidR="00873E01" w:rsidRDefault="00873E01" w:rsidP="00873E01">
      <w:pPr>
        <w:numPr>
          <w:ilvl w:val="1"/>
          <w:numId w:val="294"/>
        </w:numPr>
        <w:suppressAutoHyphens w:val="0"/>
        <w:autoSpaceDN/>
        <w:spacing w:before="100" w:beforeAutospacing="1" w:after="100" w:afterAutospacing="1" w:line="240" w:lineRule="auto"/>
      </w:pPr>
      <w:r>
        <w:t>As the number of dimensions increases, the available data points become sparse relative to the total volume of the space.</w:t>
      </w:r>
    </w:p>
    <w:p w14:paraId="223C0AD6" w14:textId="77777777" w:rsidR="00873E01" w:rsidRDefault="00873E01" w:rsidP="00873E01">
      <w:pPr>
        <w:numPr>
          <w:ilvl w:val="1"/>
          <w:numId w:val="294"/>
        </w:numPr>
        <w:suppressAutoHyphens w:val="0"/>
        <w:autoSpaceDN/>
        <w:spacing w:before="100" w:beforeAutospacing="1" w:after="100" w:afterAutospacing="1" w:line="240" w:lineRule="auto"/>
      </w:pPr>
      <w:r>
        <w:t>In high-dimensional spaces, most data points are far away from each other, leading to fewer data points per unit volume. This can make it difficult for algorithms to generalize effectively.</w:t>
      </w:r>
    </w:p>
    <w:p w14:paraId="74787C6B" w14:textId="77777777" w:rsidR="00873E01" w:rsidRDefault="00873E01" w:rsidP="00873E01">
      <w:pPr>
        <w:pStyle w:val="NormalWeb"/>
        <w:numPr>
          <w:ilvl w:val="0"/>
          <w:numId w:val="294"/>
        </w:numPr>
        <w:suppressAutoHyphens w:val="0"/>
        <w:autoSpaceDN/>
        <w:spacing w:beforeAutospacing="1" w:afterAutospacing="1"/>
      </w:pPr>
      <w:r>
        <w:rPr>
          <w:rStyle w:val="Strong"/>
        </w:rPr>
        <w:t>Increased Computational Complexity</w:t>
      </w:r>
      <w:r>
        <w:t>:</w:t>
      </w:r>
    </w:p>
    <w:p w14:paraId="4D4A1C6A" w14:textId="77777777" w:rsidR="00873E01" w:rsidRDefault="00873E01" w:rsidP="00873E01">
      <w:pPr>
        <w:numPr>
          <w:ilvl w:val="1"/>
          <w:numId w:val="294"/>
        </w:numPr>
        <w:suppressAutoHyphens w:val="0"/>
        <w:autoSpaceDN/>
        <w:spacing w:before="100" w:beforeAutospacing="1" w:after="100" w:afterAutospacing="1" w:line="240" w:lineRule="auto"/>
      </w:pPr>
      <w:r>
        <w:t>Many algorithms, such as distance-based methods (e.g., K-nearest neighbors), become computationally expensive as the number of dimensions grows.</w:t>
      </w:r>
    </w:p>
    <w:p w14:paraId="2F30FEFA" w14:textId="77777777" w:rsidR="00873E01" w:rsidRDefault="00873E01" w:rsidP="00873E01">
      <w:pPr>
        <w:numPr>
          <w:ilvl w:val="1"/>
          <w:numId w:val="294"/>
        </w:numPr>
        <w:suppressAutoHyphens w:val="0"/>
        <w:autoSpaceDN/>
        <w:spacing w:before="100" w:beforeAutospacing="1" w:after="100" w:afterAutospacing="1" w:line="240" w:lineRule="auto"/>
      </w:pPr>
      <w:r>
        <w:t>The operations involving distance calculations, sorting, and searching become more time-consuming due to the larger number of dimensions.</w:t>
      </w:r>
    </w:p>
    <w:p w14:paraId="05B288F4" w14:textId="77777777" w:rsidR="00873E01" w:rsidRDefault="00873E01" w:rsidP="00873E01">
      <w:pPr>
        <w:pStyle w:val="NormalWeb"/>
        <w:numPr>
          <w:ilvl w:val="0"/>
          <w:numId w:val="294"/>
        </w:numPr>
        <w:suppressAutoHyphens w:val="0"/>
        <w:autoSpaceDN/>
        <w:spacing w:beforeAutospacing="1" w:afterAutospacing="1"/>
      </w:pPr>
      <w:r>
        <w:rPr>
          <w:rStyle w:val="Strong"/>
        </w:rPr>
        <w:t>Increased Overfitting Risk</w:t>
      </w:r>
      <w:r>
        <w:t>:</w:t>
      </w:r>
    </w:p>
    <w:p w14:paraId="2D3C9ABC" w14:textId="77777777" w:rsidR="00873E01" w:rsidRDefault="00873E01" w:rsidP="00873E01">
      <w:pPr>
        <w:numPr>
          <w:ilvl w:val="1"/>
          <w:numId w:val="294"/>
        </w:numPr>
        <w:suppressAutoHyphens w:val="0"/>
        <w:autoSpaceDN/>
        <w:spacing w:before="100" w:beforeAutospacing="1" w:after="100" w:afterAutospacing="1" w:line="240" w:lineRule="auto"/>
      </w:pPr>
      <w:r>
        <w:t>In high-dimensional spaces, there is a higher risk of overfitting because models can become too complex and capture noise rather than the underlying patterns.</w:t>
      </w:r>
    </w:p>
    <w:p w14:paraId="0908EA94" w14:textId="77777777" w:rsidR="00873E01" w:rsidRDefault="00873E01" w:rsidP="00873E01">
      <w:pPr>
        <w:numPr>
          <w:ilvl w:val="1"/>
          <w:numId w:val="294"/>
        </w:numPr>
        <w:suppressAutoHyphens w:val="0"/>
        <w:autoSpaceDN/>
        <w:spacing w:before="100" w:beforeAutospacing="1" w:after="100" w:afterAutospacing="1" w:line="240" w:lineRule="auto"/>
      </w:pPr>
      <w:r>
        <w:lastRenderedPageBreak/>
        <w:t>Models may perform well on the training data but generalize poorly to new, unseen data.</w:t>
      </w:r>
    </w:p>
    <w:p w14:paraId="361BDFCC" w14:textId="77777777" w:rsidR="00873E01" w:rsidRDefault="00873E01" w:rsidP="00873E01">
      <w:pPr>
        <w:pStyle w:val="NormalWeb"/>
        <w:numPr>
          <w:ilvl w:val="0"/>
          <w:numId w:val="294"/>
        </w:numPr>
        <w:suppressAutoHyphens w:val="0"/>
        <w:autoSpaceDN/>
        <w:spacing w:beforeAutospacing="1" w:afterAutospacing="1"/>
      </w:pPr>
      <w:r>
        <w:rPr>
          <w:rStyle w:val="Strong"/>
        </w:rPr>
        <w:t>Curse of Dimensionality in Feature Space</w:t>
      </w:r>
      <w:r>
        <w:t>:</w:t>
      </w:r>
    </w:p>
    <w:p w14:paraId="66655924" w14:textId="77777777" w:rsidR="00873E01" w:rsidRDefault="00873E01" w:rsidP="00873E01">
      <w:pPr>
        <w:numPr>
          <w:ilvl w:val="1"/>
          <w:numId w:val="294"/>
        </w:numPr>
        <w:suppressAutoHyphens w:val="0"/>
        <w:autoSpaceDN/>
        <w:spacing w:before="100" w:beforeAutospacing="1" w:after="100" w:afterAutospacing="1" w:line="240" w:lineRule="auto"/>
      </w:pPr>
      <w:r>
        <w:t>In feature space, as the number of dimensions increases, the number of possible configurations or combinations of features grows exponentially.</w:t>
      </w:r>
    </w:p>
    <w:p w14:paraId="5919B795" w14:textId="77777777" w:rsidR="00873E01" w:rsidRDefault="00873E01" w:rsidP="00873E01">
      <w:pPr>
        <w:numPr>
          <w:ilvl w:val="1"/>
          <w:numId w:val="294"/>
        </w:numPr>
        <w:suppressAutoHyphens w:val="0"/>
        <w:autoSpaceDN/>
        <w:spacing w:before="100" w:beforeAutospacing="1" w:after="100" w:afterAutospacing="1" w:line="240" w:lineRule="auto"/>
      </w:pPr>
      <w:r>
        <w:t>This can lead to a situation where the dataset is sparse in the feature space, making it harder to estimate reliable statistical quantities and relationships.</w:t>
      </w:r>
    </w:p>
    <w:p w14:paraId="4AA4B27C" w14:textId="77777777" w:rsidR="00873E01" w:rsidRDefault="00873E01" w:rsidP="00873E01">
      <w:pPr>
        <w:pStyle w:val="NormalWeb"/>
        <w:numPr>
          <w:ilvl w:val="0"/>
          <w:numId w:val="294"/>
        </w:numPr>
        <w:suppressAutoHyphens w:val="0"/>
        <w:autoSpaceDN/>
        <w:spacing w:beforeAutospacing="1" w:afterAutospacing="1"/>
      </w:pPr>
      <w:r>
        <w:rPr>
          <w:rStyle w:val="Strong"/>
        </w:rPr>
        <w:t>Degraded Performance of Distance-Based Methods</w:t>
      </w:r>
      <w:r>
        <w:t>:</w:t>
      </w:r>
    </w:p>
    <w:p w14:paraId="2B601358" w14:textId="77777777" w:rsidR="00873E01" w:rsidRDefault="00873E01" w:rsidP="00873E01">
      <w:pPr>
        <w:numPr>
          <w:ilvl w:val="1"/>
          <w:numId w:val="294"/>
        </w:numPr>
        <w:suppressAutoHyphens w:val="0"/>
        <w:autoSpaceDN/>
        <w:spacing w:before="100" w:beforeAutospacing="1" w:after="100" w:afterAutospacing="1" w:line="240" w:lineRule="auto"/>
      </w:pPr>
      <w:r>
        <w:t>Distance metrics, such as Euclidean distance, become less meaningful in high-dimensional spaces.</w:t>
      </w:r>
    </w:p>
    <w:p w14:paraId="1FD2D7B6" w14:textId="77777777" w:rsidR="00873E01" w:rsidRDefault="00873E01" w:rsidP="00873E01">
      <w:pPr>
        <w:numPr>
          <w:ilvl w:val="1"/>
          <w:numId w:val="294"/>
        </w:numPr>
        <w:suppressAutoHyphens w:val="0"/>
        <w:autoSpaceDN/>
        <w:spacing w:before="100" w:beforeAutospacing="1" w:after="100" w:afterAutospacing="1" w:line="240" w:lineRule="auto"/>
      </w:pPr>
      <w:r>
        <w:t>Points tend to be equidistant (or nearly equidistant) from each other, making it harder to distinguish between different data points based on distance alone.</w:t>
      </w:r>
    </w:p>
    <w:p w14:paraId="76AA1231" w14:textId="77777777" w:rsidR="00873E01" w:rsidRDefault="00873E01" w:rsidP="00873E01">
      <w:pPr>
        <w:pStyle w:val="NormalWeb"/>
        <w:numPr>
          <w:ilvl w:val="0"/>
          <w:numId w:val="294"/>
        </w:numPr>
        <w:suppressAutoHyphens w:val="0"/>
        <w:autoSpaceDN/>
        <w:spacing w:beforeAutospacing="1" w:afterAutospacing="1"/>
      </w:pPr>
      <w:r>
        <w:rPr>
          <w:rStyle w:val="Strong"/>
        </w:rPr>
        <w:t>Dimensionality Reduction as a Solution</w:t>
      </w:r>
      <w:r>
        <w:t>:</w:t>
      </w:r>
    </w:p>
    <w:p w14:paraId="7588E107" w14:textId="77777777" w:rsidR="00873E01" w:rsidRDefault="00873E01" w:rsidP="00873E01">
      <w:pPr>
        <w:numPr>
          <w:ilvl w:val="1"/>
          <w:numId w:val="294"/>
        </w:numPr>
        <w:suppressAutoHyphens w:val="0"/>
        <w:autoSpaceDN/>
        <w:spacing w:before="100" w:beforeAutospacing="1" w:after="100" w:afterAutospacing="1" w:line="240" w:lineRule="auto"/>
      </w:pPr>
      <w:r>
        <w:t>Techniques like PCA (Principal Component Analysis) and t-SNE (t-Distributed Stochastic Neighbor Embedding) are used to mitigate the curse of dimensionality by reducing the number of dimensions while retaining important information.</w:t>
      </w:r>
    </w:p>
    <w:p w14:paraId="1F2DB3DE" w14:textId="77777777" w:rsidR="00873E01" w:rsidRDefault="00873E01" w:rsidP="00873E01">
      <w:pPr>
        <w:numPr>
          <w:ilvl w:val="1"/>
          <w:numId w:val="294"/>
        </w:numPr>
        <w:suppressAutoHyphens w:val="0"/>
        <w:autoSpaceDN/>
        <w:spacing w:before="100" w:beforeAutospacing="1" w:after="100" w:afterAutospacing="1" w:line="240" w:lineRule="auto"/>
      </w:pPr>
      <w:r>
        <w:t>These techniques aim to transform the data into a lower-dimensional space where the data points are more densely packed and relationships are easier to discern.</w:t>
      </w:r>
    </w:p>
    <w:p w14:paraId="375A1BE6" w14:textId="77777777" w:rsidR="00873E01" w:rsidRDefault="00873E01" w:rsidP="00873E01">
      <w:pPr>
        <w:pStyle w:val="Heading3"/>
      </w:pPr>
      <w:r>
        <w:t>Impact on Machine Learning Algorithms</w:t>
      </w:r>
    </w:p>
    <w:p w14:paraId="16ED0EA3" w14:textId="77777777" w:rsidR="00873E01" w:rsidRDefault="00873E01" w:rsidP="00873E01">
      <w:pPr>
        <w:pStyle w:val="NormalWeb"/>
        <w:numPr>
          <w:ilvl w:val="0"/>
          <w:numId w:val="295"/>
        </w:numPr>
        <w:suppressAutoHyphens w:val="0"/>
        <w:autoSpaceDN/>
        <w:spacing w:beforeAutospacing="1" w:afterAutospacing="1"/>
      </w:pPr>
      <w:r>
        <w:rPr>
          <w:rStyle w:val="Strong"/>
        </w:rPr>
        <w:t>Performance Degradation</w:t>
      </w:r>
      <w:r>
        <w:t>: Many machine learning algorithms degrade in performance or become impractical in high-dimensional spaces due to increased computational costs and reduced data density.</w:t>
      </w:r>
    </w:p>
    <w:p w14:paraId="1F575304" w14:textId="77777777" w:rsidR="00873E01" w:rsidRDefault="00873E01" w:rsidP="00873E01">
      <w:pPr>
        <w:pStyle w:val="NormalWeb"/>
        <w:numPr>
          <w:ilvl w:val="0"/>
          <w:numId w:val="295"/>
        </w:numPr>
        <w:suppressAutoHyphens w:val="0"/>
        <w:autoSpaceDN/>
        <w:spacing w:beforeAutospacing="1" w:afterAutospacing="1"/>
      </w:pPr>
      <w:r>
        <w:rPr>
          <w:rStyle w:val="Strong"/>
        </w:rPr>
        <w:t>Feature Selection and Engineering</w:t>
      </w:r>
      <w:r>
        <w:t>: Effective feature selection and feature engineering become crucial to mitigate the curse of dimensionality and improve algorithm performance.</w:t>
      </w:r>
    </w:p>
    <w:p w14:paraId="74188516" w14:textId="77777777" w:rsidR="00873E01" w:rsidRDefault="00873E01" w:rsidP="00873E01">
      <w:pPr>
        <w:pStyle w:val="NormalWeb"/>
        <w:numPr>
          <w:ilvl w:val="0"/>
          <w:numId w:val="295"/>
        </w:numPr>
        <w:suppressAutoHyphens w:val="0"/>
        <w:autoSpaceDN/>
        <w:spacing w:beforeAutospacing="1" w:afterAutospacing="1"/>
      </w:pPr>
      <w:r>
        <w:rPr>
          <w:rStyle w:val="Strong"/>
        </w:rPr>
        <w:t>Need for Dimensionality Reduction</w:t>
      </w:r>
      <w:r>
        <w:t>: Dimensionality reduction techniques are often employed to reduce the number of features or dimensions while preserving as much relevant information as possible.</w:t>
      </w:r>
    </w:p>
    <w:p w14:paraId="6BB68584" w14:textId="77777777" w:rsidR="00873E01" w:rsidRDefault="00873E01" w:rsidP="00873E01">
      <w:pPr>
        <w:pStyle w:val="NormalWeb"/>
        <w:numPr>
          <w:ilvl w:val="0"/>
          <w:numId w:val="295"/>
        </w:numPr>
        <w:suppressAutoHyphens w:val="0"/>
        <w:autoSpaceDN/>
        <w:spacing w:beforeAutospacing="1" w:afterAutospacing="1"/>
      </w:pPr>
      <w:r>
        <w:rPr>
          <w:rStyle w:val="Strong"/>
        </w:rPr>
        <w:t>Algorithm Selection</w:t>
      </w:r>
      <w:r>
        <w:t>: Certain algorithms, such as tree-based methods (e.g., Random Forests), are more robust to high-dimensional data compared to others (e.g., KNN), which rely heavily on distance metrics.</w:t>
      </w:r>
    </w:p>
    <w:p w14:paraId="542D01C7" w14:textId="77777777" w:rsidR="00873E01" w:rsidRDefault="00873E01" w:rsidP="00873E01">
      <w:pPr>
        <w:pStyle w:val="Heading3"/>
      </w:pPr>
      <w:r>
        <w:t>Conclusion</w:t>
      </w:r>
    </w:p>
    <w:p w14:paraId="5DAA0DA0" w14:textId="77777777" w:rsidR="00873E01" w:rsidRDefault="00873E01" w:rsidP="00873E01">
      <w:pPr>
        <w:pStyle w:val="NormalWeb"/>
      </w:pPr>
      <w:r>
        <w:t>The curse of dimensionality poses significant challenges to the effectiveness and efficiency of machine learning algorithms, particularly in high-dimensional spaces where data becomes sparse, computations become intensive, and overfitting risks increase. Addressing these challenges often involves careful preprocessing, feature engineering, and sometimes dimensionality reduction techniques to extract meaningful patterns and relationships from data while mitigating the negative effects of high dimensionality.</w:t>
      </w:r>
    </w:p>
    <w:p w14:paraId="3185E6FA" w14:textId="5FD9A743" w:rsidR="00873E01" w:rsidRDefault="00873E01" w:rsidP="00122647">
      <w:pPr>
        <w:rPr>
          <w:b/>
          <w:bCs/>
          <w:sz w:val="32"/>
          <w:szCs w:val="32"/>
          <w:lang w:eastAsia="en-IN"/>
        </w:rPr>
      </w:pPr>
    </w:p>
    <w:p w14:paraId="5774A539" w14:textId="35B94494" w:rsidR="00873E01" w:rsidRDefault="00873E01" w:rsidP="00122647">
      <w:pPr>
        <w:rPr>
          <w:b/>
          <w:bCs/>
          <w:sz w:val="32"/>
          <w:szCs w:val="32"/>
          <w:lang w:eastAsia="en-IN"/>
        </w:rPr>
      </w:pPr>
      <w:r>
        <w:rPr>
          <w:b/>
          <w:bCs/>
          <w:sz w:val="32"/>
          <w:szCs w:val="32"/>
          <w:lang w:eastAsia="en-IN"/>
        </w:rPr>
        <w:t xml:space="preserve">Q- 62. </w:t>
      </w:r>
      <w:r w:rsidRPr="00873E01">
        <w:rPr>
          <w:b/>
          <w:bCs/>
          <w:sz w:val="32"/>
          <w:szCs w:val="32"/>
          <w:lang w:eastAsia="en-IN"/>
        </w:rPr>
        <w:t>What is feature scaling, and why is it important in machine learning</w:t>
      </w:r>
      <w:r>
        <w:rPr>
          <w:b/>
          <w:bCs/>
          <w:sz w:val="32"/>
          <w:szCs w:val="32"/>
          <w:lang w:eastAsia="en-IN"/>
        </w:rPr>
        <w:t>?</w:t>
      </w:r>
    </w:p>
    <w:p w14:paraId="32B34C57" w14:textId="77777777" w:rsidR="00873E01" w:rsidRDefault="00873E01" w:rsidP="00873E01">
      <w:pPr>
        <w:pStyle w:val="NormalWeb"/>
      </w:pPr>
      <w:r>
        <w:rPr>
          <w:b/>
          <w:bCs/>
          <w:sz w:val="32"/>
          <w:szCs w:val="32"/>
        </w:rPr>
        <w:t xml:space="preserve">Ans. </w:t>
      </w:r>
      <w:r>
        <w:t xml:space="preserve">Feature scaling is a preprocessing step in machine learning that standardizes or normalizes the range of independent variables or features of a dataset. It ensures that each </w:t>
      </w:r>
      <w:r>
        <w:lastRenderedPageBreak/>
        <w:t>feature contributes equally to the analysis and improves the performance and convergence of certain machine learning algorithms.</w:t>
      </w:r>
    </w:p>
    <w:p w14:paraId="23846A04" w14:textId="77777777" w:rsidR="00873E01" w:rsidRDefault="00873E01" w:rsidP="00873E01">
      <w:pPr>
        <w:pStyle w:val="Heading3"/>
      </w:pPr>
      <w:r>
        <w:t>Importance of Feature Scaling</w:t>
      </w:r>
    </w:p>
    <w:p w14:paraId="29E3EF13" w14:textId="77777777" w:rsidR="00873E01" w:rsidRDefault="00873E01" w:rsidP="00873E01">
      <w:pPr>
        <w:pStyle w:val="NormalWeb"/>
        <w:numPr>
          <w:ilvl w:val="0"/>
          <w:numId w:val="296"/>
        </w:numPr>
        <w:suppressAutoHyphens w:val="0"/>
        <w:autoSpaceDN/>
        <w:spacing w:beforeAutospacing="1" w:afterAutospacing="1"/>
      </w:pPr>
      <w:r>
        <w:rPr>
          <w:rStyle w:val="Strong"/>
        </w:rPr>
        <w:t>Ensuring Convergence of Gradient-Based Algorithms</w:t>
      </w:r>
      <w:r>
        <w:t>:</w:t>
      </w:r>
    </w:p>
    <w:p w14:paraId="28577AA7" w14:textId="77777777" w:rsidR="00873E01" w:rsidRDefault="00873E01" w:rsidP="00873E01">
      <w:pPr>
        <w:numPr>
          <w:ilvl w:val="1"/>
          <w:numId w:val="296"/>
        </w:numPr>
        <w:suppressAutoHyphens w:val="0"/>
        <w:autoSpaceDN/>
        <w:spacing w:before="100" w:beforeAutospacing="1" w:after="100" w:afterAutospacing="1" w:line="240" w:lineRule="auto"/>
      </w:pPr>
      <w:r>
        <w:t>Algorithms like gradient descent converge faster when features are on a similar scale. Features with larger ranges can dominate the objective function and make it difficult for the algorithm to learn from other features.</w:t>
      </w:r>
    </w:p>
    <w:p w14:paraId="3F092ED6" w14:textId="77777777" w:rsidR="00873E01" w:rsidRDefault="00873E01" w:rsidP="00873E01">
      <w:pPr>
        <w:pStyle w:val="NormalWeb"/>
        <w:numPr>
          <w:ilvl w:val="0"/>
          <w:numId w:val="296"/>
        </w:numPr>
        <w:suppressAutoHyphens w:val="0"/>
        <w:autoSpaceDN/>
        <w:spacing w:beforeAutospacing="1" w:afterAutospacing="1"/>
      </w:pPr>
      <w:r>
        <w:rPr>
          <w:rStyle w:val="Strong"/>
        </w:rPr>
        <w:t>Improving Model Performance</w:t>
      </w:r>
      <w:r>
        <w:t>:</w:t>
      </w:r>
    </w:p>
    <w:p w14:paraId="5E569D3C" w14:textId="77777777" w:rsidR="00873E01" w:rsidRDefault="00873E01" w:rsidP="00873E01">
      <w:pPr>
        <w:numPr>
          <w:ilvl w:val="1"/>
          <w:numId w:val="296"/>
        </w:numPr>
        <w:suppressAutoHyphens w:val="0"/>
        <w:autoSpaceDN/>
        <w:spacing w:before="100" w:beforeAutospacing="1" w:after="100" w:afterAutospacing="1" w:line="240" w:lineRule="auto"/>
      </w:pPr>
      <w:r>
        <w:t>Many machine learning models calculate distances between data points (e.g., K-nearest neighbors, SVMs) or use measures of similarity (e.g., PCA, clustering algorithms).</w:t>
      </w:r>
    </w:p>
    <w:p w14:paraId="3BDAEA4D" w14:textId="77777777" w:rsidR="00873E01" w:rsidRDefault="00873E01" w:rsidP="00873E01">
      <w:pPr>
        <w:numPr>
          <w:ilvl w:val="1"/>
          <w:numId w:val="296"/>
        </w:numPr>
        <w:suppressAutoHyphens w:val="0"/>
        <w:autoSpaceDN/>
        <w:spacing w:before="100" w:beforeAutospacing="1" w:after="100" w:afterAutospacing="1" w:line="240" w:lineRule="auto"/>
      </w:pPr>
      <w:r>
        <w:t>Features with larger ranges or greater variances can bias these algorithms, leading to poorer performance.</w:t>
      </w:r>
    </w:p>
    <w:p w14:paraId="585B6E34" w14:textId="77777777" w:rsidR="00873E01" w:rsidRDefault="00873E01" w:rsidP="00873E01">
      <w:pPr>
        <w:pStyle w:val="NormalWeb"/>
        <w:numPr>
          <w:ilvl w:val="0"/>
          <w:numId w:val="296"/>
        </w:numPr>
        <w:suppressAutoHyphens w:val="0"/>
        <w:autoSpaceDN/>
        <w:spacing w:beforeAutospacing="1" w:afterAutospacing="1"/>
      </w:pPr>
      <w:r>
        <w:rPr>
          <w:rStyle w:val="Strong"/>
        </w:rPr>
        <w:t>Equalizing Influence of Features</w:t>
      </w:r>
      <w:r>
        <w:t>:</w:t>
      </w:r>
    </w:p>
    <w:p w14:paraId="469F9FC0" w14:textId="77777777" w:rsidR="00873E01" w:rsidRDefault="00873E01" w:rsidP="00873E01">
      <w:pPr>
        <w:numPr>
          <w:ilvl w:val="1"/>
          <w:numId w:val="296"/>
        </w:numPr>
        <w:suppressAutoHyphens w:val="0"/>
        <w:autoSpaceDN/>
        <w:spacing w:before="100" w:beforeAutospacing="1" w:after="100" w:afterAutospacing="1" w:line="240" w:lineRule="auto"/>
      </w:pPr>
      <w:r>
        <w:t>Models that are sensitive to the magnitude of features, such as linear and logistic regression, are affected by the scale of the input data.</w:t>
      </w:r>
    </w:p>
    <w:p w14:paraId="74C060F0" w14:textId="77777777" w:rsidR="00873E01" w:rsidRDefault="00873E01" w:rsidP="00873E01">
      <w:pPr>
        <w:numPr>
          <w:ilvl w:val="1"/>
          <w:numId w:val="296"/>
        </w:numPr>
        <w:suppressAutoHyphens w:val="0"/>
        <w:autoSpaceDN/>
        <w:spacing w:before="100" w:beforeAutospacing="1" w:after="100" w:afterAutospacing="1" w:line="240" w:lineRule="auto"/>
      </w:pPr>
      <w:r>
        <w:t>Feature scaling ensures that each feature contributes proportionally to the final computed distance or similarity, preventing any one feature from dominating the others.</w:t>
      </w:r>
    </w:p>
    <w:p w14:paraId="1353CF60" w14:textId="77777777" w:rsidR="00873E01" w:rsidRDefault="00873E01" w:rsidP="00873E01">
      <w:pPr>
        <w:pStyle w:val="NormalWeb"/>
        <w:numPr>
          <w:ilvl w:val="0"/>
          <w:numId w:val="296"/>
        </w:numPr>
        <w:suppressAutoHyphens w:val="0"/>
        <w:autoSpaceDN/>
        <w:spacing w:beforeAutospacing="1" w:afterAutospacing="1"/>
      </w:pPr>
      <w:r>
        <w:rPr>
          <w:rStyle w:val="Strong"/>
        </w:rPr>
        <w:t>Enhancing Interpretability</w:t>
      </w:r>
      <w:r>
        <w:t>:</w:t>
      </w:r>
    </w:p>
    <w:p w14:paraId="114756D7" w14:textId="77777777" w:rsidR="00873E01" w:rsidRDefault="00873E01" w:rsidP="00873E01">
      <w:pPr>
        <w:numPr>
          <w:ilvl w:val="1"/>
          <w:numId w:val="296"/>
        </w:numPr>
        <w:suppressAutoHyphens w:val="0"/>
        <w:autoSpaceDN/>
        <w:spacing w:before="100" w:beforeAutospacing="1" w:after="100" w:afterAutospacing="1" w:line="240" w:lineRule="auto"/>
      </w:pPr>
      <w:r>
        <w:t>Scaling features to a standard range (e.g., between 0 and 1 or using z-scores) can improve the interpretability of coefficients in linear models.</w:t>
      </w:r>
    </w:p>
    <w:p w14:paraId="78DB3C16" w14:textId="77777777" w:rsidR="00873E01" w:rsidRDefault="00873E01" w:rsidP="00873E01">
      <w:pPr>
        <w:numPr>
          <w:ilvl w:val="1"/>
          <w:numId w:val="296"/>
        </w:numPr>
        <w:suppressAutoHyphens w:val="0"/>
        <w:autoSpaceDN/>
        <w:spacing w:before="100" w:beforeAutospacing="1" w:after="100" w:afterAutospacing="1" w:line="240" w:lineRule="auto"/>
      </w:pPr>
      <w:r>
        <w:t>It allows for a more straightforward interpretation of how each feature impacts the predictions.</w:t>
      </w:r>
    </w:p>
    <w:p w14:paraId="0D9D0ADC" w14:textId="77777777" w:rsidR="00873E01" w:rsidRDefault="00873E01" w:rsidP="00873E01">
      <w:pPr>
        <w:pStyle w:val="Heading3"/>
      </w:pPr>
      <w:r>
        <w:t>Common Techniques for Feature Scaling</w:t>
      </w:r>
    </w:p>
    <w:p w14:paraId="5CB65EEE" w14:textId="77777777" w:rsidR="00873E01" w:rsidRDefault="00873E01" w:rsidP="00873E01">
      <w:pPr>
        <w:pStyle w:val="NormalWeb"/>
        <w:numPr>
          <w:ilvl w:val="0"/>
          <w:numId w:val="297"/>
        </w:numPr>
        <w:suppressAutoHyphens w:val="0"/>
        <w:autoSpaceDN/>
        <w:spacing w:beforeAutospacing="1" w:afterAutospacing="1"/>
      </w:pPr>
      <w:r>
        <w:rPr>
          <w:rStyle w:val="Strong"/>
        </w:rPr>
        <w:t>Min-Max Scaling (Normalization)</w:t>
      </w:r>
      <w:r>
        <w:t>:</w:t>
      </w:r>
    </w:p>
    <w:p w14:paraId="5B64B577" w14:textId="77777777" w:rsidR="00873E01" w:rsidRDefault="00873E01" w:rsidP="00873E01">
      <w:pPr>
        <w:numPr>
          <w:ilvl w:val="1"/>
          <w:numId w:val="297"/>
        </w:numPr>
        <w:suppressAutoHyphens w:val="0"/>
        <w:autoSpaceDN/>
        <w:spacing w:before="100" w:beforeAutospacing="1" w:after="100" w:afterAutospacing="1" w:line="240" w:lineRule="auto"/>
      </w:pPr>
      <w:r>
        <w:t>Scales the data to a fixed range, usually between 0 and 1.</w:t>
      </w:r>
    </w:p>
    <w:p w14:paraId="41926A60" w14:textId="4260BE54" w:rsidR="00873E01" w:rsidRDefault="00873E01" w:rsidP="00873E01">
      <w:pPr>
        <w:numPr>
          <w:ilvl w:val="1"/>
          <w:numId w:val="297"/>
        </w:numPr>
        <w:suppressAutoHyphens w:val="0"/>
        <w:autoSpaceDN/>
        <w:spacing w:before="100" w:beforeAutospacing="1" w:after="100" w:afterAutospacing="1" w:line="240" w:lineRule="auto"/>
      </w:pPr>
      <w:r>
        <w:t xml:space="preserve">Formula for min-max scaling: </w:t>
      </w:r>
      <w:r>
        <w:rPr>
          <w:rStyle w:val="katex-mathml"/>
        </w:rPr>
        <w:t>Xnorm=X−Xmin</w:t>
      </w:r>
      <w:r w:rsidR="000B3C48">
        <w:rPr>
          <w:rStyle w:val="katex-mathml"/>
        </w:rPr>
        <w:t xml:space="preserve"> / </w:t>
      </w:r>
      <w:r>
        <w:rPr>
          <w:rStyle w:val="katex-mathml"/>
        </w:rPr>
        <w:t>Xmax−Xmin</w:t>
      </w:r>
    </w:p>
    <w:p w14:paraId="2907BE0B" w14:textId="77777777" w:rsidR="00873E01" w:rsidRDefault="00873E01" w:rsidP="00873E01">
      <w:pPr>
        <w:numPr>
          <w:ilvl w:val="1"/>
          <w:numId w:val="297"/>
        </w:numPr>
        <w:suppressAutoHyphens w:val="0"/>
        <w:autoSpaceDN/>
        <w:spacing w:before="100" w:beforeAutospacing="1" w:after="100" w:afterAutospacing="1" w:line="240" w:lineRule="auto"/>
      </w:pPr>
      <w:r>
        <w:t>Suitable when the distribution of data does not have outliers.</w:t>
      </w:r>
    </w:p>
    <w:p w14:paraId="29126551" w14:textId="77777777" w:rsidR="00873E01" w:rsidRDefault="00873E01" w:rsidP="00873E01">
      <w:pPr>
        <w:pStyle w:val="NormalWeb"/>
        <w:numPr>
          <w:ilvl w:val="0"/>
          <w:numId w:val="297"/>
        </w:numPr>
        <w:suppressAutoHyphens w:val="0"/>
        <w:autoSpaceDN/>
        <w:spacing w:beforeAutospacing="1" w:afterAutospacing="1"/>
      </w:pPr>
      <w:r>
        <w:rPr>
          <w:rStyle w:val="Strong"/>
        </w:rPr>
        <w:t>Standardization (Z-score Normalization)</w:t>
      </w:r>
      <w:r>
        <w:t>:</w:t>
      </w:r>
    </w:p>
    <w:p w14:paraId="41C5AC8B" w14:textId="77777777" w:rsidR="00873E01" w:rsidRDefault="00873E01" w:rsidP="00873E01">
      <w:pPr>
        <w:numPr>
          <w:ilvl w:val="1"/>
          <w:numId w:val="297"/>
        </w:numPr>
        <w:suppressAutoHyphens w:val="0"/>
        <w:autoSpaceDN/>
        <w:spacing w:before="100" w:beforeAutospacing="1" w:after="100" w:afterAutospacing="1" w:line="240" w:lineRule="auto"/>
      </w:pPr>
      <w:r>
        <w:t>Transforms data to have a mean of 0 and a standard deviation of 1.</w:t>
      </w:r>
    </w:p>
    <w:p w14:paraId="19F9E934" w14:textId="77777777" w:rsidR="00873E01" w:rsidRDefault="00873E01" w:rsidP="00873E01">
      <w:pPr>
        <w:numPr>
          <w:ilvl w:val="1"/>
          <w:numId w:val="297"/>
        </w:numPr>
        <w:suppressAutoHyphens w:val="0"/>
        <w:autoSpaceDN/>
        <w:spacing w:before="100" w:beforeAutospacing="1" w:after="100" w:afterAutospacing="1" w:line="240" w:lineRule="auto"/>
        <w:rPr>
          <w:rStyle w:val="katex-mathml"/>
        </w:rPr>
      </w:pPr>
      <w:r>
        <w:t xml:space="preserve">Formula for standardization: </w:t>
      </w:r>
      <w:r>
        <w:rPr>
          <w:rStyle w:val="katex-mathml"/>
        </w:rPr>
        <w:t>Xstd=X−μσ</w:t>
      </w:r>
    </w:p>
    <w:p w14:paraId="57791B59" w14:textId="5BBFFB2E" w:rsidR="00873E01" w:rsidRDefault="00873E01" w:rsidP="00873E01">
      <w:pPr>
        <w:suppressAutoHyphens w:val="0"/>
        <w:autoSpaceDN/>
        <w:spacing w:before="100" w:beforeAutospacing="1" w:after="100" w:afterAutospacing="1" w:line="240" w:lineRule="auto"/>
        <w:ind w:left="1440"/>
      </w:pPr>
      <w:r>
        <w:t xml:space="preserve">where </w:t>
      </w:r>
      <w:r>
        <w:rPr>
          <w:rStyle w:val="katex-mathml"/>
        </w:rPr>
        <w:t>μ</w:t>
      </w:r>
      <w:r>
        <w:t xml:space="preserve"> is the mean of the feature values and</w:t>
      </w:r>
      <w:r>
        <w:t xml:space="preserve"> </w:t>
      </w:r>
      <w:r>
        <w:rPr>
          <w:rStyle w:val="mord"/>
        </w:rPr>
        <w:t>σ</w:t>
      </w:r>
      <w:r>
        <w:t xml:space="preserve"> is the standard deviation.</w:t>
      </w:r>
    </w:p>
    <w:p w14:paraId="5C1B10C7" w14:textId="77777777" w:rsidR="00873E01" w:rsidRDefault="00873E01" w:rsidP="00873E01">
      <w:pPr>
        <w:numPr>
          <w:ilvl w:val="1"/>
          <w:numId w:val="297"/>
        </w:numPr>
        <w:suppressAutoHyphens w:val="0"/>
        <w:autoSpaceDN/>
        <w:spacing w:before="100" w:beforeAutospacing="1" w:after="100" w:afterAutospacing="1" w:line="240" w:lineRule="auto"/>
      </w:pPr>
      <w:r>
        <w:t>Can handle data with varying distributions and is less affected by outliers.</w:t>
      </w:r>
    </w:p>
    <w:p w14:paraId="155F8E44" w14:textId="77777777" w:rsidR="00873E01" w:rsidRDefault="00873E01" w:rsidP="00873E01">
      <w:pPr>
        <w:pStyle w:val="NormalWeb"/>
        <w:numPr>
          <w:ilvl w:val="0"/>
          <w:numId w:val="297"/>
        </w:numPr>
        <w:suppressAutoHyphens w:val="0"/>
        <w:autoSpaceDN/>
        <w:spacing w:beforeAutospacing="1" w:afterAutospacing="1"/>
      </w:pPr>
      <w:r>
        <w:rPr>
          <w:rStyle w:val="Strong"/>
        </w:rPr>
        <w:t>Robust Scaling</w:t>
      </w:r>
      <w:r>
        <w:t>:</w:t>
      </w:r>
    </w:p>
    <w:p w14:paraId="0DE196BB" w14:textId="77777777" w:rsidR="00873E01" w:rsidRDefault="00873E01" w:rsidP="00873E01">
      <w:pPr>
        <w:numPr>
          <w:ilvl w:val="1"/>
          <w:numId w:val="297"/>
        </w:numPr>
        <w:suppressAutoHyphens w:val="0"/>
        <w:autoSpaceDN/>
        <w:spacing w:before="100" w:beforeAutospacing="1" w:after="100" w:afterAutospacing="1" w:line="240" w:lineRule="auto"/>
      </w:pPr>
      <w:r>
        <w:t>Scales features using statistics that are robust to outliers, such as the interquartile range (IQR).</w:t>
      </w:r>
    </w:p>
    <w:p w14:paraId="56AB8900" w14:textId="77777777" w:rsidR="00873E01" w:rsidRDefault="00873E01" w:rsidP="00873E01">
      <w:pPr>
        <w:numPr>
          <w:ilvl w:val="1"/>
          <w:numId w:val="297"/>
        </w:numPr>
        <w:suppressAutoHyphens w:val="0"/>
        <w:autoSpaceDN/>
        <w:spacing w:before="100" w:beforeAutospacing="1" w:after="100" w:afterAutospacing="1" w:line="240" w:lineRule="auto"/>
        <w:rPr>
          <w:rStyle w:val="katex-mathml"/>
        </w:rPr>
      </w:pPr>
      <w:r>
        <w:t xml:space="preserve">Formula for robust scaling: </w:t>
      </w:r>
      <w:r>
        <w:rPr>
          <w:rStyle w:val="katex-mathml"/>
        </w:rPr>
        <w:t>Xrobust=X−median(X)</w:t>
      </w:r>
      <w:r>
        <w:rPr>
          <w:rStyle w:val="katex-mathml"/>
        </w:rPr>
        <w:t xml:space="preserve"> / </w:t>
      </w:r>
      <w:r>
        <w:rPr>
          <w:rStyle w:val="katex-mathml"/>
        </w:rPr>
        <w:t>Q3(X)−Q1(X)</w:t>
      </w:r>
    </w:p>
    <w:p w14:paraId="2260371D" w14:textId="7F39B6BA" w:rsidR="00873E01" w:rsidRDefault="00873E01" w:rsidP="00873E01">
      <w:pPr>
        <w:suppressAutoHyphens w:val="0"/>
        <w:autoSpaceDN/>
        <w:spacing w:before="100" w:beforeAutospacing="1" w:after="100" w:afterAutospacing="1" w:line="240" w:lineRule="auto"/>
        <w:ind w:left="1440"/>
      </w:pPr>
      <w:r>
        <w:t xml:space="preserve"> where </w:t>
      </w:r>
      <w:r>
        <w:rPr>
          <w:rStyle w:val="katex-mathml"/>
        </w:rPr>
        <w:t>median(</w:t>
      </w:r>
      <w:r>
        <w:rPr>
          <w:rStyle w:val="katex-mathml"/>
        </w:rPr>
        <w:t>X)</w:t>
      </w:r>
      <w:r>
        <w:t xml:space="preserve">, </w:t>
      </w:r>
      <w:r>
        <w:rPr>
          <w:rStyle w:val="katex-mathml"/>
        </w:rPr>
        <w:t>Q1(X</w:t>
      </w:r>
      <w:r>
        <w:rPr>
          <w:rStyle w:val="katex-mathml"/>
        </w:rPr>
        <w:t>)</w:t>
      </w:r>
      <w:r>
        <w:t xml:space="preserve">, and </w:t>
      </w:r>
      <w:r>
        <w:rPr>
          <w:rStyle w:val="katex-mathml"/>
        </w:rPr>
        <w:t>Q3(X)</w:t>
      </w:r>
      <w:r>
        <w:t xml:space="preserve"> are the median, first quartile, and third quartile of </w:t>
      </w:r>
      <w:r>
        <w:rPr>
          <w:rStyle w:val="mord"/>
        </w:rPr>
        <w:t>X</w:t>
      </w:r>
      <w:r>
        <w:t>, respectively.</w:t>
      </w:r>
    </w:p>
    <w:p w14:paraId="602F0955" w14:textId="77777777" w:rsidR="00873E01" w:rsidRDefault="00873E01" w:rsidP="00873E01">
      <w:pPr>
        <w:numPr>
          <w:ilvl w:val="1"/>
          <w:numId w:val="297"/>
        </w:numPr>
        <w:suppressAutoHyphens w:val="0"/>
        <w:autoSpaceDN/>
        <w:spacing w:before="100" w:beforeAutospacing="1" w:after="100" w:afterAutospacing="1" w:line="240" w:lineRule="auto"/>
      </w:pPr>
      <w:r>
        <w:t>Effective when dealing with data containing outliers.</w:t>
      </w:r>
    </w:p>
    <w:p w14:paraId="0785EBC2" w14:textId="77777777" w:rsidR="00873E01" w:rsidRDefault="00873E01" w:rsidP="00873E01">
      <w:pPr>
        <w:pStyle w:val="Heading3"/>
      </w:pPr>
      <w:r>
        <w:t>When to Apply Feature Scaling</w:t>
      </w:r>
    </w:p>
    <w:p w14:paraId="37B217D7" w14:textId="77777777" w:rsidR="00873E01" w:rsidRDefault="00873E01" w:rsidP="00873E01">
      <w:pPr>
        <w:numPr>
          <w:ilvl w:val="0"/>
          <w:numId w:val="298"/>
        </w:numPr>
        <w:suppressAutoHyphens w:val="0"/>
        <w:autoSpaceDN/>
        <w:spacing w:before="100" w:beforeAutospacing="1" w:after="100" w:afterAutospacing="1" w:line="240" w:lineRule="auto"/>
      </w:pPr>
      <w:r>
        <w:rPr>
          <w:rStyle w:val="Strong"/>
        </w:rPr>
        <w:lastRenderedPageBreak/>
        <w:t>Linear Models</w:t>
      </w:r>
      <w:r>
        <w:t>: Linear regression, logistic regression, linear SVMs often require feature scaling.</w:t>
      </w:r>
    </w:p>
    <w:p w14:paraId="46496CF2" w14:textId="77777777" w:rsidR="00873E01" w:rsidRDefault="00873E01" w:rsidP="00873E01">
      <w:pPr>
        <w:numPr>
          <w:ilvl w:val="0"/>
          <w:numId w:val="298"/>
        </w:numPr>
        <w:suppressAutoHyphens w:val="0"/>
        <w:autoSpaceDN/>
        <w:spacing w:before="100" w:beforeAutospacing="1" w:after="100" w:afterAutospacing="1" w:line="240" w:lineRule="auto"/>
      </w:pPr>
      <w:r>
        <w:rPr>
          <w:rStyle w:val="Strong"/>
        </w:rPr>
        <w:t>Distance-Based Algorithms</w:t>
      </w:r>
      <w:r>
        <w:t>: K-nearest neighbors (KNN), SVMs, clustering algorithms (e.g., K-means), PCA.</w:t>
      </w:r>
    </w:p>
    <w:p w14:paraId="09E55197" w14:textId="77777777" w:rsidR="00873E01" w:rsidRDefault="00873E01" w:rsidP="00873E01">
      <w:pPr>
        <w:numPr>
          <w:ilvl w:val="0"/>
          <w:numId w:val="298"/>
        </w:numPr>
        <w:suppressAutoHyphens w:val="0"/>
        <w:autoSpaceDN/>
        <w:spacing w:before="100" w:beforeAutospacing="1" w:after="100" w:afterAutospacing="1" w:line="240" w:lineRule="auto"/>
      </w:pPr>
      <w:r>
        <w:rPr>
          <w:rStyle w:val="Strong"/>
        </w:rPr>
        <w:t>Neural Networks</w:t>
      </w:r>
      <w:r>
        <w:t>: Deep learning models can benefit from feature scaling to speed up convergence.</w:t>
      </w:r>
    </w:p>
    <w:p w14:paraId="3D77C0E2" w14:textId="77777777" w:rsidR="00873E01" w:rsidRDefault="00873E01" w:rsidP="00873E01">
      <w:pPr>
        <w:pStyle w:val="Heading3"/>
      </w:pPr>
      <w:r>
        <w:t>Considerations</w:t>
      </w:r>
    </w:p>
    <w:p w14:paraId="362F6C54" w14:textId="77777777" w:rsidR="00873E01" w:rsidRDefault="00873E01" w:rsidP="00873E01">
      <w:pPr>
        <w:numPr>
          <w:ilvl w:val="0"/>
          <w:numId w:val="299"/>
        </w:numPr>
        <w:suppressAutoHyphens w:val="0"/>
        <w:autoSpaceDN/>
        <w:spacing w:before="100" w:beforeAutospacing="1" w:after="100" w:afterAutospacing="1" w:line="240" w:lineRule="auto"/>
      </w:pPr>
      <w:r>
        <w:rPr>
          <w:rStyle w:val="Strong"/>
        </w:rPr>
        <w:t>Normalization Choice</w:t>
      </w:r>
      <w:r>
        <w:t>: The choice between normalization methods (min-max scaling) and standardization (z-score normalization) depends on the characteristics of the data and the requirements of the model.</w:t>
      </w:r>
    </w:p>
    <w:p w14:paraId="545B9E44" w14:textId="77777777" w:rsidR="00873E01" w:rsidRDefault="00873E01" w:rsidP="00873E01">
      <w:pPr>
        <w:numPr>
          <w:ilvl w:val="0"/>
          <w:numId w:val="299"/>
        </w:numPr>
        <w:suppressAutoHyphens w:val="0"/>
        <w:autoSpaceDN/>
        <w:spacing w:before="100" w:beforeAutospacing="1" w:after="100" w:afterAutospacing="1" w:line="240" w:lineRule="auto"/>
      </w:pPr>
      <w:r>
        <w:rPr>
          <w:rStyle w:val="Strong"/>
        </w:rPr>
        <w:t>Impact on Interpretation</w:t>
      </w:r>
      <w:r>
        <w:t>: Scaling transforms the data, affecting the interpretability of the model coefficients or weights in linear models.</w:t>
      </w:r>
    </w:p>
    <w:p w14:paraId="59D3890B" w14:textId="77777777" w:rsidR="00873E01" w:rsidRDefault="00873E01" w:rsidP="00873E01">
      <w:pPr>
        <w:numPr>
          <w:ilvl w:val="0"/>
          <w:numId w:val="299"/>
        </w:numPr>
        <w:suppressAutoHyphens w:val="0"/>
        <w:autoSpaceDN/>
        <w:spacing w:before="100" w:beforeAutospacing="1" w:after="100" w:afterAutospacing="1" w:line="240" w:lineRule="auto"/>
      </w:pPr>
      <w:r>
        <w:rPr>
          <w:rStyle w:val="Strong"/>
        </w:rPr>
        <w:t>Preprocessing Pipeline</w:t>
      </w:r>
      <w:r>
        <w:t>: Feature scaling is typically part of a preprocessing pipeline along with other steps like imputation of missing values and encoding categorical variables.</w:t>
      </w:r>
    </w:p>
    <w:p w14:paraId="233D4BE1" w14:textId="77777777" w:rsidR="00873E01" w:rsidRDefault="00873E01" w:rsidP="00873E01">
      <w:pPr>
        <w:pStyle w:val="Heading3"/>
      </w:pPr>
      <w:r>
        <w:t>Conclusion</w:t>
      </w:r>
    </w:p>
    <w:p w14:paraId="0194CB43" w14:textId="77777777" w:rsidR="00873E01" w:rsidRDefault="00873E01" w:rsidP="00873E01">
      <w:pPr>
        <w:pStyle w:val="NormalWeb"/>
      </w:pPr>
      <w:r>
        <w:t>Feature scaling is a critical preprocessing step in machine learning that ensures features are on a similar scale, enhancing the performance and reliability of algorithms, and improving model interpretability. It addresses issues related to disparate feature magnitudes and variances, which can otherwise lead to suboptimal performance and difficulties in model convergence.</w:t>
      </w:r>
    </w:p>
    <w:p w14:paraId="58EE795F" w14:textId="4446789F" w:rsidR="00873E01" w:rsidRDefault="00873E01" w:rsidP="00122647">
      <w:pPr>
        <w:rPr>
          <w:b/>
          <w:bCs/>
          <w:sz w:val="32"/>
          <w:szCs w:val="32"/>
          <w:lang w:eastAsia="en-IN"/>
        </w:rPr>
      </w:pPr>
    </w:p>
    <w:p w14:paraId="4147EAEB" w14:textId="237ED90E" w:rsidR="00873E01" w:rsidRDefault="00873E01" w:rsidP="00122647">
      <w:pPr>
        <w:rPr>
          <w:b/>
          <w:bCs/>
          <w:sz w:val="32"/>
          <w:szCs w:val="32"/>
          <w:lang w:eastAsia="en-IN"/>
        </w:rPr>
      </w:pPr>
      <w:r>
        <w:rPr>
          <w:b/>
          <w:bCs/>
          <w:sz w:val="32"/>
          <w:szCs w:val="32"/>
          <w:lang w:eastAsia="en-IN"/>
        </w:rPr>
        <w:t xml:space="preserve">Q – </w:t>
      </w:r>
      <w:proofErr w:type="gramStart"/>
      <w:r>
        <w:rPr>
          <w:b/>
          <w:bCs/>
          <w:sz w:val="32"/>
          <w:szCs w:val="32"/>
          <w:lang w:eastAsia="en-IN"/>
        </w:rPr>
        <w:t>63 .</w:t>
      </w:r>
      <w:proofErr w:type="gramEnd"/>
      <w:r>
        <w:rPr>
          <w:b/>
          <w:bCs/>
          <w:sz w:val="32"/>
          <w:szCs w:val="32"/>
          <w:lang w:eastAsia="en-IN"/>
        </w:rPr>
        <w:t xml:space="preserve"> </w:t>
      </w:r>
      <w:r w:rsidR="000B3C48" w:rsidRPr="000B3C48">
        <w:rPr>
          <w:b/>
          <w:bCs/>
          <w:sz w:val="32"/>
          <w:szCs w:val="32"/>
          <w:lang w:eastAsia="en-IN"/>
        </w:rPr>
        <w:t>How does the Naïve Bayes algorithm handle categorical features</w:t>
      </w:r>
      <w:r w:rsidR="000B3C48">
        <w:rPr>
          <w:b/>
          <w:bCs/>
          <w:sz w:val="32"/>
          <w:szCs w:val="32"/>
          <w:lang w:eastAsia="en-IN"/>
        </w:rPr>
        <w:t>?</w:t>
      </w:r>
    </w:p>
    <w:p w14:paraId="631605DA" w14:textId="77777777" w:rsidR="00F957A7" w:rsidRDefault="000B3C48" w:rsidP="00F957A7">
      <w:pPr>
        <w:pStyle w:val="NormalWeb"/>
      </w:pPr>
      <w:r>
        <w:rPr>
          <w:b/>
          <w:bCs/>
          <w:sz w:val="32"/>
          <w:szCs w:val="32"/>
        </w:rPr>
        <w:t xml:space="preserve">Ans. </w:t>
      </w:r>
      <w:r w:rsidR="00F957A7">
        <w:t>The Naïve Bayes algorithm handles categorical features by utilizing probability distributions tailored for discrete data. Here’s how it typically works for categorical features:</w:t>
      </w:r>
    </w:p>
    <w:p w14:paraId="5EEB58F4" w14:textId="77777777" w:rsidR="00F957A7" w:rsidRDefault="00F957A7" w:rsidP="00F957A7">
      <w:pPr>
        <w:pStyle w:val="Heading3"/>
      </w:pPr>
      <w:r>
        <w:t>Handling Categorical Features in Naïve Bayes</w:t>
      </w:r>
    </w:p>
    <w:p w14:paraId="05C083E7" w14:textId="77777777" w:rsidR="00F957A7" w:rsidRDefault="00F957A7" w:rsidP="00F957A7">
      <w:pPr>
        <w:pStyle w:val="NormalWeb"/>
        <w:numPr>
          <w:ilvl w:val="0"/>
          <w:numId w:val="300"/>
        </w:numPr>
        <w:suppressAutoHyphens w:val="0"/>
        <w:autoSpaceDN/>
        <w:spacing w:beforeAutospacing="1" w:afterAutospacing="1"/>
      </w:pPr>
      <w:r>
        <w:rPr>
          <w:rStyle w:val="Strong"/>
        </w:rPr>
        <w:t>Categorical Data Representation</w:t>
      </w:r>
      <w:r>
        <w:t>:</w:t>
      </w:r>
    </w:p>
    <w:p w14:paraId="4590E0AD" w14:textId="77777777" w:rsidR="00F957A7" w:rsidRDefault="00F957A7" w:rsidP="00F957A7">
      <w:pPr>
        <w:numPr>
          <w:ilvl w:val="1"/>
          <w:numId w:val="300"/>
        </w:numPr>
        <w:suppressAutoHyphens w:val="0"/>
        <w:autoSpaceDN/>
        <w:spacing w:before="100" w:beforeAutospacing="1" w:after="100" w:afterAutospacing="1" w:line="240" w:lineRule="auto"/>
      </w:pPr>
      <w:r>
        <w:t>Each categorical feature is treated as a discrete variable with a finite set of possible values (categories).</w:t>
      </w:r>
    </w:p>
    <w:p w14:paraId="620829AF" w14:textId="77777777" w:rsidR="00F957A7" w:rsidRDefault="00F957A7" w:rsidP="00F957A7">
      <w:pPr>
        <w:pStyle w:val="NormalWeb"/>
        <w:numPr>
          <w:ilvl w:val="0"/>
          <w:numId w:val="300"/>
        </w:numPr>
        <w:suppressAutoHyphens w:val="0"/>
        <w:autoSpaceDN/>
        <w:spacing w:beforeAutospacing="1" w:afterAutospacing="1"/>
      </w:pPr>
      <w:r>
        <w:rPr>
          <w:rStyle w:val="Strong"/>
        </w:rPr>
        <w:t>Probability Estimation</w:t>
      </w:r>
      <w:r>
        <w:t>:</w:t>
      </w:r>
    </w:p>
    <w:p w14:paraId="6E33FA6F" w14:textId="77777777" w:rsidR="00F957A7" w:rsidRDefault="00F957A7" w:rsidP="00F957A7">
      <w:pPr>
        <w:numPr>
          <w:ilvl w:val="1"/>
          <w:numId w:val="300"/>
        </w:numPr>
        <w:suppressAutoHyphens w:val="0"/>
        <w:autoSpaceDN/>
        <w:spacing w:before="100" w:beforeAutospacing="1" w:after="100" w:afterAutospacing="1" w:line="240" w:lineRule="auto"/>
      </w:pPr>
      <w:r>
        <w:t>For each feature and each possible category value, Naïve Bayes estimates the probability of observing that category given a particular class. These are called conditional probabilities.</w:t>
      </w:r>
    </w:p>
    <w:p w14:paraId="5B1B68B0" w14:textId="77777777" w:rsidR="00F957A7" w:rsidRDefault="00F957A7" w:rsidP="00F957A7">
      <w:pPr>
        <w:pStyle w:val="NormalWeb"/>
        <w:numPr>
          <w:ilvl w:val="0"/>
          <w:numId w:val="300"/>
        </w:numPr>
        <w:suppressAutoHyphens w:val="0"/>
        <w:autoSpaceDN/>
        <w:spacing w:beforeAutospacing="1" w:afterAutospacing="1"/>
      </w:pPr>
      <w:r>
        <w:rPr>
          <w:rStyle w:val="Strong"/>
        </w:rPr>
        <w:t>Using the Multinomial or Bernoulli Distribution</w:t>
      </w:r>
      <w:r>
        <w:t>:</w:t>
      </w:r>
    </w:p>
    <w:p w14:paraId="458C0539" w14:textId="77777777" w:rsidR="00F957A7" w:rsidRDefault="00F957A7" w:rsidP="00F957A7">
      <w:pPr>
        <w:numPr>
          <w:ilvl w:val="1"/>
          <w:numId w:val="300"/>
        </w:numPr>
        <w:suppressAutoHyphens w:val="0"/>
        <w:autoSpaceDN/>
        <w:spacing w:before="100" w:beforeAutospacing="1" w:after="100" w:afterAutospacing="1" w:line="240" w:lineRule="auto"/>
      </w:pPr>
      <w:r>
        <w:rPr>
          <w:rStyle w:val="Strong"/>
        </w:rPr>
        <w:t>Multinomial Naïve Bayes</w:t>
      </w:r>
      <w:r>
        <w:t>: Suitable for features that represent counts or frequencies of events, commonly used in text classification.</w:t>
      </w:r>
    </w:p>
    <w:p w14:paraId="27B13B05" w14:textId="77777777" w:rsidR="00F957A7" w:rsidRDefault="00F957A7" w:rsidP="00F957A7">
      <w:pPr>
        <w:numPr>
          <w:ilvl w:val="2"/>
          <w:numId w:val="300"/>
        </w:numPr>
        <w:suppressAutoHyphens w:val="0"/>
        <w:autoSpaceDN/>
        <w:spacing w:before="100" w:beforeAutospacing="1" w:after="100" w:afterAutospacing="1" w:line="240" w:lineRule="auto"/>
      </w:pPr>
      <w:r>
        <w:t>For example, in spam detection, words in an email are considered categorical features, and the algorithm estimates the probability of each word occurring in spam versus non-spam emails.</w:t>
      </w:r>
    </w:p>
    <w:p w14:paraId="5531E417" w14:textId="77777777" w:rsidR="00F957A7" w:rsidRDefault="00F957A7" w:rsidP="00F957A7">
      <w:pPr>
        <w:numPr>
          <w:ilvl w:val="1"/>
          <w:numId w:val="300"/>
        </w:numPr>
        <w:suppressAutoHyphens w:val="0"/>
        <w:autoSpaceDN/>
        <w:spacing w:before="100" w:beforeAutospacing="1" w:after="100" w:afterAutospacing="1" w:line="240" w:lineRule="auto"/>
      </w:pPr>
      <w:r>
        <w:rPr>
          <w:rStyle w:val="Strong"/>
        </w:rPr>
        <w:t>Bernoulli Naïve Bayes</w:t>
      </w:r>
      <w:r>
        <w:t xml:space="preserve">: Suitable for binary/Boolean features, where each feature is </w:t>
      </w:r>
      <w:proofErr w:type="gramStart"/>
      <w:r>
        <w:t>considered</w:t>
      </w:r>
      <w:proofErr w:type="gramEnd"/>
      <w:r>
        <w:t xml:space="preserve"> a binary variable indicating the presence or absence of a characteristic.</w:t>
      </w:r>
    </w:p>
    <w:p w14:paraId="760825D0" w14:textId="77777777" w:rsidR="00F957A7" w:rsidRDefault="00F957A7" w:rsidP="00F957A7">
      <w:pPr>
        <w:numPr>
          <w:ilvl w:val="2"/>
          <w:numId w:val="300"/>
        </w:numPr>
        <w:suppressAutoHyphens w:val="0"/>
        <w:autoSpaceDN/>
        <w:spacing w:before="100" w:beforeAutospacing="1" w:after="100" w:afterAutospacing="1" w:line="240" w:lineRule="auto"/>
      </w:pPr>
      <w:r>
        <w:lastRenderedPageBreak/>
        <w:t>For example, in document classification, features might indicate whether certain words appear in the document (yes or no).</w:t>
      </w:r>
    </w:p>
    <w:p w14:paraId="319F8623" w14:textId="77777777" w:rsidR="00F957A7" w:rsidRDefault="00F957A7" w:rsidP="00F957A7">
      <w:pPr>
        <w:pStyle w:val="Heading3"/>
      </w:pPr>
      <w:r>
        <w:t>Steps in Handling Categorical Features</w:t>
      </w:r>
    </w:p>
    <w:p w14:paraId="4FE9C401" w14:textId="77777777" w:rsidR="00F957A7" w:rsidRDefault="00F957A7" w:rsidP="00F957A7">
      <w:pPr>
        <w:pStyle w:val="NormalWeb"/>
        <w:numPr>
          <w:ilvl w:val="0"/>
          <w:numId w:val="301"/>
        </w:numPr>
        <w:suppressAutoHyphens w:val="0"/>
        <w:autoSpaceDN/>
        <w:spacing w:beforeAutospacing="1" w:afterAutospacing="1"/>
      </w:pPr>
      <w:r>
        <w:rPr>
          <w:rStyle w:val="Strong"/>
        </w:rPr>
        <w:t>Training Phase</w:t>
      </w:r>
      <w:r>
        <w:t>:</w:t>
      </w:r>
    </w:p>
    <w:p w14:paraId="56114BA7" w14:textId="677C7C9E" w:rsidR="00F957A7" w:rsidRDefault="00F957A7" w:rsidP="00F957A7">
      <w:pPr>
        <w:numPr>
          <w:ilvl w:val="1"/>
          <w:numId w:val="301"/>
        </w:numPr>
        <w:suppressAutoHyphens w:val="0"/>
        <w:autoSpaceDN/>
        <w:spacing w:before="100" w:beforeAutospacing="1" w:after="100" w:afterAutospacing="1" w:line="240" w:lineRule="auto"/>
      </w:pPr>
      <w:r>
        <w:t xml:space="preserve">Calculate the prior probability for each class, </w:t>
      </w:r>
      <w:r>
        <w:rPr>
          <w:rStyle w:val="katex-mathml"/>
        </w:rPr>
        <w:t>P(C)</w:t>
      </w:r>
      <w:r>
        <w:t xml:space="preserve">, where </w:t>
      </w:r>
      <w:r>
        <w:rPr>
          <w:rStyle w:val="mord"/>
        </w:rPr>
        <w:t>C</w:t>
      </w:r>
      <w:r>
        <w:t xml:space="preserve"> is a class label.</w:t>
      </w:r>
    </w:p>
    <w:p w14:paraId="70903815" w14:textId="3508D3D3" w:rsidR="00F957A7" w:rsidRDefault="00F957A7" w:rsidP="00F957A7">
      <w:pPr>
        <w:numPr>
          <w:ilvl w:val="1"/>
          <w:numId w:val="301"/>
        </w:numPr>
        <w:suppressAutoHyphens w:val="0"/>
        <w:autoSpaceDN/>
        <w:spacing w:before="100" w:beforeAutospacing="1" w:after="100" w:afterAutospacing="1" w:line="240" w:lineRule="auto"/>
      </w:pPr>
      <w:r>
        <w:t xml:space="preserve">Calculate the conditional probability for each category value of a feature given each class, </w:t>
      </w:r>
      <w:r>
        <w:rPr>
          <w:rStyle w:val="katex-mathml"/>
        </w:rPr>
        <w:t>P(Xi=xij</w:t>
      </w:r>
      <w:r>
        <w:rPr>
          <w:rStyle w:val="katex-mathml"/>
          <w:rFonts w:ascii="Cambria Math" w:hAnsi="Cambria Math" w:cs="Cambria Math"/>
        </w:rPr>
        <w:t>∣</w:t>
      </w:r>
      <w:r>
        <w:rPr>
          <w:rStyle w:val="katex-mathml"/>
        </w:rPr>
        <w:t>C)</w:t>
      </w:r>
      <w:r>
        <w:t xml:space="preserve">, where </w:t>
      </w:r>
      <w:r>
        <w:rPr>
          <w:rStyle w:val="mord"/>
        </w:rPr>
        <w:t>Xi</w:t>
      </w:r>
      <w:r>
        <w:rPr>
          <w:rStyle w:val="vlist-s"/>
        </w:rPr>
        <w:t>​</w:t>
      </w:r>
      <w:r>
        <w:t xml:space="preserve"> is the </w:t>
      </w:r>
      <w:r>
        <w:rPr>
          <w:rStyle w:val="mord"/>
        </w:rPr>
        <w:t>i</w:t>
      </w:r>
      <w:r>
        <w:t xml:space="preserve">-th </w:t>
      </w:r>
      <w:proofErr w:type="gramStart"/>
      <w:r>
        <w:t>feature,</w:t>
      </w:r>
      <w:r>
        <w:rPr>
          <w:rStyle w:val="mord"/>
        </w:rPr>
        <w:t>xij</w:t>
      </w:r>
      <w:r>
        <w:rPr>
          <w:rStyle w:val="vlist-s"/>
        </w:rPr>
        <w:t>​</w:t>
      </w:r>
      <w:proofErr w:type="gramEnd"/>
      <w:r>
        <w:t xml:space="preserve"> is the </w:t>
      </w:r>
      <w:r>
        <w:rPr>
          <w:rStyle w:val="katex-mathml"/>
        </w:rPr>
        <w:t>j</w:t>
      </w:r>
      <w:r w:rsidR="0061129C">
        <w:rPr>
          <w:rStyle w:val="katex-mathml"/>
        </w:rPr>
        <w:t>-</w:t>
      </w:r>
      <w:r>
        <w:t xml:space="preserve">th possible value of feature </w:t>
      </w:r>
      <w:r>
        <w:rPr>
          <w:rStyle w:val="mord"/>
        </w:rPr>
        <w:t>Xi</w:t>
      </w:r>
      <w:r>
        <w:rPr>
          <w:rStyle w:val="vlist-s"/>
        </w:rPr>
        <w:t>​</w:t>
      </w:r>
      <w:r>
        <w:t xml:space="preserve">, and </w:t>
      </w:r>
      <w:r>
        <w:rPr>
          <w:rStyle w:val="katex-mathml"/>
        </w:rPr>
        <w:t>C</w:t>
      </w:r>
      <w:r>
        <w:t xml:space="preserve"> is a class label.</w:t>
      </w:r>
    </w:p>
    <w:p w14:paraId="67C4657A" w14:textId="77777777" w:rsidR="00F957A7" w:rsidRDefault="00F957A7" w:rsidP="00F957A7">
      <w:pPr>
        <w:pStyle w:val="NormalWeb"/>
        <w:ind w:left="720"/>
      </w:pPr>
      <w:r>
        <w:t>The conditional probabilities are estimated using the following formula:</w:t>
      </w:r>
    </w:p>
    <w:p w14:paraId="7475F03B" w14:textId="0675C573" w:rsidR="00F957A7" w:rsidRDefault="00F957A7" w:rsidP="00F957A7">
      <w:pPr>
        <w:spacing w:beforeAutospacing="1" w:afterAutospacing="1"/>
        <w:ind w:left="720"/>
      </w:pPr>
      <w:r>
        <w:rPr>
          <w:rStyle w:val="katex-mathml"/>
        </w:rPr>
        <w:t>P(Xi=xij</w:t>
      </w:r>
      <w:r>
        <w:rPr>
          <w:rStyle w:val="katex-mathml"/>
          <w:rFonts w:ascii="Cambria Math" w:hAnsi="Cambria Math" w:cs="Cambria Math"/>
        </w:rPr>
        <w:t>∣</w:t>
      </w:r>
      <w:proofErr w:type="gramStart"/>
      <w:r>
        <w:rPr>
          <w:rStyle w:val="katex-mathml"/>
        </w:rPr>
        <w:t>C)=</w:t>
      </w:r>
      <w:proofErr w:type="gramEnd"/>
      <w:r>
        <w:rPr>
          <w:rStyle w:val="katex-mathml"/>
        </w:rPr>
        <w:t>count(Xi=xij and C)+α</w:t>
      </w:r>
      <w:r w:rsidR="0061129C">
        <w:rPr>
          <w:rStyle w:val="katex-mathml"/>
        </w:rPr>
        <w:t xml:space="preserve"> / </w:t>
      </w:r>
      <w:r>
        <w:rPr>
          <w:rStyle w:val="katex-mathml"/>
        </w:rPr>
        <w:t>count(C)+α</w:t>
      </w:r>
      <w:r>
        <w:rPr>
          <w:rStyle w:val="katex-mathml"/>
          <w:rFonts w:ascii="Cambria Math" w:hAnsi="Cambria Math" w:cs="Cambria Math"/>
        </w:rPr>
        <w:t>⋅</w:t>
      </w:r>
      <w:r>
        <w:rPr>
          <w:rStyle w:val="katex-mathml"/>
        </w:rPr>
        <w:t>Ni</w:t>
      </w:r>
    </w:p>
    <w:p w14:paraId="6B8DEB63" w14:textId="77777777" w:rsidR="00F957A7" w:rsidRDefault="00F957A7" w:rsidP="00F957A7">
      <w:pPr>
        <w:pStyle w:val="NormalWeb"/>
        <w:ind w:left="720"/>
      </w:pPr>
      <w:r>
        <w:t>where:</w:t>
      </w:r>
    </w:p>
    <w:p w14:paraId="3E8C1ACB" w14:textId="6BFE06DD" w:rsidR="00F957A7" w:rsidRDefault="00F957A7" w:rsidP="00F957A7">
      <w:pPr>
        <w:numPr>
          <w:ilvl w:val="1"/>
          <w:numId w:val="301"/>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Xi</w:t>
      </w:r>
      <w:r>
        <w:rPr>
          <w:rStyle w:val="vlist-s"/>
        </w:rPr>
        <w:t>​</w:t>
      </w:r>
      <w:r>
        <w:rPr>
          <w:rStyle w:val="mrel"/>
        </w:rPr>
        <w:t>=</w:t>
      </w:r>
      <w:r>
        <w:rPr>
          <w:rStyle w:val="mord"/>
        </w:rPr>
        <w:t>xij</w:t>
      </w:r>
      <w:r>
        <w:rPr>
          <w:rStyle w:val="vlist-s"/>
        </w:rPr>
        <w:t>​</w:t>
      </w:r>
      <w:r>
        <w:rPr>
          <w:rStyle w:val="mord"/>
        </w:rPr>
        <w:t> and C</w:t>
      </w:r>
      <w:r>
        <w:rPr>
          <w:rStyle w:val="mclose"/>
        </w:rPr>
        <w:t>)</w:t>
      </w:r>
      <w:r>
        <w:t xml:space="preserve"> is the number of times the feature </w:t>
      </w:r>
      <w:r>
        <w:rPr>
          <w:rStyle w:val="mord"/>
        </w:rPr>
        <w:t>Xi</w:t>
      </w:r>
      <w:r>
        <w:rPr>
          <w:rStyle w:val="vlist-s"/>
        </w:rPr>
        <w:t>​</w:t>
      </w:r>
      <w:r>
        <w:t xml:space="preserve"> has value </w:t>
      </w:r>
      <w:r>
        <w:rPr>
          <w:rStyle w:val="katex-mathml"/>
        </w:rPr>
        <w:t>xij</w:t>
      </w:r>
      <w:r>
        <w:t xml:space="preserve"> in class </w:t>
      </w:r>
      <w:r>
        <w:rPr>
          <w:rStyle w:val="mord"/>
        </w:rPr>
        <w:t>C</w:t>
      </w:r>
      <w:r>
        <w:t>.</w:t>
      </w:r>
    </w:p>
    <w:p w14:paraId="1FECB1E5" w14:textId="43D6E2FF" w:rsidR="00F957A7" w:rsidRDefault="00F957A7" w:rsidP="00F957A7">
      <w:pPr>
        <w:numPr>
          <w:ilvl w:val="1"/>
          <w:numId w:val="301"/>
        </w:numPr>
        <w:suppressAutoHyphens w:val="0"/>
        <w:autoSpaceDN/>
        <w:spacing w:before="100" w:beforeAutospacing="1" w:after="100" w:afterAutospacing="1" w:line="240" w:lineRule="auto"/>
      </w:pPr>
      <w:r>
        <w:rPr>
          <w:rStyle w:val="mord"/>
        </w:rPr>
        <w:t>count</w:t>
      </w:r>
      <w:r>
        <w:rPr>
          <w:rStyle w:val="mopen"/>
        </w:rPr>
        <w:t>(</w:t>
      </w:r>
      <w:r>
        <w:rPr>
          <w:rStyle w:val="mord"/>
        </w:rPr>
        <w:t>C</w:t>
      </w:r>
      <w:r>
        <w:rPr>
          <w:rStyle w:val="mclose"/>
        </w:rPr>
        <w:t>)</w:t>
      </w:r>
      <w:r>
        <w:t xml:space="preserve"> is the total number of instances in class</w:t>
      </w:r>
      <w:r w:rsidR="0061129C">
        <w:t xml:space="preserve"> </w:t>
      </w:r>
      <w:r>
        <w:rPr>
          <w:rStyle w:val="mord"/>
        </w:rPr>
        <w:t>C</w:t>
      </w:r>
      <w:r>
        <w:t>.</w:t>
      </w:r>
    </w:p>
    <w:p w14:paraId="567150FE" w14:textId="7CCA3B20" w:rsidR="00F957A7" w:rsidRDefault="00F957A7" w:rsidP="00F957A7">
      <w:pPr>
        <w:numPr>
          <w:ilvl w:val="1"/>
          <w:numId w:val="301"/>
        </w:numPr>
        <w:suppressAutoHyphens w:val="0"/>
        <w:autoSpaceDN/>
        <w:spacing w:before="100" w:beforeAutospacing="1" w:after="100" w:afterAutospacing="1" w:line="240" w:lineRule="auto"/>
      </w:pPr>
      <w:r>
        <w:rPr>
          <w:rStyle w:val="mord"/>
        </w:rPr>
        <w:t>Ni</w:t>
      </w:r>
      <w:r>
        <w:rPr>
          <w:rStyle w:val="vlist-s"/>
        </w:rPr>
        <w:t>​</w:t>
      </w:r>
      <w:r>
        <w:t xml:space="preserve"> is the number of possible values of feature </w:t>
      </w:r>
      <w:r>
        <w:rPr>
          <w:rStyle w:val="mord"/>
        </w:rPr>
        <w:t>Xi</w:t>
      </w:r>
      <w:r>
        <w:rPr>
          <w:rStyle w:val="vlist-s"/>
        </w:rPr>
        <w:t>​</w:t>
      </w:r>
      <w:r>
        <w:t>.</w:t>
      </w:r>
    </w:p>
    <w:p w14:paraId="543CFFF5" w14:textId="60F35D95" w:rsidR="00F957A7" w:rsidRDefault="00F957A7" w:rsidP="00F957A7">
      <w:pPr>
        <w:numPr>
          <w:ilvl w:val="1"/>
          <w:numId w:val="301"/>
        </w:numPr>
        <w:suppressAutoHyphens w:val="0"/>
        <w:autoSpaceDN/>
        <w:spacing w:before="100" w:beforeAutospacing="1" w:after="100" w:afterAutospacing="1" w:line="240" w:lineRule="auto"/>
      </w:pPr>
      <w:r>
        <w:rPr>
          <w:rStyle w:val="katex-mathml"/>
        </w:rPr>
        <w:t>α</w:t>
      </w:r>
      <w:r>
        <w:t xml:space="preserve"> is a smoothing parameter (Laplace smoothing) to handle zero probabilities.</w:t>
      </w:r>
    </w:p>
    <w:p w14:paraId="4334321F" w14:textId="77777777" w:rsidR="00F957A7" w:rsidRDefault="00F957A7" w:rsidP="00F957A7">
      <w:pPr>
        <w:pStyle w:val="NormalWeb"/>
        <w:numPr>
          <w:ilvl w:val="0"/>
          <w:numId w:val="301"/>
        </w:numPr>
        <w:suppressAutoHyphens w:val="0"/>
        <w:autoSpaceDN/>
        <w:spacing w:beforeAutospacing="1" w:afterAutospacing="1"/>
      </w:pPr>
      <w:r>
        <w:rPr>
          <w:rStyle w:val="Strong"/>
        </w:rPr>
        <w:t>Prediction Phase</w:t>
      </w:r>
      <w:r>
        <w:t>:</w:t>
      </w:r>
    </w:p>
    <w:p w14:paraId="44739A1D" w14:textId="480EA6CA" w:rsidR="00F957A7" w:rsidRDefault="00F957A7" w:rsidP="00F957A7">
      <w:pPr>
        <w:numPr>
          <w:ilvl w:val="1"/>
          <w:numId w:val="301"/>
        </w:numPr>
        <w:suppressAutoHyphens w:val="0"/>
        <w:autoSpaceDN/>
        <w:spacing w:before="100" w:beforeAutospacing="1" w:after="100" w:afterAutospacing="1" w:line="240" w:lineRule="auto"/>
      </w:pPr>
      <w:r>
        <w:t xml:space="preserve">For a new instance, calculate the posterior probability for each class using Bayes' theorem: </w:t>
      </w:r>
      <w:r>
        <w:rPr>
          <w:rStyle w:val="katex-mathml"/>
        </w:rPr>
        <w:t>P(C</w:t>
      </w:r>
      <w:r>
        <w:rPr>
          <w:rStyle w:val="katex-mathml"/>
          <w:rFonts w:ascii="Cambria Math" w:hAnsi="Cambria Math" w:cs="Cambria Math"/>
        </w:rPr>
        <w:t>∣</w:t>
      </w:r>
      <w:r>
        <w:rPr>
          <w:rStyle w:val="katex-mathml"/>
        </w:rPr>
        <w:t>X</w:t>
      </w:r>
      <w:proofErr w:type="gramStart"/>
      <w:r>
        <w:rPr>
          <w:rStyle w:val="katex-mathml"/>
        </w:rPr>
        <w:t>1,X</w:t>
      </w:r>
      <w:proofErr w:type="gramEnd"/>
      <w:r>
        <w:rPr>
          <w:rStyle w:val="katex-mathml"/>
        </w:rPr>
        <w:t>2,…,Xn)</w:t>
      </w:r>
      <w:r>
        <w:rPr>
          <w:rStyle w:val="katex-mathml"/>
          <w:rFonts w:ascii="Cambria Math" w:hAnsi="Cambria Math" w:cs="Cambria Math"/>
        </w:rPr>
        <w:t>∝</w:t>
      </w:r>
      <w:r>
        <w:rPr>
          <w:rStyle w:val="katex-mathml"/>
        </w:rPr>
        <w:t>P(C)∏i=1nP(Xi=xi</w:t>
      </w:r>
      <w:r>
        <w:rPr>
          <w:rStyle w:val="katex-mathml"/>
          <w:rFonts w:ascii="Cambria Math" w:hAnsi="Cambria Math" w:cs="Cambria Math"/>
        </w:rPr>
        <w:t>∣</w:t>
      </w:r>
      <w:r>
        <w:rPr>
          <w:rStyle w:val="katex-mathml"/>
        </w:rPr>
        <w:t>C)</w:t>
      </w:r>
    </w:p>
    <w:p w14:paraId="21EC35FC" w14:textId="01038946" w:rsidR="00F957A7" w:rsidRDefault="00F957A7" w:rsidP="00F957A7">
      <w:pPr>
        <w:numPr>
          <w:ilvl w:val="1"/>
          <w:numId w:val="301"/>
        </w:numPr>
        <w:suppressAutoHyphens w:val="0"/>
        <w:autoSpaceDN/>
        <w:spacing w:before="100" w:beforeAutospacing="1" w:after="100" w:afterAutospacing="1" w:line="240" w:lineRule="auto"/>
      </w:pPr>
      <w:r>
        <w:rPr>
          <w:rStyle w:val="katex-mathml"/>
        </w:rPr>
        <w:t>P(C)</w:t>
      </w:r>
      <w:r>
        <w:t xml:space="preserve"> is the prior probability of class </w:t>
      </w:r>
      <w:r>
        <w:rPr>
          <w:rStyle w:val="mord"/>
        </w:rPr>
        <w:t>C</w:t>
      </w:r>
      <w:r>
        <w:t>.</w:t>
      </w:r>
    </w:p>
    <w:p w14:paraId="7DDFCA27" w14:textId="6918E8F7" w:rsidR="00F957A7" w:rsidRDefault="00F957A7" w:rsidP="00F957A7">
      <w:pPr>
        <w:numPr>
          <w:ilvl w:val="1"/>
          <w:numId w:val="301"/>
        </w:numPr>
        <w:suppressAutoHyphens w:val="0"/>
        <w:autoSpaceDN/>
        <w:spacing w:before="100" w:beforeAutospacing="1" w:after="100" w:afterAutospacing="1" w:line="240" w:lineRule="auto"/>
      </w:pPr>
      <w:r>
        <w:rPr>
          <w:rStyle w:val="katex-mathml"/>
        </w:rPr>
        <w:t>P(Xi=xi</w:t>
      </w:r>
      <w:r>
        <w:rPr>
          <w:rStyle w:val="katex-mathml"/>
          <w:rFonts w:ascii="Cambria Math" w:hAnsi="Cambria Math" w:cs="Cambria Math"/>
        </w:rPr>
        <w:t>∣</w:t>
      </w:r>
      <w:r>
        <w:rPr>
          <w:rStyle w:val="katex-mathml"/>
        </w:rPr>
        <w:t>C)</w:t>
      </w:r>
      <w:r>
        <w:t xml:space="preserve"> is the conditional probability of the </w:t>
      </w:r>
      <w:r>
        <w:rPr>
          <w:rStyle w:val="mord"/>
        </w:rPr>
        <w:t>i</w:t>
      </w:r>
      <w:r>
        <w:t xml:space="preserve">-th feature having value </w:t>
      </w:r>
      <w:r>
        <w:rPr>
          <w:rStyle w:val="mord"/>
        </w:rPr>
        <w:t>xi</w:t>
      </w:r>
      <w:r>
        <w:rPr>
          <w:rStyle w:val="vlist-s"/>
        </w:rPr>
        <w:t>​</w:t>
      </w:r>
      <w:r>
        <w:t xml:space="preserve"> given class </w:t>
      </w:r>
      <w:r>
        <w:rPr>
          <w:rStyle w:val="mord"/>
        </w:rPr>
        <w:t>C</w:t>
      </w:r>
      <w:r>
        <w:t>.</w:t>
      </w:r>
    </w:p>
    <w:p w14:paraId="0D5B308F" w14:textId="77777777" w:rsidR="00F957A7" w:rsidRDefault="00F957A7" w:rsidP="00F957A7">
      <w:pPr>
        <w:numPr>
          <w:ilvl w:val="1"/>
          <w:numId w:val="301"/>
        </w:numPr>
        <w:suppressAutoHyphens w:val="0"/>
        <w:autoSpaceDN/>
        <w:spacing w:before="100" w:beforeAutospacing="1" w:after="100" w:afterAutospacing="1" w:line="240" w:lineRule="auto"/>
      </w:pPr>
      <w:r>
        <w:t>The class with the highest posterior probability is chosen as the predicted class.</w:t>
      </w:r>
    </w:p>
    <w:p w14:paraId="7E62911F" w14:textId="77777777" w:rsidR="00F957A7" w:rsidRDefault="00F957A7" w:rsidP="00F957A7">
      <w:pPr>
        <w:pStyle w:val="Heading3"/>
      </w:pPr>
      <w:r>
        <w:t>Example</w:t>
      </w:r>
    </w:p>
    <w:p w14:paraId="266654CA" w14:textId="77777777" w:rsidR="00F957A7" w:rsidRDefault="00F957A7" w:rsidP="00F957A7">
      <w:pPr>
        <w:pStyle w:val="NormalWeb"/>
      </w:pPr>
      <w:r>
        <w:t>Suppose we have a dataset with a categorical feature "Color" with values {Red, Blue, Green} and we want to classify instances into "Fruit" or "Vegetable".</w:t>
      </w:r>
    </w:p>
    <w:p w14:paraId="3ECF8D0B" w14:textId="26B53F53" w:rsidR="00F957A7" w:rsidRDefault="00F957A7" w:rsidP="00F957A7">
      <w:pPr>
        <w:pStyle w:val="NormalWeb"/>
      </w:pPr>
      <w:r>
        <w:rPr>
          <w:rStyle w:val="Strong"/>
        </w:rPr>
        <w:t>Training Data</w:t>
      </w:r>
      <w:r>
        <w:t>:</w:t>
      </w:r>
    </w:p>
    <w:tbl>
      <w:tblPr>
        <w:tblW w:w="8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8"/>
        <w:gridCol w:w="4949"/>
      </w:tblGrid>
      <w:tr w:rsidR="00F957A7" w14:paraId="2B7E37B2" w14:textId="77777777" w:rsidTr="0061129C">
        <w:trPr>
          <w:trHeight w:val="390"/>
          <w:tblHeader/>
          <w:tblCellSpacing w:w="15" w:type="dxa"/>
        </w:trPr>
        <w:tc>
          <w:tcPr>
            <w:tcW w:w="0" w:type="auto"/>
            <w:vAlign w:val="center"/>
            <w:hideMark/>
          </w:tcPr>
          <w:p w14:paraId="3B62B9A9" w14:textId="77777777" w:rsidR="00F957A7" w:rsidRDefault="00F957A7">
            <w:pPr>
              <w:jc w:val="center"/>
              <w:rPr>
                <w:b/>
                <w:bCs/>
              </w:rPr>
            </w:pPr>
            <w:r>
              <w:rPr>
                <w:b/>
                <w:bCs/>
              </w:rPr>
              <w:t>Color</w:t>
            </w:r>
          </w:p>
        </w:tc>
        <w:tc>
          <w:tcPr>
            <w:tcW w:w="0" w:type="auto"/>
            <w:vAlign w:val="center"/>
            <w:hideMark/>
          </w:tcPr>
          <w:p w14:paraId="557959FE" w14:textId="77777777" w:rsidR="00F957A7" w:rsidRDefault="00F957A7">
            <w:pPr>
              <w:jc w:val="center"/>
              <w:rPr>
                <w:b/>
                <w:bCs/>
              </w:rPr>
            </w:pPr>
            <w:r>
              <w:rPr>
                <w:b/>
                <w:bCs/>
              </w:rPr>
              <w:t>Class</w:t>
            </w:r>
          </w:p>
        </w:tc>
      </w:tr>
      <w:tr w:rsidR="00F957A7" w14:paraId="6B571B17" w14:textId="77777777" w:rsidTr="0061129C">
        <w:trPr>
          <w:trHeight w:val="390"/>
          <w:tblCellSpacing w:w="15" w:type="dxa"/>
        </w:trPr>
        <w:tc>
          <w:tcPr>
            <w:tcW w:w="0" w:type="auto"/>
            <w:vAlign w:val="center"/>
            <w:hideMark/>
          </w:tcPr>
          <w:p w14:paraId="242B7A03" w14:textId="77777777" w:rsidR="00F957A7" w:rsidRDefault="00F957A7">
            <w:r>
              <w:t>Red</w:t>
            </w:r>
          </w:p>
        </w:tc>
        <w:tc>
          <w:tcPr>
            <w:tcW w:w="0" w:type="auto"/>
            <w:vAlign w:val="center"/>
            <w:hideMark/>
          </w:tcPr>
          <w:p w14:paraId="32F49078" w14:textId="77777777" w:rsidR="00F957A7" w:rsidRDefault="00F957A7">
            <w:r>
              <w:t>Fruit</w:t>
            </w:r>
          </w:p>
        </w:tc>
      </w:tr>
      <w:tr w:rsidR="00F957A7" w14:paraId="4B7972C9" w14:textId="77777777" w:rsidTr="0061129C">
        <w:trPr>
          <w:trHeight w:val="390"/>
          <w:tblCellSpacing w:w="15" w:type="dxa"/>
        </w:trPr>
        <w:tc>
          <w:tcPr>
            <w:tcW w:w="0" w:type="auto"/>
            <w:vAlign w:val="center"/>
            <w:hideMark/>
          </w:tcPr>
          <w:p w14:paraId="07B736D9" w14:textId="77777777" w:rsidR="00F957A7" w:rsidRDefault="00F957A7">
            <w:r>
              <w:t>Blue</w:t>
            </w:r>
          </w:p>
        </w:tc>
        <w:tc>
          <w:tcPr>
            <w:tcW w:w="0" w:type="auto"/>
            <w:vAlign w:val="center"/>
            <w:hideMark/>
          </w:tcPr>
          <w:p w14:paraId="1ABFCF1E" w14:textId="77777777" w:rsidR="00F957A7" w:rsidRDefault="00F957A7">
            <w:r>
              <w:t>Vegetable</w:t>
            </w:r>
          </w:p>
        </w:tc>
      </w:tr>
      <w:tr w:rsidR="00F957A7" w14:paraId="033B4AC6" w14:textId="77777777" w:rsidTr="0061129C">
        <w:trPr>
          <w:trHeight w:val="390"/>
          <w:tblCellSpacing w:w="15" w:type="dxa"/>
        </w:trPr>
        <w:tc>
          <w:tcPr>
            <w:tcW w:w="0" w:type="auto"/>
            <w:vAlign w:val="center"/>
            <w:hideMark/>
          </w:tcPr>
          <w:p w14:paraId="0D356E67" w14:textId="77777777" w:rsidR="00F957A7" w:rsidRDefault="00F957A7">
            <w:r>
              <w:t>Green</w:t>
            </w:r>
          </w:p>
        </w:tc>
        <w:tc>
          <w:tcPr>
            <w:tcW w:w="0" w:type="auto"/>
            <w:vAlign w:val="center"/>
            <w:hideMark/>
          </w:tcPr>
          <w:p w14:paraId="55D90FAD" w14:textId="77777777" w:rsidR="00F957A7" w:rsidRDefault="00F957A7">
            <w:r>
              <w:t>Vegetable</w:t>
            </w:r>
          </w:p>
        </w:tc>
      </w:tr>
      <w:tr w:rsidR="00F957A7" w14:paraId="676E6145" w14:textId="77777777" w:rsidTr="0061129C">
        <w:trPr>
          <w:trHeight w:val="380"/>
          <w:tblCellSpacing w:w="15" w:type="dxa"/>
        </w:trPr>
        <w:tc>
          <w:tcPr>
            <w:tcW w:w="0" w:type="auto"/>
            <w:vAlign w:val="center"/>
            <w:hideMark/>
          </w:tcPr>
          <w:p w14:paraId="14B04920" w14:textId="77777777" w:rsidR="00F957A7" w:rsidRDefault="00F957A7">
            <w:r>
              <w:t>Red</w:t>
            </w:r>
          </w:p>
        </w:tc>
        <w:tc>
          <w:tcPr>
            <w:tcW w:w="0" w:type="auto"/>
            <w:vAlign w:val="center"/>
            <w:hideMark/>
          </w:tcPr>
          <w:p w14:paraId="49F21722" w14:textId="77777777" w:rsidR="00F957A7" w:rsidRDefault="00F957A7">
            <w:r>
              <w:t>Fruit</w:t>
            </w:r>
          </w:p>
        </w:tc>
      </w:tr>
      <w:tr w:rsidR="00F957A7" w14:paraId="66E9FBE6" w14:textId="77777777" w:rsidTr="0061129C">
        <w:trPr>
          <w:trHeight w:val="390"/>
          <w:tblCellSpacing w:w="15" w:type="dxa"/>
        </w:trPr>
        <w:tc>
          <w:tcPr>
            <w:tcW w:w="0" w:type="auto"/>
            <w:vAlign w:val="center"/>
            <w:hideMark/>
          </w:tcPr>
          <w:p w14:paraId="10967FD1" w14:textId="77777777" w:rsidR="00F957A7" w:rsidRDefault="00F957A7">
            <w:r>
              <w:t>Green</w:t>
            </w:r>
          </w:p>
        </w:tc>
        <w:tc>
          <w:tcPr>
            <w:tcW w:w="0" w:type="auto"/>
            <w:vAlign w:val="center"/>
            <w:hideMark/>
          </w:tcPr>
          <w:p w14:paraId="78B2300B" w14:textId="77777777" w:rsidR="00F957A7" w:rsidRDefault="00F957A7">
            <w:r>
              <w:t>Fruit</w:t>
            </w:r>
          </w:p>
        </w:tc>
      </w:tr>
    </w:tbl>
    <w:p w14:paraId="010512F2" w14:textId="77777777" w:rsidR="0061129C" w:rsidRDefault="0061129C" w:rsidP="00F957A7">
      <w:pPr>
        <w:pStyle w:val="NormalWeb"/>
        <w:rPr>
          <w:rStyle w:val="Strong"/>
        </w:rPr>
      </w:pPr>
    </w:p>
    <w:p w14:paraId="39718198" w14:textId="4DE26337" w:rsidR="00F957A7" w:rsidRDefault="00F957A7" w:rsidP="00F957A7">
      <w:pPr>
        <w:pStyle w:val="NormalWeb"/>
      </w:pPr>
      <w:r>
        <w:rPr>
          <w:rStyle w:val="Strong"/>
        </w:rPr>
        <w:t>Calculating Probabilities</w:t>
      </w:r>
      <w:r>
        <w:t>:</w:t>
      </w:r>
    </w:p>
    <w:p w14:paraId="5285724B" w14:textId="77777777" w:rsidR="00F957A7" w:rsidRDefault="00F957A7" w:rsidP="00F957A7">
      <w:pPr>
        <w:pStyle w:val="NormalWeb"/>
        <w:numPr>
          <w:ilvl w:val="0"/>
          <w:numId w:val="302"/>
        </w:numPr>
        <w:suppressAutoHyphens w:val="0"/>
        <w:autoSpaceDN/>
        <w:spacing w:beforeAutospacing="1" w:afterAutospacing="1"/>
      </w:pPr>
      <w:r>
        <w:t>Prior probabilities:</w:t>
      </w:r>
    </w:p>
    <w:p w14:paraId="647E8B6C" w14:textId="0AEA9328" w:rsidR="00F957A7" w:rsidRDefault="00F957A7" w:rsidP="00F957A7">
      <w:pPr>
        <w:numPr>
          <w:ilvl w:val="1"/>
          <w:numId w:val="302"/>
        </w:numPr>
        <w:suppressAutoHyphens w:val="0"/>
        <w:autoSpaceDN/>
        <w:spacing w:before="100" w:beforeAutospacing="1" w:after="100" w:afterAutospacing="1" w:line="240" w:lineRule="auto"/>
      </w:pPr>
      <w:r>
        <w:rPr>
          <w:rStyle w:val="katex-mathml"/>
        </w:rPr>
        <w:lastRenderedPageBreak/>
        <w:t>P(Fruit)=3/5</w:t>
      </w:r>
    </w:p>
    <w:p w14:paraId="65B7A8D1" w14:textId="50D7DD38" w:rsidR="00F957A7" w:rsidRDefault="00F957A7" w:rsidP="00F957A7">
      <w:pPr>
        <w:numPr>
          <w:ilvl w:val="1"/>
          <w:numId w:val="302"/>
        </w:numPr>
        <w:suppressAutoHyphens w:val="0"/>
        <w:autoSpaceDN/>
        <w:spacing w:before="100" w:beforeAutospacing="1" w:after="100" w:afterAutospacing="1" w:line="240" w:lineRule="auto"/>
      </w:pPr>
      <w:r>
        <w:rPr>
          <w:rStyle w:val="katex-mathml"/>
        </w:rPr>
        <w:t>P(Vegetable)=2/5</w:t>
      </w:r>
    </w:p>
    <w:p w14:paraId="51D43A0F" w14:textId="77777777" w:rsidR="00F957A7" w:rsidRDefault="00F957A7" w:rsidP="00F957A7">
      <w:pPr>
        <w:pStyle w:val="NormalWeb"/>
        <w:numPr>
          <w:ilvl w:val="0"/>
          <w:numId w:val="302"/>
        </w:numPr>
        <w:suppressAutoHyphens w:val="0"/>
        <w:autoSpaceDN/>
        <w:spacing w:beforeAutospacing="1" w:afterAutospacing="1"/>
      </w:pPr>
      <w:r>
        <w:t>Conditional probabilities with Laplace smoothing (</w:t>
      </w:r>
      <w:r>
        <w:rPr>
          <w:rStyle w:val="katex-mathml"/>
        </w:rPr>
        <w:t>α=1\alpha = 1</w:t>
      </w:r>
      <w:r>
        <w:rPr>
          <w:rStyle w:val="mord"/>
        </w:rPr>
        <w:t>α</w:t>
      </w:r>
      <w:r>
        <w:rPr>
          <w:rStyle w:val="mrel"/>
        </w:rPr>
        <w:t>=</w:t>
      </w:r>
      <w:r>
        <w:rPr>
          <w:rStyle w:val="mord"/>
        </w:rPr>
        <w:t>1</w:t>
      </w:r>
      <w:r>
        <w:t>):</w:t>
      </w:r>
    </w:p>
    <w:p w14:paraId="55C42D03" w14:textId="372EAC0D" w:rsidR="00F957A7" w:rsidRDefault="00F957A7" w:rsidP="00F957A7">
      <w:pPr>
        <w:numPr>
          <w:ilvl w:val="1"/>
          <w:numId w:val="302"/>
        </w:numPr>
        <w:suppressAutoHyphens w:val="0"/>
        <w:autoSpaceDN/>
        <w:spacing w:before="100" w:beforeAutospacing="1" w:after="100" w:afterAutospacing="1" w:line="240" w:lineRule="auto"/>
      </w:pPr>
      <w:proofErr w:type="gramStart"/>
      <w:r>
        <w:rPr>
          <w:rStyle w:val="mord"/>
        </w:rPr>
        <w:t>P</w:t>
      </w:r>
      <w:r>
        <w:rPr>
          <w:rStyle w:val="mopen"/>
        </w:rPr>
        <w:t>(</w:t>
      </w:r>
      <w:r>
        <w:rPr>
          <w:rStyle w:val="mopen"/>
        </w:rPr>
        <w:t xml:space="preserve"> </w:t>
      </w:r>
      <w:r>
        <w:rPr>
          <w:rStyle w:val="mord"/>
        </w:rPr>
        <w:t>Color</w:t>
      </w:r>
      <w:proofErr w:type="gramEnd"/>
      <w:r>
        <w:rPr>
          <w:rStyle w:val="mord"/>
        </w:rPr>
        <w:t xml:space="preserve"> </w:t>
      </w:r>
      <w:r>
        <w:rPr>
          <w:rStyle w:val="mrel"/>
        </w:rPr>
        <w:t>=</w:t>
      </w:r>
      <w:r>
        <w:rPr>
          <w:rStyle w:val="mrel"/>
        </w:rPr>
        <w:t xml:space="preserve"> </w:t>
      </w:r>
      <w:r>
        <w:rPr>
          <w:rStyle w:val="mord"/>
        </w:rPr>
        <w:t>Red</w:t>
      </w:r>
      <w:r>
        <w:rPr>
          <w:rStyle w:val="mord"/>
        </w:rPr>
        <w:t xml:space="preserve"> </w:t>
      </w:r>
      <w:r>
        <w:rPr>
          <w:rStyle w:val="mord"/>
          <w:rFonts w:ascii="Cambria Math" w:hAnsi="Cambria Math" w:cs="Cambria Math"/>
        </w:rPr>
        <w:t>∣</w:t>
      </w:r>
      <w:r>
        <w:rPr>
          <w:rStyle w:val="mord"/>
          <w:rFonts w:ascii="Cambria Math" w:hAnsi="Cambria Math" w:cs="Cambria Math"/>
        </w:rPr>
        <w:t xml:space="preserve"> </w:t>
      </w:r>
      <w:r>
        <w:rPr>
          <w:rStyle w:val="mord"/>
        </w:rPr>
        <w:t>Fruit</w:t>
      </w:r>
      <w:r>
        <w:rPr>
          <w:rStyle w:val="mclose"/>
        </w:rPr>
        <w:t>)</w:t>
      </w:r>
      <w:r>
        <w:rPr>
          <w:rStyle w:val="mrel"/>
        </w:rPr>
        <w:t>=</w:t>
      </w:r>
      <w:r>
        <w:rPr>
          <w:rStyle w:val="mopen"/>
        </w:rPr>
        <w:t>(</w:t>
      </w:r>
      <w:r>
        <w:rPr>
          <w:rStyle w:val="mord"/>
        </w:rPr>
        <w:t>2</w:t>
      </w:r>
      <w:r>
        <w:rPr>
          <w:rStyle w:val="mbin"/>
        </w:rPr>
        <w:t>+</w:t>
      </w:r>
      <w:r>
        <w:rPr>
          <w:rStyle w:val="mord"/>
        </w:rPr>
        <w:t>1</w:t>
      </w:r>
      <w:r>
        <w:rPr>
          <w:rStyle w:val="mclose"/>
        </w:rPr>
        <w:t>)</w:t>
      </w:r>
      <w:r>
        <w:rPr>
          <w:rStyle w:val="mord"/>
        </w:rPr>
        <w:t>/</w:t>
      </w:r>
      <w:r>
        <w:rPr>
          <w:rStyle w:val="mopen"/>
        </w:rPr>
        <w:t>(</w:t>
      </w:r>
      <w:r>
        <w:rPr>
          <w:rStyle w:val="mord"/>
        </w:rPr>
        <w:t>3</w:t>
      </w:r>
      <w:r>
        <w:rPr>
          <w:rStyle w:val="mbin"/>
        </w:rPr>
        <w:t>+</w:t>
      </w:r>
      <w:r>
        <w:rPr>
          <w:rStyle w:val="mord"/>
        </w:rPr>
        <w:t>3</w:t>
      </w:r>
      <w:r>
        <w:rPr>
          <w:rStyle w:val="mclose"/>
        </w:rPr>
        <w:t>)</w:t>
      </w:r>
      <w:r>
        <w:rPr>
          <w:rStyle w:val="mrel"/>
        </w:rPr>
        <w:t>=</w:t>
      </w:r>
      <w:r>
        <w:rPr>
          <w:rStyle w:val="mord"/>
        </w:rPr>
        <w:t>3/6</w:t>
      </w:r>
      <w:r>
        <w:rPr>
          <w:rStyle w:val="mrel"/>
        </w:rPr>
        <w:t>=</w:t>
      </w:r>
      <w:r>
        <w:rPr>
          <w:rStyle w:val="mord"/>
        </w:rPr>
        <w:t>0.5</w:t>
      </w:r>
    </w:p>
    <w:p w14:paraId="61FFA494" w14:textId="75F868AE" w:rsidR="00F957A7" w:rsidRDefault="00F957A7" w:rsidP="00F957A7">
      <w:pPr>
        <w:numPr>
          <w:ilvl w:val="1"/>
          <w:numId w:val="302"/>
        </w:numPr>
        <w:suppressAutoHyphens w:val="0"/>
        <w:autoSpaceDN/>
        <w:spacing w:before="100" w:beforeAutospacing="1" w:after="100" w:afterAutospacing="1" w:line="240" w:lineRule="auto"/>
      </w:pPr>
      <w:r>
        <w:rPr>
          <w:rStyle w:val="mord"/>
        </w:rPr>
        <w:t>P</w:t>
      </w:r>
      <w:r>
        <w:rPr>
          <w:rStyle w:val="mopen"/>
        </w:rPr>
        <w:t>(</w:t>
      </w:r>
      <w:r>
        <w:rPr>
          <w:rStyle w:val="mord"/>
        </w:rPr>
        <w:t>Color</w:t>
      </w:r>
      <w:r>
        <w:rPr>
          <w:rStyle w:val="mrel"/>
        </w:rPr>
        <w:t>=</w:t>
      </w:r>
      <w:r>
        <w:rPr>
          <w:rStyle w:val="mord"/>
        </w:rPr>
        <w:t>Blue</w:t>
      </w:r>
      <w:r>
        <w:rPr>
          <w:rStyle w:val="mord"/>
          <w:rFonts w:ascii="Cambria Math" w:hAnsi="Cambria Math" w:cs="Cambria Math"/>
        </w:rPr>
        <w:t>∣</w:t>
      </w:r>
      <w:proofErr w:type="gramStart"/>
      <w:r>
        <w:rPr>
          <w:rStyle w:val="mord"/>
        </w:rPr>
        <w:t>Fruit</w:t>
      </w:r>
      <w:r>
        <w:rPr>
          <w:rStyle w:val="mclose"/>
        </w:rPr>
        <w:t>)</w:t>
      </w:r>
      <w:r>
        <w:rPr>
          <w:rStyle w:val="mrel"/>
        </w:rPr>
        <w:t>=</w:t>
      </w:r>
      <w:proofErr w:type="gramEnd"/>
      <w:r>
        <w:rPr>
          <w:rStyle w:val="mopen"/>
        </w:rPr>
        <w:t>(</w:t>
      </w:r>
      <w:r>
        <w:rPr>
          <w:rStyle w:val="mord"/>
        </w:rPr>
        <w:t>0</w:t>
      </w:r>
      <w:r>
        <w:rPr>
          <w:rStyle w:val="mbin"/>
        </w:rPr>
        <w:t>+</w:t>
      </w:r>
      <w:r>
        <w:rPr>
          <w:rStyle w:val="mord"/>
        </w:rPr>
        <w:t>1</w:t>
      </w:r>
      <w:r>
        <w:rPr>
          <w:rStyle w:val="mclose"/>
        </w:rPr>
        <w:t>)</w:t>
      </w:r>
      <w:r>
        <w:rPr>
          <w:rStyle w:val="mord"/>
        </w:rPr>
        <w:t>/</w:t>
      </w:r>
      <w:r>
        <w:rPr>
          <w:rStyle w:val="mopen"/>
        </w:rPr>
        <w:t>(</w:t>
      </w:r>
      <w:r>
        <w:rPr>
          <w:rStyle w:val="mord"/>
        </w:rPr>
        <w:t>3</w:t>
      </w:r>
      <w:r>
        <w:rPr>
          <w:rStyle w:val="mbin"/>
        </w:rPr>
        <w:t>+</w:t>
      </w:r>
      <w:r>
        <w:rPr>
          <w:rStyle w:val="mord"/>
        </w:rPr>
        <w:t>3</w:t>
      </w:r>
      <w:r>
        <w:rPr>
          <w:rStyle w:val="mclose"/>
        </w:rPr>
        <w:t>)</w:t>
      </w:r>
      <w:r>
        <w:rPr>
          <w:rStyle w:val="mrel"/>
        </w:rPr>
        <w:t>=</w:t>
      </w:r>
      <w:r>
        <w:rPr>
          <w:rStyle w:val="mord"/>
        </w:rPr>
        <w:t>1/6</w:t>
      </w:r>
    </w:p>
    <w:p w14:paraId="2759AF76" w14:textId="5C9FB53A" w:rsidR="00F957A7" w:rsidRDefault="00F957A7" w:rsidP="00F957A7">
      <w:pPr>
        <w:numPr>
          <w:ilvl w:val="1"/>
          <w:numId w:val="302"/>
        </w:numPr>
        <w:suppressAutoHyphens w:val="0"/>
        <w:autoSpaceDN/>
        <w:spacing w:before="100" w:beforeAutospacing="1" w:after="100" w:afterAutospacing="1" w:line="240" w:lineRule="auto"/>
      </w:pPr>
      <w:r>
        <w:rPr>
          <w:rStyle w:val="mord"/>
        </w:rPr>
        <w:t>P</w:t>
      </w:r>
      <w:r>
        <w:rPr>
          <w:rStyle w:val="mopen"/>
        </w:rPr>
        <w:t>(</w:t>
      </w:r>
      <w:r>
        <w:rPr>
          <w:rStyle w:val="mord"/>
        </w:rPr>
        <w:t>Color</w:t>
      </w:r>
      <w:r>
        <w:rPr>
          <w:rStyle w:val="mrel"/>
        </w:rPr>
        <w:t>=</w:t>
      </w:r>
      <w:r>
        <w:rPr>
          <w:rStyle w:val="mord"/>
        </w:rPr>
        <w:t>Green</w:t>
      </w:r>
      <w:r>
        <w:rPr>
          <w:rStyle w:val="mord"/>
          <w:rFonts w:ascii="Cambria Math" w:hAnsi="Cambria Math" w:cs="Cambria Math"/>
        </w:rPr>
        <w:t>∣</w:t>
      </w:r>
      <w:proofErr w:type="gramStart"/>
      <w:r>
        <w:rPr>
          <w:rStyle w:val="mord"/>
        </w:rPr>
        <w:t>Fruit</w:t>
      </w:r>
      <w:r>
        <w:rPr>
          <w:rStyle w:val="mclose"/>
        </w:rPr>
        <w:t>)</w:t>
      </w:r>
      <w:r>
        <w:rPr>
          <w:rStyle w:val="mrel"/>
        </w:rPr>
        <w:t>=</w:t>
      </w:r>
      <w:proofErr w:type="gramEnd"/>
      <w:r>
        <w:rPr>
          <w:rStyle w:val="mopen"/>
        </w:rPr>
        <w:t>(</w:t>
      </w:r>
      <w:r>
        <w:rPr>
          <w:rStyle w:val="mord"/>
        </w:rPr>
        <w:t>1</w:t>
      </w:r>
      <w:r>
        <w:rPr>
          <w:rStyle w:val="mbin"/>
        </w:rPr>
        <w:t>+</w:t>
      </w:r>
      <w:r>
        <w:rPr>
          <w:rStyle w:val="mord"/>
        </w:rPr>
        <w:t>1</w:t>
      </w:r>
      <w:r>
        <w:rPr>
          <w:rStyle w:val="mclose"/>
        </w:rPr>
        <w:t>)</w:t>
      </w:r>
      <w:r>
        <w:rPr>
          <w:rStyle w:val="mord"/>
        </w:rPr>
        <w:t>/</w:t>
      </w:r>
      <w:r>
        <w:rPr>
          <w:rStyle w:val="mopen"/>
        </w:rPr>
        <w:t>(</w:t>
      </w:r>
      <w:r>
        <w:rPr>
          <w:rStyle w:val="mord"/>
        </w:rPr>
        <w:t>3</w:t>
      </w:r>
      <w:r>
        <w:rPr>
          <w:rStyle w:val="mbin"/>
        </w:rPr>
        <w:t>+</w:t>
      </w:r>
      <w:r>
        <w:rPr>
          <w:rStyle w:val="mord"/>
        </w:rPr>
        <w:t>3</w:t>
      </w:r>
      <w:r>
        <w:rPr>
          <w:rStyle w:val="mclose"/>
        </w:rPr>
        <w:t>)</w:t>
      </w:r>
      <w:r>
        <w:rPr>
          <w:rStyle w:val="mrel"/>
        </w:rPr>
        <w:t>=</w:t>
      </w:r>
      <w:r>
        <w:rPr>
          <w:rStyle w:val="mord"/>
        </w:rPr>
        <w:t>2/6</w:t>
      </w:r>
      <w:r>
        <w:rPr>
          <w:rStyle w:val="mrel"/>
        </w:rPr>
        <w:t>=</w:t>
      </w:r>
      <w:r>
        <w:rPr>
          <w:rStyle w:val="mord"/>
        </w:rPr>
        <w:t>1/3</w:t>
      </w:r>
    </w:p>
    <w:p w14:paraId="36AD18B6" w14:textId="2BB868F8" w:rsidR="00F957A7" w:rsidRDefault="00F957A7" w:rsidP="00F957A7">
      <w:pPr>
        <w:numPr>
          <w:ilvl w:val="1"/>
          <w:numId w:val="302"/>
        </w:numPr>
        <w:suppressAutoHyphens w:val="0"/>
        <w:autoSpaceDN/>
        <w:spacing w:before="100" w:beforeAutospacing="1" w:after="100" w:afterAutospacing="1" w:line="240" w:lineRule="auto"/>
      </w:pPr>
      <w:r>
        <w:rPr>
          <w:rStyle w:val="mord"/>
        </w:rPr>
        <w:t>P</w:t>
      </w:r>
      <w:r>
        <w:rPr>
          <w:rStyle w:val="mopen"/>
        </w:rPr>
        <w:t>(</w:t>
      </w:r>
      <w:r>
        <w:rPr>
          <w:rStyle w:val="mord"/>
        </w:rPr>
        <w:t>Color</w:t>
      </w:r>
      <w:r>
        <w:rPr>
          <w:rStyle w:val="mrel"/>
        </w:rPr>
        <w:t>=</w:t>
      </w:r>
      <w:r>
        <w:rPr>
          <w:rStyle w:val="mord"/>
        </w:rPr>
        <w:t>Red</w:t>
      </w:r>
      <w:r>
        <w:rPr>
          <w:rStyle w:val="mord"/>
          <w:rFonts w:ascii="Cambria Math" w:hAnsi="Cambria Math" w:cs="Cambria Math"/>
        </w:rPr>
        <w:t>∣</w:t>
      </w:r>
      <w:r>
        <w:rPr>
          <w:rStyle w:val="mord"/>
        </w:rPr>
        <w:t>Vegetable</w:t>
      </w:r>
      <w:r>
        <w:rPr>
          <w:rStyle w:val="mclose"/>
        </w:rPr>
        <w:t>)</w:t>
      </w:r>
      <w:r>
        <w:rPr>
          <w:rStyle w:val="mrel"/>
        </w:rPr>
        <w:t>=</w:t>
      </w:r>
      <w:r>
        <w:rPr>
          <w:rStyle w:val="mopen"/>
        </w:rPr>
        <w:t>(</w:t>
      </w:r>
      <w:r>
        <w:rPr>
          <w:rStyle w:val="mord"/>
        </w:rPr>
        <w:t>0</w:t>
      </w:r>
      <w:r>
        <w:rPr>
          <w:rStyle w:val="mbin"/>
        </w:rPr>
        <w:t>+</w:t>
      </w:r>
      <w:r>
        <w:rPr>
          <w:rStyle w:val="mord"/>
        </w:rPr>
        <w:t>1</w:t>
      </w:r>
      <w:r>
        <w:rPr>
          <w:rStyle w:val="mclose"/>
        </w:rPr>
        <w:t>)</w:t>
      </w:r>
      <w:proofErr w:type="gramStart"/>
      <w:r>
        <w:rPr>
          <w:rStyle w:val="mord"/>
        </w:rPr>
        <w:t>/</w:t>
      </w:r>
      <w:r>
        <w:rPr>
          <w:rStyle w:val="mopen"/>
        </w:rPr>
        <w:t>(</w:t>
      </w:r>
      <w:proofErr w:type="gramEnd"/>
      <w:r>
        <w:rPr>
          <w:rStyle w:val="mord"/>
        </w:rPr>
        <w:t>2</w:t>
      </w:r>
      <w:r>
        <w:rPr>
          <w:rStyle w:val="mbin"/>
        </w:rPr>
        <w:t>+</w:t>
      </w:r>
      <w:r>
        <w:rPr>
          <w:rStyle w:val="mord"/>
        </w:rPr>
        <w:t>3</w:t>
      </w:r>
      <w:r>
        <w:rPr>
          <w:rStyle w:val="mclose"/>
        </w:rPr>
        <w:t>)</w:t>
      </w:r>
      <w:r>
        <w:rPr>
          <w:rStyle w:val="mrel"/>
        </w:rPr>
        <w:t>=</w:t>
      </w:r>
      <w:r>
        <w:rPr>
          <w:rStyle w:val="mord"/>
        </w:rPr>
        <w:t>1/5</w:t>
      </w:r>
      <w:r>
        <w:rPr>
          <w:rStyle w:val="mrel"/>
        </w:rPr>
        <w:t>=</w:t>
      </w:r>
      <w:r>
        <w:rPr>
          <w:rStyle w:val="mord"/>
        </w:rPr>
        <w:t>0.2</w:t>
      </w:r>
    </w:p>
    <w:p w14:paraId="2999C59A" w14:textId="67F7E27B" w:rsidR="00F957A7" w:rsidRDefault="00F957A7" w:rsidP="00F957A7">
      <w:pPr>
        <w:numPr>
          <w:ilvl w:val="1"/>
          <w:numId w:val="302"/>
        </w:numPr>
        <w:suppressAutoHyphens w:val="0"/>
        <w:autoSpaceDN/>
        <w:spacing w:before="100" w:beforeAutospacing="1" w:after="100" w:afterAutospacing="1" w:line="240" w:lineRule="auto"/>
      </w:pPr>
      <w:r>
        <w:rPr>
          <w:rStyle w:val="mord"/>
        </w:rPr>
        <w:t>P</w:t>
      </w:r>
      <w:r>
        <w:rPr>
          <w:rStyle w:val="mopen"/>
        </w:rPr>
        <w:t>(</w:t>
      </w:r>
      <w:r>
        <w:rPr>
          <w:rStyle w:val="mord"/>
        </w:rPr>
        <w:t>Color</w:t>
      </w:r>
      <w:r>
        <w:rPr>
          <w:rStyle w:val="mrel"/>
        </w:rPr>
        <w:t>=</w:t>
      </w:r>
      <w:r>
        <w:rPr>
          <w:rStyle w:val="mord"/>
        </w:rPr>
        <w:t>Blue</w:t>
      </w:r>
      <w:r>
        <w:rPr>
          <w:rStyle w:val="mord"/>
          <w:rFonts w:ascii="Cambria Math" w:hAnsi="Cambria Math" w:cs="Cambria Math"/>
        </w:rPr>
        <w:t>∣</w:t>
      </w:r>
      <w:proofErr w:type="gramStart"/>
      <w:r>
        <w:rPr>
          <w:rStyle w:val="mord"/>
        </w:rPr>
        <w:t>Vegetable</w:t>
      </w:r>
      <w:r>
        <w:rPr>
          <w:rStyle w:val="mclose"/>
        </w:rPr>
        <w:t>)</w:t>
      </w:r>
      <w:r>
        <w:rPr>
          <w:rStyle w:val="mrel"/>
        </w:rPr>
        <w:t>=</w:t>
      </w:r>
      <w:proofErr w:type="gramEnd"/>
      <w:r>
        <w:rPr>
          <w:rStyle w:val="mopen"/>
        </w:rPr>
        <w:t>(</w:t>
      </w:r>
      <w:r>
        <w:rPr>
          <w:rStyle w:val="mord"/>
        </w:rPr>
        <w:t>1</w:t>
      </w:r>
      <w:r>
        <w:rPr>
          <w:rStyle w:val="mbin"/>
        </w:rPr>
        <w:t>+</w:t>
      </w:r>
      <w:r>
        <w:rPr>
          <w:rStyle w:val="mord"/>
        </w:rPr>
        <w:t>1</w:t>
      </w:r>
      <w:r>
        <w:rPr>
          <w:rStyle w:val="mclose"/>
        </w:rPr>
        <w:t>)</w:t>
      </w:r>
      <w:r>
        <w:rPr>
          <w:rStyle w:val="mord"/>
        </w:rPr>
        <w:t>/</w:t>
      </w:r>
      <w:r>
        <w:rPr>
          <w:rStyle w:val="mopen"/>
        </w:rPr>
        <w:t>(</w:t>
      </w:r>
      <w:r>
        <w:rPr>
          <w:rStyle w:val="mord"/>
        </w:rPr>
        <w:t>2</w:t>
      </w:r>
      <w:r>
        <w:rPr>
          <w:rStyle w:val="mbin"/>
        </w:rPr>
        <w:t>+</w:t>
      </w:r>
      <w:r>
        <w:rPr>
          <w:rStyle w:val="mord"/>
        </w:rPr>
        <w:t>3</w:t>
      </w:r>
      <w:r>
        <w:rPr>
          <w:rStyle w:val="mclose"/>
        </w:rPr>
        <w:t>)</w:t>
      </w:r>
      <w:r>
        <w:rPr>
          <w:rStyle w:val="mrel"/>
        </w:rPr>
        <w:t>=</w:t>
      </w:r>
      <w:r>
        <w:rPr>
          <w:rStyle w:val="mord"/>
        </w:rPr>
        <w:t>2/5</w:t>
      </w:r>
      <w:r>
        <w:rPr>
          <w:rStyle w:val="mrel"/>
        </w:rPr>
        <w:t>=</w:t>
      </w:r>
      <w:r>
        <w:rPr>
          <w:rStyle w:val="mord"/>
        </w:rPr>
        <w:t>0.4</w:t>
      </w:r>
    </w:p>
    <w:p w14:paraId="0B3E635D" w14:textId="107B5EFE" w:rsidR="00F957A7" w:rsidRDefault="00F957A7" w:rsidP="00F957A7">
      <w:pPr>
        <w:numPr>
          <w:ilvl w:val="1"/>
          <w:numId w:val="302"/>
        </w:numPr>
        <w:suppressAutoHyphens w:val="0"/>
        <w:autoSpaceDN/>
        <w:spacing w:before="100" w:beforeAutospacing="1" w:after="100" w:afterAutospacing="1" w:line="240" w:lineRule="auto"/>
      </w:pPr>
      <w:r>
        <w:rPr>
          <w:rStyle w:val="mord"/>
        </w:rPr>
        <w:t>P</w:t>
      </w:r>
      <w:r>
        <w:rPr>
          <w:rStyle w:val="mopen"/>
        </w:rPr>
        <w:t>(</w:t>
      </w:r>
      <w:r>
        <w:rPr>
          <w:rStyle w:val="mord"/>
        </w:rPr>
        <w:t>Color</w:t>
      </w:r>
      <w:r>
        <w:rPr>
          <w:rStyle w:val="mrel"/>
        </w:rPr>
        <w:t>=</w:t>
      </w:r>
      <w:r>
        <w:rPr>
          <w:rStyle w:val="mord"/>
        </w:rPr>
        <w:t>Green</w:t>
      </w:r>
      <w:r>
        <w:rPr>
          <w:rStyle w:val="mord"/>
          <w:rFonts w:ascii="Cambria Math" w:hAnsi="Cambria Math" w:cs="Cambria Math"/>
        </w:rPr>
        <w:t>∣</w:t>
      </w:r>
      <w:proofErr w:type="gramStart"/>
      <w:r>
        <w:rPr>
          <w:rStyle w:val="mord"/>
        </w:rPr>
        <w:t>Vegetable</w:t>
      </w:r>
      <w:r>
        <w:rPr>
          <w:rStyle w:val="mclose"/>
        </w:rPr>
        <w:t>)</w:t>
      </w:r>
      <w:r>
        <w:rPr>
          <w:rStyle w:val="mrel"/>
        </w:rPr>
        <w:t>=</w:t>
      </w:r>
      <w:proofErr w:type="gramEnd"/>
      <w:r>
        <w:rPr>
          <w:rStyle w:val="mopen"/>
        </w:rPr>
        <w:t>(</w:t>
      </w:r>
      <w:r>
        <w:rPr>
          <w:rStyle w:val="mord"/>
        </w:rPr>
        <w:t>1</w:t>
      </w:r>
      <w:r>
        <w:rPr>
          <w:rStyle w:val="mbin"/>
        </w:rPr>
        <w:t>+</w:t>
      </w:r>
      <w:r>
        <w:rPr>
          <w:rStyle w:val="mord"/>
        </w:rPr>
        <w:t>1</w:t>
      </w:r>
      <w:r>
        <w:rPr>
          <w:rStyle w:val="mclose"/>
        </w:rPr>
        <w:t>)</w:t>
      </w:r>
      <w:r>
        <w:rPr>
          <w:rStyle w:val="mord"/>
        </w:rPr>
        <w:t>/</w:t>
      </w:r>
      <w:r>
        <w:rPr>
          <w:rStyle w:val="mopen"/>
        </w:rPr>
        <w:t>(</w:t>
      </w:r>
      <w:r>
        <w:rPr>
          <w:rStyle w:val="mord"/>
        </w:rPr>
        <w:t>2</w:t>
      </w:r>
      <w:r>
        <w:rPr>
          <w:rStyle w:val="mbin"/>
        </w:rPr>
        <w:t>+</w:t>
      </w:r>
      <w:r>
        <w:rPr>
          <w:rStyle w:val="mord"/>
        </w:rPr>
        <w:t>3</w:t>
      </w:r>
      <w:r>
        <w:rPr>
          <w:rStyle w:val="mclose"/>
        </w:rPr>
        <w:t>)</w:t>
      </w:r>
      <w:r>
        <w:rPr>
          <w:rStyle w:val="mrel"/>
        </w:rPr>
        <w:t>=</w:t>
      </w:r>
      <w:r>
        <w:rPr>
          <w:rStyle w:val="mord"/>
        </w:rPr>
        <w:t>2/5</w:t>
      </w:r>
      <w:r>
        <w:rPr>
          <w:rStyle w:val="mrel"/>
        </w:rPr>
        <w:t>=</w:t>
      </w:r>
      <w:r>
        <w:rPr>
          <w:rStyle w:val="mord"/>
        </w:rPr>
        <w:t>0.4</w:t>
      </w:r>
    </w:p>
    <w:p w14:paraId="7376A606" w14:textId="77777777" w:rsidR="00F957A7" w:rsidRDefault="00F957A7" w:rsidP="00F957A7">
      <w:pPr>
        <w:pStyle w:val="NormalWeb"/>
      </w:pPr>
      <w:r>
        <w:rPr>
          <w:rStyle w:val="Strong"/>
        </w:rPr>
        <w:t>Prediction</w:t>
      </w:r>
      <w:r>
        <w:t>:</w:t>
      </w:r>
    </w:p>
    <w:p w14:paraId="29CC19B6" w14:textId="77777777" w:rsidR="00F957A7" w:rsidRDefault="00F957A7" w:rsidP="00F957A7">
      <w:pPr>
        <w:numPr>
          <w:ilvl w:val="0"/>
          <w:numId w:val="303"/>
        </w:numPr>
        <w:suppressAutoHyphens w:val="0"/>
        <w:autoSpaceDN/>
        <w:spacing w:before="100" w:beforeAutospacing="1" w:after="100" w:afterAutospacing="1" w:line="240" w:lineRule="auto"/>
      </w:pPr>
      <w:r>
        <w:t>For a new instance with Color = Green:</w:t>
      </w:r>
    </w:p>
    <w:p w14:paraId="16031364" w14:textId="4A148692" w:rsidR="00F957A7" w:rsidRDefault="00F957A7" w:rsidP="00F957A7">
      <w:pPr>
        <w:numPr>
          <w:ilvl w:val="1"/>
          <w:numId w:val="303"/>
        </w:numPr>
        <w:suppressAutoHyphens w:val="0"/>
        <w:autoSpaceDN/>
        <w:spacing w:before="100" w:beforeAutospacing="1" w:after="100" w:afterAutospacing="1" w:line="240" w:lineRule="auto"/>
      </w:pPr>
      <w:r>
        <w:rPr>
          <w:rStyle w:val="mord"/>
        </w:rPr>
        <w:t>P</w:t>
      </w:r>
      <w:r>
        <w:rPr>
          <w:rStyle w:val="mopen"/>
        </w:rPr>
        <w:t>(</w:t>
      </w:r>
      <w:r>
        <w:rPr>
          <w:rStyle w:val="mord"/>
        </w:rPr>
        <w:t>Fruit</w:t>
      </w:r>
      <w:r>
        <w:rPr>
          <w:rStyle w:val="mord"/>
          <w:rFonts w:ascii="Cambria Math" w:hAnsi="Cambria Math" w:cs="Cambria Math"/>
        </w:rPr>
        <w:t>∣</w:t>
      </w:r>
      <w:r>
        <w:rPr>
          <w:rStyle w:val="mord"/>
        </w:rPr>
        <w:t>Color</w:t>
      </w:r>
      <w:r>
        <w:rPr>
          <w:rStyle w:val="mrel"/>
        </w:rPr>
        <w:t>=</w:t>
      </w:r>
      <w:proofErr w:type="gramStart"/>
      <w:r>
        <w:rPr>
          <w:rStyle w:val="mord"/>
        </w:rPr>
        <w:t>Green</w:t>
      </w:r>
      <w:r>
        <w:rPr>
          <w:rStyle w:val="mclose"/>
        </w:rPr>
        <w:t>)</w:t>
      </w:r>
      <w:r>
        <w:rPr>
          <w:rStyle w:val="mrel"/>
          <w:rFonts w:ascii="Cambria Math" w:hAnsi="Cambria Math" w:cs="Cambria Math"/>
        </w:rPr>
        <w:t>∝</w:t>
      </w:r>
      <w:proofErr w:type="gramEnd"/>
      <w:r>
        <w:rPr>
          <w:rStyle w:val="mord"/>
        </w:rPr>
        <w:t>P</w:t>
      </w:r>
      <w:r>
        <w:rPr>
          <w:rStyle w:val="mopen"/>
        </w:rPr>
        <w:t>(</w:t>
      </w:r>
      <w:r>
        <w:rPr>
          <w:rStyle w:val="mord"/>
        </w:rPr>
        <w:t>Fruit</w:t>
      </w:r>
      <w:r>
        <w:rPr>
          <w:rStyle w:val="mclose"/>
        </w:rPr>
        <w:t>)</w:t>
      </w:r>
      <w:r>
        <w:rPr>
          <w:rStyle w:val="mbin"/>
          <w:rFonts w:ascii="Cambria Math" w:hAnsi="Cambria Math" w:cs="Cambria Math"/>
        </w:rPr>
        <w:t>⋅</w:t>
      </w:r>
      <w:r>
        <w:rPr>
          <w:rStyle w:val="mord"/>
        </w:rPr>
        <w:t>P</w:t>
      </w:r>
      <w:r>
        <w:rPr>
          <w:rStyle w:val="mopen"/>
        </w:rPr>
        <w:t>(</w:t>
      </w:r>
      <w:r>
        <w:rPr>
          <w:rStyle w:val="mord"/>
        </w:rPr>
        <w:t>Color</w:t>
      </w:r>
      <w:r>
        <w:rPr>
          <w:rStyle w:val="mrel"/>
        </w:rPr>
        <w:t>=</w:t>
      </w:r>
      <w:r>
        <w:rPr>
          <w:rStyle w:val="mord"/>
        </w:rPr>
        <w:t>Green</w:t>
      </w:r>
      <w:r>
        <w:rPr>
          <w:rStyle w:val="mord"/>
          <w:rFonts w:ascii="Cambria Math" w:hAnsi="Cambria Math" w:cs="Cambria Math"/>
        </w:rPr>
        <w:t>∣</w:t>
      </w:r>
      <w:r>
        <w:rPr>
          <w:rStyle w:val="mord"/>
        </w:rPr>
        <w:t>Fruit</w:t>
      </w:r>
      <w:r>
        <w:rPr>
          <w:rStyle w:val="mclose"/>
        </w:rPr>
        <w:t>)</w:t>
      </w:r>
      <w:r>
        <w:rPr>
          <w:rStyle w:val="mrel"/>
        </w:rPr>
        <w:t>=</w:t>
      </w:r>
      <w:r>
        <w:rPr>
          <w:rStyle w:val="mord"/>
        </w:rPr>
        <w:t>3/5</w:t>
      </w:r>
      <w:r>
        <w:rPr>
          <w:rStyle w:val="mbin"/>
          <w:rFonts w:ascii="Cambria Math" w:hAnsi="Cambria Math" w:cs="Cambria Math"/>
        </w:rPr>
        <w:t>⋅</w:t>
      </w:r>
      <w:r>
        <w:rPr>
          <w:rStyle w:val="mord"/>
        </w:rPr>
        <w:t>1/3</w:t>
      </w:r>
      <w:r>
        <w:rPr>
          <w:rStyle w:val="mrel"/>
        </w:rPr>
        <w:t>=</w:t>
      </w:r>
      <w:r>
        <w:rPr>
          <w:rStyle w:val="mord"/>
        </w:rPr>
        <w:t>1/5</w:t>
      </w:r>
    </w:p>
    <w:p w14:paraId="0F0BA69E" w14:textId="6B0C187E" w:rsidR="00F957A7" w:rsidRDefault="00F957A7" w:rsidP="00F957A7">
      <w:pPr>
        <w:numPr>
          <w:ilvl w:val="1"/>
          <w:numId w:val="303"/>
        </w:numPr>
        <w:suppressAutoHyphens w:val="0"/>
        <w:autoSpaceDN/>
        <w:spacing w:before="100" w:beforeAutospacing="1" w:after="100" w:afterAutospacing="1" w:line="240" w:lineRule="auto"/>
      </w:pPr>
      <w:r>
        <w:rPr>
          <w:rStyle w:val="mord"/>
        </w:rPr>
        <w:t>P</w:t>
      </w:r>
      <w:r>
        <w:rPr>
          <w:rStyle w:val="mopen"/>
        </w:rPr>
        <w:t>(</w:t>
      </w:r>
      <w:r>
        <w:rPr>
          <w:rStyle w:val="mord"/>
        </w:rPr>
        <w:t>Vegetable</w:t>
      </w:r>
      <w:r>
        <w:rPr>
          <w:rStyle w:val="mord"/>
          <w:rFonts w:ascii="Cambria Math" w:hAnsi="Cambria Math" w:cs="Cambria Math"/>
        </w:rPr>
        <w:t>∣</w:t>
      </w:r>
      <w:r>
        <w:rPr>
          <w:rStyle w:val="mord"/>
        </w:rPr>
        <w:t>Color</w:t>
      </w:r>
      <w:r>
        <w:rPr>
          <w:rStyle w:val="mrel"/>
        </w:rPr>
        <w:t>=</w:t>
      </w:r>
      <w:proofErr w:type="gramStart"/>
      <w:r>
        <w:rPr>
          <w:rStyle w:val="mord"/>
        </w:rPr>
        <w:t>Green</w:t>
      </w:r>
      <w:r>
        <w:rPr>
          <w:rStyle w:val="mclose"/>
        </w:rPr>
        <w:t>)</w:t>
      </w:r>
      <w:r>
        <w:rPr>
          <w:rStyle w:val="mrel"/>
          <w:rFonts w:ascii="Cambria Math" w:hAnsi="Cambria Math" w:cs="Cambria Math"/>
        </w:rPr>
        <w:t>∝</w:t>
      </w:r>
      <w:proofErr w:type="gramEnd"/>
      <w:r>
        <w:rPr>
          <w:rStyle w:val="mord"/>
        </w:rPr>
        <w:t>P</w:t>
      </w:r>
      <w:r>
        <w:rPr>
          <w:rStyle w:val="mopen"/>
        </w:rPr>
        <w:t>(</w:t>
      </w:r>
      <w:r>
        <w:rPr>
          <w:rStyle w:val="mord"/>
        </w:rPr>
        <w:t>Vegetable</w:t>
      </w:r>
      <w:r>
        <w:rPr>
          <w:rStyle w:val="mclose"/>
        </w:rPr>
        <w:t>)</w:t>
      </w:r>
      <w:r>
        <w:rPr>
          <w:rStyle w:val="mbin"/>
          <w:rFonts w:ascii="Cambria Math" w:hAnsi="Cambria Math" w:cs="Cambria Math"/>
        </w:rPr>
        <w:t>⋅</w:t>
      </w:r>
      <w:r>
        <w:rPr>
          <w:rStyle w:val="mord"/>
        </w:rPr>
        <w:t>P</w:t>
      </w:r>
      <w:r>
        <w:rPr>
          <w:rStyle w:val="mopen"/>
        </w:rPr>
        <w:t>(</w:t>
      </w:r>
      <w:r>
        <w:rPr>
          <w:rStyle w:val="mord"/>
        </w:rPr>
        <w:t>Color</w:t>
      </w:r>
      <w:r>
        <w:rPr>
          <w:rStyle w:val="mrel"/>
        </w:rPr>
        <w:t>=</w:t>
      </w:r>
      <w:r>
        <w:rPr>
          <w:rStyle w:val="mord"/>
        </w:rPr>
        <w:t>Green</w:t>
      </w:r>
      <w:r>
        <w:rPr>
          <w:rStyle w:val="mord"/>
          <w:rFonts w:ascii="Cambria Math" w:hAnsi="Cambria Math" w:cs="Cambria Math"/>
        </w:rPr>
        <w:t>∣</w:t>
      </w:r>
      <w:r>
        <w:rPr>
          <w:rStyle w:val="mord"/>
        </w:rPr>
        <w:t>Vegetable</w:t>
      </w:r>
      <w:r>
        <w:rPr>
          <w:rStyle w:val="mclose"/>
        </w:rPr>
        <w:t>)</w:t>
      </w:r>
      <w:r>
        <w:rPr>
          <w:rStyle w:val="mrel"/>
        </w:rPr>
        <w:t>=</w:t>
      </w:r>
      <w:r>
        <w:rPr>
          <w:rStyle w:val="mord"/>
        </w:rPr>
        <w:t>2/5</w:t>
      </w:r>
      <w:r>
        <w:rPr>
          <w:rStyle w:val="mbin"/>
          <w:rFonts w:ascii="Cambria Math" w:hAnsi="Cambria Math" w:cs="Cambria Math"/>
        </w:rPr>
        <w:t>⋅</w:t>
      </w:r>
      <w:r>
        <w:rPr>
          <w:rStyle w:val="mord"/>
        </w:rPr>
        <w:t>2/5</w:t>
      </w:r>
      <w:r>
        <w:rPr>
          <w:rStyle w:val="mrel"/>
        </w:rPr>
        <w:t>=</w:t>
      </w:r>
      <w:r>
        <w:rPr>
          <w:rStyle w:val="mord"/>
        </w:rPr>
        <w:t>4/25</w:t>
      </w:r>
    </w:p>
    <w:p w14:paraId="4D03B338" w14:textId="7555D729" w:rsidR="00F957A7" w:rsidRDefault="00F957A7" w:rsidP="00F957A7">
      <w:pPr>
        <w:numPr>
          <w:ilvl w:val="1"/>
          <w:numId w:val="303"/>
        </w:numPr>
        <w:suppressAutoHyphens w:val="0"/>
        <w:autoSpaceDN/>
        <w:spacing w:before="100" w:beforeAutospacing="1" w:after="100" w:afterAutospacing="1" w:line="240" w:lineRule="auto"/>
      </w:pPr>
      <w:r>
        <w:t xml:space="preserve">Since </w:t>
      </w:r>
      <w:r>
        <w:rPr>
          <w:rStyle w:val="katex-mathml"/>
        </w:rPr>
        <w:t>1/5&gt;4/25</w:t>
      </w:r>
      <w:r>
        <w:t>, the new instance is classified as "Fruit".</w:t>
      </w:r>
    </w:p>
    <w:p w14:paraId="21FF518C" w14:textId="77777777" w:rsidR="00F957A7" w:rsidRDefault="00F957A7" w:rsidP="00F957A7">
      <w:pPr>
        <w:pStyle w:val="Heading3"/>
      </w:pPr>
      <w:r>
        <w:t>Conclusion</w:t>
      </w:r>
    </w:p>
    <w:p w14:paraId="5AE83868" w14:textId="77777777" w:rsidR="00F957A7" w:rsidRDefault="00F957A7" w:rsidP="00F957A7">
      <w:pPr>
        <w:pStyle w:val="NormalWeb"/>
      </w:pPr>
      <w:r>
        <w:t>Naïve Bayes handles categorical features by estimating the conditional probabilities of each category given each class, leveraging distributions suitable for discrete data, and making predictions based on these probabilities. This method, combined with smoothing techniques, helps manage the challenges of zero probabilities and ensures robust performance in classification tasks involving categorical features.</w:t>
      </w:r>
    </w:p>
    <w:p w14:paraId="118B875E" w14:textId="77777777" w:rsidR="0061129C" w:rsidRDefault="0061129C" w:rsidP="00F957A7">
      <w:pPr>
        <w:pStyle w:val="NormalWeb"/>
      </w:pPr>
    </w:p>
    <w:p w14:paraId="70D3C573" w14:textId="77777777" w:rsidR="0061129C" w:rsidRDefault="0061129C" w:rsidP="00F957A7">
      <w:pPr>
        <w:pStyle w:val="NormalWeb"/>
      </w:pPr>
    </w:p>
    <w:p w14:paraId="582B7305" w14:textId="74989117" w:rsidR="0061129C" w:rsidRDefault="0061129C" w:rsidP="00F957A7">
      <w:pPr>
        <w:pStyle w:val="NormalWeb"/>
        <w:rPr>
          <w:b/>
          <w:bCs/>
          <w:sz w:val="32"/>
          <w:szCs w:val="32"/>
        </w:rPr>
      </w:pPr>
      <w:r w:rsidRPr="0061129C">
        <w:rPr>
          <w:b/>
          <w:bCs/>
          <w:sz w:val="32"/>
          <w:szCs w:val="32"/>
        </w:rPr>
        <w:t>Q- 64.</w:t>
      </w:r>
      <w:r w:rsidRPr="0061129C">
        <w:t xml:space="preserve"> </w:t>
      </w:r>
      <w:r w:rsidRPr="0061129C">
        <w:rPr>
          <w:b/>
          <w:bCs/>
          <w:sz w:val="32"/>
          <w:szCs w:val="32"/>
        </w:rPr>
        <w:t>Explain the concept of prior and posterior probabilities in Naïve Bayes</w:t>
      </w:r>
      <w:r>
        <w:rPr>
          <w:b/>
          <w:bCs/>
          <w:sz w:val="32"/>
          <w:szCs w:val="32"/>
        </w:rPr>
        <w:t>.</w:t>
      </w:r>
    </w:p>
    <w:p w14:paraId="6AFD0122" w14:textId="77777777" w:rsidR="00EF4586" w:rsidRDefault="0061129C" w:rsidP="00EF4586">
      <w:pPr>
        <w:pStyle w:val="NormalWeb"/>
      </w:pPr>
      <w:r>
        <w:rPr>
          <w:b/>
          <w:bCs/>
          <w:sz w:val="32"/>
          <w:szCs w:val="32"/>
        </w:rPr>
        <w:t xml:space="preserve">Ans. </w:t>
      </w:r>
      <w:r w:rsidR="00EF4586">
        <w:t>In the Naïve Bayes algorithm, prior and posterior probabilities are fundamental concepts derived from Bayes' theorem. They are used to make probabilistic predictions based on observed data. Let's delve into these concepts:</w:t>
      </w:r>
    </w:p>
    <w:p w14:paraId="072169B8" w14:textId="77777777" w:rsidR="00EF4586" w:rsidRDefault="00EF4586" w:rsidP="00EF4586">
      <w:pPr>
        <w:pStyle w:val="Heading3"/>
      </w:pPr>
      <w:r>
        <w:t>Prior Probability</w:t>
      </w:r>
    </w:p>
    <w:p w14:paraId="27E16EC5" w14:textId="16E88178" w:rsidR="00EF4586" w:rsidRDefault="00EF4586" w:rsidP="00EF4586">
      <w:pPr>
        <w:pStyle w:val="NormalWeb"/>
      </w:pPr>
      <w:r>
        <w:t xml:space="preserve">The prior probability, denoted as </w:t>
      </w:r>
      <w:r>
        <w:rPr>
          <w:rStyle w:val="katex-mathml"/>
        </w:rPr>
        <w:t>P(C)</w:t>
      </w:r>
      <w:r>
        <w:t xml:space="preserve">, is the probability of a class </w:t>
      </w:r>
      <w:r>
        <w:rPr>
          <w:rStyle w:val="katex-mathml"/>
        </w:rPr>
        <w:t>C</w:t>
      </w:r>
      <w:r>
        <w:t xml:space="preserve"> before observing any feature data. It reflects our initial belief about the class distribution in the absence of any additional information. In practice, the prior probability can be estimated from the training data as the relative frequency of each class.</w:t>
      </w:r>
    </w:p>
    <w:p w14:paraId="0E633484" w14:textId="77777777" w:rsidR="00EF4586" w:rsidRDefault="00EF4586" w:rsidP="00EF4586">
      <w:pPr>
        <w:pStyle w:val="NormalWeb"/>
      </w:pPr>
      <w:r>
        <w:t>For example, if we have a dataset with 100 instances, 40 of which belong to class "A" and 60 to class "B", the prior probabilities are:</w:t>
      </w:r>
    </w:p>
    <w:p w14:paraId="0EE2613B" w14:textId="29EC2DCF" w:rsidR="00EF4586" w:rsidRDefault="00EF4586" w:rsidP="00EF4586">
      <w:pPr>
        <w:numPr>
          <w:ilvl w:val="0"/>
          <w:numId w:val="304"/>
        </w:numPr>
        <w:suppressAutoHyphens w:val="0"/>
        <w:autoSpaceDN/>
        <w:spacing w:before="100" w:beforeAutospacing="1" w:after="100" w:afterAutospacing="1" w:line="240" w:lineRule="auto"/>
      </w:pPr>
      <w:r>
        <w:rPr>
          <w:rStyle w:val="katex-mathml"/>
        </w:rPr>
        <w:t>P(A)=40</w:t>
      </w:r>
      <w:r w:rsidR="00E21F8A">
        <w:rPr>
          <w:rStyle w:val="katex-mathml"/>
        </w:rPr>
        <w:t xml:space="preserve"> / </w:t>
      </w:r>
      <w:r>
        <w:rPr>
          <w:rStyle w:val="katex-mathml"/>
        </w:rPr>
        <w:t>100=0.4</w:t>
      </w:r>
    </w:p>
    <w:p w14:paraId="24E53F66" w14:textId="36D753FD" w:rsidR="00E21F8A" w:rsidRDefault="00EF4586" w:rsidP="00E91C2D">
      <w:pPr>
        <w:numPr>
          <w:ilvl w:val="0"/>
          <w:numId w:val="304"/>
        </w:numPr>
        <w:suppressAutoHyphens w:val="0"/>
        <w:autoSpaceDN/>
        <w:spacing w:before="100" w:beforeAutospacing="1" w:after="100" w:afterAutospacing="1" w:line="240" w:lineRule="auto"/>
        <w:rPr>
          <w:rStyle w:val="katex-mathml"/>
        </w:rPr>
      </w:pPr>
      <w:r>
        <w:rPr>
          <w:rStyle w:val="katex-mathml"/>
        </w:rPr>
        <w:t>P(B)=60</w:t>
      </w:r>
      <w:r w:rsidR="00E21F8A">
        <w:rPr>
          <w:rStyle w:val="katex-mathml"/>
        </w:rPr>
        <w:t xml:space="preserve"> / </w:t>
      </w:r>
      <w:r>
        <w:rPr>
          <w:rStyle w:val="katex-mathml"/>
        </w:rPr>
        <w:t>100=0.6</w:t>
      </w:r>
    </w:p>
    <w:p w14:paraId="55B19D9E" w14:textId="09BDE24E" w:rsidR="00EF4586" w:rsidRPr="00E21F8A" w:rsidRDefault="00EF4586" w:rsidP="00E21F8A">
      <w:pPr>
        <w:suppressAutoHyphens w:val="0"/>
        <w:autoSpaceDN/>
        <w:spacing w:before="100" w:beforeAutospacing="1" w:after="100" w:afterAutospacing="1" w:line="240" w:lineRule="auto"/>
        <w:rPr>
          <w:b/>
          <w:bCs/>
          <w:sz w:val="24"/>
          <w:szCs w:val="24"/>
        </w:rPr>
      </w:pPr>
      <w:r w:rsidRPr="00E21F8A">
        <w:rPr>
          <w:b/>
          <w:bCs/>
          <w:sz w:val="24"/>
          <w:szCs w:val="24"/>
        </w:rPr>
        <w:t>Posterior Probability</w:t>
      </w:r>
    </w:p>
    <w:p w14:paraId="19F88D9E" w14:textId="3DB479C1" w:rsidR="00EF4586" w:rsidRDefault="00EF4586" w:rsidP="00EF4586">
      <w:pPr>
        <w:pStyle w:val="NormalWeb"/>
      </w:pPr>
      <w:r>
        <w:t xml:space="preserve">The posterior probability, denoted as </w:t>
      </w:r>
      <w:r>
        <w:rPr>
          <w:rStyle w:val="katex-mathml"/>
        </w:rPr>
        <w:t>P(C</w:t>
      </w:r>
      <w:r>
        <w:rPr>
          <w:rStyle w:val="katex-mathml"/>
          <w:rFonts w:ascii="Cambria Math" w:hAnsi="Cambria Math" w:cs="Cambria Math"/>
        </w:rPr>
        <w:t>∣</w:t>
      </w:r>
      <w:r>
        <w:rPr>
          <w:rStyle w:val="katex-mathml"/>
        </w:rPr>
        <w:t>X)</w:t>
      </w:r>
      <w:r>
        <w:t xml:space="preserve">, is the probability of a class </w:t>
      </w:r>
      <w:r>
        <w:rPr>
          <w:rStyle w:val="mord"/>
        </w:rPr>
        <w:t>C</w:t>
      </w:r>
      <w:r>
        <w:t xml:space="preserve"> given the observed features </w:t>
      </w:r>
      <w:r>
        <w:rPr>
          <w:rStyle w:val="katex-mathml"/>
        </w:rPr>
        <w:t>X</w:t>
      </w:r>
      <w:r>
        <w:t>. It updates our belief about the class after taking into account the observed data. This is what Naïve Bayes aims to calculate for classification purposes.</w:t>
      </w:r>
    </w:p>
    <w:p w14:paraId="6F5DAA5B" w14:textId="77777777" w:rsidR="00EF4586" w:rsidRDefault="00EF4586" w:rsidP="00EF4586">
      <w:pPr>
        <w:pStyle w:val="NormalWeb"/>
      </w:pPr>
      <w:r>
        <w:lastRenderedPageBreak/>
        <w:t>Bayes' theorem provides a way to compute the posterior probability:</w:t>
      </w:r>
    </w:p>
    <w:p w14:paraId="775D5B98" w14:textId="48EA23FC" w:rsidR="00EF4586" w:rsidRDefault="00EF4586" w:rsidP="00EF4586">
      <w:r>
        <w:rPr>
          <w:rStyle w:val="katex-mathml"/>
        </w:rPr>
        <w:t>P(C</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P(C)</w:t>
      </w:r>
      <w:r w:rsidR="00E21F8A">
        <w:rPr>
          <w:rStyle w:val="katex-mathml"/>
        </w:rPr>
        <w:t xml:space="preserve"> / </w:t>
      </w:r>
      <w:r>
        <w:rPr>
          <w:rStyle w:val="katex-mathml"/>
        </w:rPr>
        <w:t>P(X)</w:t>
      </w:r>
    </w:p>
    <w:p w14:paraId="538FBDD8" w14:textId="77777777" w:rsidR="00EF4586" w:rsidRDefault="00EF4586" w:rsidP="00EF4586">
      <w:pPr>
        <w:pStyle w:val="NormalWeb"/>
      </w:pPr>
      <w:r>
        <w:t>Where:</w:t>
      </w:r>
    </w:p>
    <w:p w14:paraId="4C72E966" w14:textId="17BF4F7B" w:rsidR="00EF4586" w:rsidRDefault="00EF4586" w:rsidP="00EF4586">
      <w:pPr>
        <w:numPr>
          <w:ilvl w:val="0"/>
          <w:numId w:val="305"/>
        </w:numPr>
        <w:suppressAutoHyphens w:val="0"/>
        <w:autoSpaceDN/>
        <w:spacing w:before="100" w:beforeAutospacing="1" w:after="100" w:afterAutospacing="1" w:line="240" w:lineRule="auto"/>
      </w:pPr>
      <w:r>
        <w:rPr>
          <w:rStyle w:val="katex-mathml"/>
        </w:rPr>
        <w:t>P(C</w:t>
      </w:r>
      <w:r>
        <w:rPr>
          <w:rStyle w:val="katex-mathml"/>
          <w:rFonts w:ascii="Cambria Math" w:hAnsi="Cambria Math" w:cs="Cambria Math"/>
        </w:rPr>
        <w:t>∣</w:t>
      </w:r>
      <w:r>
        <w:rPr>
          <w:rStyle w:val="katex-mathml"/>
        </w:rPr>
        <w:t>X)</w:t>
      </w:r>
      <w:r>
        <w:t xml:space="preserve"> is the posterior probability of class </w:t>
      </w:r>
      <w:r>
        <w:rPr>
          <w:rStyle w:val="mord"/>
        </w:rPr>
        <w:t>C</w:t>
      </w:r>
      <w:r>
        <w:t xml:space="preserve"> given the features </w:t>
      </w:r>
      <w:r>
        <w:rPr>
          <w:rStyle w:val="mord"/>
        </w:rPr>
        <w:t>X</w:t>
      </w:r>
      <w:r>
        <w:t>.</w:t>
      </w:r>
    </w:p>
    <w:p w14:paraId="6F70D767" w14:textId="4EF1DA49" w:rsidR="00EF4586" w:rsidRDefault="00EF4586" w:rsidP="00EF4586">
      <w:pPr>
        <w:numPr>
          <w:ilvl w:val="0"/>
          <w:numId w:val="305"/>
        </w:numPr>
        <w:suppressAutoHyphens w:val="0"/>
        <w:autoSpaceDN/>
        <w:spacing w:before="100" w:beforeAutospacing="1" w:after="100" w:afterAutospacing="1" w:line="240" w:lineRule="auto"/>
      </w:pPr>
      <w:r>
        <w:rPr>
          <w:rStyle w:val="katex-mathml"/>
        </w:rPr>
        <w:t>P(X</w:t>
      </w:r>
      <w:r>
        <w:rPr>
          <w:rStyle w:val="katex-mathml"/>
          <w:rFonts w:ascii="Cambria Math" w:hAnsi="Cambria Math" w:cs="Cambria Math"/>
        </w:rPr>
        <w:t>∣</w:t>
      </w:r>
      <w:r>
        <w:rPr>
          <w:rStyle w:val="katex-mathml"/>
        </w:rPr>
        <w:t>C)</w:t>
      </w:r>
      <w:r>
        <w:t xml:space="preserve"> is the likelihood, the probability of observing the features </w:t>
      </w:r>
      <w:r>
        <w:rPr>
          <w:rStyle w:val="mord"/>
        </w:rPr>
        <w:t>X</w:t>
      </w:r>
      <w:r>
        <w:t xml:space="preserve"> given the class </w:t>
      </w:r>
      <w:r>
        <w:rPr>
          <w:rStyle w:val="mord"/>
        </w:rPr>
        <w:t>C</w:t>
      </w:r>
      <w:r>
        <w:t>.</w:t>
      </w:r>
    </w:p>
    <w:p w14:paraId="57047317" w14:textId="79DBCB21" w:rsidR="00EF4586" w:rsidRDefault="00EF4586" w:rsidP="00EF4586">
      <w:pPr>
        <w:numPr>
          <w:ilvl w:val="0"/>
          <w:numId w:val="305"/>
        </w:numPr>
        <w:suppressAutoHyphens w:val="0"/>
        <w:autoSpaceDN/>
        <w:spacing w:before="100" w:beforeAutospacing="1" w:after="100" w:afterAutospacing="1" w:line="240" w:lineRule="auto"/>
      </w:pPr>
      <w:r>
        <w:rPr>
          <w:rStyle w:val="katex-mathml"/>
        </w:rPr>
        <w:t>P(C)</w:t>
      </w:r>
      <w:r>
        <w:t xml:space="preserve"> is the prior probability of class </w:t>
      </w:r>
      <w:r>
        <w:rPr>
          <w:rStyle w:val="katex-mathml"/>
        </w:rPr>
        <w:t>C</w:t>
      </w:r>
      <w:r>
        <w:t>.</w:t>
      </w:r>
    </w:p>
    <w:p w14:paraId="75F49820" w14:textId="288982B3" w:rsidR="00EF4586" w:rsidRDefault="00EF4586" w:rsidP="008C0FB8">
      <w:pPr>
        <w:numPr>
          <w:ilvl w:val="0"/>
          <w:numId w:val="305"/>
        </w:numPr>
        <w:suppressAutoHyphens w:val="0"/>
        <w:autoSpaceDN/>
        <w:spacing w:before="100" w:beforeAutospacing="1" w:after="100" w:afterAutospacing="1" w:line="240" w:lineRule="auto"/>
        <w:ind w:left="360"/>
        <w:rPr>
          <w:rStyle w:val="katex-mathml"/>
        </w:rPr>
      </w:pPr>
      <w:r>
        <w:rPr>
          <w:rStyle w:val="katex-mathml"/>
        </w:rPr>
        <w:t>P(X)</w:t>
      </w:r>
      <w:r>
        <w:t xml:space="preserve"> is the evidence or marginal likelihood, the probability of observing the features </w:t>
      </w:r>
      <w:r>
        <w:rPr>
          <w:rStyle w:val="mord"/>
        </w:rPr>
        <w:t>X</w:t>
      </w:r>
      <w:r>
        <w:t xml:space="preserve"> under all possible classes. It is calculated as: </w:t>
      </w:r>
      <w:r>
        <w:rPr>
          <w:rStyle w:val="katex-mathml"/>
        </w:rPr>
        <w:t>P(X)=∑iP(X</w:t>
      </w:r>
      <w:r w:rsidRPr="00EF4586">
        <w:rPr>
          <w:rStyle w:val="katex-mathml"/>
          <w:rFonts w:ascii="Cambria Math" w:hAnsi="Cambria Math" w:cs="Cambria Math"/>
        </w:rPr>
        <w:t>∣</w:t>
      </w:r>
      <w:proofErr w:type="gramStart"/>
      <w:r>
        <w:rPr>
          <w:rStyle w:val="katex-mathml"/>
        </w:rPr>
        <w:t>Ci)</w:t>
      </w:r>
      <w:r w:rsidRPr="00EF4586">
        <w:rPr>
          <w:rStyle w:val="katex-mathml"/>
          <w:rFonts w:ascii="Cambria Math" w:hAnsi="Cambria Math" w:cs="Cambria Math"/>
        </w:rPr>
        <w:t>⋅</w:t>
      </w:r>
      <w:proofErr w:type="gramEnd"/>
      <w:r>
        <w:rPr>
          <w:rStyle w:val="katex-mathml"/>
        </w:rPr>
        <w:t>P(Ci)</w:t>
      </w:r>
    </w:p>
    <w:p w14:paraId="60C0301D" w14:textId="3B1A2B1C" w:rsidR="00EF4586" w:rsidRDefault="00EF4586" w:rsidP="00EF4586">
      <w:pPr>
        <w:suppressAutoHyphens w:val="0"/>
        <w:autoSpaceDN/>
        <w:spacing w:before="100" w:beforeAutospacing="1" w:after="100" w:afterAutospacing="1" w:line="240" w:lineRule="auto"/>
        <w:ind w:left="360"/>
      </w:pPr>
      <w:r>
        <w:t xml:space="preserve"> </w:t>
      </w:r>
      <w:r>
        <w:t xml:space="preserve">where </w:t>
      </w:r>
      <w:r>
        <w:rPr>
          <w:rStyle w:val="mord"/>
        </w:rPr>
        <w:t>Ci</w:t>
      </w:r>
      <w:r>
        <w:rPr>
          <w:rStyle w:val="vlist-s"/>
        </w:rPr>
        <w:t>​</w:t>
      </w:r>
      <w:r>
        <w:t xml:space="preserve"> are all possible classes.</w:t>
      </w:r>
    </w:p>
    <w:p w14:paraId="4802C4EA" w14:textId="77777777" w:rsidR="00EF4586" w:rsidRDefault="00EF4586" w:rsidP="00EF4586">
      <w:pPr>
        <w:pStyle w:val="Heading3"/>
      </w:pPr>
      <w:r>
        <w:t>Applying Bayes' Theorem in Naïve Bayes</w:t>
      </w:r>
    </w:p>
    <w:p w14:paraId="2D4932EE" w14:textId="77777777" w:rsidR="00EF4586" w:rsidRDefault="00EF4586" w:rsidP="00EF4586">
      <w:pPr>
        <w:pStyle w:val="NormalWeb"/>
        <w:numPr>
          <w:ilvl w:val="0"/>
          <w:numId w:val="306"/>
        </w:numPr>
        <w:suppressAutoHyphens w:val="0"/>
        <w:autoSpaceDN/>
        <w:spacing w:beforeAutospacing="1" w:afterAutospacing="1"/>
      </w:pPr>
      <w:r>
        <w:rPr>
          <w:rStyle w:val="Strong"/>
        </w:rPr>
        <w:t>Calculate Prior Probabilities</w:t>
      </w:r>
      <w:r>
        <w:t>:</w:t>
      </w:r>
    </w:p>
    <w:p w14:paraId="6C3399D8" w14:textId="77777777" w:rsidR="00EF4586" w:rsidRDefault="00EF4586" w:rsidP="00EF4586">
      <w:pPr>
        <w:numPr>
          <w:ilvl w:val="1"/>
          <w:numId w:val="306"/>
        </w:numPr>
        <w:suppressAutoHyphens w:val="0"/>
        <w:autoSpaceDN/>
        <w:spacing w:before="100" w:beforeAutospacing="1" w:after="100" w:afterAutospacing="1" w:line="240" w:lineRule="auto"/>
      </w:pPr>
      <w:r>
        <w:t>Determine the prior probability for each class based on the training data.</w:t>
      </w:r>
    </w:p>
    <w:p w14:paraId="12A1D4F4" w14:textId="77777777" w:rsidR="00EF4586" w:rsidRDefault="00EF4586" w:rsidP="00EF4586">
      <w:pPr>
        <w:pStyle w:val="NormalWeb"/>
        <w:numPr>
          <w:ilvl w:val="0"/>
          <w:numId w:val="306"/>
        </w:numPr>
        <w:suppressAutoHyphens w:val="0"/>
        <w:autoSpaceDN/>
        <w:spacing w:beforeAutospacing="1" w:afterAutospacing="1"/>
      </w:pPr>
      <w:r>
        <w:rPr>
          <w:rStyle w:val="Strong"/>
        </w:rPr>
        <w:t>Calculate Likelihood</w:t>
      </w:r>
      <w:r>
        <w:t>:</w:t>
      </w:r>
    </w:p>
    <w:p w14:paraId="65735441" w14:textId="446112C4" w:rsidR="00EF4586" w:rsidRDefault="00EF4586" w:rsidP="00EF4586">
      <w:pPr>
        <w:numPr>
          <w:ilvl w:val="1"/>
          <w:numId w:val="306"/>
        </w:numPr>
        <w:suppressAutoHyphens w:val="0"/>
        <w:autoSpaceDN/>
        <w:spacing w:before="100" w:beforeAutospacing="1" w:after="100" w:afterAutospacing="1" w:line="240" w:lineRule="auto"/>
      </w:pPr>
      <w:r>
        <w:t>For each feature, calculate the likelihood</w:t>
      </w:r>
      <w:r>
        <w:t xml:space="preserve">s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w:t>
      </w:r>
      <w:r>
        <w:rPr>
          <w:rStyle w:val="mclose"/>
        </w:rPr>
        <w:t>)</w:t>
      </w:r>
      <w:r>
        <w:t xml:space="preserve">, where </w:t>
      </w:r>
      <w:r>
        <w:rPr>
          <w:rStyle w:val="mord"/>
        </w:rPr>
        <w:t>Xi</w:t>
      </w:r>
      <w:r>
        <w:rPr>
          <w:rStyle w:val="vlist-s"/>
        </w:rPr>
        <w:t>​</w:t>
      </w:r>
      <w:r>
        <w:t xml:space="preserve"> is a feature value and </w:t>
      </w:r>
      <w:r>
        <w:rPr>
          <w:rStyle w:val="katex-mathml"/>
        </w:rPr>
        <w:t>C</w:t>
      </w:r>
      <w:r>
        <w:t xml:space="preserve"> is a class. For categorical features, this is typically the frequency of the feature value in the class.</w:t>
      </w:r>
    </w:p>
    <w:p w14:paraId="1474239F" w14:textId="77777777" w:rsidR="00EF4586" w:rsidRDefault="00EF4586" w:rsidP="00EF4586">
      <w:pPr>
        <w:pStyle w:val="NormalWeb"/>
        <w:numPr>
          <w:ilvl w:val="0"/>
          <w:numId w:val="306"/>
        </w:numPr>
        <w:suppressAutoHyphens w:val="0"/>
        <w:autoSpaceDN/>
        <w:spacing w:beforeAutospacing="1" w:afterAutospacing="1"/>
      </w:pPr>
      <w:r>
        <w:rPr>
          <w:rStyle w:val="Strong"/>
        </w:rPr>
        <w:t>Calculate Posterior Probabilities</w:t>
      </w:r>
      <w:r>
        <w:t>:</w:t>
      </w:r>
    </w:p>
    <w:p w14:paraId="468754B7" w14:textId="77777777" w:rsidR="00EF4586" w:rsidRDefault="00EF4586" w:rsidP="00EF4586">
      <w:pPr>
        <w:numPr>
          <w:ilvl w:val="1"/>
          <w:numId w:val="306"/>
        </w:numPr>
        <w:suppressAutoHyphens w:val="0"/>
        <w:autoSpaceDN/>
        <w:spacing w:before="100" w:beforeAutospacing="1" w:after="100" w:afterAutospacing="1" w:line="240" w:lineRule="auto"/>
      </w:pPr>
      <w:r>
        <w:t>Using Bayes' theorem, combine the priors and likelihoods to calculate the posterior probability for each class given the feature values of a new instance.</w:t>
      </w:r>
    </w:p>
    <w:p w14:paraId="50C9D509" w14:textId="77777777" w:rsidR="00EF4586" w:rsidRDefault="00EF4586" w:rsidP="00EF4586">
      <w:pPr>
        <w:pStyle w:val="NormalWeb"/>
        <w:numPr>
          <w:ilvl w:val="0"/>
          <w:numId w:val="306"/>
        </w:numPr>
        <w:suppressAutoHyphens w:val="0"/>
        <w:autoSpaceDN/>
        <w:spacing w:beforeAutospacing="1" w:afterAutospacing="1"/>
      </w:pPr>
      <w:r>
        <w:rPr>
          <w:rStyle w:val="Strong"/>
        </w:rPr>
        <w:t>Class Prediction</w:t>
      </w:r>
      <w:r>
        <w:t>:</w:t>
      </w:r>
    </w:p>
    <w:p w14:paraId="69FE8AF7" w14:textId="77777777" w:rsidR="00EF4586" w:rsidRDefault="00EF4586" w:rsidP="00EF4586">
      <w:pPr>
        <w:numPr>
          <w:ilvl w:val="1"/>
          <w:numId w:val="306"/>
        </w:numPr>
        <w:suppressAutoHyphens w:val="0"/>
        <w:autoSpaceDN/>
        <w:spacing w:before="100" w:beforeAutospacing="1" w:after="100" w:afterAutospacing="1" w:line="240" w:lineRule="auto"/>
      </w:pPr>
      <w:r>
        <w:t>Predict the class with the highest posterior probability.</w:t>
      </w:r>
    </w:p>
    <w:p w14:paraId="6526179F" w14:textId="77777777" w:rsidR="00EF4586" w:rsidRDefault="00EF4586" w:rsidP="00EF4586">
      <w:pPr>
        <w:pStyle w:val="Heading3"/>
      </w:pPr>
      <w:r>
        <w:t>Example</w:t>
      </w:r>
    </w:p>
    <w:p w14:paraId="01650C34" w14:textId="77777777" w:rsidR="00EF4586" w:rsidRDefault="00EF4586" w:rsidP="00EF4586">
      <w:pPr>
        <w:pStyle w:val="NormalWeb"/>
      </w:pPr>
      <w:r>
        <w:t>Consider a simple example where we want to classify an email as "Spam" or "Not Spam" based on two features: "Contains the word 'Free'" and "Contains the word 'Discount'".</w:t>
      </w:r>
    </w:p>
    <w:p w14:paraId="1C91C769" w14:textId="77777777" w:rsidR="00EF4586" w:rsidRDefault="00EF4586" w:rsidP="00EF4586">
      <w:pPr>
        <w:pStyle w:val="NormalWeb"/>
      </w:pPr>
      <w:r>
        <w:rPr>
          <w:rStyle w:val="Strong"/>
        </w:rPr>
        <w:t>Training Data</w:t>
      </w:r>
      <w:r>
        <w:t>:</w:t>
      </w:r>
    </w:p>
    <w:p w14:paraId="1F9BDA8B" w14:textId="77777777" w:rsidR="00EF4586" w:rsidRDefault="00EF4586" w:rsidP="00EF4586">
      <w:pPr>
        <w:numPr>
          <w:ilvl w:val="0"/>
          <w:numId w:val="307"/>
        </w:numPr>
        <w:suppressAutoHyphens w:val="0"/>
        <w:autoSpaceDN/>
        <w:spacing w:before="100" w:beforeAutospacing="1" w:after="100" w:afterAutospacing="1" w:line="240" w:lineRule="auto"/>
      </w:pPr>
      <w:r>
        <w:t>Spam: 40 emails</w:t>
      </w:r>
    </w:p>
    <w:p w14:paraId="391BCBD8" w14:textId="77777777" w:rsidR="00EF4586" w:rsidRDefault="00EF4586" w:rsidP="00EF4586">
      <w:pPr>
        <w:numPr>
          <w:ilvl w:val="0"/>
          <w:numId w:val="307"/>
        </w:numPr>
        <w:suppressAutoHyphens w:val="0"/>
        <w:autoSpaceDN/>
        <w:spacing w:before="100" w:beforeAutospacing="1" w:after="100" w:afterAutospacing="1" w:line="240" w:lineRule="auto"/>
      </w:pPr>
      <w:r>
        <w:t>Not Spam: 60 emails</w:t>
      </w:r>
    </w:p>
    <w:p w14:paraId="7A67E848" w14:textId="77777777" w:rsidR="00EF4586" w:rsidRDefault="00EF4586" w:rsidP="00EF4586">
      <w:pPr>
        <w:pStyle w:val="NormalWeb"/>
      </w:pPr>
      <w:r>
        <w:rPr>
          <w:rStyle w:val="Strong"/>
        </w:rPr>
        <w:t>Feature Statistics</w:t>
      </w:r>
      <w:r>
        <w:t>:</w:t>
      </w:r>
    </w:p>
    <w:p w14:paraId="7F470D56" w14:textId="77777777" w:rsidR="00EF4586" w:rsidRDefault="00EF4586" w:rsidP="00EF4586">
      <w:pPr>
        <w:numPr>
          <w:ilvl w:val="0"/>
          <w:numId w:val="308"/>
        </w:numPr>
        <w:suppressAutoHyphens w:val="0"/>
        <w:autoSpaceDN/>
        <w:spacing w:before="100" w:beforeAutospacing="1" w:after="100" w:afterAutospacing="1" w:line="240" w:lineRule="auto"/>
      </w:pPr>
      <w:r>
        <w:t>"Free" appears in 30 spam emails and 10 not spam emails.</w:t>
      </w:r>
    </w:p>
    <w:p w14:paraId="63D78DC2" w14:textId="77777777" w:rsidR="00EF4586" w:rsidRDefault="00EF4586" w:rsidP="00EF4586">
      <w:pPr>
        <w:numPr>
          <w:ilvl w:val="0"/>
          <w:numId w:val="308"/>
        </w:numPr>
        <w:suppressAutoHyphens w:val="0"/>
        <w:autoSpaceDN/>
        <w:spacing w:before="100" w:beforeAutospacing="1" w:after="100" w:afterAutospacing="1" w:line="240" w:lineRule="auto"/>
      </w:pPr>
      <w:r>
        <w:t>"Discount" appears in 25 spam emails and 15 not spam emails.</w:t>
      </w:r>
    </w:p>
    <w:p w14:paraId="5F662C82" w14:textId="77777777" w:rsidR="00EF4586" w:rsidRDefault="00EF4586" w:rsidP="00EF4586">
      <w:pPr>
        <w:pStyle w:val="NormalWeb"/>
      </w:pPr>
      <w:r>
        <w:rPr>
          <w:rStyle w:val="Strong"/>
        </w:rPr>
        <w:t>Prior Probabilities</w:t>
      </w:r>
      <w:r>
        <w:t>:</w:t>
      </w:r>
    </w:p>
    <w:p w14:paraId="6DC659AE" w14:textId="70AE8AFF" w:rsidR="00EF4586" w:rsidRDefault="00EF4586" w:rsidP="00EF4586">
      <w:pPr>
        <w:numPr>
          <w:ilvl w:val="0"/>
          <w:numId w:val="309"/>
        </w:numPr>
        <w:suppressAutoHyphens w:val="0"/>
        <w:autoSpaceDN/>
        <w:spacing w:before="100" w:beforeAutospacing="1" w:after="100" w:afterAutospacing="1" w:line="240" w:lineRule="auto"/>
      </w:pPr>
      <w:r>
        <w:rPr>
          <w:rStyle w:val="katex-mathml"/>
        </w:rPr>
        <w:t>P(Spam)=40</w:t>
      </w:r>
      <w:r>
        <w:rPr>
          <w:rStyle w:val="katex-mathml"/>
        </w:rPr>
        <w:t xml:space="preserve"> / </w:t>
      </w:r>
      <w:r>
        <w:rPr>
          <w:rStyle w:val="katex-mathml"/>
        </w:rPr>
        <w:t>100=0.4P</w:t>
      </w:r>
    </w:p>
    <w:p w14:paraId="3C958E49" w14:textId="4DE9DD07" w:rsidR="00EF4586" w:rsidRDefault="00EF4586" w:rsidP="009F6096">
      <w:pPr>
        <w:numPr>
          <w:ilvl w:val="0"/>
          <w:numId w:val="309"/>
        </w:numPr>
        <w:suppressAutoHyphens w:val="0"/>
        <w:autoSpaceDN/>
        <w:spacing w:before="100" w:beforeAutospacing="1" w:after="100" w:afterAutospacing="1" w:line="240" w:lineRule="auto"/>
        <w:rPr>
          <w:rStyle w:val="katex-mathml"/>
        </w:rPr>
      </w:pPr>
      <w:proofErr w:type="gramStart"/>
      <w:r>
        <w:rPr>
          <w:rStyle w:val="katex-mathml"/>
        </w:rPr>
        <w:t>P(</w:t>
      </w:r>
      <w:proofErr w:type="gramEnd"/>
      <w:r>
        <w:rPr>
          <w:rStyle w:val="katex-mathml"/>
        </w:rPr>
        <w:t>Not Spam)=60</w:t>
      </w:r>
      <w:r>
        <w:rPr>
          <w:rStyle w:val="katex-mathml"/>
        </w:rPr>
        <w:t xml:space="preserve"> / </w:t>
      </w:r>
      <w:r>
        <w:rPr>
          <w:rStyle w:val="katex-mathml"/>
        </w:rPr>
        <w:t>100=0.6</w:t>
      </w:r>
    </w:p>
    <w:p w14:paraId="4AB451B9" w14:textId="45D2A1CA" w:rsidR="00EF4586" w:rsidRDefault="00EF4586" w:rsidP="00EF4586">
      <w:pPr>
        <w:suppressAutoHyphens w:val="0"/>
        <w:autoSpaceDN/>
        <w:spacing w:before="100" w:beforeAutospacing="1" w:after="100" w:afterAutospacing="1" w:line="240" w:lineRule="auto"/>
      </w:pPr>
      <w:r w:rsidRPr="00EF4586">
        <w:rPr>
          <w:rStyle w:val="Strong"/>
          <w:sz w:val="24"/>
          <w:szCs w:val="24"/>
        </w:rPr>
        <w:t>Likelihoods</w:t>
      </w:r>
      <w:r>
        <w:t>:</w:t>
      </w:r>
    </w:p>
    <w:p w14:paraId="02B00033" w14:textId="1AA5FD96" w:rsidR="00EF4586" w:rsidRDefault="00EF4586" w:rsidP="00EF4586">
      <w:pPr>
        <w:numPr>
          <w:ilvl w:val="0"/>
          <w:numId w:val="310"/>
        </w:numPr>
        <w:suppressAutoHyphens w:val="0"/>
        <w:autoSpaceDN/>
        <w:spacing w:before="100" w:beforeAutospacing="1" w:after="100" w:afterAutospacing="1" w:line="240" w:lineRule="auto"/>
      </w:pPr>
      <w:r>
        <w:rPr>
          <w:rStyle w:val="katex-mathml"/>
        </w:rPr>
        <w:t>P(Free</w:t>
      </w:r>
      <w:r>
        <w:rPr>
          <w:rStyle w:val="katex-mathml"/>
          <w:rFonts w:ascii="Cambria Math" w:hAnsi="Cambria Math" w:cs="Cambria Math"/>
        </w:rPr>
        <w:t>∣</w:t>
      </w:r>
      <w:proofErr w:type="gramStart"/>
      <w:r>
        <w:rPr>
          <w:rStyle w:val="katex-mathml"/>
        </w:rPr>
        <w:t>Spam)=</w:t>
      </w:r>
      <w:proofErr w:type="gramEnd"/>
      <w:r>
        <w:rPr>
          <w:rStyle w:val="katex-mathml"/>
        </w:rPr>
        <w:t>30</w:t>
      </w:r>
      <w:r>
        <w:rPr>
          <w:rStyle w:val="katex-mathml"/>
        </w:rPr>
        <w:t xml:space="preserve"> / </w:t>
      </w:r>
      <w:r>
        <w:rPr>
          <w:rStyle w:val="katex-mathml"/>
        </w:rPr>
        <w:t>40=0.75</w:t>
      </w:r>
    </w:p>
    <w:p w14:paraId="35045DC6" w14:textId="7CC39CFE" w:rsidR="00EF4586" w:rsidRDefault="00EF4586" w:rsidP="00EF4586">
      <w:pPr>
        <w:numPr>
          <w:ilvl w:val="0"/>
          <w:numId w:val="310"/>
        </w:numPr>
        <w:suppressAutoHyphens w:val="0"/>
        <w:autoSpaceDN/>
        <w:spacing w:before="100" w:beforeAutospacing="1" w:after="100" w:afterAutospacing="1" w:line="240" w:lineRule="auto"/>
      </w:pPr>
      <w:proofErr w:type="gramStart"/>
      <w:r>
        <w:rPr>
          <w:rStyle w:val="katex-mathml"/>
        </w:rPr>
        <w:t>P(</w:t>
      </w:r>
      <w:proofErr w:type="gramEnd"/>
      <w:r>
        <w:rPr>
          <w:rStyle w:val="katex-mathml"/>
        </w:rPr>
        <w:t>Free</w:t>
      </w:r>
      <w:r>
        <w:rPr>
          <w:rStyle w:val="katex-mathml"/>
          <w:rFonts w:ascii="Cambria Math" w:hAnsi="Cambria Math" w:cs="Cambria Math"/>
        </w:rPr>
        <w:t>∣</w:t>
      </w:r>
      <w:r>
        <w:rPr>
          <w:rStyle w:val="katex-mathml"/>
        </w:rPr>
        <w:t>Not Spam)=10</w:t>
      </w:r>
      <w:r>
        <w:rPr>
          <w:rStyle w:val="katex-mathml"/>
        </w:rPr>
        <w:t xml:space="preserve"> / </w:t>
      </w:r>
      <w:r>
        <w:rPr>
          <w:rStyle w:val="katex-mathml"/>
        </w:rPr>
        <w:t>60=0.167</w:t>
      </w:r>
    </w:p>
    <w:p w14:paraId="038E4615" w14:textId="4D13D231" w:rsidR="00EF4586" w:rsidRDefault="00EF4586" w:rsidP="00EF4586">
      <w:pPr>
        <w:numPr>
          <w:ilvl w:val="0"/>
          <w:numId w:val="310"/>
        </w:numPr>
        <w:suppressAutoHyphens w:val="0"/>
        <w:autoSpaceDN/>
        <w:spacing w:before="100" w:beforeAutospacing="1" w:after="100" w:afterAutospacing="1" w:line="240" w:lineRule="auto"/>
      </w:pPr>
      <w:r>
        <w:rPr>
          <w:rStyle w:val="katex-mathml"/>
        </w:rPr>
        <w:lastRenderedPageBreak/>
        <w:t>P(Discount</w:t>
      </w:r>
      <w:r>
        <w:rPr>
          <w:rStyle w:val="katex-mathml"/>
          <w:rFonts w:ascii="Cambria Math" w:hAnsi="Cambria Math" w:cs="Cambria Math"/>
        </w:rPr>
        <w:t>∣</w:t>
      </w:r>
      <w:proofErr w:type="gramStart"/>
      <w:r>
        <w:rPr>
          <w:rStyle w:val="katex-mathml"/>
        </w:rPr>
        <w:t>Spam)=</w:t>
      </w:r>
      <w:proofErr w:type="gramEnd"/>
      <w:r>
        <w:rPr>
          <w:rStyle w:val="katex-mathml"/>
        </w:rPr>
        <w:t>25</w:t>
      </w:r>
      <w:r>
        <w:rPr>
          <w:rStyle w:val="katex-mathml"/>
        </w:rPr>
        <w:t xml:space="preserve"> / </w:t>
      </w:r>
      <w:r>
        <w:rPr>
          <w:rStyle w:val="katex-mathml"/>
        </w:rPr>
        <w:t>40=0.625</w:t>
      </w:r>
    </w:p>
    <w:p w14:paraId="31DEC496" w14:textId="6CCA44DE" w:rsidR="00EF4586" w:rsidRDefault="00EF4586" w:rsidP="00EF4586">
      <w:pPr>
        <w:numPr>
          <w:ilvl w:val="0"/>
          <w:numId w:val="310"/>
        </w:numPr>
        <w:suppressAutoHyphens w:val="0"/>
        <w:autoSpaceDN/>
        <w:spacing w:before="100" w:beforeAutospacing="1" w:after="100" w:afterAutospacing="1" w:line="240" w:lineRule="auto"/>
        <w:rPr>
          <w:rStyle w:val="katex-mathml"/>
        </w:rPr>
      </w:pPr>
      <w:proofErr w:type="gramStart"/>
      <w:r>
        <w:rPr>
          <w:rStyle w:val="katex-mathml"/>
        </w:rPr>
        <w:t>P(</w:t>
      </w:r>
      <w:proofErr w:type="gramEnd"/>
      <w:r>
        <w:rPr>
          <w:rStyle w:val="katex-mathml"/>
        </w:rPr>
        <w:t>Discount</w:t>
      </w:r>
      <w:r w:rsidRPr="00EF4586">
        <w:rPr>
          <w:rStyle w:val="katex-mathml"/>
          <w:rFonts w:ascii="Cambria Math" w:hAnsi="Cambria Math" w:cs="Cambria Math"/>
        </w:rPr>
        <w:t>∣</w:t>
      </w:r>
      <w:r>
        <w:rPr>
          <w:rStyle w:val="katex-mathml"/>
        </w:rPr>
        <w:t>Not Spam)=15</w:t>
      </w:r>
      <w:r>
        <w:rPr>
          <w:rStyle w:val="katex-mathml"/>
        </w:rPr>
        <w:t xml:space="preserve"> / </w:t>
      </w:r>
      <w:r>
        <w:rPr>
          <w:rStyle w:val="katex-mathml"/>
        </w:rPr>
        <w:t>60=0.25</w:t>
      </w:r>
    </w:p>
    <w:p w14:paraId="5A3D5387" w14:textId="55EAF5A6" w:rsidR="00EF4586" w:rsidRPr="00EF4586" w:rsidRDefault="00EF4586" w:rsidP="00EF4586">
      <w:pPr>
        <w:suppressAutoHyphens w:val="0"/>
        <w:autoSpaceDN/>
        <w:spacing w:before="100" w:beforeAutospacing="1" w:after="100" w:afterAutospacing="1" w:line="240" w:lineRule="auto"/>
        <w:ind w:left="360"/>
        <w:rPr>
          <w:sz w:val="24"/>
          <w:szCs w:val="24"/>
        </w:rPr>
      </w:pPr>
      <w:r w:rsidRPr="00EF4586">
        <w:rPr>
          <w:rStyle w:val="Strong"/>
          <w:sz w:val="24"/>
          <w:szCs w:val="24"/>
        </w:rPr>
        <w:t>Prediction for a New Email ("Free" and "Discount" present)</w:t>
      </w:r>
      <w:r w:rsidRPr="00EF4586">
        <w:rPr>
          <w:sz w:val="24"/>
          <w:szCs w:val="24"/>
        </w:rPr>
        <w:t>:</w:t>
      </w:r>
    </w:p>
    <w:p w14:paraId="7DBA525B" w14:textId="7426D46D" w:rsidR="00EF4586" w:rsidRDefault="00EF4586" w:rsidP="00EF4586">
      <w:pPr>
        <w:numPr>
          <w:ilvl w:val="0"/>
          <w:numId w:val="311"/>
        </w:numPr>
        <w:suppressAutoHyphens w:val="0"/>
        <w:autoSpaceDN/>
        <w:spacing w:before="100" w:beforeAutospacing="1" w:after="100" w:afterAutospacing="1" w:line="240" w:lineRule="auto"/>
      </w:pPr>
      <w:r>
        <w:t xml:space="preserve">Calculate the posterior for Spam: </w:t>
      </w:r>
      <w:proofErr w:type="gramStart"/>
      <w:r>
        <w:rPr>
          <w:rStyle w:val="katex-mathml"/>
        </w:rPr>
        <w:t>P(</w:t>
      </w:r>
      <w:proofErr w:type="gramEnd"/>
      <w:r>
        <w:rPr>
          <w:rStyle w:val="katex-mathml"/>
        </w:rPr>
        <w:t>Spam</w:t>
      </w:r>
      <w:r>
        <w:rPr>
          <w:rStyle w:val="katex-mathml"/>
          <w:rFonts w:ascii="Cambria Math" w:hAnsi="Cambria Math" w:cs="Cambria Math"/>
        </w:rPr>
        <w:t>∣</w:t>
      </w:r>
      <w:r>
        <w:rPr>
          <w:rStyle w:val="katex-mathml"/>
        </w:rPr>
        <w:t>Free, Discount)</w:t>
      </w:r>
      <w:r>
        <w:rPr>
          <w:rStyle w:val="katex-mathml"/>
          <w:rFonts w:ascii="Cambria Math" w:hAnsi="Cambria Math" w:cs="Cambria Math"/>
        </w:rPr>
        <w:t>∝</w:t>
      </w:r>
      <w:r>
        <w:rPr>
          <w:rStyle w:val="katex-mathml"/>
        </w:rPr>
        <w:t>P(Free</w:t>
      </w:r>
      <w:r>
        <w:rPr>
          <w:rStyle w:val="katex-mathml"/>
          <w:rFonts w:ascii="Cambria Math" w:hAnsi="Cambria Math" w:cs="Cambria Math"/>
        </w:rPr>
        <w:t>∣</w:t>
      </w:r>
      <w:r>
        <w:rPr>
          <w:rStyle w:val="katex-mathml"/>
        </w:rPr>
        <w:t>Spam)</w:t>
      </w:r>
      <w:r>
        <w:rPr>
          <w:rStyle w:val="katex-mathml"/>
          <w:rFonts w:ascii="Cambria Math" w:hAnsi="Cambria Math" w:cs="Cambria Math"/>
        </w:rPr>
        <w:t>⋅</w:t>
      </w:r>
      <w:r>
        <w:rPr>
          <w:rStyle w:val="katex-mathml"/>
        </w:rPr>
        <w:t>P(Discount</w:t>
      </w:r>
      <w:r>
        <w:rPr>
          <w:rStyle w:val="katex-mathml"/>
          <w:rFonts w:ascii="Cambria Math" w:hAnsi="Cambria Math" w:cs="Cambria Math"/>
        </w:rPr>
        <w:t>∣</w:t>
      </w:r>
      <w:r>
        <w:rPr>
          <w:rStyle w:val="katex-mathml"/>
        </w:rPr>
        <w:t>Spam)</w:t>
      </w:r>
      <w:r>
        <w:rPr>
          <w:rStyle w:val="katex-mathml"/>
          <w:rFonts w:ascii="Cambria Math" w:hAnsi="Cambria Math" w:cs="Cambria Math"/>
        </w:rPr>
        <w:t>⋅</w:t>
      </w:r>
      <w:r>
        <w:rPr>
          <w:rStyle w:val="katex-mathml"/>
        </w:rPr>
        <w:t>P(Spam)=0.75</w:t>
      </w:r>
      <w:r>
        <w:rPr>
          <w:rStyle w:val="katex-mathml"/>
          <w:rFonts w:ascii="Cambria Math" w:hAnsi="Cambria Math" w:cs="Cambria Math"/>
        </w:rPr>
        <w:t>⋅</w:t>
      </w:r>
      <w:r>
        <w:rPr>
          <w:rStyle w:val="katex-mathml"/>
        </w:rPr>
        <w:t>0.625</w:t>
      </w:r>
      <w:r>
        <w:rPr>
          <w:rStyle w:val="katex-mathml"/>
          <w:rFonts w:ascii="Cambria Math" w:hAnsi="Cambria Math" w:cs="Cambria Math"/>
        </w:rPr>
        <w:t>⋅</w:t>
      </w:r>
      <w:r>
        <w:rPr>
          <w:rStyle w:val="katex-mathml"/>
        </w:rPr>
        <w:t>0.4=0.1875</w:t>
      </w:r>
    </w:p>
    <w:p w14:paraId="6FF677F9" w14:textId="42C9A2CB" w:rsidR="00EF4586" w:rsidRDefault="00EF4586" w:rsidP="00EF4586">
      <w:pPr>
        <w:numPr>
          <w:ilvl w:val="0"/>
          <w:numId w:val="311"/>
        </w:numPr>
        <w:suppressAutoHyphens w:val="0"/>
        <w:autoSpaceDN/>
        <w:spacing w:before="100" w:beforeAutospacing="1" w:after="100" w:afterAutospacing="1" w:line="240" w:lineRule="auto"/>
      </w:pPr>
      <w:r>
        <w:t xml:space="preserve">Calculate the posterior for Not Spam: </w:t>
      </w:r>
      <w:proofErr w:type="gramStart"/>
      <w:r>
        <w:rPr>
          <w:rStyle w:val="katex-mathml"/>
        </w:rPr>
        <w:t>P(</w:t>
      </w:r>
      <w:proofErr w:type="gramEnd"/>
      <w:r>
        <w:rPr>
          <w:rStyle w:val="katex-mathml"/>
        </w:rPr>
        <w:t>Not Spam</w:t>
      </w:r>
      <w:r>
        <w:rPr>
          <w:rStyle w:val="katex-mathml"/>
          <w:rFonts w:ascii="Cambria Math" w:hAnsi="Cambria Math" w:cs="Cambria Math"/>
        </w:rPr>
        <w:t>∣</w:t>
      </w:r>
      <w:r>
        <w:rPr>
          <w:rStyle w:val="katex-mathml"/>
        </w:rPr>
        <w:t>Free, Discount)</w:t>
      </w:r>
      <w:r>
        <w:rPr>
          <w:rStyle w:val="katex-mathml"/>
          <w:rFonts w:ascii="Cambria Math" w:hAnsi="Cambria Math" w:cs="Cambria Math"/>
        </w:rPr>
        <w:t>∝</w:t>
      </w:r>
      <w:r>
        <w:rPr>
          <w:rStyle w:val="katex-mathml"/>
        </w:rPr>
        <w:t>P(Free</w:t>
      </w:r>
      <w:r>
        <w:rPr>
          <w:rStyle w:val="katex-mathml"/>
          <w:rFonts w:ascii="Cambria Math" w:hAnsi="Cambria Math" w:cs="Cambria Math"/>
        </w:rPr>
        <w:t>∣</w:t>
      </w:r>
      <w:r>
        <w:rPr>
          <w:rStyle w:val="katex-mathml"/>
        </w:rPr>
        <w:t>Not Spam)</w:t>
      </w:r>
      <w:r>
        <w:rPr>
          <w:rStyle w:val="katex-mathml"/>
          <w:rFonts w:ascii="Cambria Math" w:hAnsi="Cambria Math" w:cs="Cambria Math"/>
        </w:rPr>
        <w:t>⋅</w:t>
      </w:r>
      <w:r>
        <w:rPr>
          <w:rStyle w:val="katex-mathml"/>
        </w:rPr>
        <w:t>P(Discount</w:t>
      </w:r>
      <w:r>
        <w:rPr>
          <w:rStyle w:val="katex-mathml"/>
          <w:rFonts w:ascii="Cambria Math" w:hAnsi="Cambria Math" w:cs="Cambria Math"/>
        </w:rPr>
        <w:t>∣</w:t>
      </w:r>
      <w:r>
        <w:rPr>
          <w:rStyle w:val="katex-mathml"/>
        </w:rPr>
        <w:t>Not Spam)</w:t>
      </w:r>
      <w:r>
        <w:rPr>
          <w:rStyle w:val="katex-mathml"/>
          <w:rFonts w:ascii="Cambria Math" w:hAnsi="Cambria Math" w:cs="Cambria Math"/>
        </w:rPr>
        <w:t>⋅</w:t>
      </w:r>
      <w:r>
        <w:rPr>
          <w:rStyle w:val="katex-mathml"/>
        </w:rPr>
        <w:t>P(Not Spam)=0.167</w:t>
      </w:r>
      <w:r>
        <w:rPr>
          <w:rStyle w:val="katex-mathml"/>
          <w:rFonts w:ascii="Cambria Math" w:hAnsi="Cambria Math" w:cs="Cambria Math"/>
        </w:rPr>
        <w:t>⋅</w:t>
      </w:r>
      <w:r>
        <w:rPr>
          <w:rStyle w:val="katex-mathml"/>
        </w:rPr>
        <w:t>0.25</w:t>
      </w:r>
      <w:r>
        <w:rPr>
          <w:rStyle w:val="katex-mathml"/>
          <w:rFonts w:ascii="Cambria Math" w:hAnsi="Cambria Math" w:cs="Cambria Math"/>
        </w:rPr>
        <w:t>⋅</w:t>
      </w:r>
      <w:r>
        <w:rPr>
          <w:rStyle w:val="katex-mathml"/>
        </w:rPr>
        <w:t>0.6=0.02505</w:t>
      </w:r>
    </w:p>
    <w:p w14:paraId="04E7DF83" w14:textId="77777777" w:rsidR="00EF4586" w:rsidRDefault="00EF4586" w:rsidP="00EF4586">
      <w:pPr>
        <w:numPr>
          <w:ilvl w:val="0"/>
          <w:numId w:val="311"/>
        </w:numPr>
        <w:suppressAutoHyphens w:val="0"/>
        <w:autoSpaceDN/>
        <w:spacing w:before="100" w:beforeAutospacing="1" w:after="100" w:afterAutospacing="1" w:line="240" w:lineRule="auto"/>
      </w:pPr>
      <w:r>
        <w:t xml:space="preserve">Normalize (optional but ensures proper probability distribution): </w:t>
      </w:r>
    </w:p>
    <w:p w14:paraId="4D895464" w14:textId="28775440" w:rsidR="00EF4586" w:rsidRDefault="00EF4586" w:rsidP="00EF4586">
      <w:pPr>
        <w:suppressAutoHyphens w:val="0"/>
        <w:autoSpaceDN/>
        <w:spacing w:before="100" w:beforeAutospacing="1" w:after="100" w:afterAutospacing="1" w:line="240" w:lineRule="auto"/>
        <w:ind w:left="720"/>
        <w:rPr>
          <w:rStyle w:val="katex-mathml"/>
        </w:rPr>
      </w:pPr>
      <w:proofErr w:type="gramStart"/>
      <w:r>
        <w:rPr>
          <w:rStyle w:val="katex-mathml"/>
        </w:rPr>
        <w:t>P(</w:t>
      </w:r>
      <w:proofErr w:type="gramEnd"/>
      <w:r>
        <w:rPr>
          <w:rStyle w:val="katex-mathml"/>
        </w:rPr>
        <w:t>Spam</w:t>
      </w:r>
      <w:r>
        <w:rPr>
          <w:rStyle w:val="katex-mathml"/>
          <w:rFonts w:ascii="Cambria Math" w:hAnsi="Cambria Math" w:cs="Cambria Math"/>
        </w:rPr>
        <w:t>∣</w:t>
      </w:r>
      <w:r>
        <w:rPr>
          <w:rStyle w:val="katex-mathml"/>
        </w:rPr>
        <w:t>Free, Discount)=0.1875</w:t>
      </w:r>
      <w:r>
        <w:rPr>
          <w:rStyle w:val="katex-mathml"/>
        </w:rPr>
        <w:t xml:space="preserve"> / 0</w:t>
      </w:r>
      <w:r>
        <w:rPr>
          <w:rStyle w:val="katex-mathml"/>
        </w:rPr>
        <w:t>.1875+0.02505≈0.882</w:t>
      </w:r>
    </w:p>
    <w:p w14:paraId="4F377B02" w14:textId="77777777" w:rsidR="00EF4586" w:rsidRDefault="00EF4586" w:rsidP="00EF4586">
      <w:pPr>
        <w:suppressAutoHyphens w:val="0"/>
        <w:autoSpaceDN/>
        <w:spacing w:before="100" w:beforeAutospacing="1" w:after="100" w:afterAutospacing="1" w:line="240" w:lineRule="auto"/>
        <w:ind w:left="720"/>
        <w:rPr>
          <w:rStyle w:val="katex-mathml"/>
        </w:rPr>
      </w:pPr>
      <w:proofErr w:type="gramStart"/>
      <w:r>
        <w:rPr>
          <w:rStyle w:val="katex-mathml"/>
        </w:rPr>
        <w:t>P(</w:t>
      </w:r>
      <w:proofErr w:type="gramEnd"/>
      <w:r>
        <w:rPr>
          <w:rStyle w:val="katex-mathml"/>
        </w:rPr>
        <w:t>Not Spam</w:t>
      </w:r>
      <w:r>
        <w:rPr>
          <w:rStyle w:val="katex-mathml"/>
          <w:rFonts w:ascii="Cambria Math" w:hAnsi="Cambria Math" w:cs="Cambria Math"/>
        </w:rPr>
        <w:t>∣</w:t>
      </w:r>
      <w:r>
        <w:rPr>
          <w:rStyle w:val="katex-mathml"/>
        </w:rPr>
        <w:t>Free, Discount)=0.02505</w:t>
      </w:r>
      <w:r>
        <w:rPr>
          <w:rStyle w:val="katex-mathml"/>
        </w:rPr>
        <w:t xml:space="preserve"> / </w:t>
      </w:r>
      <w:r>
        <w:rPr>
          <w:rStyle w:val="katex-mathml"/>
        </w:rPr>
        <w:t>0.1875+0.02505≈0.118</w:t>
      </w:r>
    </w:p>
    <w:p w14:paraId="1A52B3AA" w14:textId="08CAEF46" w:rsidR="00EF4586" w:rsidRDefault="00EF4586" w:rsidP="00EF4586">
      <w:pPr>
        <w:suppressAutoHyphens w:val="0"/>
        <w:autoSpaceDN/>
        <w:spacing w:before="100" w:beforeAutospacing="1" w:after="100" w:afterAutospacing="1" w:line="240" w:lineRule="auto"/>
      </w:pPr>
      <w:r>
        <w:rPr>
          <w:rStyle w:val="katex-mathml"/>
        </w:rPr>
        <w:t xml:space="preserve">        </w:t>
      </w:r>
      <w:r>
        <w:t>The algorithm predicts "Spam" as it has a higher posterior probability.</w:t>
      </w:r>
    </w:p>
    <w:p w14:paraId="71C3368E" w14:textId="77777777" w:rsidR="00EF4586" w:rsidRDefault="00EF4586" w:rsidP="00EF4586">
      <w:pPr>
        <w:pStyle w:val="Heading3"/>
      </w:pPr>
      <w:r>
        <w:t>Conclusion</w:t>
      </w:r>
    </w:p>
    <w:p w14:paraId="6910CF75" w14:textId="77777777" w:rsidR="00EF4586" w:rsidRDefault="00EF4586" w:rsidP="00EF4586">
      <w:pPr>
        <w:pStyle w:val="NormalWeb"/>
      </w:pPr>
      <w:r>
        <w:t>In Naïve Bayes, the prior probability represents the initial belief about the class distribution before any evidence is considered, while the posterior probability updates this belief after observing the features of an instance. The algorithm leverages Bayes' theorem to calculate the posterior probabilities and make predictions, assuming the features are conditionally independent given the class. This approach is computationally efficient and effective for various classification tasks, especially with categorical data.</w:t>
      </w:r>
    </w:p>
    <w:p w14:paraId="3EA7E514" w14:textId="44F3AEAB" w:rsidR="0061129C" w:rsidRPr="00E21F8A" w:rsidRDefault="0061129C" w:rsidP="00F957A7">
      <w:pPr>
        <w:pStyle w:val="NormalWeb"/>
        <w:rPr>
          <w:b/>
          <w:bCs/>
          <w:sz w:val="32"/>
          <w:szCs w:val="32"/>
        </w:rPr>
      </w:pPr>
    </w:p>
    <w:p w14:paraId="125AAC27" w14:textId="19C8D1BD" w:rsidR="000B3C48" w:rsidRPr="00E21F8A" w:rsidRDefault="000B3C48" w:rsidP="00122647">
      <w:pPr>
        <w:rPr>
          <w:b/>
          <w:bCs/>
          <w:sz w:val="32"/>
          <w:szCs w:val="32"/>
          <w:lang w:eastAsia="en-IN"/>
        </w:rPr>
      </w:pPr>
    </w:p>
    <w:p w14:paraId="061C2AD5" w14:textId="77777777" w:rsidR="00122647" w:rsidRPr="00E21F8A" w:rsidRDefault="00122647" w:rsidP="00122647">
      <w:pPr>
        <w:rPr>
          <w:b/>
          <w:bCs/>
          <w:sz w:val="32"/>
          <w:szCs w:val="32"/>
          <w:lang w:eastAsia="en-IN"/>
        </w:rPr>
      </w:pPr>
    </w:p>
    <w:p w14:paraId="0A525BB7" w14:textId="6E361B77" w:rsidR="00122647" w:rsidRDefault="00E21F8A" w:rsidP="00122647">
      <w:pPr>
        <w:rPr>
          <w:b/>
          <w:bCs/>
          <w:sz w:val="32"/>
          <w:szCs w:val="32"/>
          <w:lang w:eastAsia="en-IN"/>
        </w:rPr>
      </w:pPr>
      <w:r w:rsidRPr="00E21F8A">
        <w:rPr>
          <w:b/>
          <w:bCs/>
          <w:sz w:val="32"/>
          <w:szCs w:val="32"/>
          <w:lang w:eastAsia="en-IN"/>
        </w:rPr>
        <w:t xml:space="preserve">Q- </w:t>
      </w:r>
      <w:proofErr w:type="gramStart"/>
      <w:r w:rsidRPr="00E21F8A">
        <w:rPr>
          <w:b/>
          <w:bCs/>
          <w:sz w:val="32"/>
          <w:szCs w:val="32"/>
          <w:lang w:eastAsia="en-IN"/>
        </w:rPr>
        <w:t>65 .</w:t>
      </w:r>
      <w:proofErr w:type="gramEnd"/>
      <w:r w:rsidRPr="00E21F8A">
        <w:rPr>
          <w:b/>
          <w:bCs/>
          <w:sz w:val="32"/>
          <w:szCs w:val="32"/>
          <w:lang w:eastAsia="en-IN"/>
        </w:rPr>
        <w:t xml:space="preserve"> </w:t>
      </w:r>
      <w:r w:rsidRPr="00E21F8A">
        <w:rPr>
          <w:b/>
          <w:bCs/>
          <w:sz w:val="32"/>
          <w:szCs w:val="32"/>
          <w:lang w:eastAsia="en-IN"/>
        </w:rPr>
        <w:t>What is Laplace smoothing, and why is it used in Naïve Bayes</w:t>
      </w:r>
      <w:r>
        <w:rPr>
          <w:b/>
          <w:bCs/>
          <w:sz w:val="32"/>
          <w:szCs w:val="32"/>
          <w:lang w:eastAsia="en-IN"/>
        </w:rPr>
        <w:t>?</w:t>
      </w:r>
    </w:p>
    <w:p w14:paraId="1A64EADF" w14:textId="77777777" w:rsidR="00E21F8A" w:rsidRDefault="00E21F8A" w:rsidP="00E21F8A">
      <w:pPr>
        <w:pStyle w:val="NormalWeb"/>
      </w:pPr>
      <w:r>
        <w:rPr>
          <w:b/>
          <w:bCs/>
          <w:sz w:val="32"/>
          <w:szCs w:val="32"/>
        </w:rPr>
        <w:t xml:space="preserve">Ans. </w:t>
      </w:r>
      <w:r>
        <w:t xml:space="preserve">Laplace smoothing, also known as additive smoothing, is a technique used to handle the problem of zero probabilities in Naïve Bayes classifiers. When a feature value is not present in the training data for a given class, the likelihood </w:t>
      </w:r>
      <w:proofErr w:type="gramStart"/>
      <w:r>
        <w:t>estimate</w:t>
      </w:r>
      <w:proofErr w:type="gramEnd"/>
      <w:r>
        <w:t xml:space="preserve"> for that feature value given the class becomes zero. This can cause problems because the product of probabilities in Naïve Bayes will also be zero, leading to incorrect or overly confident predictions.</w:t>
      </w:r>
    </w:p>
    <w:p w14:paraId="2C9336AB" w14:textId="77777777" w:rsidR="00E21F8A" w:rsidRDefault="00E21F8A" w:rsidP="00E21F8A">
      <w:pPr>
        <w:pStyle w:val="Heading3"/>
      </w:pPr>
      <w:r>
        <w:t>What is Laplace Smoothing?</w:t>
      </w:r>
    </w:p>
    <w:p w14:paraId="26A506CE" w14:textId="77777777" w:rsidR="00E21F8A" w:rsidRDefault="00E21F8A" w:rsidP="00E21F8A">
      <w:pPr>
        <w:pStyle w:val="NormalWeb"/>
      </w:pPr>
      <w:r>
        <w:t>Laplace smoothing adjusts the estimated probabilities to account for unseen feature values by adding a small positive value (usually 1) to each count. This ensures that no probability is ever exactly zero.</w:t>
      </w:r>
    </w:p>
    <w:p w14:paraId="2402C7A8" w14:textId="77777777" w:rsidR="00E21F8A" w:rsidRDefault="00E21F8A" w:rsidP="00E21F8A">
      <w:pPr>
        <w:pStyle w:val="Heading3"/>
      </w:pPr>
      <w:r>
        <w:t>Formula for Laplace Smoothing</w:t>
      </w:r>
    </w:p>
    <w:p w14:paraId="19B24210" w14:textId="4C9C8061" w:rsidR="00E21F8A" w:rsidRDefault="00E21F8A" w:rsidP="00E21F8A">
      <w:pPr>
        <w:pStyle w:val="NormalWeb"/>
      </w:pPr>
      <w:r>
        <w:t xml:space="preserve">For a categorical feature, the smoothed estimate of the conditional probability </w:t>
      </w:r>
      <w:r>
        <w:rPr>
          <w:rStyle w:val="katex-mathml"/>
        </w:rPr>
        <w:t>P(Xi=xij</w:t>
      </w:r>
      <w:r>
        <w:rPr>
          <w:rStyle w:val="katex-mathml"/>
          <w:rFonts w:ascii="Cambria Math" w:hAnsi="Cambria Math" w:cs="Cambria Math"/>
        </w:rPr>
        <w:t>∣</w:t>
      </w:r>
      <w:r>
        <w:rPr>
          <w:rStyle w:val="katex-mathml"/>
        </w:rPr>
        <w:t>C)</w:t>
      </w:r>
      <w:r>
        <w:t xml:space="preserve"> is given by:</w:t>
      </w:r>
    </w:p>
    <w:p w14:paraId="669D24F8" w14:textId="46DAA298" w:rsidR="00E21F8A" w:rsidRDefault="00E21F8A" w:rsidP="00E21F8A">
      <w:r>
        <w:rPr>
          <w:rStyle w:val="katex-mathml"/>
        </w:rPr>
        <w:t>P(Xi=xij</w:t>
      </w:r>
      <w:r>
        <w:rPr>
          <w:rStyle w:val="katex-mathml"/>
          <w:rFonts w:ascii="Cambria Math" w:hAnsi="Cambria Math" w:cs="Cambria Math"/>
        </w:rPr>
        <w:t>∣</w:t>
      </w:r>
      <w:proofErr w:type="gramStart"/>
      <w:r>
        <w:rPr>
          <w:rStyle w:val="katex-mathml"/>
        </w:rPr>
        <w:t>C)=</w:t>
      </w:r>
      <w:proofErr w:type="gramEnd"/>
      <w:r>
        <w:rPr>
          <w:rStyle w:val="katex-mathml"/>
        </w:rPr>
        <w:t>count(Xi=xij and C)+α</w:t>
      </w:r>
      <w:r w:rsidR="0078020F">
        <w:rPr>
          <w:rStyle w:val="katex-mathml"/>
        </w:rPr>
        <w:t xml:space="preserve"> / </w:t>
      </w:r>
      <w:r>
        <w:rPr>
          <w:rStyle w:val="katex-mathml"/>
        </w:rPr>
        <w:t>count(C)+α</w:t>
      </w:r>
      <w:r>
        <w:rPr>
          <w:rStyle w:val="katex-mathml"/>
          <w:rFonts w:ascii="Cambria Math" w:hAnsi="Cambria Math" w:cs="Cambria Math"/>
        </w:rPr>
        <w:t>⋅</w:t>
      </w:r>
      <w:r>
        <w:rPr>
          <w:rStyle w:val="katex-mathml"/>
        </w:rPr>
        <w:t>Ni</w:t>
      </w:r>
    </w:p>
    <w:p w14:paraId="35A03109" w14:textId="77777777" w:rsidR="00E21F8A" w:rsidRDefault="00E21F8A" w:rsidP="00E21F8A">
      <w:pPr>
        <w:pStyle w:val="NormalWeb"/>
      </w:pPr>
      <w:r>
        <w:lastRenderedPageBreak/>
        <w:t>where:</w:t>
      </w:r>
    </w:p>
    <w:p w14:paraId="5D85F22C" w14:textId="38EE9E11" w:rsidR="00E21F8A" w:rsidRDefault="00E21F8A" w:rsidP="00E21F8A">
      <w:pPr>
        <w:numPr>
          <w:ilvl w:val="0"/>
          <w:numId w:val="312"/>
        </w:numPr>
        <w:suppressAutoHyphens w:val="0"/>
        <w:autoSpaceDN/>
        <w:spacing w:before="100" w:beforeAutospacing="1" w:after="100" w:afterAutospacing="1" w:line="240" w:lineRule="auto"/>
      </w:pPr>
      <w:proofErr w:type="gramStart"/>
      <w:r>
        <w:rPr>
          <w:rStyle w:val="mord"/>
        </w:rPr>
        <w:t>count</w:t>
      </w:r>
      <w:r>
        <w:rPr>
          <w:rStyle w:val="mopen"/>
        </w:rPr>
        <w:t>(</w:t>
      </w:r>
      <w:proofErr w:type="gramEnd"/>
      <w:r>
        <w:rPr>
          <w:rStyle w:val="mord"/>
        </w:rPr>
        <w:t>Xi</w:t>
      </w:r>
      <w:r>
        <w:rPr>
          <w:rStyle w:val="vlist-s"/>
        </w:rPr>
        <w:t>​</w:t>
      </w:r>
      <w:r>
        <w:rPr>
          <w:rStyle w:val="mrel"/>
        </w:rPr>
        <w:t>=</w:t>
      </w:r>
      <w:r>
        <w:rPr>
          <w:rStyle w:val="mord"/>
        </w:rPr>
        <w:t>xij</w:t>
      </w:r>
      <w:r>
        <w:rPr>
          <w:rStyle w:val="vlist-s"/>
        </w:rPr>
        <w:t>​</w:t>
      </w:r>
      <w:r>
        <w:rPr>
          <w:rStyle w:val="mord"/>
        </w:rPr>
        <w:t> and C</w:t>
      </w:r>
      <w:r>
        <w:rPr>
          <w:rStyle w:val="mclose"/>
        </w:rPr>
        <w:t>)</w:t>
      </w:r>
      <w:r>
        <w:t xml:space="preserve"> is the number of times the feature </w:t>
      </w:r>
      <w:r>
        <w:rPr>
          <w:rStyle w:val="mord"/>
        </w:rPr>
        <w:t>Xi</w:t>
      </w:r>
      <w:r>
        <w:rPr>
          <w:rStyle w:val="vlist-s"/>
        </w:rPr>
        <w:t>​</w:t>
      </w:r>
      <w:r>
        <w:t xml:space="preserve"> takes the value </w:t>
      </w:r>
      <w:r>
        <w:rPr>
          <w:rStyle w:val="mord"/>
        </w:rPr>
        <w:t>xij</w:t>
      </w:r>
      <w:r>
        <w:rPr>
          <w:rStyle w:val="vlist-s"/>
        </w:rPr>
        <w:t>​</w:t>
      </w:r>
      <w:r>
        <w:t xml:space="preserve"> in class </w:t>
      </w:r>
      <w:r>
        <w:rPr>
          <w:rStyle w:val="mord"/>
        </w:rPr>
        <w:t>C</w:t>
      </w:r>
      <w:r>
        <w:t>.</w:t>
      </w:r>
    </w:p>
    <w:p w14:paraId="76A85BE5" w14:textId="74F59A15" w:rsidR="00E21F8A" w:rsidRDefault="00E21F8A" w:rsidP="00E21F8A">
      <w:pPr>
        <w:numPr>
          <w:ilvl w:val="0"/>
          <w:numId w:val="312"/>
        </w:numPr>
        <w:suppressAutoHyphens w:val="0"/>
        <w:autoSpaceDN/>
        <w:spacing w:before="100" w:beforeAutospacing="1" w:after="100" w:afterAutospacing="1" w:line="240" w:lineRule="auto"/>
      </w:pPr>
      <w:r>
        <w:rPr>
          <w:rStyle w:val="mord"/>
        </w:rPr>
        <w:t>count</w:t>
      </w:r>
      <w:r>
        <w:rPr>
          <w:rStyle w:val="mopen"/>
        </w:rPr>
        <w:t>(</w:t>
      </w:r>
      <w:r>
        <w:rPr>
          <w:rStyle w:val="mord"/>
        </w:rPr>
        <w:t>C</w:t>
      </w:r>
      <w:r>
        <w:rPr>
          <w:rStyle w:val="mclose"/>
        </w:rPr>
        <w:t>)</w:t>
      </w:r>
      <w:r>
        <w:t xml:space="preserve"> is the total number of instances in class </w:t>
      </w:r>
      <w:r>
        <w:rPr>
          <w:rStyle w:val="mord"/>
        </w:rPr>
        <w:t>C</w:t>
      </w:r>
      <w:r>
        <w:t>.</w:t>
      </w:r>
    </w:p>
    <w:p w14:paraId="33DA5F32" w14:textId="77F623F1" w:rsidR="00E21F8A" w:rsidRDefault="00E21F8A" w:rsidP="00E21F8A">
      <w:pPr>
        <w:numPr>
          <w:ilvl w:val="0"/>
          <w:numId w:val="312"/>
        </w:numPr>
        <w:suppressAutoHyphens w:val="0"/>
        <w:autoSpaceDN/>
        <w:spacing w:before="100" w:beforeAutospacing="1" w:after="100" w:afterAutospacing="1" w:line="240" w:lineRule="auto"/>
      </w:pPr>
      <w:r>
        <w:rPr>
          <w:rStyle w:val="mord"/>
        </w:rPr>
        <w:t>Ni</w:t>
      </w:r>
      <w:r>
        <w:rPr>
          <w:rStyle w:val="vlist-s"/>
        </w:rPr>
        <w:t>​</w:t>
      </w:r>
      <w:r>
        <w:t xml:space="preserve"> is the number of possible values for feature </w:t>
      </w:r>
      <w:r>
        <w:rPr>
          <w:rStyle w:val="mord"/>
        </w:rPr>
        <w:t>Xi</w:t>
      </w:r>
      <w:r>
        <w:rPr>
          <w:rStyle w:val="vlist-s"/>
        </w:rPr>
        <w:t>​</w:t>
      </w:r>
      <w:r>
        <w:t>.</w:t>
      </w:r>
    </w:p>
    <w:p w14:paraId="5B82D682" w14:textId="77777777" w:rsidR="00E21F8A" w:rsidRDefault="00E21F8A" w:rsidP="00E21F8A">
      <w:pPr>
        <w:numPr>
          <w:ilvl w:val="0"/>
          <w:numId w:val="312"/>
        </w:numPr>
        <w:suppressAutoHyphens w:val="0"/>
        <w:autoSpaceDN/>
        <w:spacing w:before="100" w:beforeAutospacing="1" w:after="100" w:afterAutospacing="1" w:line="240" w:lineRule="auto"/>
      </w:pPr>
      <w:r>
        <w:rPr>
          <w:rStyle w:val="katex-mathml"/>
        </w:rPr>
        <w:t>α\alpha</w:t>
      </w:r>
      <w:r>
        <w:rPr>
          <w:rStyle w:val="mord"/>
        </w:rPr>
        <w:t>α</w:t>
      </w:r>
      <w:r>
        <w:t xml:space="preserve"> is a smoothing parameter, typically set to 1 for Laplace smoothing.</w:t>
      </w:r>
    </w:p>
    <w:p w14:paraId="456C0ECB" w14:textId="77777777" w:rsidR="00E21F8A" w:rsidRDefault="00E21F8A" w:rsidP="00E21F8A">
      <w:pPr>
        <w:pStyle w:val="Heading3"/>
      </w:pPr>
      <w:r>
        <w:t>Why is Laplace Smoothing Used in Naïve Bayes?</w:t>
      </w:r>
    </w:p>
    <w:p w14:paraId="5D806C38" w14:textId="77777777" w:rsidR="00E21F8A" w:rsidRDefault="00E21F8A" w:rsidP="00E21F8A">
      <w:pPr>
        <w:pStyle w:val="NormalWeb"/>
        <w:numPr>
          <w:ilvl w:val="0"/>
          <w:numId w:val="313"/>
        </w:numPr>
        <w:suppressAutoHyphens w:val="0"/>
        <w:autoSpaceDN/>
        <w:spacing w:beforeAutospacing="1" w:afterAutospacing="1"/>
      </w:pPr>
      <w:r>
        <w:rPr>
          <w:rStyle w:val="Strong"/>
        </w:rPr>
        <w:t>Preventing Zero Probabilities</w:t>
      </w:r>
      <w:r>
        <w:t>:</w:t>
      </w:r>
    </w:p>
    <w:p w14:paraId="22C47E75" w14:textId="77777777" w:rsidR="00E21F8A" w:rsidRDefault="00E21F8A" w:rsidP="00E21F8A">
      <w:pPr>
        <w:numPr>
          <w:ilvl w:val="1"/>
          <w:numId w:val="313"/>
        </w:numPr>
        <w:suppressAutoHyphens w:val="0"/>
        <w:autoSpaceDN/>
        <w:spacing w:before="100" w:beforeAutospacing="1" w:after="100" w:afterAutospacing="1" w:line="240" w:lineRule="auto"/>
      </w:pPr>
      <w:r>
        <w:t>Without smoothing, if a feature value does not appear in the training data for a given class, the probability estimate becomes zero. Since Naïve Bayes multiplies probabilities, a single zero probability would make the entire product zero, leading to incorrect predictions.</w:t>
      </w:r>
    </w:p>
    <w:p w14:paraId="6734075F" w14:textId="77777777" w:rsidR="00E21F8A" w:rsidRDefault="00E21F8A" w:rsidP="00E21F8A">
      <w:pPr>
        <w:numPr>
          <w:ilvl w:val="1"/>
          <w:numId w:val="313"/>
        </w:numPr>
        <w:suppressAutoHyphens w:val="0"/>
        <w:autoSpaceDN/>
        <w:spacing w:before="100" w:beforeAutospacing="1" w:after="100" w:afterAutospacing="1" w:line="240" w:lineRule="auto"/>
      </w:pPr>
      <w:r>
        <w:t>Laplace smoothing ensures that every possible feature value has a non-zero probability, thus avoiding this issue.</w:t>
      </w:r>
    </w:p>
    <w:p w14:paraId="520BC28B" w14:textId="77777777" w:rsidR="00E21F8A" w:rsidRDefault="00E21F8A" w:rsidP="00E21F8A">
      <w:pPr>
        <w:pStyle w:val="NormalWeb"/>
        <w:numPr>
          <w:ilvl w:val="0"/>
          <w:numId w:val="313"/>
        </w:numPr>
        <w:suppressAutoHyphens w:val="0"/>
        <w:autoSpaceDN/>
        <w:spacing w:beforeAutospacing="1" w:afterAutospacing="1"/>
      </w:pPr>
      <w:r>
        <w:rPr>
          <w:rStyle w:val="Strong"/>
        </w:rPr>
        <w:t>Handling Rare Events</w:t>
      </w:r>
      <w:r>
        <w:t>:</w:t>
      </w:r>
    </w:p>
    <w:p w14:paraId="28333214" w14:textId="77777777" w:rsidR="00E21F8A" w:rsidRDefault="00E21F8A" w:rsidP="00E21F8A">
      <w:pPr>
        <w:numPr>
          <w:ilvl w:val="1"/>
          <w:numId w:val="313"/>
        </w:numPr>
        <w:suppressAutoHyphens w:val="0"/>
        <w:autoSpaceDN/>
        <w:spacing w:before="100" w:beforeAutospacing="1" w:after="100" w:afterAutospacing="1" w:line="240" w:lineRule="auto"/>
      </w:pPr>
      <w:r>
        <w:t>It prevents the model from being too confident about its predictions when encountering rare events. By assigning a small probability to unseen events, the model maintains a level of uncertainty.</w:t>
      </w:r>
    </w:p>
    <w:p w14:paraId="4F14EC1A" w14:textId="77777777" w:rsidR="00E21F8A" w:rsidRDefault="00E21F8A" w:rsidP="00E21F8A">
      <w:pPr>
        <w:pStyle w:val="NormalWeb"/>
        <w:numPr>
          <w:ilvl w:val="0"/>
          <w:numId w:val="313"/>
        </w:numPr>
        <w:suppressAutoHyphens w:val="0"/>
        <w:autoSpaceDN/>
        <w:spacing w:beforeAutospacing="1" w:afterAutospacing="1"/>
      </w:pPr>
      <w:r>
        <w:rPr>
          <w:rStyle w:val="Strong"/>
        </w:rPr>
        <w:t>Stabilizing Estimates</w:t>
      </w:r>
      <w:r>
        <w:t>:</w:t>
      </w:r>
    </w:p>
    <w:p w14:paraId="70B27C2E" w14:textId="77777777" w:rsidR="00E21F8A" w:rsidRDefault="00E21F8A" w:rsidP="00E21F8A">
      <w:pPr>
        <w:numPr>
          <w:ilvl w:val="1"/>
          <w:numId w:val="313"/>
        </w:numPr>
        <w:suppressAutoHyphens w:val="0"/>
        <w:autoSpaceDN/>
        <w:spacing w:before="100" w:beforeAutospacing="1" w:after="100" w:afterAutospacing="1" w:line="240" w:lineRule="auto"/>
      </w:pPr>
      <w:r>
        <w:t>Laplace smoothing provides more stable probability estimates, especially for small datasets where some feature values might not be observed in every class.</w:t>
      </w:r>
    </w:p>
    <w:p w14:paraId="0A52EFA5" w14:textId="77777777" w:rsidR="00E21F8A" w:rsidRDefault="00E21F8A" w:rsidP="00E21F8A">
      <w:pPr>
        <w:pStyle w:val="Heading3"/>
      </w:pPr>
      <w:r>
        <w:t>Example</w:t>
      </w:r>
    </w:p>
    <w:p w14:paraId="2AC03508" w14:textId="77777777" w:rsidR="00E21F8A" w:rsidRDefault="00E21F8A" w:rsidP="00E21F8A">
      <w:pPr>
        <w:pStyle w:val="NormalWeb"/>
      </w:pPr>
      <w:r>
        <w:t>Consider a simple Naïve Bayes classifier to classify whether a document is "Sports" or "Politics" based on the presence of the words "win" and "election".</w:t>
      </w:r>
    </w:p>
    <w:p w14:paraId="2ABF2E34" w14:textId="77777777" w:rsidR="00E21F8A" w:rsidRDefault="00E21F8A" w:rsidP="00E21F8A">
      <w:pPr>
        <w:pStyle w:val="NormalWeb"/>
      </w:pPr>
      <w:r>
        <w:rPr>
          <w:rStyle w:val="Strong"/>
        </w:rPr>
        <w:t>Training Data</w:t>
      </w:r>
      <w:r>
        <w:t>:</w:t>
      </w:r>
    </w:p>
    <w:tbl>
      <w:tblPr>
        <w:tblW w:w="897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7"/>
        <w:gridCol w:w="1248"/>
        <w:gridCol w:w="2578"/>
        <w:gridCol w:w="3308"/>
      </w:tblGrid>
      <w:tr w:rsidR="00E21F8A" w14:paraId="34352B38" w14:textId="77777777" w:rsidTr="00E21F8A">
        <w:trPr>
          <w:trHeight w:val="433"/>
          <w:tblHeader/>
          <w:tblCellSpacing w:w="15" w:type="dxa"/>
        </w:trPr>
        <w:tc>
          <w:tcPr>
            <w:tcW w:w="0" w:type="auto"/>
            <w:vAlign w:val="center"/>
            <w:hideMark/>
          </w:tcPr>
          <w:p w14:paraId="035C4082" w14:textId="77777777" w:rsidR="00E21F8A" w:rsidRDefault="00E21F8A">
            <w:pPr>
              <w:jc w:val="center"/>
              <w:rPr>
                <w:b/>
                <w:bCs/>
              </w:rPr>
            </w:pPr>
            <w:r>
              <w:rPr>
                <w:b/>
                <w:bCs/>
              </w:rPr>
              <w:t>Document</w:t>
            </w:r>
          </w:p>
        </w:tc>
        <w:tc>
          <w:tcPr>
            <w:tcW w:w="0" w:type="auto"/>
            <w:vAlign w:val="center"/>
            <w:hideMark/>
          </w:tcPr>
          <w:p w14:paraId="052376E0" w14:textId="77777777" w:rsidR="00E21F8A" w:rsidRDefault="00E21F8A">
            <w:pPr>
              <w:jc w:val="center"/>
              <w:rPr>
                <w:b/>
                <w:bCs/>
              </w:rPr>
            </w:pPr>
            <w:r>
              <w:rPr>
                <w:b/>
                <w:bCs/>
              </w:rPr>
              <w:t>Class</w:t>
            </w:r>
          </w:p>
        </w:tc>
        <w:tc>
          <w:tcPr>
            <w:tcW w:w="0" w:type="auto"/>
            <w:vAlign w:val="center"/>
            <w:hideMark/>
          </w:tcPr>
          <w:p w14:paraId="3C9412F7" w14:textId="77777777" w:rsidR="00E21F8A" w:rsidRDefault="00E21F8A">
            <w:pPr>
              <w:jc w:val="center"/>
              <w:rPr>
                <w:b/>
                <w:bCs/>
              </w:rPr>
            </w:pPr>
            <w:r>
              <w:rPr>
                <w:b/>
                <w:bCs/>
              </w:rPr>
              <w:t>Contains "win"</w:t>
            </w:r>
          </w:p>
        </w:tc>
        <w:tc>
          <w:tcPr>
            <w:tcW w:w="0" w:type="auto"/>
            <w:vAlign w:val="center"/>
            <w:hideMark/>
          </w:tcPr>
          <w:p w14:paraId="17A87249" w14:textId="77777777" w:rsidR="00E21F8A" w:rsidRDefault="00E21F8A">
            <w:pPr>
              <w:jc w:val="center"/>
              <w:rPr>
                <w:b/>
                <w:bCs/>
              </w:rPr>
            </w:pPr>
            <w:r>
              <w:rPr>
                <w:b/>
                <w:bCs/>
              </w:rPr>
              <w:t>Contains "election"</w:t>
            </w:r>
          </w:p>
        </w:tc>
      </w:tr>
      <w:tr w:rsidR="00E21F8A" w14:paraId="2523857C" w14:textId="77777777" w:rsidTr="00E21F8A">
        <w:trPr>
          <w:trHeight w:val="433"/>
          <w:tblCellSpacing w:w="15" w:type="dxa"/>
        </w:trPr>
        <w:tc>
          <w:tcPr>
            <w:tcW w:w="0" w:type="auto"/>
            <w:vAlign w:val="center"/>
            <w:hideMark/>
          </w:tcPr>
          <w:p w14:paraId="76C7CEDE" w14:textId="77777777" w:rsidR="00E21F8A" w:rsidRDefault="00E21F8A">
            <w:r>
              <w:t>Doc1</w:t>
            </w:r>
          </w:p>
        </w:tc>
        <w:tc>
          <w:tcPr>
            <w:tcW w:w="0" w:type="auto"/>
            <w:vAlign w:val="center"/>
            <w:hideMark/>
          </w:tcPr>
          <w:p w14:paraId="6A581E72" w14:textId="77777777" w:rsidR="00E21F8A" w:rsidRDefault="00E21F8A">
            <w:r>
              <w:t>Sports</w:t>
            </w:r>
          </w:p>
        </w:tc>
        <w:tc>
          <w:tcPr>
            <w:tcW w:w="0" w:type="auto"/>
            <w:vAlign w:val="center"/>
            <w:hideMark/>
          </w:tcPr>
          <w:p w14:paraId="5194E8BC" w14:textId="77777777" w:rsidR="00E21F8A" w:rsidRDefault="00E21F8A">
            <w:r>
              <w:t>Yes</w:t>
            </w:r>
          </w:p>
        </w:tc>
        <w:tc>
          <w:tcPr>
            <w:tcW w:w="0" w:type="auto"/>
            <w:vAlign w:val="center"/>
            <w:hideMark/>
          </w:tcPr>
          <w:p w14:paraId="58B14EA9" w14:textId="77777777" w:rsidR="00E21F8A" w:rsidRDefault="00E21F8A">
            <w:r>
              <w:t>No</w:t>
            </w:r>
          </w:p>
        </w:tc>
      </w:tr>
      <w:tr w:rsidR="00E21F8A" w14:paraId="3E605ABF" w14:textId="77777777" w:rsidTr="00E21F8A">
        <w:trPr>
          <w:trHeight w:val="433"/>
          <w:tblCellSpacing w:w="15" w:type="dxa"/>
        </w:trPr>
        <w:tc>
          <w:tcPr>
            <w:tcW w:w="0" w:type="auto"/>
            <w:vAlign w:val="center"/>
            <w:hideMark/>
          </w:tcPr>
          <w:p w14:paraId="5EC4A296" w14:textId="77777777" w:rsidR="00E21F8A" w:rsidRDefault="00E21F8A">
            <w:r>
              <w:t>Doc2</w:t>
            </w:r>
          </w:p>
        </w:tc>
        <w:tc>
          <w:tcPr>
            <w:tcW w:w="0" w:type="auto"/>
            <w:vAlign w:val="center"/>
            <w:hideMark/>
          </w:tcPr>
          <w:p w14:paraId="389E4BB4" w14:textId="77777777" w:rsidR="00E21F8A" w:rsidRDefault="00E21F8A">
            <w:r>
              <w:t>Sports</w:t>
            </w:r>
          </w:p>
        </w:tc>
        <w:tc>
          <w:tcPr>
            <w:tcW w:w="0" w:type="auto"/>
            <w:vAlign w:val="center"/>
            <w:hideMark/>
          </w:tcPr>
          <w:p w14:paraId="2BCB11DB" w14:textId="77777777" w:rsidR="00E21F8A" w:rsidRDefault="00E21F8A">
            <w:r>
              <w:t>Yes</w:t>
            </w:r>
          </w:p>
        </w:tc>
        <w:tc>
          <w:tcPr>
            <w:tcW w:w="0" w:type="auto"/>
            <w:vAlign w:val="center"/>
            <w:hideMark/>
          </w:tcPr>
          <w:p w14:paraId="2878D3C1" w14:textId="77777777" w:rsidR="00E21F8A" w:rsidRDefault="00E21F8A">
            <w:r>
              <w:t>No</w:t>
            </w:r>
          </w:p>
        </w:tc>
      </w:tr>
      <w:tr w:rsidR="00E21F8A" w14:paraId="356A80A2" w14:textId="77777777" w:rsidTr="00E21F8A">
        <w:trPr>
          <w:trHeight w:val="433"/>
          <w:tblCellSpacing w:w="15" w:type="dxa"/>
        </w:trPr>
        <w:tc>
          <w:tcPr>
            <w:tcW w:w="0" w:type="auto"/>
            <w:vAlign w:val="center"/>
            <w:hideMark/>
          </w:tcPr>
          <w:p w14:paraId="11861DBE" w14:textId="77777777" w:rsidR="00E21F8A" w:rsidRDefault="00E21F8A">
            <w:r>
              <w:t>Doc3</w:t>
            </w:r>
          </w:p>
        </w:tc>
        <w:tc>
          <w:tcPr>
            <w:tcW w:w="0" w:type="auto"/>
            <w:vAlign w:val="center"/>
            <w:hideMark/>
          </w:tcPr>
          <w:p w14:paraId="612FB905" w14:textId="77777777" w:rsidR="00E21F8A" w:rsidRDefault="00E21F8A">
            <w:r>
              <w:t>Politics</w:t>
            </w:r>
          </w:p>
        </w:tc>
        <w:tc>
          <w:tcPr>
            <w:tcW w:w="0" w:type="auto"/>
            <w:vAlign w:val="center"/>
            <w:hideMark/>
          </w:tcPr>
          <w:p w14:paraId="7ED9DB17" w14:textId="77777777" w:rsidR="00E21F8A" w:rsidRDefault="00E21F8A">
            <w:r>
              <w:t>No</w:t>
            </w:r>
          </w:p>
        </w:tc>
        <w:tc>
          <w:tcPr>
            <w:tcW w:w="0" w:type="auto"/>
            <w:vAlign w:val="center"/>
            <w:hideMark/>
          </w:tcPr>
          <w:p w14:paraId="06B6FF3D" w14:textId="77777777" w:rsidR="00E21F8A" w:rsidRDefault="00E21F8A">
            <w:r>
              <w:t>Yes</w:t>
            </w:r>
          </w:p>
        </w:tc>
      </w:tr>
      <w:tr w:rsidR="00E21F8A" w14:paraId="60BE1A6C" w14:textId="77777777" w:rsidTr="00E21F8A">
        <w:trPr>
          <w:trHeight w:val="433"/>
          <w:tblCellSpacing w:w="15" w:type="dxa"/>
        </w:trPr>
        <w:tc>
          <w:tcPr>
            <w:tcW w:w="0" w:type="auto"/>
            <w:vAlign w:val="center"/>
            <w:hideMark/>
          </w:tcPr>
          <w:p w14:paraId="51D5868A" w14:textId="77777777" w:rsidR="00E21F8A" w:rsidRDefault="00E21F8A">
            <w:r>
              <w:t>Doc4</w:t>
            </w:r>
          </w:p>
        </w:tc>
        <w:tc>
          <w:tcPr>
            <w:tcW w:w="0" w:type="auto"/>
            <w:vAlign w:val="center"/>
            <w:hideMark/>
          </w:tcPr>
          <w:p w14:paraId="0797451C" w14:textId="77777777" w:rsidR="00E21F8A" w:rsidRDefault="00E21F8A">
            <w:r>
              <w:t>Politics</w:t>
            </w:r>
          </w:p>
        </w:tc>
        <w:tc>
          <w:tcPr>
            <w:tcW w:w="0" w:type="auto"/>
            <w:vAlign w:val="center"/>
            <w:hideMark/>
          </w:tcPr>
          <w:p w14:paraId="51430901" w14:textId="77777777" w:rsidR="00E21F8A" w:rsidRDefault="00E21F8A">
            <w:r>
              <w:t>No</w:t>
            </w:r>
          </w:p>
        </w:tc>
        <w:tc>
          <w:tcPr>
            <w:tcW w:w="0" w:type="auto"/>
            <w:vAlign w:val="center"/>
            <w:hideMark/>
          </w:tcPr>
          <w:p w14:paraId="13BD504B" w14:textId="77777777" w:rsidR="00E21F8A" w:rsidRDefault="00E21F8A">
            <w:r>
              <w:t>Yes</w:t>
            </w:r>
          </w:p>
        </w:tc>
      </w:tr>
    </w:tbl>
    <w:p w14:paraId="78087E84" w14:textId="77777777" w:rsidR="00E21F8A" w:rsidRDefault="00E21F8A" w:rsidP="00E21F8A">
      <w:pPr>
        <w:pStyle w:val="NormalWeb"/>
      </w:pPr>
      <w:r>
        <w:rPr>
          <w:rStyle w:val="Strong"/>
        </w:rPr>
        <w:t>Without Smoothing</w:t>
      </w:r>
      <w:r>
        <w:t>:</w:t>
      </w:r>
    </w:p>
    <w:p w14:paraId="78EA939F" w14:textId="7F4922F6" w:rsidR="00E21F8A" w:rsidRDefault="00E21F8A" w:rsidP="00E21F8A">
      <w:pPr>
        <w:numPr>
          <w:ilvl w:val="0"/>
          <w:numId w:val="314"/>
        </w:numPr>
        <w:suppressAutoHyphens w:val="0"/>
        <w:autoSpaceDN/>
        <w:spacing w:before="100" w:beforeAutospacing="1" w:after="100" w:afterAutospacing="1" w:line="240" w:lineRule="auto"/>
      </w:pPr>
      <w:r>
        <w:rPr>
          <w:rStyle w:val="katex-mathml"/>
        </w:rPr>
        <w:t>P(win</w:t>
      </w:r>
      <w:r>
        <w:rPr>
          <w:rStyle w:val="katex-mathml"/>
          <w:rFonts w:ascii="Cambria Math" w:hAnsi="Cambria Math" w:cs="Cambria Math"/>
        </w:rPr>
        <w:t>∣</w:t>
      </w:r>
      <w:proofErr w:type="gramStart"/>
      <w:r>
        <w:rPr>
          <w:rStyle w:val="katex-mathml"/>
        </w:rPr>
        <w:t>Sports)=</w:t>
      </w:r>
      <w:proofErr w:type="gramEnd"/>
      <w:r>
        <w:rPr>
          <w:rStyle w:val="katex-mathml"/>
        </w:rPr>
        <w:t>2/2=1</w:t>
      </w:r>
    </w:p>
    <w:p w14:paraId="5A2E3CC3" w14:textId="5F778CEC" w:rsidR="00E21F8A" w:rsidRDefault="00E21F8A" w:rsidP="00E21F8A">
      <w:pPr>
        <w:numPr>
          <w:ilvl w:val="0"/>
          <w:numId w:val="314"/>
        </w:numPr>
        <w:suppressAutoHyphens w:val="0"/>
        <w:autoSpaceDN/>
        <w:spacing w:before="100" w:beforeAutospacing="1" w:after="100" w:afterAutospacing="1" w:line="240" w:lineRule="auto"/>
      </w:pPr>
      <w:r>
        <w:rPr>
          <w:rStyle w:val="katex-mathml"/>
        </w:rPr>
        <w:t>P(win</w:t>
      </w:r>
      <w:r>
        <w:rPr>
          <w:rStyle w:val="katex-mathml"/>
          <w:rFonts w:ascii="Cambria Math" w:hAnsi="Cambria Math" w:cs="Cambria Math"/>
        </w:rPr>
        <w:t>∣</w:t>
      </w:r>
      <w:proofErr w:type="gramStart"/>
      <w:r>
        <w:rPr>
          <w:rStyle w:val="katex-mathml"/>
        </w:rPr>
        <w:t>Politics)=</w:t>
      </w:r>
      <w:proofErr w:type="gramEnd"/>
      <w:r>
        <w:rPr>
          <w:rStyle w:val="katex-mathml"/>
        </w:rPr>
        <w:t>0/2=0</w:t>
      </w:r>
    </w:p>
    <w:p w14:paraId="3ADDE460" w14:textId="66259023" w:rsidR="00E21F8A" w:rsidRDefault="00E21F8A" w:rsidP="00E21F8A">
      <w:pPr>
        <w:numPr>
          <w:ilvl w:val="0"/>
          <w:numId w:val="314"/>
        </w:numPr>
        <w:suppressAutoHyphens w:val="0"/>
        <w:autoSpaceDN/>
        <w:spacing w:before="100" w:beforeAutospacing="1" w:after="100" w:afterAutospacing="1" w:line="240" w:lineRule="auto"/>
      </w:pPr>
      <w:r>
        <w:rPr>
          <w:rStyle w:val="katex-mathml"/>
        </w:rPr>
        <w:t>P(election</w:t>
      </w:r>
      <w:r>
        <w:rPr>
          <w:rStyle w:val="katex-mathml"/>
          <w:rFonts w:ascii="Cambria Math" w:hAnsi="Cambria Math" w:cs="Cambria Math"/>
        </w:rPr>
        <w:t>∣</w:t>
      </w:r>
      <w:proofErr w:type="gramStart"/>
      <w:r>
        <w:rPr>
          <w:rStyle w:val="katex-mathml"/>
        </w:rPr>
        <w:t>Sports)=</w:t>
      </w:r>
      <w:proofErr w:type="gramEnd"/>
      <w:r>
        <w:rPr>
          <w:rStyle w:val="katex-mathml"/>
        </w:rPr>
        <w:t>0/</w:t>
      </w:r>
      <w:r>
        <w:rPr>
          <w:rStyle w:val="katex-mathml"/>
        </w:rPr>
        <w:t>2 = 0</w:t>
      </w:r>
    </w:p>
    <w:p w14:paraId="5AB81334" w14:textId="77777777" w:rsidR="00E21F8A" w:rsidRDefault="00E21F8A" w:rsidP="00E21F8A">
      <w:pPr>
        <w:numPr>
          <w:ilvl w:val="0"/>
          <w:numId w:val="314"/>
        </w:numPr>
        <w:suppressAutoHyphens w:val="0"/>
        <w:autoSpaceDN/>
        <w:spacing w:before="100" w:beforeAutospacing="1" w:after="100" w:afterAutospacing="1" w:line="240" w:lineRule="auto"/>
        <w:rPr>
          <w:rStyle w:val="katex-mathml"/>
        </w:rPr>
      </w:pPr>
      <w:r>
        <w:rPr>
          <w:rStyle w:val="katex-mathml"/>
        </w:rPr>
        <w:t>P(election</w:t>
      </w:r>
      <w:r w:rsidRPr="00E21F8A">
        <w:rPr>
          <w:rStyle w:val="katex-mathml"/>
          <w:rFonts w:ascii="Cambria Math" w:hAnsi="Cambria Math" w:cs="Cambria Math"/>
        </w:rPr>
        <w:t>∣</w:t>
      </w:r>
      <w:proofErr w:type="gramStart"/>
      <w:r>
        <w:rPr>
          <w:rStyle w:val="katex-mathml"/>
        </w:rPr>
        <w:t>Politics)=</w:t>
      </w:r>
      <w:proofErr w:type="gramEnd"/>
      <w:r>
        <w:rPr>
          <w:rStyle w:val="katex-mathml"/>
        </w:rPr>
        <w:t>2/2=1</w:t>
      </w:r>
    </w:p>
    <w:p w14:paraId="4ECADF66" w14:textId="77777777" w:rsidR="00E21F8A" w:rsidRDefault="00E21F8A" w:rsidP="00E21F8A">
      <w:pPr>
        <w:suppressAutoHyphens w:val="0"/>
        <w:autoSpaceDN/>
        <w:spacing w:before="100" w:beforeAutospacing="1" w:after="100" w:afterAutospacing="1" w:line="240" w:lineRule="auto"/>
        <w:ind w:left="360"/>
        <w:rPr>
          <w:rStyle w:val="katex-mathml"/>
        </w:rPr>
      </w:pPr>
    </w:p>
    <w:p w14:paraId="280EC077" w14:textId="77777777" w:rsidR="00E21F8A" w:rsidRDefault="00E21F8A" w:rsidP="00E21F8A">
      <w:pPr>
        <w:numPr>
          <w:ilvl w:val="0"/>
          <w:numId w:val="314"/>
        </w:numPr>
        <w:suppressAutoHyphens w:val="0"/>
        <w:autoSpaceDN/>
        <w:spacing w:before="100" w:beforeAutospacing="1" w:after="100" w:afterAutospacing="1" w:line="240" w:lineRule="auto"/>
        <w:rPr>
          <w:rStyle w:val="katex-mathml"/>
        </w:rPr>
      </w:pPr>
    </w:p>
    <w:p w14:paraId="2228492F" w14:textId="57E93122" w:rsidR="00E21F8A" w:rsidRDefault="00E21F8A" w:rsidP="00E21F8A">
      <w:pPr>
        <w:suppressAutoHyphens w:val="0"/>
        <w:autoSpaceDN/>
        <w:spacing w:before="100" w:beforeAutospacing="1" w:after="100" w:afterAutospacing="1" w:line="240" w:lineRule="auto"/>
      </w:pPr>
      <w:r>
        <w:rPr>
          <w:rStyle w:val="Strong"/>
        </w:rPr>
        <w:lastRenderedPageBreak/>
        <w:t>With Laplace Smoothing (</w:t>
      </w:r>
      <w:r w:rsidRPr="00E21F8A">
        <w:rPr>
          <w:rStyle w:val="katex-mathml"/>
          <w:b/>
          <w:bCs/>
        </w:rPr>
        <w:t>α=1</w:t>
      </w:r>
      <w:r>
        <w:rPr>
          <w:rStyle w:val="Strong"/>
        </w:rPr>
        <w:t>)</w:t>
      </w:r>
      <w:r>
        <w:t>:</w:t>
      </w:r>
    </w:p>
    <w:p w14:paraId="7E8C547B" w14:textId="77777777" w:rsidR="00E21F8A" w:rsidRDefault="00E21F8A" w:rsidP="00E21F8A">
      <w:pPr>
        <w:numPr>
          <w:ilvl w:val="0"/>
          <w:numId w:val="315"/>
        </w:numPr>
        <w:suppressAutoHyphens w:val="0"/>
        <w:autoSpaceDN/>
        <w:spacing w:before="100" w:beforeAutospacing="1" w:after="100" w:afterAutospacing="1" w:line="240" w:lineRule="auto"/>
      </w:pPr>
      <w:r>
        <w:t>For "win":</w:t>
      </w:r>
    </w:p>
    <w:p w14:paraId="6891ECAA" w14:textId="7BD4A6D2" w:rsidR="00E21F8A" w:rsidRDefault="00E21F8A" w:rsidP="00E21F8A">
      <w:pPr>
        <w:numPr>
          <w:ilvl w:val="1"/>
          <w:numId w:val="315"/>
        </w:numPr>
        <w:suppressAutoHyphens w:val="0"/>
        <w:autoSpaceDN/>
        <w:spacing w:before="100" w:beforeAutospacing="1" w:after="100" w:afterAutospacing="1" w:line="240" w:lineRule="auto"/>
      </w:pPr>
      <w:r>
        <w:rPr>
          <w:rStyle w:val="katex-mathml"/>
        </w:rPr>
        <w:t>P(win</w:t>
      </w:r>
      <w:r>
        <w:rPr>
          <w:rStyle w:val="katex-mathml"/>
          <w:rFonts w:ascii="Cambria Math" w:hAnsi="Cambria Math" w:cs="Cambria Math"/>
        </w:rPr>
        <w:t>∣</w:t>
      </w:r>
      <w:proofErr w:type="gramStart"/>
      <w:r>
        <w:rPr>
          <w:rStyle w:val="katex-mathml"/>
        </w:rPr>
        <w:t>Sports)=</w:t>
      </w:r>
      <w:proofErr w:type="gramEnd"/>
      <w:r>
        <w:rPr>
          <w:rStyle w:val="katex-mathml"/>
        </w:rPr>
        <w:t>(2+1)/(2+2)=3/4=0.75</w:t>
      </w:r>
    </w:p>
    <w:p w14:paraId="41312ADF" w14:textId="17CB7772" w:rsidR="00E21F8A" w:rsidRDefault="00E21F8A" w:rsidP="00E21F8A">
      <w:pPr>
        <w:suppressAutoHyphens w:val="0"/>
        <w:autoSpaceDN/>
        <w:spacing w:before="100" w:beforeAutospacing="1" w:after="100" w:afterAutospacing="1" w:line="240" w:lineRule="auto"/>
        <w:ind w:left="720" w:firstLine="720"/>
      </w:pPr>
      <w:r>
        <w:rPr>
          <w:rStyle w:val="katex-mathml"/>
        </w:rPr>
        <w:t>P(win</w:t>
      </w:r>
      <w:r w:rsidRPr="00E21F8A">
        <w:rPr>
          <w:rStyle w:val="katex-mathml"/>
          <w:rFonts w:ascii="Cambria Math" w:hAnsi="Cambria Math" w:cs="Cambria Math"/>
        </w:rPr>
        <w:t>∣</w:t>
      </w:r>
      <w:proofErr w:type="gramStart"/>
      <w:r>
        <w:rPr>
          <w:rStyle w:val="katex-mathml"/>
        </w:rPr>
        <w:t>Politics)=</w:t>
      </w:r>
      <w:proofErr w:type="gramEnd"/>
      <w:r>
        <w:rPr>
          <w:rStyle w:val="katex-mathml"/>
        </w:rPr>
        <w:t>(0+1)/(2+2)=1/4=0.25</w:t>
      </w:r>
    </w:p>
    <w:p w14:paraId="266503E8" w14:textId="77777777" w:rsidR="00E21F8A" w:rsidRDefault="00E21F8A" w:rsidP="00E21F8A">
      <w:pPr>
        <w:numPr>
          <w:ilvl w:val="0"/>
          <w:numId w:val="315"/>
        </w:numPr>
        <w:suppressAutoHyphens w:val="0"/>
        <w:autoSpaceDN/>
        <w:spacing w:before="100" w:beforeAutospacing="1" w:after="100" w:afterAutospacing="1" w:line="240" w:lineRule="auto"/>
      </w:pPr>
    </w:p>
    <w:p w14:paraId="1646832F" w14:textId="2810C512" w:rsidR="00E21F8A" w:rsidRDefault="00E21F8A" w:rsidP="00E21F8A">
      <w:pPr>
        <w:numPr>
          <w:ilvl w:val="0"/>
          <w:numId w:val="315"/>
        </w:numPr>
        <w:suppressAutoHyphens w:val="0"/>
        <w:autoSpaceDN/>
        <w:spacing w:before="100" w:beforeAutospacing="1" w:after="100" w:afterAutospacing="1" w:line="240" w:lineRule="auto"/>
      </w:pPr>
      <w:r>
        <w:t>For "election":</w:t>
      </w:r>
    </w:p>
    <w:p w14:paraId="2A235135" w14:textId="1AA26E51" w:rsidR="00E21F8A" w:rsidRDefault="00E21F8A" w:rsidP="00E21F8A">
      <w:pPr>
        <w:numPr>
          <w:ilvl w:val="1"/>
          <w:numId w:val="315"/>
        </w:numPr>
        <w:suppressAutoHyphens w:val="0"/>
        <w:autoSpaceDN/>
        <w:spacing w:before="100" w:beforeAutospacing="1" w:after="100" w:afterAutospacing="1" w:line="240" w:lineRule="auto"/>
      </w:pPr>
      <w:r>
        <w:rPr>
          <w:rStyle w:val="katex-mathml"/>
        </w:rPr>
        <w:t>P(election</w:t>
      </w:r>
      <w:r>
        <w:rPr>
          <w:rStyle w:val="katex-mathml"/>
          <w:rFonts w:ascii="Cambria Math" w:hAnsi="Cambria Math" w:cs="Cambria Math"/>
        </w:rPr>
        <w:t>∣</w:t>
      </w:r>
      <w:proofErr w:type="gramStart"/>
      <w:r>
        <w:rPr>
          <w:rStyle w:val="katex-mathml"/>
        </w:rPr>
        <w:t>Sports)=</w:t>
      </w:r>
      <w:proofErr w:type="gramEnd"/>
      <w:r>
        <w:rPr>
          <w:rStyle w:val="katex-mathml"/>
        </w:rPr>
        <w:t>(0+1)/(2+2)=1/4=0.25</w:t>
      </w:r>
    </w:p>
    <w:p w14:paraId="7B7C5F0C" w14:textId="77777777" w:rsidR="00E21F8A" w:rsidRDefault="00E21F8A" w:rsidP="00E21F8A">
      <w:pPr>
        <w:numPr>
          <w:ilvl w:val="1"/>
          <w:numId w:val="315"/>
        </w:numPr>
        <w:suppressAutoHyphens w:val="0"/>
        <w:autoSpaceDN/>
        <w:spacing w:before="100" w:beforeAutospacing="1" w:after="100" w:afterAutospacing="1" w:line="240" w:lineRule="auto"/>
        <w:rPr>
          <w:rStyle w:val="katex-mathml"/>
        </w:rPr>
      </w:pPr>
      <w:r>
        <w:rPr>
          <w:rStyle w:val="katex-mathml"/>
        </w:rPr>
        <w:t>P(election</w:t>
      </w:r>
      <w:r w:rsidRPr="00E21F8A">
        <w:rPr>
          <w:rStyle w:val="katex-mathml"/>
          <w:rFonts w:ascii="Cambria Math" w:hAnsi="Cambria Math" w:cs="Cambria Math"/>
        </w:rPr>
        <w:t>∣</w:t>
      </w:r>
      <w:proofErr w:type="gramStart"/>
      <w:r>
        <w:rPr>
          <w:rStyle w:val="katex-mathml"/>
        </w:rPr>
        <w:t>Politics)=</w:t>
      </w:r>
      <w:proofErr w:type="gramEnd"/>
      <w:r>
        <w:rPr>
          <w:rStyle w:val="katex-mathml"/>
        </w:rPr>
        <w:t>(2+1)/(2+2)=3/4=0.75</w:t>
      </w:r>
    </w:p>
    <w:p w14:paraId="47D68D08" w14:textId="77777777" w:rsidR="00E21F8A" w:rsidRDefault="00E21F8A" w:rsidP="00E21F8A">
      <w:pPr>
        <w:numPr>
          <w:ilvl w:val="1"/>
          <w:numId w:val="315"/>
        </w:numPr>
        <w:suppressAutoHyphens w:val="0"/>
        <w:autoSpaceDN/>
        <w:spacing w:before="100" w:beforeAutospacing="1" w:after="100" w:afterAutospacing="1" w:line="240" w:lineRule="auto"/>
        <w:rPr>
          <w:rStyle w:val="katex-mathml"/>
        </w:rPr>
      </w:pPr>
    </w:p>
    <w:p w14:paraId="1AFAD3ED" w14:textId="6D5743F2" w:rsidR="00E21F8A" w:rsidRPr="00E21F8A" w:rsidRDefault="00E21F8A" w:rsidP="00E21F8A">
      <w:pPr>
        <w:suppressAutoHyphens w:val="0"/>
        <w:autoSpaceDN/>
        <w:spacing w:before="100" w:beforeAutospacing="1" w:after="100" w:afterAutospacing="1" w:line="240" w:lineRule="auto"/>
        <w:rPr>
          <w:b/>
          <w:bCs/>
          <w:sz w:val="24"/>
          <w:szCs w:val="24"/>
        </w:rPr>
      </w:pPr>
      <w:r w:rsidRPr="00E21F8A">
        <w:rPr>
          <w:b/>
          <w:bCs/>
          <w:sz w:val="24"/>
          <w:szCs w:val="24"/>
        </w:rPr>
        <w:t>Conclusion</w:t>
      </w:r>
    </w:p>
    <w:p w14:paraId="23A0E398" w14:textId="77777777" w:rsidR="00E21F8A" w:rsidRDefault="00E21F8A" w:rsidP="00E21F8A">
      <w:pPr>
        <w:pStyle w:val="NormalWeb"/>
      </w:pPr>
      <w:r>
        <w:t>Laplace smoothing is a simple yet effective technique to handle zero probabilities in Naïve Bayes classifiers. By adding a small constant to the counts, it ensures that every possible feature value has a non-zero probability, leading to more robust and reliable predictions. This adjustment is crucial for dealing with sparse data and maintaining model performance even when encountering unseen feature values.</w:t>
      </w:r>
    </w:p>
    <w:p w14:paraId="139876B4" w14:textId="336DF6EB" w:rsidR="00E21F8A" w:rsidRDefault="00E21F8A" w:rsidP="00122647">
      <w:pPr>
        <w:rPr>
          <w:b/>
          <w:bCs/>
          <w:sz w:val="32"/>
          <w:szCs w:val="32"/>
          <w:lang w:eastAsia="en-IN"/>
        </w:rPr>
      </w:pPr>
    </w:p>
    <w:p w14:paraId="3A345ECE" w14:textId="3E8BFBC8" w:rsidR="00122647" w:rsidRDefault="0078020F" w:rsidP="00122647">
      <w:pPr>
        <w:rPr>
          <w:b/>
          <w:bCs/>
          <w:sz w:val="32"/>
          <w:szCs w:val="32"/>
          <w:lang w:eastAsia="en-IN"/>
        </w:rPr>
      </w:pPr>
      <w:r>
        <w:rPr>
          <w:b/>
          <w:bCs/>
          <w:sz w:val="32"/>
          <w:szCs w:val="32"/>
          <w:lang w:eastAsia="en-IN"/>
        </w:rPr>
        <w:t xml:space="preserve">Q-66. </w:t>
      </w:r>
      <w:r w:rsidRPr="0078020F">
        <w:rPr>
          <w:b/>
          <w:bCs/>
          <w:sz w:val="32"/>
          <w:szCs w:val="32"/>
          <w:lang w:eastAsia="en-IN"/>
        </w:rPr>
        <w:t>Can Naïve Bayes handle continuous features</w:t>
      </w:r>
      <w:r>
        <w:rPr>
          <w:b/>
          <w:bCs/>
          <w:sz w:val="32"/>
          <w:szCs w:val="32"/>
          <w:lang w:eastAsia="en-IN"/>
        </w:rPr>
        <w:t>?</w:t>
      </w:r>
    </w:p>
    <w:p w14:paraId="78AEAD5F" w14:textId="77777777" w:rsidR="0078020F" w:rsidRDefault="0078020F" w:rsidP="0078020F">
      <w:pPr>
        <w:pStyle w:val="NormalWeb"/>
      </w:pPr>
      <w:r>
        <w:rPr>
          <w:b/>
          <w:bCs/>
          <w:sz w:val="32"/>
          <w:szCs w:val="32"/>
        </w:rPr>
        <w:t xml:space="preserve">Ans. </w:t>
      </w:r>
      <w:r>
        <w:t>Yes, Naïve Bayes can handle continuous features by using a variant of the algorithm known as Gaussian Naïve Bayes. In this approach, continuous features are assumed to follow a Gaussian (normal) distribution within each class. Here’s how it works:</w:t>
      </w:r>
    </w:p>
    <w:p w14:paraId="603E0DC5" w14:textId="77777777" w:rsidR="0078020F" w:rsidRDefault="0078020F" w:rsidP="0078020F">
      <w:pPr>
        <w:pStyle w:val="Heading3"/>
      </w:pPr>
      <w:r>
        <w:t>Gaussian Naïve Bayes</w:t>
      </w:r>
    </w:p>
    <w:p w14:paraId="47A32CF0" w14:textId="77777777" w:rsidR="0078020F" w:rsidRDefault="0078020F" w:rsidP="0078020F">
      <w:pPr>
        <w:pStyle w:val="NormalWeb"/>
      </w:pPr>
      <w:r>
        <w:t>For continuous features, Gaussian Naïve Bayes assumes that the values of each feature are distributed according to a Gaussian distribution. The probability density function (pdf) of a Gaussian distribution is given by:</w:t>
      </w:r>
    </w:p>
    <w:p w14:paraId="59FFBC04" w14:textId="2F065389" w:rsidR="0078020F" w:rsidRDefault="0078020F" w:rsidP="0078020F">
      <w:r>
        <w:rPr>
          <w:rStyle w:val="katex-mathml"/>
        </w:rPr>
        <w:t>P(Xi=xi</w:t>
      </w:r>
      <w:r>
        <w:rPr>
          <w:rStyle w:val="katex-mathml"/>
          <w:rFonts w:ascii="Cambria Math" w:hAnsi="Cambria Math" w:cs="Cambria Math"/>
        </w:rPr>
        <w:t>∣</w:t>
      </w:r>
      <w:proofErr w:type="gramStart"/>
      <w:r>
        <w:rPr>
          <w:rStyle w:val="katex-mathml"/>
        </w:rPr>
        <w:t>C)=</w:t>
      </w:r>
      <w:proofErr w:type="gramEnd"/>
      <w:r>
        <w:rPr>
          <w:rStyle w:val="katex-mathml"/>
        </w:rPr>
        <w:t>1</w:t>
      </w:r>
      <w:r w:rsidR="004B6744">
        <w:rPr>
          <w:rStyle w:val="katex-mathml"/>
        </w:rPr>
        <w:t xml:space="preserve"> / </w:t>
      </w:r>
      <w:r>
        <w:rPr>
          <w:rStyle w:val="katex-mathml"/>
        </w:rPr>
        <w:t>2πσCi2exp(−(xi−μCi)2</w:t>
      </w:r>
      <w:r w:rsidR="004B6744">
        <w:rPr>
          <w:rStyle w:val="katex-mathml"/>
        </w:rPr>
        <w:t xml:space="preserve"> / </w:t>
      </w:r>
      <w:r>
        <w:rPr>
          <w:rStyle w:val="katex-mathml"/>
        </w:rPr>
        <w:t>2σCi2)</w:t>
      </w:r>
    </w:p>
    <w:p w14:paraId="42DCD492" w14:textId="77777777" w:rsidR="0078020F" w:rsidRDefault="0078020F" w:rsidP="0078020F">
      <w:pPr>
        <w:pStyle w:val="NormalWeb"/>
      </w:pPr>
      <w:r>
        <w:t>where:</w:t>
      </w:r>
    </w:p>
    <w:p w14:paraId="2CD3CD31" w14:textId="245CB3D5" w:rsidR="0078020F" w:rsidRDefault="0078020F" w:rsidP="0078020F">
      <w:pPr>
        <w:numPr>
          <w:ilvl w:val="0"/>
          <w:numId w:val="316"/>
        </w:numPr>
        <w:suppressAutoHyphens w:val="0"/>
        <w:autoSpaceDN/>
        <w:spacing w:before="100" w:beforeAutospacing="1" w:after="100" w:afterAutospacing="1" w:line="240" w:lineRule="auto"/>
      </w:pPr>
      <w:r>
        <w:rPr>
          <w:rStyle w:val="mord"/>
        </w:rPr>
        <w:t>Xi</w:t>
      </w:r>
      <w:r>
        <w:rPr>
          <w:rStyle w:val="vlist-s"/>
        </w:rPr>
        <w:t>​</w:t>
      </w:r>
      <w:r>
        <w:t xml:space="preserve"> is the continuous feature.</w:t>
      </w:r>
    </w:p>
    <w:p w14:paraId="547396B5" w14:textId="5D682834" w:rsidR="0078020F" w:rsidRDefault="0078020F" w:rsidP="0078020F">
      <w:pPr>
        <w:numPr>
          <w:ilvl w:val="0"/>
          <w:numId w:val="316"/>
        </w:numPr>
        <w:suppressAutoHyphens w:val="0"/>
        <w:autoSpaceDN/>
        <w:spacing w:before="100" w:beforeAutospacing="1" w:after="100" w:afterAutospacing="1" w:line="240" w:lineRule="auto"/>
      </w:pPr>
      <w:r>
        <w:rPr>
          <w:rStyle w:val="mord"/>
        </w:rPr>
        <w:t>xi</w:t>
      </w:r>
      <w:r>
        <w:rPr>
          <w:rStyle w:val="vlist-s"/>
        </w:rPr>
        <w:t>​</w:t>
      </w:r>
      <w:r>
        <w:t xml:space="preserve"> is the value of the feature.</w:t>
      </w:r>
    </w:p>
    <w:p w14:paraId="716989A6" w14:textId="4A903F43" w:rsidR="0078020F" w:rsidRDefault="0078020F" w:rsidP="0078020F">
      <w:pPr>
        <w:numPr>
          <w:ilvl w:val="0"/>
          <w:numId w:val="316"/>
        </w:numPr>
        <w:suppressAutoHyphens w:val="0"/>
        <w:autoSpaceDN/>
        <w:spacing w:before="100" w:beforeAutospacing="1" w:after="100" w:afterAutospacing="1" w:line="240" w:lineRule="auto"/>
      </w:pPr>
      <w:r>
        <w:rPr>
          <w:rStyle w:val="mord"/>
        </w:rPr>
        <w:t>C</w:t>
      </w:r>
      <w:r>
        <w:t xml:space="preserve"> is the class.</w:t>
      </w:r>
    </w:p>
    <w:p w14:paraId="78D294B8" w14:textId="4F9BA713" w:rsidR="0078020F" w:rsidRDefault="0078020F" w:rsidP="0078020F">
      <w:pPr>
        <w:numPr>
          <w:ilvl w:val="0"/>
          <w:numId w:val="316"/>
        </w:numPr>
        <w:suppressAutoHyphens w:val="0"/>
        <w:autoSpaceDN/>
        <w:spacing w:before="100" w:beforeAutospacing="1" w:after="100" w:afterAutospacing="1" w:line="240" w:lineRule="auto"/>
      </w:pPr>
      <w:r>
        <w:rPr>
          <w:rStyle w:val="mord"/>
        </w:rPr>
        <w:t>μCi</w:t>
      </w:r>
      <w:r>
        <w:rPr>
          <w:rStyle w:val="vlist-s"/>
        </w:rPr>
        <w:t>​​</w:t>
      </w:r>
      <w:r>
        <w:t xml:space="preserve"> is the mean of the feature </w:t>
      </w:r>
      <w:r>
        <w:rPr>
          <w:rStyle w:val="mord"/>
        </w:rPr>
        <w:t>Xi</w:t>
      </w:r>
      <w:r>
        <w:rPr>
          <w:rStyle w:val="vlist-s"/>
        </w:rPr>
        <w:t>​</w:t>
      </w:r>
      <w:r>
        <w:t xml:space="preserve"> for class </w:t>
      </w:r>
      <w:r>
        <w:rPr>
          <w:rStyle w:val="mord"/>
        </w:rPr>
        <w:t>C</w:t>
      </w:r>
      <w:r>
        <w:t>.</w:t>
      </w:r>
    </w:p>
    <w:p w14:paraId="41A05AF1" w14:textId="06F6CA25" w:rsidR="0078020F" w:rsidRDefault="0078020F" w:rsidP="0078020F">
      <w:pPr>
        <w:numPr>
          <w:ilvl w:val="0"/>
          <w:numId w:val="316"/>
        </w:numPr>
        <w:suppressAutoHyphens w:val="0"/>
        <w:autoSpaceDN/>
        <w:spacing w:before="100" w:beforeAutospacing="1" w:after="100" w:afterAutospacing="1" w:line="240" w:lineRule="auto"/>
      </w:pPr>
      <w:r>
        <w:rPr>
          <w:rStyle w:val="mord"/>
        </w:rPr>
        <w:t>σCi</w:t>
      </w:r>
      <w:r>
        <w:rPr>
          <w:rStyle w:val="vlist-s"/>
        </w:rPr>
        <w:t>​​</w:t>
      </w:r>
      <w:r>
        <w:t xml:space="preserve"> is the standard deviation of the feature</w:t>
      </w:r>
      <w:r w:rsidR="004B6744">
        <w:t xml:space="preserve"> </w:t>
      </w:r>
      <w:r>
        <w:rPr>
          <w:rStyle w:val="mord"/>
        </w:rPr>
        <w:t>Xi</w:t>
      </w:r>
      <w:r>
        <w:rPr>
          <w:rStyle w:val="vlist-s"/>
        </w:rPr>
        <w:t>​</w:t>
      </w:r>
      <w:r>
        <w:t xml:space="preserve"> for class </w:t>
      </w:r>
      <w:r>
        <w:rPr>
          <w:rStyle w:val="mord"/>
        </w:rPr>
        <w:t>C</w:t>
      </w:r>
      <w:r>
        <w:t>.</w:t>
      </w:r>
    </w:p>
    <w:p w14:paraId="3FCDB262" w14:textId="77777777" w:rsidR="0078020F" w:rsidRDefault="0078020F" w:rsidP="0078020F">
      <w:pPr>
        <w:pStyle w:val="Heading3"/>
      </w:pPr>
      <w:r>
        <w:t>Steps in Gaussian Naïve Bayes</w:t>
      </w:r>
    </w:p>
    <w:p w14:paraId="5141237B" w14:textId="77777777" w:rsidR="0078020F" w:rsidRDefault="0078020F" w:rsidP="0078020F">
      <w:pPr>
        <w:pStyle w:val="NormalWeb"/>
        <w:numPr>
          <w:ilvl w:val="0"/>
          <w:numId w:val="317"/>
        </w:numPr>
        <w:suppressAutoHyphens w:val="0"/>
        <w:autoSpaceDN/>
        <w:spacing w:beforeAutospacing="1" w:afterAutospacing="1"/>
      </w:pPr>
      <w:r>
        <w:rPr>
          <w:rStyle w:val="Strong"/>
        </w:rPr>
        <w:t>Calculate Mean and Standard Deviation</w:t>
      </w:r>
      <w:r>
        <w:t>:</w:t>
      </w:r>
    </w:p>
    <w:p w14:paraId="4AFB0345" w14:textId="4424337F" w:rsidR="0078020F" w:rsidRDefault="0078020F" w:rsidP="0078020F">
      <w:pPr>
        <w:numPr>
          <w:ilvl w:val="1"/>
          <w:numId w:val="317"/>
        </w:numPr>
        <w:suppressAutoHyphens w:val="0"/>
        <w:autoSpaceDN/>
        <w:spacing w:before="100" w:beforeAutospacing="1" w:after="100" w:afterAutospacing="1" w:line="240" w:lineRule="auto"/>
      </w:pPr>
      <w:r>
        <w:t xml:space="preserve">For each continuous feature, compute the mean </w:t>
      </w:r>
      <w:r>
        <w:rPr>
          <w:rStyle w:val="mord"/>
        </w:rPr>
        <w:t>μCi</w:t>
      </w:r>
      <w:r>
        <w:rPr>
          <w:rStyle w:val="vlist-s"/>
        </w:rPr>
        <w:t>​​</w:t>
      </w:r>
      <w:r>
        <w:t xml:space="preserve"> and standard deviation </w:t>
      </w:r>
      <w:r>
        <w:rPr>
          <w:rStyle w:val="mord"/>
        </w:rPr>
        <w:t>σCi</w:t>
      </w:r>
      <w:r>
        <w:rPr>
          <w:rStyle w:val="vlist-s"/>
        </w:rPr>
        <w:t>​​</w:t>
      </w:r>
      <w:r>
        <w:t xml:space="preserve"> for each class from the training data.</w:t>
      </w:r>
    </w:p>
    <w:p w14:paraId="1AB942E3" w14:textId="77777777" w:rsidR="0078020F" w:rsidRDefault="0078020F" w:rsidP="0078020F">
      <w:pPr>
        <w:pStyle w:val="NormalWeb"/>
        <w:numPr>
          <w:ilvl w:val="0"/>
          <w:numId w:val="317"/>
        </w:numPr>
        <w:suppressAutoHyphens w:val="0"/>
        <w:autoSpaceDN/>
        <w:spacing w:beforeAutospacing="1" w:afterAutospacing="1"/>
      </w:pPr>
      <w:r>
        <w:rPr>
          <w:rStyle w:val="Strong"/>
        </w:rPr>
        <w:t>Compute Likelihood</w:t>
      </w:r>
      <w:r>
        <w:t>:</w:t>
      </w:r>
    </w:p>
    <w:p w14:paraId="5047C99E" w14:textId="77777777" w:rsidR="0078020F" w:rsidRDefault="0078020F" w:rsidP="0078020F">
      <w:pPr>
        <w:numPr>
          <w:ilvl w:val="1"/>
          <w:numId w:val="317"/>
        </w:numPr>
        <w:suppressAutoHyphens w:val="0"/>
        <w:autoSpaceDN/>
        <w:spacing w:before="100" w:beforeAutospacing="1" w:after="100" w:afterAutospacing="1" w:line="240" w:lineRule="auto"/>
      </w:pPr>
      <w:r>
        <w:t>Use the Gaussian probability density function to compute the likelihood of the feature value given the class.</w:t>
      </w:r>
    </w:p>
    <w:p w14:paraId="6D0E935A" w14:textId="77777777" w:rsidR="0078020F" w:rsidRDefault="0078020F" w:rsidP="0078020F">
      <w:pPr>
        <w:pStyle w:val="NormalWeb"/>
        <w:numPr>
          <w:ilvl w:val="0"/>
          <w:numId w:val="317"/>
        </w:numPr>
        <w:suppressAutoHyphens w:val="0"/>
        <w:autoSpaceDN/>
        <w:spacing w:beforeAutospacing="1" w:afterAutospacing="1"/>
      </w:pPr>
      <w:r>
        <w:rPr>
          <w:rStyle w:val="Strong"/>
        </w:rPr>
        <w:lastRenderedPageBreak/>
        <w:t>Calculate Posterior Probability</w:t>
      </w:r>
      <w:r>
        <w:t>:</w:t>
      </w:r>
    </w:p>
    <w:p w14:paraId="6337E58B" w14:textId="77777777" w:rsidR="0078020F" w:rsidRDefault="0078020F" w:rsidP="0078020F">
      <w:pPr>
        <w:numPr>
          <w:ilvl w:val="1"/>
          <w:numId w:val="317"/>
        </w:numPr>
        <w:suppressAutoHyphens w:val="0"/>
        <w:autoSpaceDN/>
        <w:spacing w:before="100" w:beforeAutospacing="1" w:after="100" w:afterAutospacing="1" w:line="240" w:lineRule="auto"/>
      </w:pPr>
      <w:r>
        <w:t>Combine the likelihoods with the prior probabilities using Bayes' theorem to compute the posterior probability for each class.</w:t>
      </w:r>
    </w:p>
    <w:p w14:paraId="726DFD74" w14:textId="77777777" w:rsidR="0078020F" w:rsidRDefault="0078020F" w:rsidP="0078020F">
      <w:pPr>
        <w:numPr>
          <w:ilvl w:val="1"/>
          <w:numId w:val="317"/>
        </w:numPr>
        <w:suppressAutoHyphens w:val="0"/>
        <w:autoSpaceDN/>
        <w:spacing w:before="100" w:beforeAutospacing="1" w:after="100" w:afterAutospacing="1" w:line="240" w:lineRule="auto"/>
      </w:pPr>
      <w:r>
        <w:t>Predict the class with the highest posterior probability.</w:t>
      </w:r>
    </w:p>
    <w:p w14:paraId="00A143EE" w14:textId="77777777" w:rsidR="0078020F" w:rsidRDefault="0078020F" w:rsidP="0078020F">
      <w:pPr>
        <w:pStyle w:val="Heading3"/>
      </w:pPr>
      <w:r>
        <w:t>Example</w:t>
      </w:r>
    </w:p>
    <w:p w14:paraId="45B7AD72" w14:textId="1BB37C93" w:rsidR="0078020F" w:rsidRDefault="0078020F" w:rsidP="0078020F">
      <w:pPr>
        <w:pStyle w:val="NormalWeb"/>
      </w:pPr>
      <w:r>
        <w:t xml:space="preserve">Consider a binary classification problem with two classes: "Class 1" and "Class 2". We have a single continuous feature </w:t>
      </w:r>
      <w:r>
        <w:rPr>
          <w:rStyle w:val="katex-mathml"/>
        </w:rPr>
        <w:t>X</w:t>
      </w:r>
      <w:r>
        <w:t>.</w:t>
      </w:r>
    </w:p>
    <w:p w14:paraId="3285B9CB" w14:textId="77777777" w:rsidR="0078020F" w:rsidRDefault="0078020F" w:rsidP="0078020F">
      <w:pPr>
        <w:pStyle w:val="NormalWeb"/>
      </w:pPr>
      <w:r>
        <w:rPr>
          <w:rStyle w:val="Strong"/>
        </w:rPr>
        <w:t>Training Data</w:t>
      </w:r>
      <w:r>
        <w:t>:</w:t>
      </w:r>
    </w:p>
    <w:tbl>
      <w:tblPr>
        <w:tblW w:w="915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24"/>
        <w:gridCol w:w="3828"/>
      </w:tblGrid>
      <w:tr w:rsidR="0078020F" w14:paraId="5C5CBF01" w14:textId="77777777" w:rsidTr="004B6744">
        <w:trPr>
          <w:trHeight w:val="462"/>
          <w:tblHeader/>
          <w:tblCellSpacing w:w="15" w:type="dxa"/>
        </w:trPr>
        <w:tc>
          <w:tcPr>
            <w:tcW w:w="0" w:type="auto"/>
            <w:vAlign w:val="center"/>
            <w:hideMark/>
          </w:tcPr>
          <w:p w14:paraId="4F357BB5" w14:textId="3C53D5CB" w:rsidR="0078020F" w:rsidRDefault="0078020F">
            <w:pPr>
              <w:jc w:val="center"/>
              <w:rPr>
                <w:b/>
                <w:bCs/>
              </w:rPr>
            </w:pPr>
            <w:r>
              <w:rPr>
                <w:b/>
                <w:bCs/>
              </w:rPr>
              <w:t xml:space="preserve">Feature </w:t>
            </w:r>
            <w:r>
              <w:rPr>
                <w:rStyle w:val="mord"/>
                <w:b/>
                <w:bCs/>
              </w:rPr>
              <w:t>X</w:t>
            </w:r>
          </w:p>
        </w:tc>
        <w:tc>
          <w:tcPr>
            <w:tcW w:w="0" w:type="auto"/>
            <w:vAlign w:val="center"/>
            <w:hideMark/>
          </w:tcPr>
          <w:p w14:paraId="51D7BC39" w14:textId="77777777" w:rsidR="0078020F" w:rsidRDefault="0078020F">
            <w:pPr>
              <w:jc w:val="center"/>
              <w:rPr>
                <w:b/>
                <w:bCs/>
              </w:rPr>
            </w:pPr>
            <w:r>
              <w:rPr>
                <w:b/>
                <w:bCs/>
              </w:rPr>
              <w:t>Class</w:t>
            </w:r>
          </w:p>
        </w:tc>
      </w:tr>
      <w:tr w:rsidR="0078020F" w14:paraId="1DD6859F" w14:textId="77777777" w:rsidTr="004B6744">
        <w:trPr>
          <w:trHeight w:val="462"/>
          <w:tblCellSpacing w:w="15" w:type="dxa"/>
        </w:trPr>
        <w:tc>
          <w:tcPr>
            <w:tcW w:w="0" w:type="auto"/>
            <w:vAlign w:val="center"/>
            <w:hideMark/>
          </w:tcPr>
          <w:p w14:paraId="6D188392" w14:textId="77777777" w:rsidR="0078020F" w:rsidRDefault="0078020F">
            <w:r>
              <w:t>5.1</w:t>
            </w:r>
          </w:p>
        </w:tc>
        <w:tc>
          <w:tcPr>
            <w:tcW w:w="0" w:type="auto"/>
            <w:vAlign w:val="center"/>
            <w:hideMark/>
          </w:tcPr>
          <w:p w14:paraId="607C5BB1" w14:textId="77777777" w:rsidR="0078020F" w:rsidRDefault="0078020F">
            <w:r>
              <w:t>Class 1</w:t>
            </w:r>
          </w:p>
        </w:tc>
      </w:tr>
      <w:tr w:rsidR="0078020F" w14:paraId="1A4B8423" w14:textId="77777777" w:rsidTr="004B6744">
        <w:trPr>
          <w:trHeight w:val="462"/>
          <w:tblCellSpacing w:w="15" w:type="dxa"/>
        </w:trPr>
        <w:tc>
          <w:tcPr>
            <w:tcW w:w="0" w:type="auto"/>
            <w:vAlign w:val="center"/>
            <w:hideMark/>
          </w:tcPr>
          <w:p w14:paraId="49D0E2F4" w14:textId="77777777" w:rsidR="0078020F" w:rsidRDefault="0078020F">
            <w:r>
              <w:t>4.9</w:t>
            </w:r>
          </w:p>
        </w:tc>
        <w:tc>
          <w:tcPr>
            <w:tcW w:w="0" w:type="auto"/>
            <w:vAlign w:val="center"/>
            <w:hideMark/>
          </w:tcPr>
          <w:p w14:paraId="6D9F7B56" w14:textId="77777777" w:rsidR="0078020F" w:rsidRDefault="0078020F">
            <w:r>
              <w:t>Class 1</w:t>
            </w:r>
          </w:p>
        </w:tc>
      </w:tr>
      <w:tr w:rsidR="0078020F" w14:paraId="7A165118" w14:textId="77777777" w:rsidTr="004B6744">
        <w:trPr>
          <w:trHeight w:val="462"/>
          <w:tblCellSpacing w:w="15" w:type="dxa"/>
        </w:trPr>
        <w:tc>
          <w:tcPr>
            <w:tcW w:w="0" w:type="auto"/>
            <w:vAlign w:val="center"/>
            <w:hideMark/>
          </w:tcPr>
          <w:p w14:paraId="5E18E9C9" w14:textId="77777777" w:rsidR="0078020F" w:rsidRDefault="0078020F">
            <w:r>
              <w:t>6.3</w:t>
            </w:r>
          </w:p>
        </w:tc>
        <w:tc>
          <w:tcPr>
            <w:tcW w:w="0" w:type="auto"/>
            <w:vAlign w:val="center"/>
            <w:hideMark/>
          </w:tcPr>
          <w:p w14:paraId="7CCDB143" w14:textId="77777777" w:rsidR="0078020F" w:rsidRDefault="0078020F">
            <w:r>
              <w:t>Class 2</w:t>
            </w:r>
          </w:p>
        </w:tc>
      </w:tr>
      <w:tr w:rsidR="0078020F" w14:paraId="2B38E1A4" w14:textId="77777777" w:rsidTr="004B6744">
        <w:trPr>
          <w:trHeight w:val="462"/>
          <w:tblCellSpacing w:w="15" w:type="dxa"/>
        </w:trPr>
        <w:tc>
          <w:tcPr>
            <w:tcW w:w="0" w:type="auto"/>
            <w:vAlign w:val="center"/>
            <w:hideMark/>
          </w:tcPr>
          <w:p w14:paraId="45320C5D" w14:textId="77777777" w:rsidR="0078020F" w:rsidRDefault="0078020F">
            <w:r>
              <w:t>6.5</w:t>
            </w:r>
          </w:p>
        </w:tc>
        <w:tc>
          <w:tcPr>
            <w:tcW w:w="0" w:type="auto"/>
            <w:vAlign w:val="center"/>
            <w:hideMark/>
          </w:tcPr>
          <w:p w14:paraId="2C11355C" w14:textId="77777777" w:rsidR="0078020F" w:rsidRDefault="0078020F">
            <w:r>
              <w:t>Class 2</w:t>
            </w:r>
          </w:p>
        </w:tc>
      </w:tr>
    </w:tbl>
    <w:p w14:paraId="4035148A" w14:textId="77777777" w:rsidR="0078020F" w:rsidRDefault="0078020F" w:rsidP="0078020F">
      <w:pPr>
        <w:pStyle w:val="NormalWeb"/>
      </w:pPr>
      <w:r>
        <w:rPr>
          <w:rStyle w:val="Strong"/>
        </w:rPr>
        <w:t>Calculate Mean and Standard Deviation</w:t>
      </w:r>
      <w:r>
        <w:t>:</w:t>
      </w:r>
    </w:p>
    <w:p w14:paraId="4F61C24E" w14:textId="77777777" w:rsidR="0078020F" w:rsidRDefault="0078020F" w:rsidP="0078020F">
      <w:pPr>
        <w:pStyle w:val="NormalWeb"/>
        <w:numPr>
          <w:ilvl w:val="0"/>
          <w:numId w:val="318"/>
        </w:numPr>
        <w:suppressAutoHyphens w:val="0"/>
        <w:autoSpaceDN/>
        <w:spacing w:beforeAutospacing="1" w:afterAutospacing="1"/>
      </w:pPr>
      <w:r>
        <w:t>For Class 1:</w:t>
      </w:r>
    </w:p>
    <w:p w14:paraId="746811CF" w14:textId="488F4CFD" w:rsidR="0078020F" w:rsidRDefault="0078020F" w:rsidP="0078020F">
      <w:pPr>
        <w:numPr>
          <w:ilvl w:val="1"/>
          <w:numId w:val="318"/>
        </w:numPr>
        <w:suppressAutoHyphens w:val="0"/>
        <w:autoSpaceDN/>
        <w:spacing w:before="100" w:beforeAutospacing="1" w:after="100" w:afterAutospacing="1" w:line="240" w:lineRule="auto"/>
        <w:rPr>
          <w:rStyle w:val="katex-mathml"/>
        </w:rPr>
      </w:pPr>
      <w:r>
        <w:t>Mean (</w:t>
      </w:r>
      <w:r>
        <w:rPr>
          <w:rStyle w:val="katex-mathml"/>
        </w:rPr>
        <w:t>μ1\mu_1</w:t>
      </w:r>
      <w:r>
        <w:rPr>
          <w:rStyle w:val="mord"/>
        </w:rPr>
        <w:t>μ1</w:t>
      </w:r>
      <w:r>
        <w:rPr>
          <w:rStyle w:val="vlist-s"/>
        </w:rPr>
        <w:t>​</w:t>
      </w:r>
      <w:r>
        <w:t xml:space="preserve">) = </w:t>
      </w:r>
      <w:r>
        <w:rPr>
          <w:rStyle w:val="katex-mathml"/>
        </w:rPr>
        <w:t>(5.1+4.9)/2=5.0</w:t>
      </w:r>
    </w:p>
    <w:p w14:paraId="7BAFAB7D" w14:textId="77777777" w:rsidR="004B6744" w:rsidRDefault="004B6744" w:rsidP="0078020F">
      <w:pPr>
        <w:numPr>
          <w:ilvl w:val="1"/>
          <w:numId w:val="318"/>
        </w:numPr>
        <w:suppressAutoHyphens w:val="0"/>
        <w:autoSpaceDN/>
        <w:spacing w:before="100" w:beforeAutospacing="1" w:after="100" w:afterAutospacing="1" w:line="240" w:lineRule="auto"/>
      </w:pPr>
    </w:p>
    <w:p w14:paraId="57802C7B" w14:textId="285F324C" w:rsidR="0078020F" w:rsidRDefault="0078020F" w:rsidP="0078020F">
      <w:pPr>
        <w:numPr>
          <w:ilvl w:val="1"/>
          <w:numId w:val="318"/>
        </w:numPr>
        <w:suppressAutoHyphens w:val="0"/>
        <w:autoSpaceDN/>
        <w:spacing w:before="100" w:beforeAutospacing="1" w:after="100" w:afterAutospacing="1" w:line="240" w:lineRule="auto"/>
        <w:rPr>
          <w:rStyle w:val="katex-mathml"/>
        </w:rPr>
      </w:pPr>
      <w:r>
        <w:t>Standard deviation (</w:t>
      </w:r>
      <w:r>
        <w:rPr>
          <w:rStyle w:val="katex-mathml"/>
        </w:rPr>
        <w:t>σ1\sigma_1</w:t>
      </w:r>
      <w:r>
        <w:rPr>
          <w:rStyle w:val="mord"/>
        </w:rPr>
        <w:t>σ1</w:t>
      </w:r>
      <w:r>
        <w:rPr>
          <w:rStyle w:val="vlist-s"/>
        </w:rPr>
        <w:t>​</w:t>
      </w:r>
      <w:r>
        <w:t xml:space="preserve">) = </w:t>
      </w:r>
      <w:r>
        <w:rPr>
          <w:rStyle w:val="katex-mathml"/>
        </w:rPr>
        <w:t>[(5.1−5.0)2+(4.9−5.0)2]/2=0.1</w:t>
      </w:r>
    </w:p>
    <w:p w14:paraId="547D1A21" w14:textId="77777777" w:rsidR="004B6744" w:rsidRDefault="004B6744" w:rsidP="0078020F">
      <w:pPr>
        <w:numPr>
          <w:ilvl w:val="1"/>
          <w:numId w:val="318"/>
        </w:numPr>
        <w:suppressAutoHyphens w:val="0"/>
        <w:autoSpaceDN/>
        <w:spacing w:before="100" w:beforeAutospacing="1" w:after="100" w:afterAutospacing="1" w:line="240" w:lineRule="auto"/>
      </w:pPr>
    </w:p>
    <w:p w14:paraId="6B37554E" w14:textId="77777777" w:rsidR="0078020F" w:rsidRDefault="0078020F" w:rsidP="0078020F">
      <w:pPr>
        <w:pStyle w:val="NormalWeb"/>
        <w:numPr>
          <w:ilvl w:val="0"/>
          <w:numId w:val="318"/>
        </w:numPr>
        <w:suppressAutoHyphens w:val="0"/>
        <w:autoSpaceDN/>
        <w:spacing w:beforeAutospacing="1" w:afterAutospacing="1"/>
      </w:pPr>
      <w:r>
        <w:t>For Class 2:</w:t>
      </w:r>
    </w:p>
    <w:p w14:paraId="44D07D62" w14:textId="179F92C8" w:rsidR="0078020F" w:rsidRDefault="0078020F" w:rsidP="0078020F">
      <w:pPr>
        <w:numPr>
          <w:ilvl w:val="1"/>
          <w:numId w:val="318"/>
        </w:numPr>
        <w:suppressAutoHyphens w:val="0"/>
        <w:autoSpaceDN/>
        <w:spacing w:before="100" w:beforeAutospacing="1" w:after="100" w:afterAutospacing="1" w:line="240" w:lineRule="auto"/>
      </w:pPr>
      <w:r>
        <w:t>Mean (</w:t>
      </w:r>
      <w:r>
        <w:rPr>
          <w:rStyle w:val="katex-mathml"/>
        </w:rPr>
        <w:t>μ2\mu_2</w:t>
      </w:r>
      <w:r>
        <w:rPr>
          <w:rStyle w:val="mord"/>
        </w:rPr>
        <w:t>μ2</w:t>
      </w:r>
      <w:r>
        <w:rPr>
          <w:rStyle w:val="vlist-s"/>
        </w:rPr>
        <w:t>​</w:t>
      </w:r>
      <w:r>
        <w:t xml:space="preserve">) = </w:t>
      </w:r>
      <w:r>
        <w:rPr>
          <w:rStyle w:val="katex-mathml"/>
        </w:rPr>
        <w:t>(6.3+6.5)/2=6.4</w:t>
      </w:r>
    </w:p>
    <w:p w14:paraId="475BFDE7" w14:textId="77777777" w:rsidR="004B6744" w:rsidRDefault="0078020F" w:rsidP="005856F9">
      <w:pPr>
        <w:numPr>
          <w:ilvl w:val="1"/>
          <w:numId w:val="318"/>
        </w:numPr>
        <w:suppressAutoHyphens w:val="0"/>
        <w:autoSpaceDN/>
        <w:spacing w:before="100" w:beforeAutospacing="1" w:after="100" w:afterAutospacing="1" w:line="240" w:lineRule="auto"/>
        <w:rPr>
          <w:rStyle w:val="katex-mathml"/>
        </w:rPr>
      </w:pPr>
      <w:r>
        <w:t>Standard deviation (</w:t>
      </w:r>
      <w:r>
        <w:rPr>
          <w:rStyle w:val="katex-mathml"/>
        </w:rPr>
        <w:t>σ2\sigma_2</w:t>
      </w:r>
      <w:r>
        <w:rPr>
          <w:rStyle w:val="mord"/>
        </w:rPr>
        <w:t>σ2</w:t>
      </w:r>
      <w:r>
        <w:rPr>
          <w:rStyle w:val="vlist-s"/>
        </w:rPr>
        <w:t>​</w:t>
      </w:r>
      <w:r>
        <w:t xml:space="preserve">) = </w:t>
      </w:r>
      <w:r>
        <w:rPr>
          <w:rStyle w:val="katex-mathml"/>
        </w:rPr>
        <w:t>[(6.3−6.4)2+(6.5−6.4)2]/2=0.1</w:t>
      </w:r>
    </w:p>
    <w:p w14:paraId="41082F61" w14:textId="53FA60AF" w:rsidR="0078020F" w:rsidRDefault="0078020F" w:rsidP="004B6744">
      <w:pPr>
        <w:suppressAutoHyphens w:val="0"/>
        <w:autoSpaceDN/>
        <w:spacing w:before="100" w:beforeAutospacing="1" w:after="100" w:afterAutospacing="1" w:line="240" w:lineRule="auto"/>
      </w:pPr>
      <w:r>
        <w:rPr>
          <w:rStyle w:val="Strong"/>
        </w:rPr>
        <w:t>Compute Likelihood</w:t>
      </w:r>
      <w:r>
        <w:t>:</w:t>
      </w:r>
    </w:p>
    <w:p w14:paraId="720E7088" w14:textId="77777777" w:rsidR="0078020F" w:rsidRDefault="0078020F" w:rsidP="0078020F">
      <w:pPr>
        <w:numPr>
          <w:ilvl w:val="0"/>
          <w:numId w:val="319"/>
        </w:numPr>
        <w:suppressAutoHyphens w:val="0"/>
        <w:autoSpaceDN/>
        <w:spacing w:before="100" w:beforeAutospacing="1" w:after="100" w:afterAutospacing="1" w:line="240" w:lineRule="auto"/>
      </w:pPr>
      <w:r>
        <w:t xml:space="preserve">For a new data point </w:t>
      </w:r>
      <w:r>
        <w:rPr>
          <w:rStyle w:val="katex-mathml"/>
        </w:rPr>
        <w:t>X=5.2X = 5.2</w:t>
      </w:r>
      <w:r>
        <w:rPr>
          <w:rStyle w:val="mord"/>
        </w:rPr>
        <w:t>X</w:t>
      </w:r>
      <w:r>
        <w:rPr>
          <w:rStyle w:val="mrel"/>
        </w:rPr>
        <w:t>=</w:t>
      </w:r>
      <w:r>
        <w:rPr>
          <w:rStyle w:val="mord"/>
        </w:rPr>
        <w:t>5.2</w:t>
      </w:r>
      <w:r>
        <w:t>:</w:t>
      </w:r>
    </w:p>
    <w:p w14:paraId="2EFFF882" w14:textId="77777777" w:rsidR="0078020F" w:rsidRDefault="0078020F" w:rsidP="0078020F">
      <w:pPr>
        <w:pStyle w:val="NormalWeb"/>
        <w:numPr>
          <w:ilvl w:val="1"/>
          <w:numId w:val="319"/>
        </w:numPr>
        <w:suppressAutoHyphens w:val="0"/>
        <w:autoSpaceDN/>
        <w:spacing w:beforeAutospacing="1" w:afterAutospacing="1"/>
      </w:pPr>
      <w:r>
        <w:t>Likelihood for Class 1:</w:t>
      </w:r>
    </w:p>
    <w:p w14:paraId="5E3C1000" w14:textId="77777777" w:rsidR="004B6744" w:rsidRDefault="0078020F" w:rsidP="0078020F">
      <w:pPr>
        <w:spacing w:beforeAutospacing="1" w:afterAutospacing="1"/>
        <w:ind w:left="1440"/>
        <w:rPr>
          <w:rStyle w:val="katex-mathml"/>
        </w:rPr>
      </w:pPr>
      <w:proofErr w:type="gramStart"/>
      <w:r>
        <w:rPr>
          <w:rStyle w:val="katex-mathml"/>
        </w:rPr>
        <w:t>P(</w:t>
      </w:r>
      <w:proofErr w:type="gramEnd"/>
      <w:r>
        <w:rPr>
          <w:rStyle w:val="katex-mathml"/>
        </w:rPr>
        <w:t>X=5.2</w:t>
      </w:r>
      <w:r>
        <w:rPr>
          <w:rStyle w:val="katex-mathml"/>
          <w:rFonts w:ascii="Cambria Math" w:hAnsi="Cambria Math" w:cs="Cambria Math"/>
        </w:rPr>
        <w:t>∣</w:t>
      </w:r>
      <w:r>
        <w:rPr>
          <w:rStyle w:val="katex-mathml"/>
        </w:rPr>
        <w:t>Class 1)=12π(0.1)2exp(−(5.2−5.0)2</w:t>
      </w:r>
      <w:r w:rsidR="004B6744">
        <w:rPr>
          <w:rStyle w:val="katex-mathml"/>
        </w:rPr>
        <w:t xml:space="preserve"> / </w:t>
      </w:r>
      <w:r>
        <w:rPr>
          <w:rStyle w:val="katex-mathml"/>
        </w:rPr>
        <w:t>2(0.1)2)</w:t>
      </w:r>
    </w:p>
    <w:p w14:paraId="2B21FAFD" w14:textId="5783EB20" w:rsidR="0078020F" w:rsidRDefault="0078020F" w:rsidP="004B6744">
      <w:pPr>
        <w:spacing w:beforeAutospacing="1" w:afterAutospacing="1"/>
        <w:ind w:left="1440"/>
      </w:pPr>
      <w:r>
        <w:t xml:space="preserve"> </w:t>
      </w:r>
      <w:r>
        <w:rPr>
          <w:rStyle w:val="katex-mathml"/>
        </w:rPr>
        <w:t>=1</w:t>
      </w:r>
      <w:r w:rsidR="004B6744">
        <w:rPr>
          <w:rStyle w:val="katex-mathml"/>
        </w:rPr>
        <w:t xml:space="preserve"> / </w:t>
      </w:r>
      <w:r>
        <w:rPr>
          <w:rStyle w:val="katex-mathml"/>
        </w:rPr>
        <w:t>0.02π</w:t>
      </w:r>
      <w:proofErr w:type="gramStart"/>
      <w:r>
        <w:rPr>
          <w:rStyle w:val="katex-mathml"/>
        </w:rPr>
        <w:t>exp(</w:t>
      </w:r>
      <w:proofErr w:type="gramEnd"/>
      <w:r>
        <w:rPr>
          <w:rStyle w:val="katex-mathml"/>
        </w:rPr>
        <w:t>−(0.2)20.02)=3.99×10−1×6.74×10−1=0.269</w:t>
      </w:r>
      <w:r>
        <w:t>Likelihood for Class 2:</w:t>
      </w:r>
    </w:p>
    <w:p w14:paraId="0E0EA15B" w14:textId="77777777" w:rsidR="0078020F" w:rsidRDefault="0078020F" w:rsidP="0078020F">
      <w:pPr>
        <w:spacing w:beforeAutospacing="1" w:afterAutospacing="1"/>
        <w:ind w:left="1440"/>
      </w:pPr>
      <w:proofErr w:type="gramStart"/>
      <w:r>
        <w:rPr>
          <w:rStyle w:val="katex-mathml"/>
        </w:rPr>
        <w:t>P(</w:t>
      </w:r>
      <w:proofErr w:type="gramEnd"/>
      <w:r>
        <w:rPr>
          <w:rStyle w:val="katex-mathml"/>
        </w:rPr>
        <w:t>X=5.2</w:t>
      </w:r>
      <w:r>
        <w:rPr>
          <w:rStyle w:val="katex-mathml"/>
          <w:rFonts w:ascii="Cambria Math" w:hAnsi="Cambria Math" w:cs="Cambria Math"/>
        </w:rPr>
        <w:t>∣</w:t>
      </w:r>
      <w:r>
        <w:rPr>
          <w:rStyle w:val="katex-mathml"/>
        </w:rPr>
        <w:t>Class 2)=12π(0.1)2exp(−(5.2−6.4)2</w:t>
      </w:r>
      <w:r>
        <w:rPr>
          <w:rStyle w:val="katex-mathml"/>
        </w:rPr>
        <w:t>/</w:t>
      </w:r>
      <w:r>
        <w:rPr>
          <w:rStyle w:val="katex-mathml"/>
        </w:rPr>
        <w:t>2(0.1)2)</w:t>
      </w:r>
      <w:r>
        <w:t xml:space="preserve"> </w:t>
      </w:r>
    </w:p>
    <w:p w14:paraId="51A67FB8" w14:textId="5496897F" w:rsidR="0078020F" w:rsidRDefault="0078020F" w:rsidP="0078020F">
      <w:pPr>
        <w:spacing w:beforeAutospacing="1" w:afterAutospacing="1"/>
        <w:ind w:left="1440"/>
      </w:pPr>
      <w:r>
        <w:rPr>
          <w:rStyle w:val="katex-mathml"/>
        </w:rPr>
        <w:t>=1</w:t>
      </w:r>
      <w:r>
        <w:rPr>
          <w:rStyle w:val="katex-mathml"/>
        </w:rPr>
        <w:t xml:space="preserve"> / </w:t>
      </w:r>
      <w:r>
        <w:rPr>
          <w:rStyle w:val="katex-mathml"/>
        </w:rPr>
        <w:t>0.02π</w:t>
      </w:r>
      <w:proofErr w:type="gramStart"/>
      <w:r>
        <w:rPr>
          <w:rStyle w:val="katex-mathml"/>
        </w:rPr>
        <w:t>exp(</w:t>
      </w:r>
      <w:proofErr w:type="gramEnd"/>
      <w:r>
        <w:rPr>
          <w:rStyle w:val="katex-mathml"/>
        </w:rPr>
        <w:t>−(1.2)20.02)=3.99×10−1×1.91×10−31≈0</w:t>
      </w:r>
    </w:p>
    <w:p w14:paraId="7B7E9E71" w14:textId="77777777" w:rsidR="0078020F" w:rsidRDefault="0078020F" w:rsidP="0078020F">
      <w:pPr>
        <w:pStyle w:val="NormalWeb"/>
      </w:pPr>
      <w:r>
        <w:rPr>
          <w:rStyle w:val="Strong"/>
        </w:rPr>
        <w:t>Calculate Posterior Probabilities</w:t>
      </w:r>
      <w:r>
        <w:t>:</w:t>
      </w:r>
    </w:p>
    <w:p w14:paraId="439144C5" w14:textId="40102894" w:rsidR="0078020F" w:rsidRDefault="0078020F" w:rsidP="00582762">
      <w:pPr>
        <w:numPr>
          <w:ilvl w:val="1"/>
          <w:numId w:val="320"/>
        </w:numPr>
        <w:suppressAutoHyphens w:val="0"/>
        <w:autoSpaceDN/>
        <w:spacing w:before="100" w:beforeAutospacing="1" w:after="100" w:afterAutospacing="1" w:line="240" w:lineRule="auto"/>
      </w:pPr>
      <w:r>
        <w:t xml:space="preserve">Assuming equal priors </w:t>
      </w:r>
      <w:proofErr w:type="gramStart"/>
      <w:r>
        <w:rPr>
          <w:rStyle w:val="katex-mathml"/>
        </w:rPr>
        <w:t>P(</w:t>
      </w:r>
      <w:proofErr w:type="gramEnd"/>
      <w:r>
        <w:rPr>
          <w:rStyle w:val="katex-mathml"/>
        </w:rPr>
        <w:t>Class 1)=P(Class 2)=0.5</w:t>
      </w:r>
    </w:p>
    <w:p w14:paraId="0EC9B035" w14:textId="77777777" w:rsidR="0078020F" w:rsidRDefault="0078020F" w:rsidP="0078020F">
      <w:pPr>
        <w:pStyle w:val="NormalWeb"/>
        <w:numPr>
          <w:ilvl w:val="1"/>
          <w:numId w:val="320"/>
        </w:numPr>
        <w:suppressAutoHyphens w:val="0"/>
        <w:autoSpaceDN/>
        <w:spacing w:beforeAutospacing="1" w:afterAutospacing="1"/>
      </w:pPr>
    </w:p>
    <w:p w14:paraId="37080CD0" w14:textId="16CB42AD" w:rsidR="0078020F" w:rsidRDefault="0078020F" w:rsidP="0078020F">
      <w:pPr>
        <w:pStyle w:val="NormalWeb"/>
        <w:numPr>
          <w:ilvl w:val="1"/>
          <w:numId w:val="320"/>
        </w:numPr>
        <w:suppressAutoHyphens w:val="0"/>
        <w:autoSpaceDN/>
        <w:spacing w:beforeAutospacing="1" w:afterAutospacing="1"/>
      </w:pPr>
      <w:r>
        <w:t>Posterior for Class 1:</w:t>
      </w:r>
    </w:p>
    <w:p w14:paraId="2C5C716A" w14:textId="7177AA40" w:rsidR="0078020F" w:rsidRDefault="0078020F" w:rsidP="0078020F">
      <w:pPr>
        <w:spacing w:beforeAutospacing="1" w:afterAutospacing="1"/>
        <w:ind w:left="1440"/>
      </w:pPr>
      <w:proofErr w:type="gramStart"/>
      <w:r>
        <w:rPr>
          <w:rStyle w:val="katex-mathml"/>
        </w:rPr>
        <w:lastRenderedPageBreak/>
        <w:t>P(</w:t>
      </w:r>
      <w:proofErr w:type="gramEnd"/>
      <w:r>
        <w:rPr>
          <w:rStyle w:val="katex-mathml"/>
        </w:rPr>
        <w:t>Class 1</w:t>
      </w:r>
      <w:r>
        <w:rPr>
          <w:rStyle w:val="katex-mathml"/>
          <w:rFonts w:ascii="Cambria Math" w:hAnsi="Cambria Math" w:cs="Cambria Math"/>
        </w:rPr>
        <w:t>∣</w:t>
      </w:r>
      <w:r>
        <w:rPr>
          <w:rStyle w:val="katex-mathml"/>
        </w:rPr>
        <w:t>X=5.2)</w:t>
      </w:r>
      <w:r>
        <w:rPr>
          <w:rStyle w:val="katex-mathml"/>
          <w:rFonts w:ascii="Cambria Math" w:hAnsi="Cambria Math" w:cs="Cambria Math"/>
        </w:rPr>
        <w:t>∝</w:t>
      </w:r>
      <w:r>
        <w:rPr>
          <w:rStyle w:val="katex-mathml"/>
        </w:rPr>
        <w:t>P(X=5.2</w:t>
      </w:r>
      <w:r>
        <w:rPr>
          <w:rStyle w:val="katex-mathml"/>
          <w:rFonts w:ascii="Cambria Math" w:hAnsi="Cambria Math" w:cs="Cambria Math"/>
        </w:rPr>
        <w:t>∣</w:t>
      </w:r>
      <w:r>
        <w:rPr>
          <w:rStyle w:val="katex-mathml"/>
        </w:rPr>
        <w:t>Class 1)</w:t>
      </w:r>
      <w:r>
        <w:rPr>
          <w:rStyle w:val="katex-mathml"/>
          <w:rFonts w:ascii="Cambria Math" w:hAnsi="Cambria Math" w:cs="Cambria Math"/>
        </w:rPr>
        <w:t>⋅</w:t>
      </w:r>
      <w:r>
        <w:rPr>
          <w:rStyle w:val="katex-mathml"/>
        </w:rPr>
        <w:t>P(Class 1)=0.269</w:t>
      </w:r>
      <w:r>
        <w:rPr>
          <w:rStyle w:val="katex-mathml"/>
          <w:rFonts w:ascii="Cambria Math" w:hAnsi="Cambria Math" w:cs="Cambria Math"/>
        </w:rPr>
        <w:t>⋅</w:t>
      </w:r>
      <w:r>
        <w:rPr>
          <w:rStyle w:val="katex-mathml"/>
        </w:rPr>
        <w:t>0.5=0.1345</w:t>
      </w:r>
    </w:p>
    <w:p w14:paraId="1BE32B27" w14:textId="2016F908" w:rsidR="0078020F" w:rsidRDefault="0078020F" w:rsidP="0078020F">
      <w:pPr>
        <w:pStyle w:val="NormalWeb"/>
        <w:numPr>
          <w:ilvl w:val="1"/>
          <w:numId w:val="320"/>
        </w:numPr>
        <w:suppressAutoHyphens w:val="0"/>
        <w:autoSpaceDN/>
        <w:spacing w:beforeAutospacing="1" w:afterAutospacing="1"/>
      </w:pPr>
      <w:r>
        <w:t>Posterior for Class 2:</w:t>
      </w:r>
    </w:p>
    <w:p w14:paraId="74FB4AC9" w14:textId="49AB79E6" w:rsidR="0078020F" w:rsidRDefault="0078020F" w:rsidP="0078020F">
      <w:pPr>
        <w:spacing w:beforeAutospacing="1" w:afterAutospacing="1"/>
        <w:ind w:left="1440"/>
      </w:pPr>
      <w:proofErr w:type="gramStart"/>
      <w:r>
        <w:rPr>
          <w:rStyle w:val="katex-mathml"/>
        </w:rPr>
        <w:t>P(</w:t>
      </w:r>
      <w:proofErr w:type="gramEnd"/>
      <w:r>
        <w:rPr>
          <w:rStyle w:val="katex-mathml"/>
        </w:rPr>
        <w:t>Class 2</w:t>
      </w:r>
      <w:r>
        <w:rPr>
          <w:rStyle w:val="katex-mathml"/>
          <w:rFonts w:ascii="Cambria Math" w:hAnsi="Cambria Math" w:cs="Cambria Math"/>
        </w:rPr>
        <w:t>∣</w:t>
      </w:r>
      <w:r>
        <w:rPr>
          <w:rStyle w:val="katex-mathml"/>
        </w:rPr>
        <w:t>X=5.2)</w:t>
      </w:r>
      <w:r>
        <w:rPr>
          <w:rStyle w:val="katex-mathml"/>
          <w:rFonts w:ascii="Cambria Math" w:hAnsi="Cambria Math" w:cs="Cambria Math"/>
        </w:rPr>
        <w:t>∝</w:t>
      </w:r>
      <w:r>
        <w:rPr>
          <w:rStyle w:val="katex-mathml"/>
        </w:rPr>
        <w:t>P(X=5.2</w:t>
      </w:r>
      <w:r>
        <w:rPr>
          <w:rStyle w:val="katex-mathml"/>
          <w:rFonts w:ascii="Cambria Math" w:hAnsi="Cambria Math" w:cs="Cambria Math"/>
        </w:rPr>
        <w:t>∣</w:t>
      </w:r>
      <w:r>
        <w:rPr>
          <w:rStyle w:val="katex-mathml"/>
        </w:rPr>
        <w:t>Class 2)</w:t>
      </w:r>
      <w:r>
        <w:rPr>
          <w:rStyle w:val="katex-mathml"/>
          <w:rFonts w:ascii="Cambria Math" w:hAnsi="Cambria Math" w:cs="Cambria Math"/>
        </w:rPr>
        <w:t>⋅</w:t>
      </w:r>
      <w:r>
        <w:rPr>
          <w:rStyle w:val="katex-mathml"/>
        </w:rPr>
        <w:t>P(Class 2)≈0</w:t>
      </w:r>
      <w:r>
        <w:rPr>
          <w:rStyle w:val="katex-mathml"/>
          <w:rFonts w:ascii="Cambria Math" w:hAnsi="Cambria Math" w:cs="Cambria Math"/>
        </w:rPr>
        <w:t>⋅</w:t>
      </w:r>
      <w:r>
        <w:rPr>
          <w:rStyle w:val="katex-mathml"/>
        </w:rPr>
        <w:t>0.5=0</w:t>
      </w:r>
    </w:p>
    <w:p w14:paraId="6770F621" w14:textId="77777777" w:rsidR="0078020F" w:rsidRDefault="0078020F" w:rsidP="0078020F">
      <w:pPr>
        <w:pStyle w:val="NormalWeb"/>
      </w:pPr>
      <w:r>
        <w:rPr>
          <w:rStyle w:val="Strong"/>
        </w:rPr>
        <w:t>Prediction</w:t>
      </w:r>
      <w:r>
        <w:t>:</w:t>
      </w:r>
    </w:p>
    <w:p w14:paraId="739F4C97" w14:textId="55D0E344" w:rsidR="0078020F" w:rsidRDefault="0078020F" w:rsidP="0078020F">
      <w:pPr>
        <w:numPr>
          <w:ilvl w:val="0"/>
          <w:numId w:val="321"/>
        </w:numPr>
        <w:suppressAutoHyphens w:val="0"/>
        <w:autoSpaceDN/>
        <w:spacing w:before="100" w:beforeAutospacing="1" w:after="100" w:afterAutospacing="1" w:line="240" w:lineRule="auto"/>
      </w:pPr>
      <w:r>
        <w:t xml:space="preserve">Since </w:t>
      </w:r>
      <w:proofErr w:type="gramStart"/>
      <w:r>
        <w:rPr>
          <w:rStyle w:val="katex-mathml"/>
        </w:rPr>
        <w:t>P(</w:t>
      </w:r>
      <w:proofErr w:type="gramEnd"/>
      <w:r>
        <w:rPr>
          <w:rStyle w:val="katex-mathml"/>
        </w:rPr>
        <w:t>Class 1</w:t>
      </w:r>
      <w:r>
        <w:rPr>
          <w:rStyle w:val="katex-mathml"/>
          <w:rFonts w:ascii="Cambria Math" w:hAnsi="Cambria Math" w:cs="Cambria Math"/>
        </w:rPr>
        <w:t>∣</w:t>
      </w:r>
      <w:r>
        <w:rPr>
          <w:rStyle w:val="katex-mathml"/>
        </w:rPr>
        <w:t>X=5.2)&gt;P(Class 2</w:t>
      </w:r>
      <w:r>
        <w:rPr>
          <w:rStyle w:val="katex-mathml"/>
          <w:rFonts w:ascii="Cambria Math" w:hAnsi="Cambria Math" w:cs="Cambria Math"/>
        </w:rPr>
        <w:t>∣</w:t>
      </w:r>
      <w:r>
        <w:rPr>
          <w:rStyle w:val="katex-mathml"/>
        </w:rPr>
        <w:t>X=5.2)</w:t>
      </w:r>
      <w:r>
        <w:t>, the new data point is classified as "Class 1".</w:t>
      </w:r>
    </w:p>
    <w:p w14:paraId="414A3FAE" w14:textId="77777777" w:rsidR="0078020F" w:rsidRDefault="0078020F" w:rsidP="0078020F">
      <w:pPr>
        <w:pStyle w:val="Heading3"/>
      </w:pPr>
      <w:r>
        <w:t>Conclusion</w:t>
      </w:r>
    </w:p>
    <w:p w14:paraId="5879D5BE" w14:textId="77777777" w:rsidR="0078020F" w:rsidRDefault="0078020F" w:rsidP="0078020F">
      <w:pPr>
        <w:pStyle w:val="NormalWeb"/>
      </w:pPr>
      <w:r>
        <w:t>Naïve Bayes can handle continuous features by assuming that these features follow a Gaussian distribution within each class, leading to the variant known as Gaussian Naïve Bayes. This approach estimates the parameters (mean and standard deviation) of the Gaussian distribution from the training data and uses these estimates to compute the likelihoods of continuous feature values, which are then combined with prior probabilities to make predictions.</w:t>
      </w:r>
    </w:p>
    <w:p w14:paraId="0AAFFDBD" w14:textId="5509CA91" w:rsidR="0078020F" w:rsidRPr="0078020F" w:rsidRDefault="0078020F" w:rsidP="00122647">
      <w:pPr>
        <w:rPr>
          <w:b/>
          <w:bCs/>
          <w:sz w:val="32"/>
          <w:szCs w:val="32"/>
          <w:lang w:eastAsia="en-IN"/>
        </w:rPr>
      </w:pPr>
    </w:p>
    <w:p w14:paraId="76693E2E" w14:textId="18E96D28" w:rsidR="00122647" w:rsidRDefault="004B6744" w:rsidP="00122647">
      <w:pPr>
        <w:rPr>
          <w:b/>
          <w:bCs/>
          <w:sz w:val="32"/>
          <w:szCs w:val="32"/>
          <w:lang w:eastAsia="en-IN"/>
        </w:rPr>
      </w:pPr>
      <w:r w:rsidRPr="004B6744">
        <w:rPr>
          <w:b/>
          <w:bCs/>
          <w:sz w:val="32"/>
          <w:szCs w:val="32"/>
          <w:lang w:eastAsia="en-IN"/>
        </w:rPr>
        <w:t>Q-67.</w:t>
      </w:r>
      <w:r w:rsidRPr="004B6744">
        <w:t xml:space="preserve"> </w:t>
      </w:r>
      <w:r w:rsidRPr="004B6744">
        <w:rPr>
          <w:b/>
          <w:bCs/>
          <w:sz w:val="32"/>
          <w:szCs w:val="32"/>
          <w:lang w:eastAsia="en-IN"/>
        </w:rPr>
        <w:t>What are the assumptions of the Naïve Bayes algorithm</w:t>
      </w:r>
      <w:r>
        <w:rPr>
          <w:b/>
          <w:bCs/>
          <w:sz w:val="32"/>
          <w:szCs w:val="32"/>
          <w:lang w:eastAsia="en-IN"/>
        </w:rPr>
        <w:t>?</w:t>
      </w:r>
    </w:p>
    <w:p w14:paraId="77398887" w14:textId="77777777" w:rsidR="004B6744" w:rsidRDefault="004B6744" w:rsidP="004B6744">
      <w:pPr>
        <w:pStyle w:val="NormalWeb"/>
      </w:pPr>
      <w:r>
        <w:rPr>
          <w:b/>
          <w:bCs/>
          <w:sz w:val="32"/>
          <w:szCs w:val="32"/>
        </w:rPr>
        <w:t xml:space="preserve">Ans. </w:t>
      </w:r>
      <w:r>
        <w:t>The Naïve Bayes algorithm makes several key assumptions that simplify the computation of probabilities and make the algorithm efficient. These assumptions are crucial for understanding its strengths and limitations. Here are the main assumptions:</w:t>
      </w:r>
    </w:p>
    <w:p w14:paraId="7537A1EE" w14:textId="77777777" w:rsidR="004B6744" w:rsidRDefault="004B6744" w:rsidP="004B6744">
      <w:pPr>
        <w:pStyle w:val="Heading3"/>
      </w:pPr>
      <w:r>
        <w:t>1. Feature Independence Assumption</w:t>
      </w:r>
    </w:p>
    <w:p w14:paraId="724C2BDB" w14:textId="77777777" w:rsidR="004B6744" w:rsidRDefault="004B6744" w:rsidP="004B6744">
      <w:pPr>
        <w:pStyle w:val="NormalWeb"/>
      </w:pPr>
      <w:r>
        <w:t>The most critical assumption of Naïve Bayes is that the features are conditionally independent given the class label. This means that the presence or absence of a particular feature is assumed to be unrelated to the presence or absence of any other feature, given the class.</w:t>
      </w:r>
    </w:p>
    <w:p w14:paraId="6F3B6F43" w14:textId="50ED9756" w:rsidR="004B6744" w:rsidRDefault="004B6744" w:rsidP="004B6744">
      <w:pPr>
        <w:pStyle w:val="NormalWeb"/>
      </w:pPr>
      <w:r>
        <w:t xml:space="preserve">Formally, for a set of features </w:t>
      </w:r>
      <w:r>
        <w:rPr>
          <w:rStyle w:val="katex-mathml"/>
        </w:rPr>
        <w:t>X</w:t>
      </w:r>
      <w:proofErr w:type="gramStart"/>
      <w:r>
        <w:rPr>
          <w:rStyle w:val="katex-mathml"/>
        </w:rPr>
        <w:t>1,X</w:t>
      </w:r>
      <w:proofErr w:type="gramEnd"/>
      <w:r>
        <w:rPr>
          <w:rStyle w:val="katex-mathml"/>
        </w:rPr>
        <w:t>2,...,Xn</w:t>
      </w:r>
      <w:r>
        <w:t xml:space="preserve"> and a class </w:t>
      </w:r>
      <w:r>
        <w:rPr>
          <w:rStyle w:val="katex-mathml"/>
        </w:rPr>
        <w:t>C</w:t>
      </w:r>
      <w:r>
        <w:t>, this assumption is expressed as:</w:t>
      </w:r>
    </w:p>
    <w:p w14:paraId="56283D2C" w14:textId="45D39682" w:rsidR="004B6744" w:rsidRDefault="004B6744" w:rsidP="004B6744">
      <w:r>
        <w:rPr>
          <w:rStyle w:val="katex-mathml"/>
        </w:rPr>
        <w:t>P(X</w:t>
      </w:r>
      <w:proofErr w:type="gramStart"/>
      <w:r>
        <w:rPr>
          <w:rStyle w:val="katex-mathml"/>
        </w:rPr>
        <w:t>1,X</w:t>
      </w:r>
      <w:proofErr w:type="gramEnd"/>
      <w:r>
        <w:rPr>
          <w:rStyle w:val="katex-mathml"/>
        </w:rPr>
        <w:t>2,...,Xn</w:t>
      </w:r>
      <w:r>
        <w:rPr>
          <w:rStyle w:val="katex-mathml"/>
          <w:rFonts w:ascii="Cambria Math" w:hAnsi="Cambria Math" w:cs="Cambria Math"/>
        </w:rPr>
        <w:t>∣</w:t>
      </w:r>
      <w:r>
        <w:rPr>
          <w:rStyle w:val="katex-mathml"/>
        </w:rPr>
        <w:t>C)=P(X1</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P(X2</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P(Xn</w:t>
      </w:r>
      <w:r>
        <w:rPr>
          <w:rStyle w:val="katex-mathml"/>
          <w:rFonts w:ascii="Cambria Math" w:hAnsi="Cambria Math" w:cs="Cambria Math"/>
        </w:rPr>
        <w:t>∣</w:t>
      </w:r>
      <w:r>
        <w:rPr>
          <w:rStyle w:val="katex-mathml"/>
        </w:rPr>
        <w:t>C)</w:t>
      </w:r>
    </w:p>
    <w:p w14:paraId="60BFA71C" w14:textId="6141D204" w:rsidR="004B6744" w:rsidRDefault="004B6744" w:rsidP="004B6744">
      <w:pPr>
        <w:pStyle w:val="NormalWeb"/>
      </w:pPr>
      <w:r>
        <w:t xml:space="preserve">This simplification allows the algorithm to compute the posterior probability </w:t>
      </w:r>
      <w:r>
        <w:rPr>
          <w:rStyle w:val="katex-mathml"/>
        </w:rPr>
        <w:t>P(C</w:t>
      </w:r>
      <w:r>
        <w:rPr>
          <w:rStyle w:val="katex-mathml"/>
          <w:rFonts w:ascii="Cambria Math" w:hAnsi="Cambria Math" w:cs="Cambria Math"/>
        </w:rPr>
        <w:t>∣</w:t>
      </w:r>
      <w:r>
        <w:rPr>
          <w:rStyle w:val="katex-mathml"/>
        </w:rPr>
        <w:t>X</w:t>
      </w:r>
      <w:proofErr w:type="gramStart"/>
      <w:r>
        <w:rPr>
          <w:rStyle w:val="katex-mathml"/>
        </w:rPr>
        <w:t>1,X</w:t>
      </w:r>
      <w:proofErr w:type="gramEnd"/>
      <w:r>
        <w:rPr>
          <w:rStyle w:val="katex-mathml"/>
        </w:rPr>
        <w:t>2,...,Xn)</w:t>
      </w:r>
      <w:r>
        <w:t xml:space="preserve"> efficiently.</w:t>
      </w:r>
    </w:p>
    <w:p w14:paraId="337ACD1E" w14:textId="77777777" w:rsidR="004B6744" w:rsidRDefault="004B6744" w:rsidP="004B6744">
      <w:pPr>
        <w:pStyle w:val="Heading3"/>
      </w:pPr>
      <w:r>
        <w:t>2. Class Conditional Independence</w:t>
      </w:r>
    </w:p>
    <w:p w14:paraId="091BB99D" w14:textId="77777777" w:rsidR="004B6744" w:rsidRDefault="004B6744" w:rsidP="004B6744">
      <w:pPr>
        <w:pStyle w:val="NormalWeb"/>
      </w:pPr>
      <w:r>
        <w:t>This assumption implies that within each class, the distribution of each feature is independent of the distributions of the other features. This is a strong assumption and often does not hold in real-world data, but it significantly simplifies the model and the computation.</w:t>
      </w:r>
    </w:p>
    <w:p w14:paraId="07AC7AFB" w14:textId="77777777" w:rsidR="004B6744" w:rsidRDefault="004B6744" w:rsidP="004B6744">
      <w:pPr>
        <w:pStyle w:val="Heading3"/>
      </w:pPr>
      <w:r>
        <w:t>3. Feature Distribution Assumption</w:t>
      </w:r>
    </w:p>
    <w:p w14:paraId="7EF69279" w14:textId="77777777" w:rsidR="004B6744" w:rsidRDefault="004B6744" w:rsidP="004B6744">
      <w:pPr>
        <w:pStyle w:val="NormalWeb"/>
      </w:pPr>
      <w:r>
        <w:t>Depending on the type of Naïve Bayes classifier, there are assumptions about the distribution of feature values:</w:t>
      </w:r>
    </w:p>
    <w:p w14:paraId="545E1B00" w14:textId="77777777" w:rsidR="004B6744" w:rsidRDefault="004B6744" w:rsidP="004B6744">
      <w:pPr>
        <w:numPr>
          <w:ilvl w:val="0"/>
          <w:numId w:val="322"/>
        </w:numPr>
        <w:suppressAutoHyphens w:val="0"/>
        <w:autoSpaceDN/>
        <w:spacing w:before="100" w:beforeAutospacing="1" w:after="100" w:afterAutospacing="1" w:line="240" w:lineRule="auto"/>
      </w:pPr>
      <w:r>
        <w:rPr>
          <w:rStyle w:val="Strong"/>
        </w:rPr>
        <w:t>Multinomial Naïve Bayes</w:t>
      </w:r>
      <w:r>
        <w:t>: Assumes that features represent the frequencies or counts of events and follow a multinomial distribution. This is typically used for text classification.</w:t>
      </w:r>
    </w:p>
    <w:p w14:paraId="393EB055" w14:textId="77777777" w:rsidR="004B6744" w:rsidRDefault="004B6744" w:rsidP="004B6744">
      <w:pPr>
        <w:numPr>
          <w:ilvl w:val="0"/>
          <w:numId w:val="322"/>
        </w:numPr>
        <w:suppressAutoHyphens w:val="0"/>
        <w:autoSpaceDN/>
        <w:spacing w:before="100" w:beforeAutospacing="1" w:after="100" w:afterAutospacing="1" w:line="240" w:lineRule="auto"/>
      </w:pPr>
      <w:r>
        <w:rPr>
          <w:rStyle w:val="Strong"/>
        </w:rPr>
        <w:t>Bernoulli Naïve Bayes</w:t>
      </w:r>
      <w:r>
        <w:t>: Assumes binary/boolean features and models them using a Bernoulli distribution. This is suitable for binary feature vectors.</w:t>
      </w:r>
    </w:p>
    <w:p w14:paraId="34FF84D9" w14:textId="77777777" w:rsidR="004B6744" w:rsidRDefault="004B6744" w:rsidP="004B6744">
      <w:pPr>
        <w:numPr>
          <w:ilvl w:val="0"/>
          <w:numId w:val="322"/>
        </w:numPr>
        <w:suppressAutoHyphens w:val="0"/>
        <w:autoSpaceDN/>
        <w:spacing w:before="100" w:beforeAutospacing="1" w:after="100" w:afterAutospacing="1" w:line="240" w:lineRule="auto"/>
      </w:pPr>
      <w:r>
        <w:rPr>
          <w:rStyle w:val="Strong"/>
        </w:rPr>
        <w:lastRenderedPageBreak/>
        <w:t>Gaussian Naïve Bayes</w:t>
      </w:r>
      <w:r>
        <w:t>: Assumes that continuous features follow a Gaussian (normal) distribution. This is used when dealing with continuous data.</w:t>
      </w:r>
    </w:p>
    <w:p w14:paraId="499835C0" w14:textId="77777777" w:rsidR="004B6744" w:rsidRDefault="004B6744" w:rsidP="004B6744">
      <w:pPr>
        <w:pStyle w:val="Heading3"/>
      </w:pPr>
      <w:r>
        <w:t>4. Sufficient Training Data</w:t>
      </w:r>
    </w:p>
    <w:p w14:paraId="6F52D413" w14:textId="77777777" w:rsidR="004B6744" w:rsidRDefault="004B6744" w:rsidP="004B6744">
      <w:pPr>
        <w:pStyle w:val="NormalWeb"/>
      </w:pPr>
      <w:r>
        <w:t>Naïve Bayes assumes that there is sufficient training data available to estimate the probabilities accurately. This includes having enough examples for each class to reliably estimate prior probabilities and enough examples for each feature within each class to estimate conditional probabilities.</w:t>
      </w:r>
    </w:p>
    <w:p w14:paraId="579EC820" w14:textId="77777777" w:rsidR="004B6744" w:rsidRDefault="004B6744" w:rsidP="004B6744">
      <w:pPr>
        <w:pStyle w:val="Heading3"/>
      </w:pPr>
      <w:r>
        <w:t>Implications and Limitations</w:t>
      </w:r>
    </w:p>
    <w:p w14:paraId="01704AC5" w14:textId="77777777" w:rsidR="004B6744" w:rsidRDefault="004B6744" w:rsidP="004B6744">
      <w:pPr>
        <w:pStyle w:val="NormalWeb"/>
      </w:pPr>
      <w:r>
        <w:t>While the independence assumption greatly simplifies the calculations and makes the Naïve Bayes algorithm very efficient, it is also its main limitation because it often does not hold true in real-world scenarios where features can be correlated. Despite this, Naïve Bayes often performs surprisingly well in practice, particularly in text classification problems, spam detection, sentiment analysis, and other applications where the independence assumption is reasonably approximated.</w:t>
      </w:r>
    </w:p>
    <w:p w14:paraId="4BF1248F" w14:textId="77777777" w:rsidR="004B6744" w:rsidRDefault="004B6744" w:rsidP="004B6744">
      <w:pPr>
        <w:pStyle w:val="Heading3"/>
      </w:pPr>
      <w:r>
        <w:t>Example of Violation of Independence Assumption</w:t>
      </w:r>
    </w:p>
    <w:p w14:paraId="7D14563E" w14:textId="77777777" w:rsidR="004B6744" w:rsidRDefault="004B6744" w:rsidP="004B6744">
      <w:pPr>
        <w:pStyle w:val="NormalWeb"/>
      </w:pPr>
      <w:r>
        <w:t>Consider a dataset for weather prediction where features include temperature, humidity, and wind speed. These features are likely to be correlated (e.g., high temperature might correlate with low humidity). Naïve Bayes assumes these features are independent given the weather condition (class label), which may not be true.</w:t>
      </w:r>
    </w:p>
    <w:p w14:paraId="103D7B18" w14:textId="77777777" w:rsidR="004B6744" w:rsidRDefault="004B6744" w:rsidP="004B6744">
      <w:pPr>
        <w:pStyle w:val="Heading3"/>
      </w:pPr>
      <w:r>
        <w:t>Conclusion</w:t>
      </w:r>
    </w:p>
    <w:p w14:paraId="21A7F0DB" w14:textId="77777777" w:rsidR="004B6744" w:rsidRDefault="004B6744" w:rsidP="004B6744">
      <w:pPr>
        <w:pStyle w:val="NormalWeb"/>
      </w:pPr>
      <w:r>
        <w:t>Naïve Bayes makes strong assumptions about feature independence and distribution. While these assumptions simplify the model and lead to efficient computations, they also limit the model's applicability to situations where features are truly or approximately independent. Despite these limitations, Naïve Bayes remains a popular and effective algorithm for many classification tasks.</w:t>
      </w:r>
    </w:p>
    <w:p w14:paraId="6E3D0652" w14:textId="6E10E4B8" w:rsidR="004B6744" w:rsidRDefault="004B6744" w:rsidP="00122647">
      <w:pPr>
        <w:rPr>
          <w:b/>
          <w:bCs/>
          <w:sz w:val="32"/>
          <w:szCs w:val="32"/>
          <w:lang w:eastAsia="en-IN"/>
        </w:rPr>
      </w:pPr>
    </w:p>
    <w:p w14:paraId="122C07C1" w14:textId="19234A6D" w:rsidR="004B6744" w:rsidRDefault="004B6744" w:rsidP="00122647">
      <w:pPr>
        <w:rPr>
          <w:b/>
          <w:bCs/>
          <w:sz w:val="32"/>
          <w:szCs w:val="32"/>
          <w:lang w:eastAsia="en-IN"/>
        </w:rPr>
      </w:pPr>
      <w:r>
        <w:rPr>
          <w:b/>
          <w:bCs/>
          <w:sz w:val="32"/>
          <w:szCs w:val="32"/>
          <w:lang w:eastAsia="en-IN"/>
        </w:rPr>
        <w:t xml:space="preserve">Q-68. </w:t>
      </w:r>
      <w:r w:rsidRPr="004B6744">
        <w:rPr>
          <w:b/>
          <w:bCs/>
          <w:sz w:val="32"/>
          <w:szCs w:val="32"/>
          <w:lang w:eastAsia="en-IN"/>
        </w:rPr>
        <w:t>How does Naïve Bayes handle missing values</w:t>
      </w:r>
      <w:r>
        <w:rPr>
          <w:b/>
          <w:bCs/>
          <w:sz w:val="32"/>
          <w:szCs w:val="32"/>
          <w:lang w:eastAsia="en-IN"/>
        </w:rPr>
        <w:t>?</w:t>
      </w:r>
    </w:p>
    <w:p w14:paraId="31283A46" w14:textId="77777777" w:rsidR="00FC0537" w:rsidRDefault="004B6744" w:rsidP="00FC0537">
      <w:pPr>
        <w:pStyle w:val="NormalWeb"/>
      </w:pPr>
      <w:r>
        <w:rPr>
          <w:b/>
          <w:bCs/>
          <w:sz w:val="32"/>
          <w:szCs w:val="32"/>
        </w:rPr>
        <w:t xml:space="preserve">Ans. </w:t>
      </w:r>
      <w:r w:rsidR="00FC0537">
        <w:t>Handling missing values in Naïve Bayes involves modifying the calculation of probabilities to accommodate the absence of certain feature values. There are several strategies to manage missing values, and the choice of strategy can depend on the specific nature of the dataset and the problem. Here are common approaches to handle missing values in Naïve Bayes:</w:t>
      </w:r>
    </w:p>
    <w:p w14:paraId="6F504CAD" w14:textId="77777777" w:rsidR="00FC0537" w:rsidRDefault="00FC0537" w:rsidP="00FC0537">
      <w:pPr>
        <w:pStyle w:val="Heading3"/>
      </w:pPr>
      <w:r>
        <w:t>1. Ignoring Missing Values in Probability Calculations</w:t>
      </w:r>
    </w:p>
    <w:p w14:paraId="769A8111" w14:textId="77777777" w:rsidR="00FC0537" w:rsidRDefault="00FC0537" w:rsidP="00FC0537">
      <w:pPr>
        <w:pStyle w:val="NormalWeb"/>
      </w:pPr>
      <w:r>
        <w:t>In this approach, the probabilities for missing features are simply ignored in the calculation of the posterior probability. This means that if a feature value is missing, it is excluded from the product of conditional probabilities.</w:t>
      </w:r>
    </w:p>
    <w:p w14:paraId="20566748" w14:textId="74393B08" w:rsidR="00FC0537" w:rsidRDefault="00FC0537" w:rsidP="00FC0537">
      <w:pPr>
        <w:pStyle w:val="NormalWeb"/>
      </w:pPr>
      <w:r>
        <w:t xml:space="preserve">For example, if we have a set of features </w:t>
      </w:r>
      <w:r>
        <w:rPr>
          <w:rStyle w:val="katex-mathml"/>
        </w:rPr>
        <w:t>X</w:t>
      </w:r>
      <w:proofErr w:type="gramStart"/>
      <w:r>
        <w:rPr>
          <w:rStyle w:val="katex-mathml"/>
        </w:rPr>
        <w:t>1,X</w:t>
      </w:r>
      <w:proofErr w:type="gramEnd"/>
      <w:r>
        <w:rPr>
          <w:rStyle w:val="katex-mathml"/>
        </w:rPr>
        <w:t>2,X3</w:t>
      </w:r>
      <w:r>
        <w:t xml:space="preserve">, and </w:t>
      </w:r>
      <w:r>
        <w:rPr>
          <w:rStyle w:val="katex-mathml"/>
        </w:rPr>
        <w:t>X2</w:t>
      </w:r>
      <w:r>
        <w:rPr>
          <w:rStyle w:val="vlist-s"/>
        </w:rPr>
        <w:t>​</w:t>
      </w:r>
      <w:r>
        <w:t xml:space="preserve"> is missing, the posterior probability calculation for a class </w:t>
      </w:r>
      <w:r>
        <w:rPr>
          <w:rStyle w:val="katex-mathml"/>
        </w:rPr>
        <w:t>C</w:t>
      </w:r>
      <w:r>
        <w:t xml:space="preserve"> would be:</w:t>
      </w:r>
    </w:p>
    <w:p w14:paraId="2DC5039C" w14:textId="529A8856" w:rsidR="00FC0537" w:rsidRDefault="00FC0537" w:rsidP="00FC0537">
      <w:r>
        <w:rPr>
          <w:rStyle w:val="katex-mathml"/>
        </w:rPr>
        <w:t>P(C</w:t>
      </w:r>
      <w:r>
        <w:rPr>
          <w:rStyle w:val="katex-mathml"/>
          <w:rFonts w:ascii="Cambria Math" w:hAnsi="Cambria Math" w:cs="Cambria Math"/>
        </w:rPr>
        <w:t>∣</w:t>
      </w:r>
      <w:r>
        <w:rPr>
          <w:rStyle w:val="katex-mathml"/>
        </w:rPr>
        <w:t>X</w:t>
      </w:r>
      <w:proofErr w:type="gramStart"/>
      <w:r>
        <w:rPr>
          <w:rStyle w:val="katex-mathml"/>
        </w:rPr>
        <w:t>1,X</w:t>
      </w:r>
      <w:proofErr w:type="gramEnd"/>
      <w:r>
        <w:rPr>
          <w:rStyle w:val="katex-mathml"/>
        </w:rPr>
        <w:t>3)</w:t>
      </w:r>
      <w:r>
        <w:rPr>
          <w:rStyle w:val="katex-mathml"/>
          <w:rFonts w:ascii="Cambria Math" w:hAnsi="Cambria Math" w:cs="Cambria Math"/>
        </w:rPr>
        <w:t>∝</w:t>
      </w:r>
      <w:r>
        <w:rPr>
          <w:rStyle w:val="katex-mathml"/>
        </w:rPr>
        <w:t>P(C)</w:t>
      </w:r>
      <w:r>
        <w:rPr>
          <w:rStyle w:val="katex-mathml"/>
          <w:rFonts w:ascii="Cambria Math" w:hAnsi="Cambria Math" w:cs="Cambria Math"/>
        </w:rPr>
        <w:t>⋅</w:t>
      </w:r>
      <w:r>
        <w:rPr>
          <w:rStyle w:val="katex-mathml"/>
        </w:rPr>
        <w:t>P(X1</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P(X3</w:t>
      </w:r>
      <w:r>
        <w:rPr>
          <w:rStyle w:val="katex-mathml"/>
          <w:rFonts w:ascii="Cambria Math" w:hAnsi="Cambria Math" w:cs="Cambria Math"/>
        </w:rPr>
        <w:t>∣</w:t>
      </w:r>
      <w:r>
        <w:rPr>
          <w:rStyle w:val="katex-mathml"/>
        </w:rPr>
        <w:t>C)</w:t>
      </w:r>
    </w:p>
    <w:p w14:paraId="7A2831F6" w14:textId="77777777" w:rsidR="00FC0537" w:rsidRDefault="00FC0537" w:rsidP="00FC0537">
      <w:pPr>
        <w:pStyle w:val="NormalWeb"/>
      </w:pPr>
      <w:r>
        <w:t>This approach assumes that the missing values are missing at random and do not carry additional information about the class.</w:t>
      </w:r>
    </w:p>
    <w:p w14:paraId="7311B6B5" w14:textId="77777777" w:rsidR="00FC0537" w:rsidRDefault="00FC0537" w:rsidP="00FC0537">
      <w:pPr>
        <w:pStyle w:val="Heading3"/>
      </w:pPr>
      <w:r>
        <w:lastRenderedPageBreak/>
        <w:t>2. Imputation</w:t>
      </w:r>
    </w:p>
    <w:p w14:paraId="099B1FD7" w14:textId="77777777" w:rsidR="00FC0537" w:rsidRDefault="00FC0537" w:rsidP="00FC0537">
      <w:pPr>
        <w:pStyle w:val="NormalWeb"/>
      </w:pPr>
      <w:r>
        <w:t>Another approach is to impute the missing values before applying the Naïve Bayes algorithm. Common imputation methods include:</w:t>
      </w:r>
    </w:p>
    <w:p w14:paraId="1F2125BE" w14:textId="77777777" w:rsidR="00FC0537" w:rsidRDefault="00FC0537" w:rsidP="00FC0537">
      <w:pPr>
        <w:numPr>
          <w:ilvl w:val="0"/>
          <w:numId w:val="323"/>
        </w:numPr>
        <w:suppressAutoHyphens w:val="0"/>
        <w:autoSpaceDN/>
        <w:spacing w:before="100" w:beforeAutospacing="1" w:after="100" w:afterAutospacing="1" w:line="240" w:lineRule="auto"/>
      </w:pPr>
      <w:r>
        <w:rPr>
          <w:rStyle w:val="Strong"/>
        </w:rPr>
        <w:t>Mean/Median/Mode Imputation</w:t>
      </w:r>
      <w:r>
        <w:t>: For continuous features, replace missing values with the mean or median of the feature. For categorical features, replace missing values with the mode (most frequent value).</w:t>
      </w:r>
    </w:p>
    <w:p w14:paraId="55B1AB0F" w14:textId="77777777" w:rsidR="00FC0537" w:rsidRDefault="00FC0537" w:rsidP="00FC0537">
      <w:pPr>
        <w:numPr>
          <w:ilvl w:val="0"/>
          <w:numId w:val="323"/>
        </w:numPr>
        <w:suppressAutoHyphens w:val="0"/>
        <w:autoSpaceDN/>
        <w:spacing w:before="100" w:beforeAutospacing="1" w:after="100" w:afterAutospacing="1" w:line="240" w:lineRule="auto"/>
      </w:pPr>
      <w:r>
        <w:rPr>
          <w:rStyle w:val="Strong"/>
        </w:rPr>
        <w:t>K-Nearest Neighbors Imputation</w:t>
      </w:r>
      <w:r>
        <w:t xml:space="preserve">: Use the K-nearest </w:t>
      </w:r>
      <w:proofErr w:type="gramStart"/>
      <w:r>
        <w:t>neighbors</w:t>
      </w:r>
      <w:proofErr w:type="gramEnd"/>
      <w:r>
        <w:t xml:space="preserve"> algorithm to impute missing values based on the values of the nearest neighbors.</w:t>
      </w:r>
    </w:p>
    <w:p w14:paraId="1BFC51C4" w14:textId="77777777" w:rsidR="00FC0537" w:rsidRDefault="00FC0537" w:rsidP="00FC0537">
      <w:pPr>
        <w:numPr>
          <w:ilvl w:val="0"/>
          <w:numId w:val="323"/>
        </w:numPr>
        <w:suppressAutoHyphens w:val="0"/>
        <w:autoSpaceDN/>
        <w:spacing w:before="100" w:beforeAutospacing="1" w:after="100" w:afterAutospacing="1" w:line="240" w:lineRule="auto"/>
      </w:pPr>
      <w:r>
        <w:rPr>
          <w:rStyle w:val="Strong"/>
        </w:rPr>
        <w:t>Regression Imputation</w:t>
      </w:r>
      <w:r>
        <w:t>: Use regression models to predict the missing values based on other features.</w:t>
      </w:r>
    </w:p>
    <w:p w14:paraId="39D99496" w14:textId="77777777" w:rsidR="00FC0537" w:rsidRDefault="00FC0537" w:rsidP="00FC0537">
      <w:pPr>
        <w:numPr>
          <w:ilvl w:val="0"/>
          <w:numId w:val="323"/>
        </w:numPr>
        <w:suppressAutoHyphens w:val="0"/>
        <w:autoSpaceDN/>
        <w:spacing w:before="100" w:beforeAutospacing="1" w:after="100" w:afterAutospacing="1" w:line="240" w:lineRule="auto"/>
      </w:pPr>
      <w:r>
        <w:rPr>
          <w:rStyle w:val="Strong"/>
        </w:rPr>
        <w:t>Multiple Imputation</w:t>
      </w:r>
      <w:r>
        <w:t>: Generate several imputed datasets, run the Naïve Bayes algorithm on each, and then combine the results.</w:t>
      </w:r>
    </w:p>
    <w:p w14:paraId="6B2603CC" w14:textId="77777777" w:rsidR="00FC0537" w:rsidRDefault="00FC0537" w:rsidP="00FC0537">
      <w:pPr>
        <w:pStyle w:val="Heading3"/>
      </w:pPr>
      <w:r>
        <w:t>3. Special Value for Missing Data</w:t>
      </w:r>
    </w:p>
    <w:p w14:paraId="2C6CA9FD" w14:textId="77777777" w:rsidR="00FC0537" w:rsidRDefault="00FC0537" w:rsidP="00FC0537">
      <w:pPr>
        <w:pStyle w:val="NormalWeb"/>
      </w:pPr>
      <w:r>
        <w:t>Treat missing values as a special category or value. For categorical features, a new category like "missing" can be introduced. For continuous features, a constant or an indicator variable can be added to signify missingness.</w:t>
      </w:r>
    </w:p>
    <w:p w14:paraId="5FC21292" w14:textId="77777777" w:rsidR="00FC0537" w:rsidRDefault="00FC0537" w:rsidP="00FC0537">
      <w:pPr>
        <w:pStyle w:val="Heading3"/>
      </w:pPr>
      <w:r>
        <w:t>4. Marginalization</w:t>
      </w:r>
    </w:p>
    <w:p w14:paraId="334F45B4" w14:textId="77777777" w:rsidR="00FC0537" w:rsidRDefault="00FC0537" w:rsidP="00FC0537">
      <w:pPr>
        <w:pStyle w:val="NormalWeb"/>
      </w:pPr>
      <w:r>
        <w:t>When the assumption is that the data is missing at random, marginalization can be used to integrate over the missing feature values. This is more complex and computationally intensive but provides a principled way to handle missing data.</w:t>
      </w:r>
    </w:p>
    <w:p w14:paraId="0331DBFE" w14:textId="77777777" w:rsidR="00FC0537" w:rsidRDefault="00FC0537" w:rsidP="00FC0537">
      <w:pPr>
        <w:pStyle w:val="Heading3"/>
      </w:pPr>
      <w:r>
        <w:t>Example: Ignoring Missing Values</w:t>
      </w:r>
    </w:p>
    <w:p w14:paraId="2AD14B55" w14:textId="191C6621" w:rsidR="00FC0537" w:rsidRDefault="00FC0537" w:rsidP="00FC0537">
      <w:pPr>
        <w:pStyle w:val="NormalWeb"/>
      </w:pPr>
      <w:r>
        <w:t xml:space="preserve">Consider a simplified example where we want to classify an instance based on two features, </w:t>
      </w:r>
      <w:r>
        <w:rPr>
          <w:rStyle w:val="katex-mathml"/>
        </w:rPr>
        <w:t>X</w:t>
      </w:r>
      <w:r w:rsidR="00D25CB7">
        <w:rPr>
          <w:rStyle w:val="katex-mathml"/>
        </w:rPr>
        <w:t>1</w:t>
      </w:r>
      <w:r>
        <w:t xml:space="preserve"> and </w:t>
      </w:r>
      <w:r>
        <w:rPr>
          <w:rStyle w:val="katex-mathml"/>
        </w:rPr>
        <w:t>X</w:t>
      </w:r>
      <w:r w:rsidR="00D25CB7">
        <w:rPr>
          <w:rStyle w:val="katex-mathml"/>
        </w:rPr>
        <w:t>2</w:t>
      </w:r>
      <w:r>
        <w:t xml:space="preserve">, and </w:t>
      </w:r>
      <w:r>
        <w:rPr>
          <w:rStyle w:val="katex-mathml"/>
        </w:rPr>
        <w:t>X2</w:t>
      </w:r>
      <w:r>
        <w:rPr>
          <w:rStyle w:val="vlist-s"/>
        </w:rPr>
        <w:t>​</w:t>
      </w:r>
      <w:r>
        <w:t xml:space="preserve"> is missing.</w:t>
      </w:r>
    </w:p>
    <w:p w14:paraId="3A43CE3A" w14:textId="77777777" w:rsidR="00FC0537" w:rsidRDefault="00FC0537" w:rsidP="00FC0537">
      <w:pPr>
        <w:pStyle w:val="Heading4"/>
      </w:pPr>
      <w:r>
        <w:t>Training Data</w:t>
      </w:r>
    </w:p>
    <w:tbl>
      <w:tblPr>
        <w:tblW w:w="67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7"/>
        <w:gridCol w:w="1790"/>
        <w:gridCol w:w="1805"/>
      </w:tblGrid>
      <w:tr w:rsidR="00D25CB7" w14:paraId="2D62DF45" w14:textId="77777777" w:rsidTr="00D25CB7">
        <w:trPr>
          <w:trHeight w:val="468"/>
          <w:tblHeader/>
          <w:tblCellSpacing w:w="15" w:type="dxa"/>
        </w:trPr>
        <w:tc>
          <w:tcPr>
            <w:tcW w:w="0" w:type="auto"/>
            <w:vAlign w:val="center"/>
            <w:hideMark/>
          </w:tcPr>
          <w:p w14:paraId="564B6973" w14:textId="77777777" w:rsidR="00FC0537" w:rsidRDefault="00FC0537">
            <w:pPr>
              <w:jc w:val="center"/>
              <w:rPr>
                <w:b/>
                <w:bCs/>
              </w:rPr>
            </w:pPr>
            <w:r>
              <w:rPr>
                <w:b/>
                <w:bCs/>
              </w:rPr>
              <w:t>Class</w:t>
            </w:r>
          </w:p>
        </w:tc>
        <w:tc>
          <w:tcPr>
            <w:tcW w:w="0" w:type="auto"/>
            <w:vAlign w:val="center"/>
            <w:hideMark/>
          </w:tcPr>
          <w:p w14:paraId="26194D93" w14:textId="3D278763" w:rsidR="00FC0537" w:rsidRDefault="00FC0537">
            <w:pPr>
              <w:jc w:val="center"/>
              <w:rPr>
                <w:b/>
                <w:bCs/>
              </w:rPr>
            </w:pPr>
            <w:r>
              <w:rPr>
                <w:rStyle w:val="katex-mathml"/>
                <w:b/>
                <w:bCs/>
              </w:rPr>
              <w:t>X1</w:t>
            </w:r>
          </w:p>
        </w:tc>
        <w:tc>
          <w:tcPr>
            <w:tcW w:w="0" w:type="auto"/>
            <w:vAlign w:val="center"/>
            <w:hideMark/>
          </w:tcPr>
          <w:p w14:paraId="33C1D05A" w14:textId="27BEE34B" w:rsidR="00FC0537" w:rsidRDefault="00FC0537">
            <w:pPr>
              <w:jc w:val="center"/>
              <w:rPr>
                <w:b/>
                <w:bCs/>
              </w:rPr>
            </w:pPr>
            <w:r>
              <w:rPr>
                <w:rStyle w:val="katex-mathml"/>
                <w:b/>
                <w:bCs/>
              </w:rPr>
              <w:t>X2</w:t>
            </w:r>
          </w:p>
        </w:tc>
      </w:tr>
      <w:tr w:rsidR="00D25CB7" w14:paraId="638208C0" w14:textId="77777777" w:rsidTr="00D25CB7">
        <w:trPr>
          <w:trHeight w:val="468"/>
          <w:tblCellSpacing w:w="15" w:type="dxa"/>
        </w:trPr>
        <w:tc>
          <w:tcPr>
            <w:tcW w:w="0" w:type="auto"/>
            <w:vAlign w:val="center"/>
            <w:hideMark/>
          </w:tcPr>
          <w:p w14:paraId="451C13FC" w14:textId="77777777" w:rsidR="00FC0537" w:rsidRDefault="00FC0537">
            <w:r>
              <w:t>A</w:t>
            </w:r>
          </w:p>
        </w:tc>
        <w:tc>
          <w:tcPr>
            <w:tcW w:w="0" w:type="auto"/>
            <w:vAlign w:val="center"/>
            <w:hideMark/>
          </w:tcPr>
          <w:p w14:paraId="6137940B" w14:textId="77777777" w:rsidR="00FC0537" w:rsidRDefault="00FC0537">
            <w:r>
              <w:t>1</w:t>
            </w:r>
          </w:p>
        </w:tc>
        <w:tc>
          <w:tcPr>
            <w:tcW w:w="0" w:type="auto"/>
            <w:vAlign w:val="center"/>
            <w:hideMark/>
          </w:tcPr>
          <w:p w14:paraId="2C37609C" w14:textId="77777777" w:rsidR="00FC0537" w:rsidRDefault="00FC0537">
            <w:r>
              <w:t>2</w:t>
            </w:r>
          </w:p>
        </w:tc>
      </w:tr>
      <w:tr w:rsidR="00D25CB7" w14:paraId="6D2F4631" w14:textId="77777777" w:rsidTr="00D25CB7">
        <w:trPr>
          <w:trHeight w:val="468"/>
          <w:tblCellSpacing w:w="15" w:type="dxa"/>
        </w:trPr>
        <w:tc>
          <w:tcPr>
            <w:tcW w:w="0" w:type="auto"/>
            <w:vAlign w:val="center"/>
            <w:hideMark/>
          </w:tcPr>
          <w:p w14:paraId="0E96A3EA" w14:textId="77777777" w:rsidR="00FC0537" w:rsidRDefault="00FC0537">
            <w:r>
              <w:t>A</w:t>
            </w:r>
          </w:p>
        </w:tc>
        <w:tc>
          <w:tcPr>
            <w:tcW w:w="0" w:type="auto"/>
            <w:vAlign w:val="center"/>
            <w:hideMark/>
          </w:tcPr>
          <w:p w14:paraId="441B0CA4" w14:textId="77777777" w:rsidR="00FC0537" w:rsidRDefault="00FC0537">
            <w:r>
              <w:t>2</w:t>
            </w:r>
          </w:p>
        </w:tc>
        <w:tc>
          <w:tcPr>
            <w:tcW w:w="0" w:type="auto"/>
            <w:vAlign w:val="center"/>
            <w:hideMark/>
          </w:tcPr>
          <w:p w14:paraId="5CC0D81A" w14:textId="77777777" w:rsidR="00FC0537" w:rsidRDefault="00FC0537">
            <w:r>
              <w:t>3</w:t>
            </w:r>
          </w:p>
        </w:tc>
      </w:tr>
      <w:tr w:rsidR="00D25CB7" w14:paraId="3E0CA49E" w14:textId="77777777" w:rsidTr="00D25CB7">
        <w:trPr>
          <w:trHeight w:val="468"/>
          <w:tblCellSpacing w:w="15" w:type="dxa"/>
        </w:trPr>
        <w:tc>
          <w:tcPr>
            <w:tcW w:w="0" w:type="auto"/>
            <w:vAlign w:val="center"/>
            <w:hideMark/>
          </w:tcPr>
          <w:p w14:paraId="49A4C375" w14:textId="77777777" w:rsidR="00FC0537" w:rsidRDefault="00FC0537">
            <w:r>
              <w:t>B</w:t>
            </w:r>
          </w:p>
        </w:tc>
        <w:tc>
          <w:tcPr>
            <w:tcW w:w="0" w:type="auto"/>
            <w:vAlign w:val="center"/>
            <w:hideMark/>
          </w:tcPr>
          <w:p w14:paraId="50EB2A82" w14:textId="77777777" w:rsidR="00FC0537" w:rsidRDefault="00FC0537">
            <w:r>
              <w:t>1</w:t>
            </w:r>
          </w:p>
        </w:tc>
        <w:tc>
          <w:tcPr>
            <w:tcW w:w="0" w:type="auto"/>
            <w:vAlign w:val="center"/>
            <w:hideMark/>
          </w:tcPr>
          <w:p w14:paraId="68CA903F" w14:textId="77777777" w:rsidR="00FC0537" w:rsidRDefault="00FC0537">
            <w:r>
              <w:t>3</w:t>
            </w:r>
          </w:p>
        </w:tc>
      </w:tr>
      <w:tr w:rsidR="00D25CB7" w14:paraId="6A0E8341" w14:textId="77777777" w:rsidTr="00D25CB7">
        <w:trPr>
          <w:trHeight w:val="468"/>
          <w:tblCellSpacing w:w="15" w:type="dxa"/>
        </w:trPr>
        <w:tc>
          <w:tcPr>
            <w:tcW w:w="0" w:type="auto"/>
            <w:vAlign w:val="center"/>
            <w:hideMark/>
          </w:tcPr>
          <w:p w14:paraId="0614122D" w14:textId="77777777" w:rsidR="00FC0537" w:rsidRDefault="00FC0537">
            <w:r>
              <w:t>B</w:t>
            </w:r>
          </w:p>
        </w:tc>
        <w:tc>
          <w:tcPr>
            <w:tcW w:w="0" w:type="auto"/>
            <w:vAlign w:val="center"/>
            <w:hideMark/>
          </w:tcPr>
          <w:p w14:paraId="4B09F47B" w14:textId="77777777" w:rsidR="00FC0537" w:rsidRDefault="00FC0537">
            <w:r>
              <w:t>2</w:t>
            </w:r>
          </w:p>
        </w:tc>
        <w:tc>
          <w:tcPr>
            <w:tcW w:w="0" w:type="auto"/>
            <w:vAlign w:val="center"/>
            <w:hideMark/>
          </w:tcPr>
          <w:p w14:paraId="57F4EBFF" w14:textId="77777777" w:rsidR="00FC0537" w:rsidRDefault="00FC0537">
            <w:r>
              <w:t>4</w:t>
            </w:r>
          </w:p>
        </w:tc>
      </w:tr>
    </w:tbl>
    <w:p w14:paraId="49CE4ADA" w14:textId="77777777" w:rsidR="00FC0537" w:rsidRDefault="00FC0537" w:rsidP="00FC0537">
      <w:pPr>
        <w:pStyle w:val="Heading4"/>
      </w:pPr>
      <w:r>
        <w:t>New Instance</w:t>
      </w:r>
    </w:p>
    <w:tbl>
      <w:tblPr>
        <w:tblW w:w="45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3"/>
        <w:gridCol w:w="2293"/>
      </w:tblGrid>
      <w:tr w:rsidR="00FC0537" w14:paraId="771580B6" w14:textId="77777777" w:rsidTr="00D25CB7">
        <w:trPr>
          <w:trHeight w:val="516"/>
          <w:tblHeader/>
          <w:tblCellSpacing w:w="15" w:type="dxa"/>
        </w:trPr>
        <w:tc>
          <w:tcPr>
            <w:tcW w:w="0" w:type="auto"/>
            <w:vAlign w:val="center"/>
            <w:hideMark/>
          </w:tcPr>
          <w:p w14:paraId="0A1A58CD" w14:textId="3087D1D7" w:rsidR="00FC0537" w:rsidRDefault="00FC0537">
            <w:pPr>
              <w:jc w:val="center"/>
              <w:rPr>
                <w:b/>
                <w:bCs/>
              </w:rPr>
            </w:pPr>
            <w:r>
              <w:rPr>
                <w:rStyle w:val="katex-mathml"/>
                <w:b/>
                <w:bCs/>
              </w:rPr>
              <w:t>X1</w:t>
            </w:r>
            <w:r>
              <w:rPr>
                <w:rStyle w:val="vlist-s"/>
                <w:b/>
                <w:bCs/>
              </w:rPr>
              <w:t>​</w:t>
            </w:r>
          </w:p>
        </w:tc>
        <w:tc>
          <w:tcPr>
            <w:tcW w:w="0" w:type="auto"/>
            <w:vAlign w:val="center"/>
            <w:hideMark/>
          </w:tcPr>
          <w:p w14:paraId="2FCD6E84" w14:textId="5B2830C6" w:rsidR="00FC0537" w:rsidRDefault="00FC0537">
            <w:pPr>
              <w:jc w:val="center"/>
              <w:rPr>
                <w:b/>
                <w:bCs/>
              </w:rPr>
            </w:pPr>
            <w:r>
              <w:rPr>
                <w:rStyle w:val="mord"/>
                <w:b/>
                <w:bCs/>
              </w:rPr>
              <w:t>X2</w:t>
            </w:r>
            <w:r>
              <w:rPr>
                <w:rStyle w:val="vlist-s"/>
                <w:b/>
                <w:bCs/>
              </w:rPr>
              <w:t>​</w:t>
            </w:r>
          </w:p>
        </w:tc>
      </w:tr>
      <w:tr w:rsidR="00FC0537" w14:paraId="30B60BDB" w14:textId="77777777" w:rsidTr="00D25CB7">
        <w:trPr>
          <w:trHeight w:val="516"/>
          <w:tblCellSpacing w:w="15" w:type="dxa"/>
        </w:trPr>
        <w:tc>
          <w:tcPr>
            <w:tcW w:w="0" w:type="auto"/>
            <w:vAlign w:val="center"/>
            <w:hideMark/>
          </w:tcPr>
          <w:p w14:paraId="0EF7C041" w14:textId="77777777" w:rsidR="00FC0537" w:rsidRDefault="00FC0537">
            <w:r>
              <w:t>1</w:t>
            </w:r>
          </w:p>
        </w:tc>
        <w:tc>
          <w:tcPr>
            <w:tcW w:w="0" w:type="auto"/>
            <w:vAlign w:val="center"/>
            <w:hideMark/>
          </w:tcPr>
          <w:p w14:paraId="51973416" w14:textId="77777777" w:rsidR="00FC0537" w:rsidRDefault="00FC0537">
            <w:r>
              <w:t>?</w:t>
            </w:r>
          </w:p>
        </w:tc>
      </w:tr>
    </w:tbl>
    <w:p w14:paraId="1A5CB12A" w14:textId="77777777" w:rsidR="00FC0537" w:rsidRDefault="00FC0537" w:rsidP="00FC0537">
      <w:pPr>
        <w:pStyle w:val="NormalWeb"/>
        <w:numPr>
          <w:ilvl w:val="0"/>
          <w:numId w:val="324"/>
        </w:numPr>
        <w:suppressAutoHyphens w:val="0"/>
        <w:autoSpaceDN/>
        <w:spacing w:beforeAutospacing="1" w:afterAutospacing="1"/>
      </w:pPr>
      <w:r>
        <w:rPr>
          <w:rStyle w:val="Strong"/>
        </w:rPr>
        <w:t>Calculate Prior Probabilities</w:t>
      </w:r>
      <w:r>
        <w:t>:</w:t>
      </w:r>
    </w:p>
    <w:p w14:paraId="26CEEB10" w14:textId="77777777" w:rsidR="00D25CB7" w:rsidRDefault="00FC0537" w:rsidP="00D25CB7">
      <w:pPr>
        <w:spacing w:beforeAutospacing="1" w:afterAutospacing="1"/>
        <w:ind w:left="720"/>
        <w:rPr>
          <w:rStyle w:val="katex-mathml"/>
        </w:rPr>
      </w:pPr>
      <w:r>
        <w:rPr>
          <w:rStyle w:val="katex-mathml"/>
        </w:rPr>
        <w:t>P(A)=2</w:t>
      </w:r>
      <w:r w:rsidR="00D25CB7">
        <w:rPr>
          <w:rStyle w:val="katex-mathml"/>
        </w:rPr>
        <w:t xml:space="preserve"> / </w:t>
      </w:r>
      <w:r>
        <w:rPr>
          <w:rStyle w:val="katex-mathml"/>
        </w:rPr>
        <w:t>4=0.</w:t>
      </w:r>
      <w:proofErr w:type="gramStart"/>
      <w:r>
        <w:rPr>
          <w:rStyle w:val="katex-mathml"/>
        </w:rPr>
        <w:t>5,P</w:t>
      </w:r>
      <w:proofErr w:type="gramEnd"/>
      <w:r>
        <w:rPr>
          <w:rStyle w:val="katex-mathml"/>
        </w:rPr>
        <w:t>(B)=2</w:t>
      </w:r>
      <w:r w:rsidR="00D25CB7">
        <w:rPr>
          <w:rStyle w:val="katex-mathml"/>
        </w:rPr>
        <w:t xml:space="preserve"> / </w:t>
      </w:r>
      <w:r>
        <w:rPr>
          <w:rStyle w:val="katex-mathml"/>
        </w:rPr>
        <w:t>4=0.5</w:t>
      </w:r>
    </w:p>
    <w:p w14:paraId="72FDBF8D" w14:textId="7A2D8FB4" w:rsidR="00FC0537" w:rsidRDefault="00D25CB7" w:rsidP="00D25CB7">
      <w:pPr>
        <w:spacing w:beforeAutospacing="1" w:afterAutospacing="1"/>
      </w:pPr>
      <w:r>
        <w:rPr>
          <w:rStyle w:val="katex-mathml"/>
        </w:rPr>
        <w:lastRenderedPageBreak/>
        <w:t xml:space="preserve">        2.</w:t>
      </w:r>
      <w:r w:rsidR="00FC0537">
        <w:rPr>
          <w:rStyle w:val="Strong"/>
        </w:rPr>
        <w:t xml:space="preserve">Calculate Conditional Probabilities (ignoring </w:t>
      </w:r>
      <w:r w:rsidR="00FC0537">
        <w:rPr>
          <w:rStyle w:val="katex-mathml"/>
          <w:b/>
          <w:bCs/>
        </w:rPr>
        <w:t>X2X_2</w:t>
      </w:r>
      <w:r w:rsidR="00FC0537">
        <w:rPr>
          <w:rStyle w:val="mord"/>
          <w:b/>
          <w:bCs/>
        </w:rPr>
        <w:t>X2</w:t>
      </w:r>
      <w:r w:rsidR="00FC0537">
        <w:rPr>
          <w:rStyle w:val="vlist-s"/>
          <w:b/>
          <w:bCs/>
        </w:rPr>
        <w:t>​</w:t>
      </w:r>
      <w:r w:rsidR="00FC0537">
        <w:rPr>
          <w:rStyle w:val="Strong"/>
        </w:rPr>
        <w:t xml:space="preserve"> since it’s missing)</w:t>
      </w:r>
      <w:r w:rsidR="00FC0537">
        <w:t>:</w:t>
      </w:r>
    </w:p>
    <w:p w14:paraId="34D6433A" w14:textId="77777777" w:rsidR="00D25CB7" w:rsidRDefault="00FC0537" w:rsidP="00D25CB7">
      <w:pPr>
        <w:spacing w:beforeAutospacing="1" w:afterAutospacing="1"/>
        <w:ind w:left="720"/>
        <w:rPr>
          <w:rStyle w:val="katex-mathml"/>
        </w:rPr>
      </w:pPr>
      <w:r>
        <w:rPr>
          <w:rStyle w:val="katex-mathml"/>
        </w:rPr>
        <w:t>P(X1=1</w:t>
      </w:r>
      <w:r>
        <w:rPr>
          <w:rStyle w:val="katex-mathml"/>
          <w:rFonts w:ascii="Cambria Math" w:hAnsi="Cambria Math" w:cs="Cambria Math"/>
        </w:rPr>
        <w:t>∣</w:t>
      </w:r>
      <w:proofErr w:type="gramStart"/>
      <w:r>
        <w:rPr>
          <w:rStyle w:val="katex-mathml"/>
        </w:rPr>
        <w:t>A)=</w:t>
      </w:r>
      <w:proofErr w:type="gramEnd"/>
      <w:r>
        <w:rPr>
          <w:rStyle w:val="katex-mathml"/>
        </w:rPr>
        <w:t>12=0.5,P(X1=1</w:t>
      </w:r>
      <w:r>
        <w:rPr>
          <w:rStyle w:val="katex-mathml"/>
          <w:rFonts w:ascii="Cambria Math" w:hAnsi="Cambria Math" w:cs="Cambria Math"/>
        </w:rPr>
        <w:t>∣</w:t>
      </w:r>
      <w:r>
        <w:rPr>
          <w:rStyle w:val="katex-mathml"/>
        </w:rPr>
        <w:t>B)=12=0.5</w:t>
      </w:r>
    </w:p>
    <w:p w14:paraId="28761209" w14:textId="730A7B6B" w:rsidR="00FC0537" w:rsidRDefault="00D25CB7" w:rsidP="00D25CB7">
      <w:pPr>
        <w:spacing w:beforeAutospacing="1" w:afterAutospacing="1"/>
      </w:pPr>
      <w:r>
        <w:rPr>
          <w:rStyle w:val="Strong"/>
        </w:rPr>
        <w:t xml:space="preserve">        3.</w:t>
      </w:r>
      <w:r w:rsidR="00FC0537">
        <w:rPr>
          <w:rStyle w:val="Strong"/>
        </w:rPr>
        <w:t>Calculate Posterior Probabilities</w:t>
      </w:r>
      <w:r w:rsidR="00FC0537">
        <w:t>:</w:t>
      </w:r>
    </w:p>
    <w:p w14:paraId="238B8871" w14:textId="77777777" w:rsidR="00D25CB7" w:rsidRDefault="00FC0537" w:rsidP="00FC0537">
      <w:pPr>
        <w:spacing w:beforeAutospacing="1" w:afterAutospacing="1"/>
        <w:ind w:left="720"/>
        <w:rPr>
          <w:rStyle w:val="katex-mathml"/>
        </w:rPr>
      </w:pPr>
      <w:r>
        <w:rPr>
          <w:rStyle w:val="katex-mathml"/>
        </w:rPr>
        <w:t>P(A</w:t>
      </w:r>
      <w:r>
        <w:rPr>
          <w:rStyle w:val="katex-mathml"/>
          <w:rFonts w:ascii="Cambria Math" w:hAnsi="Cambria Math" w:cs="Cambria Math"/>
        </w:rPr>
        <w:t>∣</w:t>
      </w:r>
      <w:r>
        <w:rPr>
          <w:rStyle w:val="katex-mathml"/>
        </w:rPr>
        <w:t>X1=</w:t>
      </w:r>
      <w:proofErr w:type="gramStart"/>
      <w:r>
        <w:rPr>
          <w:rStyle w:val="katex-mathml"/>
        </w:rPr>
        <w:t>1)</w:t>
      </w:r>
      <w:r>
        <w:rPr>
          <w:rStyle w:val="katex-mathml"/>
          <w:rFonts w:ascii="Cambria Math" w:hAnsi="Cambria Math" w:cs="Cambria Math"/>
        </w:rPr>
        <w:t>∝</w:t>
      </w:r>
      <w:proofErr w:type="gramEnd"/>
      <w:r>
        <w:rPr>
          <w:rStyle w:val="katex-mathml"/>
        </w:rPr>
        <w:t>P(A)</w:t>
      </w:r>
      <w:r>
        <w:rPr>
          <w:rStyle w:val="katex-mathml"/>
          <w:rFonts w:ascii="Cambria Math" w:hAnsi="Cambria Math" w:cs="Cambria Math"/>
        </w:rPr>
        <w:t>⋅</w:t>
      </w:r>
      <w:r>
        <w:rPr>
          <w:rStyle w:val="katex-mathml"/>
        </w:rPr>
        <w:t>P(X1=1</w:t>
      </w:r>
      <w:r>
        <w:rPr>
          <w:rStyle w:val="katex-mathml"/>
          <w:rFonts w:ascii="Cambria Math" w:hAnsi="Cambria Math" w:cs="Cambria Math"/>
        </w:rPr>
        <w:t>∣</w:t>
      </w:r>
      <w:r>
        <w:rPr>
          <w:rStyle w:val="katex-mathml"/>
        </w:rPr>
        <w:t>A)=0.5</w:t>
      </w:r>
      <w:r>
        <w:rPr>
          <w:rStyle w:val="katex-mathml"/>
          <w:rFonts w:ascii="Cambria Math" w:hAnsi="Cambria Math" w:cs="Cambria Math"/>
        </w:rPr>
        <w:t>⋅</w:t>
      </w:r>
      <w:r>
        <w:rPr>
          <w:rStyle w:val="katex-mathml"/>
        </w:rPr>
        <w:t>0.5=0.25</w:t>
      </w:r>
    </w:p>
    <w:p w14:paraId="20361A04" w14:textId="77777777" w:rsidR="00D25CB7" w:rsidRDefault="00FC0537" w:rsidP="00D25CB7">
      <w:pPr>
        <w:spacing w:beforeAutospacing="1" w:afterAutospacing="1"/>
        <w:ind w:left="720"/>
        <w:rPr>
          <w:rStyle w:val="katex-mathml"/>
        </w:rPr>
      </w:pPr>
      <w:r>
        <w:rPr>
          <w:rStyle w:val="katex-mathml"/>
        </w:rPr>
        <w:t>P(B</w:t>
      </w:r>
      <w:r>
        <w:rPr>
          <w:rStyle w:val="katex-mathml"/>
          <w:rFonts w:ascii="Cambria Math" w:hAnsi="Cambria Math" w:cs="Cambria Math"/>
        </w:rPr>
        <w:t>∣</w:t>
      </w:r>
      <w:r>
        <w:rPr>
          <w:rStyle w:val="katex-mathml"/>
        </w:rPr>
        <w:t>X1=</w:t>
      </w:r>
      <w:proofErr w:type="gramStart"/>
      <w:r>
        <w:rPr>
          <w:rStyle w:val="katex-mathml"/>
        </w:rPr>
        <w:t>1)</w:t>
      </w:r>
      <w:r>
        <w:rPr>
          <w:rStyle w:val="katex-mathml"/>
          <w:rFonts w:ascii="Cambria Math" w:hAnsi="Cambria Math" w:cs="Cambria Math"/>
        </w:rPr>
        <w:t>∝</w:t>
      </w:r>
      <w:proofErr w:type="gramEnd"/>
      <w:r>
        <w:rPr>
          <w:rStyle w:val="katex-mathml"/>
        </w:rPr>
        <w:t>P(B)</w:t>
      </w:r>
      <w:r>
        <w:rPr>
          <w:rStyle w:val="katex-mathml"/>
          <w:rFonts w:ascii="Cambria Math" w:hAnsi="Cambria Math" w:cs="Cambria Math"/>
        </w:rPr>
        <w:t>⋅</w:t>
      </w:r>
      <w:r>
        <w:rPr>
          <w:rStyle w:val="katex-mathml"/>
        </w:rPr>
        <w:t>P(X1=1</w:t>
      </w:r>
      <w:r>
        <w:rPr>
          <w:rStyle w:val="katex-mathml"/>
          <w:rFonts w:ascii="Cambria Math" w:hAnsi="Cambria Math" w:cs="Cambria Math"/>
        </w:rPr>
        <w:t>∣</w:t>
      </w:r>
      <w:r>
        <w:rPr>
          <w:rStyle w:val="katex-mathml"/>
        </w:rPr>
        <w:t>B)=0.5</w:t>
      </w:r>
      <w:r>
        <w:rPr>
          <w:rStyle w:val="katex-mathml"/>
          <w:rFonts w:ascii="Cambria Math" w:hAnsi="Cambria Math" w:cs="Cambria Math"/>
        </w:rPr>
        <w:t>⋅</w:t>
      </w:r>
      <w:r>
        <w:rPr>
          <w:rStyle w:val="katex-mathml"/>
        </w:rPr>
        <w:t>0.5=0.25</w:t>
      </w:r>
    </w:p>
    <w:p w14:paraId="658AF238" w14:textId="742894D7" w:rsidR="00FC0537" w:rsidRDefault="00D25CB7" w:rsidP="00D25CB7">
      <w:pPr>
        <w:spacing w:beforeAutospacing="1" w:afterAutospacing="1"/>
      </w:pPr>
      <w:r>
        <w:rPr>
          <w:rStyle w:val="katex-mathml"/>
        </w:rPr>
        <w:t xml:space="preserve">       4.</w:t>
      </w:r>
      <w:r w:rsidR="00FC0537">
        <w:rPr>
          <w:rStyle w:val="Strong"/>
        </w:rPr>
        <w:t>Normalize</w:t>
      </w:r>
      <w:r w:rsidR="00FC0537">
        <w:t xml:space="preserve">: Since the probabilities are equal, additional steps or tie-breaking criteria would be </w:t>
      </w:r>
      <w:r>
        <w:t xml:space="preserve">    </w:t>
      </w:r>
      <w:r w:rsidR="00FC0537">
        <w:t>needed, or it could be noted that the model is uncertain with the current data.</w:t>
      </w:r>
    </w:p>
    <w:p w14:paraId="1E7B2975" w14:textId="77777777" w:rsidR="00FC0537" w:rsidRDefault="00FC0537" w:rsidP="00FC0537">
      <w:pPr>
        <w:pStyle w:val="Heading3"/>
      </w:pPr>
      <w:r>
        <w:t>Conclusion</w:t>
      </w:r>
    </w:p>
    <w:p w14:paraId="75F2428B" w14:textId="77777777" w:rsidR="00FC0537" w:rsidRDefault="00FC0537" w:rsidP="00FC0537">
      <w:pPr>
        <w:pStyle w:val="NormalWeb"/>
      </w:pPr>
      <w:r>
        <w:t>Naïve Bayes can handle missing values through several methods, including ignoring missing values in probability calculations, imputing missing values, treating missing values as a special category, or marginalization. The choice of method depends on the nature of the dataset, the extent of missing data, and the specific requirements of the application. Each method has its advantages and trade-offs, and careful consideration is needed to select the most appropriate one.</w:t>
      </w:r>
    </w:p>
    <w:p w14:paraId="46992EEF" w14:textId="69EFD4EA" w:rsidR="004B6744" w:rsidRPr="004B6744" w:rsidRDefault="004B6744" w:rsidP="00122647">
      <w:pPr>
        <w:rPr>
          <w:b/>
          <w:bCs/>
          <w:sz w:val="32"/>
          <w:szCs w:val="32"/>
          <w:lang w:eastAsia="en-IN"/>
        </w:rPr>
      </w:pPr>
    </w:p>
    <w:p w14:paraId="51141710" w14:textId="2EF37DF9" w:rsidR="00122647" w:rsidRDefault="00D25CB7" w:rsidP="00122647">
      <w:pPr>
        <w:rPr>
          <w:b/>
          <w:bCs/>
          <w:sz w:val="32"/>
          <w:szCs w:val="32"/>
          <w:lang w:eastAsia="en-IN"/>
        </w:rPr>
      </w:pPr>
      <w:r w:rsidRPr="00D25CB7">
        <w:rPr>
          <w:b/>
          <w:bCs/>
          <w:sz w:val="32"/>
          <w:szCs w:val="32"/>
          <w:lang w:eastAsia="en-IN"/>
        </w:rPr>
        <w:t>Q- 69.</w:t>
      </w:r>
      <w:r w:rsidRPr="00D25CB7">
        <w:t xml:space="preserve"> </w:t>
      </w:r>
      <w:r w:rsidRPr="00D25CB7">
        <w:rPr>
          <w:b/>
          <w:bCs/>
          <w:sz w:val="32"/>
          <w:szCs w:val="32"/>
          <w:lang w:eastAsia="en-IN"/>
        </w:rPr>
        <w:t>What are some common applications of Naïve Bayes</w:t>
      </w:r>
      <w:r>
        <w:rPr>
          <w:b/>
          <w:bCs/>
          <w:sz w:val="32"/>
          <w:szCs w:val="32"/>
          <w:lang w:eastAsia="en-IN"/>
        </w:rPr>
        <w:t>?</w:t>
      </w:r>
    </w:p>
    <w:p w14:paraId="76762389" w14:textId="77777777" w:rsidR="005D4A60" w:rsidRDefault="00D25CB7" w:rsidP="005D4A60">
      <w:pPr>
        <w:pStyle w:val="NormalWeb"/>
      </w:pPr>
      <w:r>
        <w:rPr>
          <w:b/>
          <w:bCs/>
          <w:sz w:val="32"/>
          <w:szCs w:val="32"/>
        </w:rPr>
        <w:t xml:space="preserve">Ans. </w:t>
      </w:r>
      <w:r w:rsidR="005D4A60">
        <w:t>Naïve Bayes classifiers are widely used in various applications due to their simplicity, efficiency, and relatively good performance, especially in high-dimensional datasets. Some common applications of Naïve Bayes include:</w:t>
      </w:r>
    </w:p>
    <w:p w14:paraId="2D3E3B3A" w14:textId="77777777" w:rsidR="005D4A60" w:rsidRDefault="005D4A60" w:rsidP="005D4A60">
      <w:pPr>
        <w:pStyle w:val="Heading3"/>
      </w:pPr>
      <w:r>
        <w:t xml:space="preserve">1. </w:t>
      </w:r>
      <w:r>
        <w:rPr>
          <w:rStyle w:val="Strong"/>
          <w:b/>
          <w:bCs/>
        </w:rPr>
        <w:t>Text Classification</w:t>
      </w:r>
    </w:p>
    <w:p w14:paraId="4772EEAC" w14:textId="77777777" w:rsidR="005D4A60" w:rsidRDefault="005D4A60" w:rsidP="005D4A60">
      <w:pPr>
        <w:numPr>
          <w:ilvl w:val="0"/>
          <w:numId w:val="325"/>
        </w:numPr>
        <w:suppressAutoHyphens w:val="0"/>
        <w:autoSpaceDN/>
        <w:spacing w:before="100" w:beforeAutospacing="1" w:after="100" w:afterAutospacing="1" w:line="240" w:lineRule="auto"/>
      </w:pPr>
      <w:r>
        <w:rPr>
          <w:rStyle w:val="Strong"/>
        </w:rPr>
        <w:t>Spam Filtering</w:t>
      </w:r>
      <w:r>
        <w:t>: Naïve Bayes is commonly used in email spam detection. It classifies emails as spam or non-spam (ham) based on the frequency of words and other features.</w:t>
      </w:r>
    </w:p>
    <w:p w14:paraId="1F3B04B8" w14:textId="77777777" w:rsidR="005D4A60" w:rsidRDefault="005D4A60" w:rsidP="005D4A60">
      <w:pPr>
        <w:numPr>
          <w:ilvl w:val="0"/>
          <w:numId w:val="325"/>
        </w:numPr>
        <w:suppressAutoHyphens w:val="0"/>
        <w:autoSpaceDN/>
        <w:spacing w:before="100" w:beforeAutospacing="1" w:after="100" w:afterAutospacing="1" w:line="240" w:lineRule="auto"/>
      </w:pPr>
      <w:r>
        <w:rPr>
          <w:rStyle w:val="Strong"/>
        </w:rPr>
        <w:t>Sentiment Analysis</w:t>
      </w:r>
      <w:r>
        <w:t>: Analyzing the sentiment of text data, such as classifying movie reviews, product reviews, or social media posts as positive, negative, or neutral.</w:t>
      </w:r>
    </w:p>
    <w:p w14:paraId="3630BE37" w14:textId="77777777" w:rsidR="005D4A60" w:rsidRDefault="005D4A60" w:rsidP="005D4A60">
      <w:pPr>
        <w:numPr>
          <w:ilvl w:val="0"/>
          <w:numId w:val="325"/>
        </w:numPr>
        <w:suppressAutoHyphens w:val="0"/>
        <w:autoSpaceDN/>
        <w:spacing w:before="100" w:beforeAutospacing="1" w:after="100" w:afterAutospacing="1" w:line="240" w:lineRule="auto"/>
      </w:pPr>
      <w:r>
        <w:rPr>
          <w:rStyle w:val="Strong"/>
        </w:rPr>
        <w:t>Document Categorization</w:t>
      </w:r>
      <w:r>
        <w:t>: Categorizing documents into predefined classes or topics. For example, classifying news articles into categories like sports, politics, technology, etc.</w:t>
      </w:r>
    </w:p>
    <w:p w14:paraId="06FE26BD" w14:textId="77777777" w:rsidR="005D4A60" w:rsidRDefault="005D4A60" w:rsidP="005D4A60">
      <w:pPr>
        <w:pStyle w:val="Heading3"/>
      </w:pPr>
      <w:r>
        <w:t xml:space="preserve">2. </w:t>
      </w:r>
      <w:r>
        <w:rPr>
          <w:rStyle w:val="Strong"/>
          <w:b/>
          <w:bCs/>
        </w:rPr>
        <w:t>Medical Diagnosis</w:t>
      </w:r>
    </w:p>
    <w:p w14:paraId="5F20E392" w14:textId="77777777" w:rsidR="005D4A60" w:rsidRDefault="005D4A60" w:rsidP="005D4A60">
      <w:pPr>
        <w:numPr>
          <w:ilvl w:val="0"/>
          <w:numId w:val="326"/>
        </w:numPr>
        <w:suppressAutoHyphens w:val="0"/>
        <w:autoSpaceDN/>
        <w:spacing w:before="100" w:beforeAutospacing="1" w:after="100" w:afterAutospacing="1" w:line="240" w:lineRule="auto"/>
      </w:pPr>
      <w:r>
        <w:rPr>
          <w:rStyle w:val="Strong"/>
        </w:rPr>
        <w:t>Disease Prediction</w:t>
      </w:r>
      <w:r>
        <w:t>: Naïve Bayes is used to predict the likelihood of diseases based on patient symptoms and medical history. It is particularly useful in applications where the features (symptoms) are conditionally independent given the class (disease).</w:t>
      </w:r>
    </w:p>
    <w:p w14:paraId="0BC739C0" w14:textId="77777777" w:rsidR="005D4A60" w:rsidRDefault="005D4A60" w:rsidP="005D4A60">
      <w:pPr>
        <w:pStyle w:val="Heading3"/>
      </w:pPr>
      <w:r>
        <w:t xml:space="preserve">3. </w:t>
      </w:r>
      <w:r>
        <w:rPr>
          <w:rStyle w:val="Strong"/>
          <w:b/>
          <w:bCs/>
        </w:rPr>
        <w:t>Recommendation Systems</w:t>
      </w:r>
    </w:p>
    <w:p w14:paraId="74FF28D4" w14:textId="77777777" w:rsidR="005D4A60" w:rsidRDefault="005D4A60" w:rsidP="005D4A60">
      <w:pPr>
        <w:numPr>
          <w:ilvl w:val="0"/>
          <w:numId w:val="327"/>
        </w:numPr>
        <w:suppressAutoHyphens w:val="0"/>
        <w:autoSpaceDN/>
        <w:spacing w:before="100" w:beforeAutospacing="1" w:after="100" w:afterAutospacing="1" w:line="240" w:lineRule="auto"/>
      </w:pPr>
      <w:r>
        <w:rPr>
          <w:rStyle w:val="Strong"/>
        </w:rPr>
        <w:t>Personalized Recommendations</w:t>
      </w:r>
      <w:r>
        <w:t>: Based on user preferences and behavior, Naïve Bayes can be used to recommend products, movies, or other items. It estimates the probability that a user will like an item based on features of the item and user data.</w:t>
      </w:r>
    </w:p>
    <w:p w14:paraId="7BCE420D" w14:textId="77777777" w:rsidR="005D4A60" w:rsidRDefault="005D4A60" w:rsidP="005D4A60">
      <w:pPr>
        <w:pStyle w:val="Heading3"/>
      </w:pPr>
      <w:r>
        <w:lastRenderedPageBreak/>
        <w:t xml:space="preserve">4. </w:t>
      </w:r>
      <w:r>
        <w:rPr>
          <w:rStyle w:val="Strong"/>
          <w:b/>
          <w:bCs/>
        </w:rPr>
        <w:t>Image Classification</w:t>
      </w:r>
    </w:p>
    <w:p w14:paraId="32C8E270" w14:textId="77777777" w:rsidR="005D4A60" w:rsidRDefault="005D4A60" w:rsidP="005D4A60">
      <w:pPr>
        <w:numPr>
          <w:ilvl w:val="0"/>
          <w:numId w:val="328"/>
        </w:numPr>
        <w:suppressAutoHyphens w:val="0"/>
        <w:autoSpaceDN/>
        <w:spacing w:before="100" w:beforeAutospacing="1" w:after="100" w:afterAutospacing="1" w:line="240" w:lineRule="auto"/>
      </w:pPr>
      <w:r>
        <w:rPr>
          <w:rStyle w:val="Strong"/>
        </w:rPr>
        <w:t>Face Recognition</w:t>
      </w:r>
      <w:r>
        <w:t>: Classifying images as containing a face or not, or identifying specific individuals in images. Naïve Bayes can be used with image features extracted through techniques like principal component analysis (PCA).</w:t>
      </w:r>
    </w:p>
    <w:p w14:paraId="5FA3A3F3" w14:textId="77777777" w:rsidR="005D4A60" w:rsidRDefault="005D4A60" w:rsidP="005D4A60">
      <w:pPr>
        <w:numPr>
          <w:ilvl w:val="0"/>
          <w:numId w:val="328"/>
        </w:numPr>
        <w:suppressAutoHyphens w:val="0"/>
        <w:autoSpaceDN/>
        <w:spacing w:before="100" w:beforeAutospacing="1" w:after="100" w:afterAutospacing="1" w:line="240" w:lineRule="auto"/>
      </w:pPr>
      <w:r>
        <w:rPr>
          <w:rStyle w:val="Strong"/>
        </w:rPr>
        <w:t>Optical Character Recognition (OCR)</w:t>
      </w:r>
      <w:r>
        <w:t>: Recognizing and classifying characters in scanned documents or images. Each character is classified based on pixel values or other features.</w:t>
      </w:r>
    </w:p>
    <w:p w14:paraId="23D58323" w14:textId="77777777" w:rsidR="005D4A60" w:rsidRDefault="005D4A60" w:rsidP="005D4A60">
      <w:pPr>
        <w:pStyle w:val="Heading3"/>
      </w:pPr>
      <w:r>
        <w:t xml:space="preserve">5. </w:t>
      </w:r>
      <w:r>
        <w:rPr>
          <w:rStyle w:val="Strong"/>
          <w:b/>
          <w:bCs/>
        </w:rPr>
        <w:t>Anomaly Detection</w:t>
      </w:r>
    </w:p>
    <w:p w14:paraId="511491BB" w14:textId="77777777" w:rsidR="005D4A60" w:rsidRDefault="005D4A60" w:rsidP="005D4A60">
      <w:pPr>
        <w:numPr>
          <w:ilvl w:val="0"/>
          <w:numId w:val="329"/>
        </w:numPr>
        <w:suppressAutoHyphens w:val="0"/>
        <w:autoSpaceDN/>
        <w:spacing w:before="100" w:beforeAutospacing="1" w:after="100" w:afterAutospacing="1" w:line="240" w:lineRule="auto"/>
      </w:pPr>
      <w:r>
        <w:rPr>
          <w:rStyle w:val="Strong"/>
        </w:rPr>
        <w:t>Fraud Detection</w:t>
      </w:r>
      <w:r>
        <w:t>: Identifying fraudulent transactions in financial datasets. Naïve Bayes can classify transactions as normal or suspicious based on features like transaction amount, location, and time.</w:t>
      </w:r>
    </w:p>
    <w:p w14:paraId="1D279FBB" w14:textId="77777777" w:rsidR="005D4A60" w:rsidRDefault="005D4A60" w:rsidP="005D4A60">
      <w:pPr>
        <w:numPr>
          <w:ilvl w:val="0"/>
          <w:numId w:val="329"/>
        </w:numPr>
        <w:suppressAutoHyphens w:val="0"/>
        <w:autoSpaceDN/>
        <w:spacing w:before="100" w:beforeAutospacing="1" w:after="100" w:afterAutospacing="1" w:line="240" w:lineRule="auto"/>
      </w:pPr>
      <w:r>
        <w:rPr>
          <w:rStyle w:val="Strong"/>
        </w:rPr>
        <w:t>Intrusion Detection</w:t>
      </w:r>
      <w:r>
        <w:t>: Detecting malicious activities in network traffic. Network events are classified as normal or as potential security threats.</w:t>
      </w:r>
    </w:p>
    <w:p w14:paraId="142798E3" w14:textId="77777777" w:rsidR="005D4A60" w:rsidRDefault="005D4A60" w:rsidP="005D4A60">
      <w:pPr>
        <w:pStyle w:val="Heading3"/>
      </w:pPr>
      <w:r>
        <w:t xml:space="preserve">6. </w:t>
      </w:r>
      <w:r>
        <w:rPr>
          <w:rStyle w:val="Strong"/>
          <w:b/>
          <w:bCs/>
        </w:rPr>
        <w:t>Predictive Analytics</w:t>
      </w:r>
    </w:p>
    <w:p w14:paraId="4E20E8AC" w14:textId="77777777" w:rsidR="005D4A60" w:rsidRDefault="005D4A60" w:rsidP="005D4A60">
      <w:pPr>
        <w:numPr>
          <w:ilvl w:val="0"/>
          <w:numId w:val="330"/>
        </w:numPr>
        <w:suppressAutoHyphens w:val="0"/>
        <w:autoSpaceDN/>
        <w:spacing w:before="100" w:beforeAutospacing="1" w:after="100" w:afterAutospacing="1" w:line="240" w:lineRule="auto"/>
      </w:pPr>
      <w:r>
        <w:rPr>
          <w:rStyle w:val="Strong"/>
        </w:rPr>
        <w:t>Customer Churn Prediction</w:t>
      </w:r>
      <w:r>
        <w:t>: Predicting whether a customer will leave a service or continue using it. Features such as usage patterns, customer service interactions, and demographic data are used in the classification.</w:t>
      </w:r>
    </w:p>
    <w:p w14:paraId="5F8AEEC4" w14:textId="77777777" w:rsidR="005D4A60" w:rsidRDefault="005D4A60" w:rsidP="005D4A60">
      <w:pPr>
        <w:numPr>
          <w:ilvl w:val="0"/>
          <w:numId w:val="330"/>
        </w:numPr>
        <w:suppressAutoHyphens w:val="0"/>
        <w:autoSpaceDN/>
        <w:spacing w:before="100" w:beforeAutospacing="1" w:after="100" w:afterAutospacing="1" w:line="240" w:lineRule="auto"/>
      </w:pPr>
      <w:r>
        <w:rPr>
          <w:rStyle w:val="Strong"/>
        </w:rPr>
        <w:t>Credit Scoring</w:t>
      </w:r>
      <w:r>
        <w:t>: Assessing the creditworthiness of loan applicants based on historical data and applicant features.</w:t>
      </w:r>
    </w:p>
    <w:p w14:paraId="6FF6BEB3" w14:textId="77777777" w:rsidR="005D4A60" w:rsidRDefault="005D4A60" w:rsidP="005D4A60">
      <w:pPr>
        <w:pStyle w:val="Heading3"/>
      </w:pPr>
      <w:r>
        <w:t xml:space="preserve">7. </w:t>
      </w:r>
      <w:r>
        <w:rPr>
          <w:rStyle w:val="Strong"/>
          <w:b/>
          <w:bCs/>
        </w:rPr>
        <w:t>Natural Language Processing (NLP)</w:t>
      </w:r>
    </w:p>
    <w:p w14:paraId="67FECFA3" w14:textId="77777777" w:rsidR="005D4A60" w:rsidRDefault="005D4A60" w:rsidP="005D4A60">
      <w:pPr>
        <w:numPr>
          <w:ilvl w:val="0"/>
          <w:numId w:val="331"/>
        </w:numPr>
        <w:suppressAutoHyphens w:val="0"/>
        <w:autoSpaceDN/>
        <w:spacing w:before="100" w:beforeAutospacing="1" w:after="100" w:afterAutospacing="1" w:line="240" w:lineRule="auto"/>
      </w:pPr>
      <w:r>
        <w:rPr>
          <w:rStyle w:val="Strong"/>
        </w:rPr>
        <w:t>Language Detection</w:t>
      </w:r>
      <w:r>
        <w:t>: Identifying the language of a given piece of text. Naïve Bayes can classify text into different languages based on features like word frequency and character patterns.</w:t>
      </w:r>
    </w:p>
    <w:p w14:paraId="35708EBC" w14:textId="77777777" w:rsidR="005D4A60" w:rsidRDefault="005D4A60" w:rsidP="005D4A60">
      <w:pPr>
        <w:numPr>
          <w:ilvl w:val="0"/>
          <w:numId w:val="331"/>
        </w:numPr>
        <w:suppressAutoHyphens w:val="0"/>
        <w:autoSpaceDN/>
        <w:spacing w:before="100" w:beforeAutospacing="1" w:after="100" w:afterAutospacing="1" w:line="240" w:lineRule="auto"/>
      </w:pPr>
      <w:r>
        <w:rPr>
          <w:rStyle w:val="Strong"/>
        </w:rPr>
        <w:t>Part-of-Speech Tagging</w:t>
      </w:r>
      <w:r>
        <w:t>: Assigning parts of speech to each word in a sentence. Each word is classified based on its context within the sentence.</w:t>
      </w:r>
    </w:p>
    <w:p w14:paraId="3A209911" w14:textId="77777777" w:rsidR="005D4A60" w:rsidRDefault="005D4A60" w:rsidP="005D4A60">
      <w:pPr>
        <w:pStyle w:val="Heading3"/>
      </w:pPr>
      <w:r>
        <w:t xml:space="preserve">8. </w:t>
      </w:r>
      <w:r>
        <w:rPr>
          <w:rStyle w:val="Strong"/>
          <w:b/>
          <w:bCs/>
        </w:rPr>
        <w:t>Genomics</w:t>
      </w:r>
    </w:p>
    <w:p w14:paraId="0F9CE1B1" w14:textId="77777777" w:rsidR="005D4A60" w:rsidRDefault="005D4A60" w:rsidP="005D4A60">
      <w:pPr>
        <w:numPr>
          <w:ilvl w:val="0"/>
          <w:numId w:val="332"/>
        </w:numPr>
        <w:suppressAutoHyphens w:val="0"/>
        <w:autoSpaceDN/>
        <w:spacing w:before="100" w:beforeAutospacing="1" w:after="100" w:afterAutospacing="1" w:line="240" w:lineRule="auto"/>
      </w:pPr>
      <w:r>
        <w:rPr>
          <w:rStyle w:val="Strong"/>
        </w:rPr>
        <w:t>Gene Classification</w:t>
      </w:r>
      <w:r>
        <w:t>: Classifying genes based on their expression levels and other genomic features. Naïve Bayes can be used to predict gene function or to identify disease-associated genes.</w:t>
      </w:r>
    </w:p>
    <w:p w14:paraId="108B05D7" w14:textId="77777777" w:rsidR="005D4A60" w:rsidRDefault="005D4A60" w:rsidP="005D4A60">
      <w:pPr>
        <w:pStyle w:val="Heading3"/>
      </w:pPr>
      <w:r>
        <w:t>Conclusion</w:t>
      </w:r>
    </w:p>
    <w:p w14:paraId="406BC7F8" w14:textId="77777777" w:rsidR="005D4A60" w:rsidRDefault="005D4A60" w:rsidP="005D4A60">
      <w:pPr>
        <w:pStyle w:val="NormalWeb"/>
      </w:pPr>
      <w:r>
        <w:t>Naïve Bayes classifiers are versatile and are applied across a broad range of domains. Their efficiency and effectiveness, particularly in text-related tasks and problems involving high-dimensional data, make them a popular choice for many practical applications. Despite their simplicity, Naïve Bayes classifiers often perform surprisingly well, especially in scenarios where the feature independence assumption is reasonably valid or where they can be complemented with other techniques to handle dependencies.</w:t>
      </w:r>
    </w:p>
    <w:p w14:paraId="5123665E" w14:textId="01E35E26" w:rsidR="00D25CB7" w:rsidRDefault="00D25CB7" w:rsidP="00122647">
      <w:pPr>
        <w:rPr>
          <w:b/>
          <w:bCs/>
          <w:sz w:val="32"/>
          <w:szCs w:val="32"/>
          <w:lang w:eastAsia="en-IN"/>
        </w:rPr>
      </w:pPr>
    </w:p>
    <w:p w14:paraId="6352C129" w14:textId="019F4F50" w:rsidR="005D4A60" w:rsidRDefault="005D4A60" w:rsidP="00122647">
      <w:pPr>
        <w:rPr>
          <w:b/>
          <w:bCs/>
          <w:sz w:val="32"/>
          <w:szCs w:val="32"/>
          <w:lang w:eastAsia="en-IN"/>
        </w:rPr>
      </w:pPr>
      <w:r>
        <w:rPr>
          <w:b/>
          <w:bCs/>
          <w:sz w:val="32"/>
          <w:szCs w:val="32"/>
          <w:lang w:eastAsia="en-IN"/>
        </w:rPr>
        <w:lastRenderedPageBreak/>
        <w:t xml:space="preserve">Q – 70. </w:t>
      </w:r>
      <w:r w:rsidRPr="005D4A60">
        <w:rPr>
          <w:b/>
          <w:bCs/>
          <w:sz w:val="32"/>
          <w:szCs w:val="32"/>
          <w:lang w:eastAsia="en-IN"/>
        </w:rPr>
        <w:t>Explain the difference between generative and discriminative models</w:t>
      </w:r>
      <w:r>
        <w:rPr>
          <w:b/>
          <w:bCs/>
          <w:sz w:val="32"/>
          <w:szCs w:val="32"/>
          <w:lang w:eastAsia="en-IN"/>
        </w:rPr>
        <w:t>.</w:t>
      </w:r>
    </w:p>
    <w:p w14:paraId="19B6A6C8" w14:textId="77777777" w:rsidR="005D4A60" w:rsidRDefault="005D4A60" w:rsidP="005D4A60">
      <w:pPr>
        <w:pStyle w:val="NormalWeb"/>
      </w:pPr>
      <w:r>
        <w:rPr>
          <w:b/>
          <w:bCs/>
          <w:sz w:val="32"/>
          <w:szCs w:val="32"/>
        </w:rPr>
        <w:t xml:space="preserve">Ans. </w:t>
      </w:r>
      <w:r>
        <w:t>Generative and discriminative models are two broad categories of machine learning models that differ fundamentally in how they approach the problem of classification. Here's a detailed explanation of the differences between them:</w:t>
      </w:r>
    </w:p>
    <w:p w14:paraId="0F291629" w14:textId="77777777" w:rsidR="005D4A60" w:rsidRDefault="005D4A60" w:rsidP="005D4A60">
      <w:pPr>
        <w:pStyle w:val="Heading3"/>
      </w:pPr>
      <w:r>
        <w:t>Generative Models</w:t>
      </w:r>
    </w:p>
    <w:p w14:paraId="3643CBA8" w14:textId="77777777" w:rsidR="005D4A60" w:rsidRDefault="005D4A60" w:rsidP="005D4A60">
      <w:pPr>
        <w:pStyle w:val="Heading4"/>
      </w:pPr>
      <w:r>
        <w:t>Definition</w:t>
      </w:r>
    </w:p>
    <w:p w14:paraId="61E8BEAD" w14:textId="3C9BC52F" w:rsidR="005D4A60" w:rsidRDefault="005D4A60" w:rsidP="005D4A60">
      <w:pPr>
        <w:pStyle w:val="NormalWeb"/>
      </w:pPr>
      <w:r>
        <w:t xml:space="preserve">Generative models aim to model the joint probability distribution </w:t>
      </w:r>
      <w:r>
        <w:rPr>
          <w:rStyle w:val="katex-mathml"/>
        </w:rPr>
        <w:t>P(</w:t>
      </w:r>
      <w:proofErr w:type="gramStart"/>
      <w:r>
        <w:rPr>
          <w:rStyle w:val="katex-mathml"/>
        </w:rPr>
        <w:t>X,Y</w:t>
      </w:r>
      <w:proofErr w:type="gramEnd"/>
      <w:r>
        <w:rPr>
          <w:rStyle w:val="katex-mathml"/>
        </w:rPr>
        <w:t>)</w:t>
      </w:r>
      <w:r>
        <w:t xml:space="preserve"> of the features </w:t>
      </w:r>
      <w:r>
        <w:rPr>
          <w:rStyle w:val="katex-mathml"/>
        </w:rPr>
        <w:t>X</w:t>
      </w:r>
      <w:r>
        <w:t xml:space="preserve"> and the labels </w:t>
      </w:r>
      <w:r>
        <w:rPr>
          <w:rStyle w:val="katex-mathml"/>
        </w:rPr>
        <w:t>Y</w:t>
      </w:r>
      <w:r>
        <w:t>. They try to understand how the data is generated by learning the distribution of the data.</w:t>
      </w:r>
    </w:p>
    <w:p w14:paraId="38E7DA19" w14:textId="77777777" w:rsidR="005D4A60" w:rsidRDefault="005D4A60" w:rsidP="005D4A60">
      <w:pPr>
        <w:pStyle w:val="Heading4"/>
      </w:pPr>
      <w:r>
        <w:t>Process</w:t>
      </w:r>
    </w:p>
    <w:p w14:paraId="31A6D676" w14:textId="0881F145" w:rsidR="005D4A60" w:rsidRDefault="005D4A60" w:rsidP="005D4A60">
      <w:pPr>
        <w:numPr>
          <w:ilvl w:val="0"/>
          <w:numId w:val="333"/>
        </w:numPr>
        <w:suppressAutoHyphens w:val="0"/>
        <w:autoSpaceDN/>
        <w:spacing w:before="100" w:beforeAutospacing="1" w:after="100" w:afterAutospacing="1" w:line="240" w:lineRule="auto"/>
      </w:pPr>
      <w:r>
        <w:rPr>
          <w:rStyle w:val="Strong"/>
        </w:rPr>
        <w:t xml:space="preserve">Estimate </w:t>
      </w:r>
      <w:r>
        <w:rPr>
          <w:rStyle w:val="katex-mathml"/>
          <w:b/>
          <w:bCs/>
        </w:rPr>
        <w:t>P(X</w:t>
      </w:r>
      <w:r>
        <w:rPr>
          <w:rStyle w:val="katex-mathml"/>
          <w:rFonts w:ascii="Cambria Math" w:hAnsi="Cambria Math" w:cs="Cambria Math"/>
          <w:b/>
          <w:bCs/>
        </w:rPr>
        <w:t>∣</w:t>
      </w:r>
      <w:r>
        <w:rPr>
          <w:rStyle w:val="katex-mathml"/>
          <w:b/>
          <w:bCs/>
        </w:rPr>
        <w:t>Y)</w:t>
      </w:r>
      <w:r>
        <w:t xml:space="preserve">: They first model the likelihood </w:t>
      </w:r>
      <w:r>
        <w:rPr>
          <w:rStyle w:val="katex-mathml"/>
        </w:rPr>
        <w:t>P(X</w:t>
      </w:r>
      <w:r>
        <w:rPr>
          <w:rStyle w:val="katex-mathml"/>
          <w:rFonts w:ascii="Cambria Math" w:hAnsi="Cambria Math" w:cs="Cambria Math"/>
        </w:rPr>
        <w:t>∣</w:t>
      </w:r>
      <w:r>
        <w:rPr>
          <w:rStyle w:val="katex-mathml"/>
        </w:rPr>
        <w:t>Y</w:t>
      </w:r>
      <w:r>
        <w:rPr>
          <w:rStyle w:val="mclose"/>
        </w:rPr>
        <w:t>)</w:t>
      </w:r>
      <w:r>
        <w:t xml:space="preserve">, which is the probability of observing the features </w:t>
      </w:r>
      <w:r>
        <w:rPr>
          <w:rStyle w:val="katex-mathml"/>
        </w:rPr>
        <w:t>X</w:t>
      </w:r>
      <w:r>
        <w:t xml:space="preserve"> given the label </w:t>
      </w:r>
      <w:r>
        <w:rPr>
          <w:rStyle w:val="mord"/>
        </w:rPr>
        <w:t>Y</w:t>
      </w:r>
      <w:r>
        <w:t>.</w:t>
      </w:r>
    </w:p>
    <w:p w14:paraId="687E3D7D" w14:textId="565ECE57" w:rsidR="005D4A60" w:rsidRDefault="005D4A60" w:rsidP="005D4A60">
      <w:pPr>
        <w:numPr>
          <w:ilvl w:val="0"/>
          <w:numId w:val="333"/>
        </w:numPr>
        <w:suppressAutoHyphens w:val="0"/>
        <w:autoSpaceDN/>
        <w:spacing w:before="100" w:beforeAutospacing="1" w:after="100" w:afterAutospacing="1" w:line="240" w:lineRule="auto"/>
      </w:pPr>
      <w:r>
        <w:rPr>
          <w:rStyle w:val="Strong"/>
        </w:rPr>
        <w:t xml:space="preserve">Estimate </w:t>
      </w:r>
      <w:r>
        <w:rPr>
          <w:rStyle w:val="katex-mathml"/>
          <w:b/>
          <w:bCs/>
        </w:rPr>
        <w:t>P(Y)P(Y)</w:t>
      </w:r>
      <w:r>
        <w:rPr>
          <w:rStyle w:val="mord"/>
          <w:b/>
          <w:bCs/>
        </w:rPr>
        <w:t>P</w:t>
      </w:r>
      <w:r>
        <w:rPr>
          <w:rStyle w:val="mopen"/>
          <w:b/>
          <w:bCs/>
        </w:rPr>
        <w:t>(</w:t>
      </w:r>
      <w:r>
        <w:rPr>
          <w:rStyle w:val="mord"/>
          <w:b/>
          <w:bCs/>
        </w:rPr>
        <w:t>Y</w:t>
      </w:r>
      <w:r>
        <w:rPr>
          <w:rStyle w:val="mclose"/>
          <w:b/>
          <w:bCs/>
        </w:rPr>
        <w:t>)</w:t>
      </w:r>
      <w:r>
        <w:t xml:space="preserve">: They also model the prior probability </w:t>
      </w:r>
      <w:r>
        <w:rPr>
          <w:rStyle w:val="katex-mathml"/>
        </w:rPr>
        <w:t>P(Y</w:t>
      </w:r>
      <w:r>
        <w:rPr>
          <w:rStyle w:val="katex-mathml"/>
        </w:rPr>
        <w:t>)</w:t>
      </w:r>
      <w:r>
        <w:t xml:space="preserve"> of the labels.</w:t>
      </w:r>
    </w:p>
    <w:p w14:paraId="74DAAE8B" w14:textId="77777777" w:rsidR="005D4A60" w:rsidRDefault="005D4A60" w:rsidP="005D4A60">
      <w:pPr>
        <w:numPr>
          <w:ilvl w:val="0"/>
          <w:numId w:val="333"/>
        </w:numPr>
        <w:suppressAutoHyphens w:val="0"/>
        <w:autoSpaceDN/>
        <w:spacing w:before="100" w:beforeAutospacing="1" w:after="100" w:afterAutospacing="1" w:line="240" w:lineRule="auto"/>
        <w:rPr>
          <w:rStyle w:val="katex-mathml"/>
        </w:rPr>
      </w:pPr>
      <w:r>
        <w:rPr>
          <w:rStyle w:val="Strong"/>
        </w:rPr>
        <w:t>Apply Bayes' Theorem</w:t>
      </w:r>
      <w:r>
        <w:t xml:space="preserve">: To make predictions, they use Bayes' theorem to compute the posterior probability </w:t>
      </w:r>
      <w:r>
        <w:rPr>
          <w:rStyle w:val="katex-mathml"/>
        </w:rPr>
        <w:t>P(Y</w:t>
      </w:r>
      <w:r>
        <w:rPr>
          <w:rStyle w:val="katex-mathml"/>
          <w:rFonts w:ascii="Cambria Math" w:hAnsi="Cambria Math" w:cs="Cambria Math"/>
        </w:rPr>
        <w:t>∣</w:t>
      </w:r>
      <w:r>
        <w:rPr>
          <w:rStyle w:val="katex-mathml"/>
        </w:rPr>
        <w:t>X)</w:t>
      </w:r>
      <w:r>
        <w:t xml:space="preserve">: </w:t>
      </w:r>
      <w:r>
        <w:rPr>
          <w:rStyle w:val="katex-mathml"/>
        </w:rPr>
        <w:t>P(Y</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Y)</w:t>
      </w:r>
      <w:r>
        <w:rPr>
          <w:rStyle w:val="katex-mathml"/>
          <w:rFonts w:ascii="Cambria Math" w:hAnsi="Cambria Math" w:cs="Cambria Math"/>
        </w:rPr>
        <w:t>⋅</w:t>
      </w:r>
      <w:r>
        <w:rPr>
          <w:rStyle w:val="katex-mathml"/>
        </w:rPr>
        <w:t>P(Y)</w:t>
      </w:r>
      <w:r>
        <w:rPr>
          <w:rStyle w:val="katex-mathml"/>
        </w:rPr>
        <w:t xml:space="preserve"> / </w:t>
      </w:r>
      <w:r>
        <w:rPr>
          <w:rStyle w:val="katex-mathml"/>
        </w:rPr>
        <w:t>P(X)</w:t>
      </w:r>
    </w:p>
    <w:p w14:paraId="4E09CF55" w14:textId="58CB0CDA" w:rsidR="005D4A60" w:rsidRDefault="005D4A60" w:rsidP="005D4A60">
      <w:pPr>
        <w:suppressAutoHyphens w:val="0"/>
        <w:autoSpaceDN/>
        <w:spacing w:before="100" w:beforeAutospacing="1" w:after="100" w:afterAutospacing="1" w:line="240" w:lineRule="auto"/>
        <w:ind w:left="360"/>
      </w:pPr>
      <w:r>
        <w:t xml:space="preserve"> where </w:t>
      </w:r>
      <w:r>
        <w:rPr>
          <w:rStyle w:val="katex-mathml"/>
        </w:rPr>
        <w:t>P(X)</w:t>
      </w:r>
      <w:r>
        <w:t xml:space="preserve"> is the marginal likelihood, often computed as: </w:t>
      </w:r>
      <w:r>
        <w:rPr>
          <w:rStyle w:val="katex-mathml"/>
        </w:rPr>
        <w:t>P(X)=∑YP(X</w:t>
      </w:r>
      <w:r>
        <w:rPr>
          <w:rStyle w:val="katex-mathml"/>
          <w:rFonts w:ascii="Cambria Math" w:hAnsi="Cambria Math" w:cs="Cambria Math"/>
        </w:rPr>
        <w:t>∣</w:t>
      </w:r>
      <w:proofErr w:type="gramStart"/>
      <w:r>
        <w:rPr>
          <w:rStyle w:val="katex-mathml"/>
        </w:rPr>
        <w:t>Y)</w:t>
      </w:r>
      <w:r>
        <w:rPr>
          <w:rStyle w:val="katex-mathml"/>
          <w:rFonts w:ascii="Cambria Math" w:hAnsi="Cambria Math" w:cs="Cambria Math"/>
        </w:rPr>
        <w:t>⋅</w:t>
      </w:r>
      <w:proofErr w:type="gramEnd"/>
      <w:r>
        <w:rPr>
          <w:rStyle w:val="katex-mathml"/>
        </w:rPr>
        <w:t>P(Y)</w:t>
      </w:r>
    </w:p>
    <w:p w14:paraId="6963D16F" w14:textId="77777777" w:rsidR="005D4A60" w:rsidRDefault="005D4A60" w:rsidP="005D4A60">
      <w:pPr>
        <w:pStyle w:val="Heading4"/>
      </w:pPr>
      <w:r>
        <w:t>Examples</w:t>
      </w:r>
    </w:p>
    <w:p w14:paraId="35667C32" w14:textId="77777777" w:rsidR="005D4A60" w:rsidRDefault="005D4A60" w:rsidP="005D4A60">
      <w:pPr>
        <w:numPr>
          <w:ilvl w:val="0"/>
          <w:numId w:val="334"/>
        </w:numPr>
        <w:suppressAutoHyphens w:val="0"/>
        <w:autoSpaceDN/>
        <w:spacing w:before="100" w:beforeAutospacing="1" w:after="100" w:afterAutospacing="1" w:line="240" w:lineRule="auto"/>
      </w:pPr>
      <w:r>
        <w:rPr>
          <w:rStyle w:val="Strong"/>
        </w:rPr>
        <w:t>Naïve Bayes</w:t>
      </w:r>
      <w:r>
        <w:t>: Assumes feature independence given the class label.</w:t>
      </w:r>
    </w:p>
    <w:p w14:paraId="37B76115" w14:textId="77777777" w:rsidR="005D4A60" w:rsidRDefault="005D4A60" w:rsidP="005D4A60">
      <w:pPr>
        <w:numPr>
          <w:ilvl w:val="0"/>
          <w:numId w:val="334"/>
        </w:numPr>
        <w:suppressAutoHyphens w:val="0"/>
        <w:autoSpaceDN/>
        <w:spacing w:before="100" w:beforeAutospacing="1" w:after="100" w:afterAutospacing="1" w:line="240" w:lineRule="auto"/>
      </w:pPr>
      <w:r>
        <w:rPr>
          <w:rStyle w:val="Strong"/>
        </w:rPr>
        <w:t>Hidden Markov Models (HMMs)</w:t>
      </w:r>
      <w:r>
        <w:t>: Used for sequential data modeling.</w:t>
      </w:r>
    </w:p>
    <w:p w14:paraId="11143115" w14:textId="77777777" w:rsidR="005D4A60" w:rsidRDefault="005D4A60" w:rsidP="005D4A60">
      <w:pPr>
        <w:numPr>
          <w:ilvl w:val="0"/>
          <w:numId w:val="334"/>
        </w:numPr>
        <w:suppressAutoHyphens w:val="0"/>
        <w:autoSpaceDN/>
        <w:spacing w:before="100" w:beforeAutospacing="1" w:after="100" w:afterAutospacing="1" w:line="240" w:lineRule="auto"/>
      </w:pPr>
      <w:r>
        <w:rPr>
          <w:rStyle w:val="Strong"/>
        </w:rPr>
        <w:t>Gaussian Mixture Models (GMMs)</w:t>
      </w:r>
      <w:r>
        <w:t>: Used for clustering and density estimation.</w:t>
      </w:r>
    </w:p>
    <w:p w14:paraId="4EABACEC" w14:textId="77777777" w:rsidR="005D4A60" w:rsidRDefault="005D4A60" w:rsidP="005D4A60">
      <w:pPr>
        <w:pStyle w:val="Heading4"/>
      </w:pPr>
      <w:r>
        <w:t>Advantages</w:t>
      </w:r>
    </w:p>
    <w:p w14:paraId="2B15BFB7" w14:textId="77777777" w:rsidR="005D4A60" w:rsidRDefault="005D4A60" w:rsidP="005D4A60">
      <w:pPr>
        <w:numPr>
          <w:ilvl w:val="0"/>
          <w:numId w:val="335"/>
        </w:numPr>
        <w:suppressAutoHyphens w:val="0"/>
        <w:autoSpaceDN/>
        <w:spacing w:before="100" w:beforeAutospacing="1" w:after="100" w:afterAutospacing="1" w:line="240" w:lineRule="auto"/>
      </w:pPr>
      <w:r>
        <w:rPr>
          <w:rStyle w:val="Strong"/>
        </w:rPr>
        <w:t>Rich Data Generation</w:t>
      </w:r>
      <w:r>
        <w:t>: Can generate new data samples by sampling from the learned distribution.</w:t>
      </w:r>
    </w:p>
    <w:p w14:paraId="7C688B1F" w14:textId="77777777" w:rsidR="005D4A60" w:rsidRDefault="005D4A60" w:rsidP="005D4A60">
      <w:pPr>
        <w:numPr>
          <w:ilvl w:val="0"/>
          <w:numId w:val="335"/>
        </w:numPr>
        <w:suppressAutoHyphens w:val="0"/>
        <w:autoSpaceDN/>
        <w:spacing w:before="100" w:beforeAutospacing="1" w:after="100" w:afterAutospacing="1" w:line="240" w:lineRule="auto"/>
      </w:pPr>
      <w:r>
        <w:rPr>
          <w:rStyle w:val="Strong"/>
        </w:rPr>
        <w:t>Handling Missing Data</w:t>
      </w:r>
      <w:r>
        <w:t>: Often better at handling missing or incomplete data due to their ability to model the data distribution.</w:t>
      </w:r>
    </w:p>
    <w:p w14:paraId="51AE1494" w14:textId="77777777" w:rsidR="005D4A60" w:rsidRDefault="005D4A60" w:rsidP="005D4A60">
      <w:pPr>
        <w:pStyle w:val="Heading4"/>
      </w:pPr>
      <w:r>
        <w:t>Disadvantages</w:t>
      </w:r>
    </w:p>
    <w:p w14:paraId="1E585666" w14:textId="77777777" w:rsidR="005D4A60" w:rsidRDefault="005D4A60" w:rsidP="005D4A60">
      <w:pPr>
        <w:numPr>
          <w:ilvl w:val="0"/>
          <w:numId w:val="336"/>
        </w:numPr>
        <w:suppressAutoHyphens w:val="0"/>
        <w:autoSpaceDN/>
        <w:spacing w:before="100" w:beforeAutospacing="1" w:after="100" w:afterAutospacing="1" w:line="240" w:lineRule="auto"/>
      </w:pPr>
      <w:r>
        <w:rPr>
          <w:rStyle w:val="Strong"/>
        </w:rPr>
        <w:t>Complexity</w:t>
      </w:r>
      <w:r>
        <w:t>: May require more complex modeling and assumptions about the data distribution.</w:t>
      </w:r>
    </w:p>
    <w:p w14:paraId="3DF7385C" w14:textId="77777777" w:rsidR="005D4A60" w:rsidRDefault="005D4A60" w:rsidP="005D4A60">
      <w:pPr>
        <w:numPr>
          <w:ilvl w:val="0"/>
          <w:numId w:val="336"/>
        </w:numPr>
        <w:suppressAutoHyphens w:val="0"/>
        <w:autoSpaceDN/>
        <w:spacing w:before="100" w:beforeAutospacing="1" w:after="100" w:afterAutospacing="1" w:line="240" w:lineRule="auto"/>
      </w:pPr>
      <w:r>
        <w:rPr>
          <w:rStyle w:val="Strong"/>
        </w:rPr>
        <w:t>Accuracy</w:t>
      </w:r>
      <w:r>
        <w:t>: Often less accurate in classification tasks compared to discriminative models, especially when the independence assumptions are violated.</w:t>
      </w:r>
    </w:p>
    <w:p w14:paraId="5039E8D4" w14:textId="77777777" w:rsidR="005D4A60" w:rsidRDefault="005D4A60" w:rsidP="005D4A60">
      <w:pPr>
        <w:pStyle w:val="Heading3"/>
      </w:pPr>
      <w:r>
        <w:t>Discriminative Models</w:t>
      </w:r>
    </w:p>
    <w:p w14:paraId="58A5EAD3" w14:textId="77777777" w:rsidR="005D4A60" w:rsidRDefault="005D4A60" w:rsidP="005D4A60">
      <w:pPr>
        <w:pStyle w:val="Heading4"/>
      </w:pPr>
      <w:r>
        <w:t>Definition</w:t>
      </w:r>
    </w:p>
    <w:p w14:paraId="702E8A60" w14:textId="4FDA159B" w:rsidR="005D4A60" w:rsidRDefault="005D4A60" w:rsidP="005D4A60">
      <w:pPr>
        <w:pStyle w:val="NormalWeb"/>
      </w:pPr>
      <w:r>
        <w:t xml:space="preserve">Discriminative models aim to model the conditional probability </w:t>
      </w:r>
      <w:r>
        <w:rPr>
          <w:rStyle w:val="katex-mathml"/>
        </w:rPr>
        <w:t>P(Y</w:t>
      </w:r>
      <w:r>
        <w:rPr>
          <w:rStyle w:val="katex-mathml"/>
          <w:rFonts w:ascii="Cambria Math" w:hAnsi="Cambria Math" w:cs="Cambria Math"/>
        </w:rPr>
        <w:t>∣</w:t>
      </w:r>
      <w:r>
        <w:rPr>
          <w:rStyle w:val="katex-mathml"/>
        </w:rPr>
        <w:t>X)</w:t>
      </w:r>
      <w:r>
        <w:t xml:space="preserve"> directly, without modeling the joint distribution of features and labels. They focus on finding the decision boundary that best separates the classes.</w:t>
      </w:r>
    </w:p>
    <w:p w14:paraId="447F6A07" w14:textId="77777777" w:rsidR="005D4A60" w:rsidRDefault="005D4A60" w:rsidP="005D4A60">
      <w:pPr>
        <w:pStyle w:val="Heading4"/>
      </w:pPr>
      <w:r>
        <w:lastRenderedPageBreak/>
        <w:t>Process</w:t>
      </w:r>
    </w:p>
    <w:p w14:paraId="671370C6" w14:textId="5FAAC4DD" w:rsidR="005D4A60" w:rsidRDefault="005D4A60" w:rsidP="005D4A60">
      <w:pPr>
        <w:numPr>
          <w:ilvl w:val="0"/>
          <w:numId w:val="337"/>
        </w:numPr>
        <w:suppressAutoHyphens w:val="0"/>
        <w:autoSpaceDN/>
        <w:spacing w:before="100" w:beforeAutospacing="1" w:after="100" w:afterAutospacing="1" w:line="240" w:lineRule="auto"/>
      </w:pPr>
      <w:r>
        <w:rPr>
          <w:rStyle w:val="Strong"/>
        </w:rPr>
        <w:t xml:space="preserve">Directly Estimate </w:t>
      </w:r>
      <w:r>
        <w:rPr>
          <w:rStyle w:val="katex-mathml"/>
          <w:b/>
          <w:bCs/>
        </w:rPr>
        <w:t>P(Y</w:t>
      </w:r>
      <w:r>
        <w:rPr>
          <w:rStyle w:val="katex-mathml"/>
          <w:rFonts w:ascii="Cambria Math" w:hAnsi="Cambria Math" w:cs="Cambria Math"/>
          <w:b/>
          <w:bCs/>
        </w:rPr>
        <w:t>∣</w:t>
      </w:r>
      <w:r>
        <w:rPr>
          <w:rStyle w:val="katex-mathml"/>
          <w:b/>
          <w:bCs/>
        </w:rPr>
        <w:t>X)</w:t>
      </w:r>
      <w:r>
        <w:t xml:space="preserve">: They learn the mapping from features </w:t>
      </w:r>
      <w:r>
        <w:rPr>
          <w:rStyle w:val="mord"/>
        </w:rPr>
        <w:t>X</w:t>
      </w:r>
      <w:r>
        <w:t xml:space="preserve"> to labels </w:t>
      </w:r>
      <w:r>
        <w:rPr>
          <w:rStyle w:val="mord"/>
        </w:rPr>
        <w:t>Y</w:t>
      </w:r>
      <w:r>
        <w:t xml:space="preserve"> directly.</w:t>
      </w:r>
    </w:p>
    <w:p w14:paraId="6FDA3AC9" w14:textId="77777777" w:rsidR="005D4A60" w:rsidRDefault="005D4A60" w:rsidP="005D4A60">
      <w:pPr>
        <w:numPr>
          <w:ilvl w:val="0"/>
          <w:numId w:val="337"/>
        </w:numPr>
        <w:suppressAutoHyphens w:val="0"/>
        <w:autoSpaceDN/>
        <w:spacing w:before="100" w:beforeAutospacing="1" w:after="100" w:afterAutospacing="1" w:line="240" w:lineRule="auto"/>
      </w:pPr>
      <w:r>
        <w:rPr>
          <w:rStyle w:val="Strong"/>
        </w:rPr>
        <w:t>Decision Boundary</w:t>
      </w:r>
      <w:r>
        <w:t>: They focus on finding the optimal decision boundary between different classes.</w:t>
      </w:r>
    </w:p>
    <w:p w14:paraId="220E2F93" w14:textId="77777777" w:rsidR="005D4A60" w:rsidRDefault="005D4A60" w:rsidP="005D4A60">
      <w:pPr>
        <w:pStyle w:val="Heading4"/>
      </w:pPr>
      <w:r>
        <w:t>Examples</w:t>
      </w:r>
    </w:p>
    <w:p w14:paraId="1543EC4D" w14:textId="4F99E399" w:rsidR="005D4A60" w:rsidRDefault="005D4A60" w:rsidP="005D4A60">
      <w:pPr>
        <w:numPr>
          <w:ilvl w:val="0"/>
          <w:numId w:val="338"/>
        </w:numPr>
        <w:suppressAutoHyphens w:val="0"/>
        <w:autoSpaceDN/>
        <w:spacing w:before="100" w:beforeAutospacing="1" w:after="100" w:afterAutospacing="1" w:line="240" w:lineRule="auto"/>
      </w:pPr>
      <w:r>
        <w:rPr>
          <w:rStyle w:val="Strong"/>
        </w:rPr>
        <w:t>Logistic Regression</w:t>
      </w:r>
      <w:r>
        <w:t xml:space="preserve">: Models </w:t>
      </w:r>
      <w:r>
        <w:rPr>
          <w:rStyle w:val="katex-mathml"/>
        </w:rPr>
        <w:t>P(Y</w:t>
      </w:r>
      <w:r>
        <w:rPr>
          <w:rStyle w:val="katex-mathml"/>
          <w:rFonts w:ascii="Cambria Math" w:hAnsi="Cambria Math" w:cs="Cambria Math"/>
        </w:rPr>
        <w:t>∣</w:t>
      </w:r>
      <w:r>
        <w:rPr>
          <w:rStyle w:val="katex-mathml"/>
        </w:rPr>
        <w:t>X)</w:t>
      </w:r>
      <w:r>
        <w:t xml:space="preserve"> using a logistic function.</w:t>
      </w:r>
    </w:p>
    <w:p w14:paraId="69CD0DE7" w14:textId="77777777" w:rsidR="005D4A60" w:rsidRDefault="005D4A60" w:rsidP="005D4A60">
      <w:pPr>
        <w:numPr>
          <w:ilvl w:val="0"/>
          <w:numId w:val="338"/>
        </w:numPr>
        <w:suppressAutoHyphens w:val="0"/>
        <w:autoSpaceDN/>
        <w:spacing w:before="100" w:beforeAutospacing="1" w:after="100" w:afterAutospacing="1" w:line="240" w:lineRule="auto"/>
      </w:pPr>
      <w:r>
        <w:rPr>
          <w:rStyle w:val="Strong"/>
        </w:rPr>
        <w:t>Support Vector Machines (SVMs)</w:t>
      </w:r>
      <w:r>
        <w:t>: Finds the hyperplane that best separates the classes.</w:t>
      </w:r>
    </w:p>
    <w:p w14:paraId="7A9B3F24" w14:textId="77777777" w:rsidR="005D4A60" w:rsidRDefault="005D4A60" w:rsidP="005D4A60">
      <w:pPr>
        <w:numPr>
          <w:ilvl w:val="0"/>
          <w:numId w:val="338"/>
        </w:numPr>
        <w:suppressAutoHyphens w:val="0"/>
        <w:autoSpaceDN/>
        <w:spacing w:before="100" w:beforeAutospacing="1" w:after="100" w:afterAutospacing="1" w:line="240" w:lineRule="auto"/>
      </w:pPr>
      <w:r>
        <w:rPr>
          <w:rStyle w:val="Strong"/>
        </w:rPr>
        <w:t>Neural Networks</w:t>
      </w:r>
      <w:r>
        <w:t>: Learn complex mappings from inputs to outputs using layers of interconnected nodes.</w:t>
      </w:r>
    </w:p>
    <w:p w14:paraId="30D23B52" w14:textId="77777777" w:rsidR="005D4A60" w:rsidRDefault="005D4A60" w:rsidP="005D4A60">
      <w:pPr>
        <w:numPr>
          <w:ilvl w:val="0"/>
          <w:numId w:val="338"/>
        </w:numPr>
        <w:suppressAutoHyphens w:val="0"/>
        <w:autoSpaceDN/>
        <w:spacing w:before="100" w:beforeAutospacing="1" w:after="100" w:afterAutospacing="1" w:line="240" w:lineRule="auto"/>
      </w:pPr>
      <w:r>
        <w:rPr>
          <w:rStyle w:val="Strong"/>
        </w:rPr>
        <w:t>Random Forests</w:t>
      </w:r>
      <w:r>
        <w:t>: Ensemble of decision trees that improve classification accuracy.</w:t>
      </w:r>
    </w:p>
    <w:p w14:paraId="0C3A7A5B" w14:textId="77777777" w:rsidR="005D4A60" w:rsidRDefault="005D4A60" w:rsidP="005D4A60">
      <w:pPr>
        <w:pStyle w:val="Heading4"/>
      </w:pPr>
      <w:r>
        <w:t>Advantages</w:t>
      </w:r>
    </w:p>
    <w:p w14:paraId="3A74A610" w14:textId="77777777" w:rsidR="005D4A60" w:rsidRDefault="005D4A60" w:rsidP="005D4A60">
      <w:pPr>
        <w:numPr>
          <w:ilvl w:val="0"/>
          <w:numId w:val="339"/>
        </w:numPr>
        <w:suppressAutoHyphens w:val="0"/>
        <w:autoSpaceDN/>
        <w:spacing w:before="100" w:beforeAutospacing="1" w:after="100" w:afterAutospacing="1" w:line="240" w:lineRule="auto"/>
      </w:pPr>
      <w:r>
        <w:rPr>
          <w:rStyle w:val="Strong"/>
        </w:rPr>
        <w:t>Higher Accuracy</w:t>
      </w:r>
      <w:r>
        <w:t>: Often achieve better performance in classification tasks because they focus directly on the decision boundary.</w:t>
      </w:r>
    </w:p>
    <w:p w14:paraId="281385B6" w14:textId="77777777" w:rsidR="005D4A60" w:rsidRDefault="005D4A60" w:rsidP="005D4A60">
      <w:pPr>
        <w:numPr>
          <w:ilvl w:val="0"/>
          <w:numId w:val="339"/>
        </w:numPr>
        <w:suppressAutoHyphens w:val="0"/>
        <w:autoSpaceDN/>
        <w:spacing w:before="100" w:beforeAutospacing="1" w:after="100" w:afterAutospacing="1" w:line="240" w:lineRule="auto"/>
      </w:pPr>
      <w:r>
        <w:rPr>
          <w:rStyle w:val="Strong"/>
        </w:rPr>
        <w:t>Fewer Assumptions</w:t>
      </w:r>
      <w:r>
        <w:t>: Typically make fewer assumptions about the data distribution, which can lead to better performance in real-world scenarios.</w:t>
      </w:r>
    </w:p>
    <w:p w14:paraId="0FFD5F0D" w14:textId="77777777" w:rsidR="005D4A60" w:rsidRDefault="005D4A60" w:rsidP="005D4A60">
      <w:pPr>
        <w:pStyle w:val="Heading4"/>
      </w:pPr>
      <w:r>
        <w:t>Disadvantages</w:t>
      </w:r>
    </w:p>
    <w:p w14:paraId="06343797" w14:textId="77777777" w:rsidR="005D4A60" w:rsidRDefault="005D4A60" w:rsidP="005D4A60">
      <w:pPr>
        <w:numPr>
          <w:ilvl w:val="0"/>
          <w:numId w:val="340"/>
        </w:numPr>
        <w:suppressAutoHyphens w:val="0"/>
        <w:autoSpaceDN/>
        <w:spacing w:before="100" w:beforeAutospacing="1" w:after="100" w:afterAutospacing="1" w:line="240" w:lineRule="auto"/>
      </w:pPr>
      <w:r>
        <w:rPr>
          <w:rStyle w:val="Strong"/>
        </w:rPr>
        <w:t>No Data Generation</w:t>
      </w:r>
      <w:r>
        <w:t>: Cannot generate new data samples since they don't model the data distribution.</w:t>
      </w:r>
    </w:p>
    <w:p w14:paraId="1C45425F" w14:textId="77777777" w:rsidR="005D4A60" w:rsidRDefault="005D4A60" w:rsidP="005D4A60">
      <w:pPr>
        <w:numPr>
          <w:ilvl w:val="0"/>
          <w:numId w:val="340"/>
        </w:numPr>
        <w:suppressAutoHyphens w:val="0"/>
        <w:autoSpaceDN/>
        <w:spacing w:before="100" w:beforeAutospacing="1" w:after="100" w:afterAutospacing="1" w:line="240" w:lineRule="auto"/>
      </w:pPr>
      <w:r>
        <w:rPr>
          <w:rStyle w:val="Strong"/>
        </w:rPr>
        <w:t>Handling Missing Data</w:t>
      </w:r>
      <w:r>
        <w:t xml:space="preserve">: </w:t>
      </w:r>
      <w:proofErr w:type="gramStart"/>
      <w:r>
        <w:t>Generally</w:t>
      </w:r>
      <w:proofErr w:type="gramEnd"/>
      <w:r>
        <w:t xml:space="preserve"> not as effective in dealing with missing data compared to generative models.</w:t>
      </w:r>
    </w:p>
    <w:p w14:paraId="280FF7ED" w14:textId="77777777" w:rsidR="005D4A60" w:rsidRDefault="005D4A60" w:rsidP="005D4A60">
      <w:pPr>
        <w:pStyle w:val="Heading3"/>
      </w:pPr>
      <w: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6"/>
        <w:gridCol w:w="3014"/>
        <w:gridCol w:w="3936"/>
      </w:tblGrid>
      <w:tr w:rsidR="005D4A60" w14:paraId="03739BE3" w14:textId="77777777" w:rsidTr="005D4A60">
        <w:trPr>
          <w:tblHeader/>
          <w:tblCellSpacing w:w="15" w:type="dxa"/>
        </w:trPr>
        <w:tc>
          <w:tcPr>
            <w:tcW w:w="0" w:type="auto"/>
            <w:vAlign w:val="center"/>
            <w:hideMark/>
          </w:tcPr>
          <w:p w14:paraId="07A70888" w14:textId="77777777" w:rsidR="005D4A60" w:rsidRDefault="005D4A60">
            <w:pPr>
              <w:jc w:val="center"/>
              <w:rPr>
                <w:b/>
                <w:bCs/>
              </w:rPr>
            </w:pPr>
            <w:r>
              <w:rPr>
                <w:b/>
                <w:bCs/>
              </w:rPr>
              <w:t>Aspect</w:t>
            </w:r>
          </w:p>
        </w:tc>
        <w:tc>
          <w:tcPr>
            <w:tcW w:w="0" w:type="auto"/>
            <w:vAlign w:val="center"/>
            <w:hideMark/>
          </w:tcPr>
          <w:p w14:paraId="2DFEFD2F" w14:textId="77777777" w:rsidR="005D4A60" w:rsidRDefault="005D4A60">
            <w:pPr>
              <w:jc w:val="center"/>
              <w:rPr>
                <w:b/>
                <w:bCs/>
              </w:rPr>
            </w:pPr>
            <w:r>
              <w:rPr>
                <w:b/>
                <w:bCs/>
              </w:rPr>
              <w:t>Generative Models</w:t>
            </w:r>
          </w:p>
        </w:tc>
        <w:tc>
          <w:tcPr>
            <w:tcW w:w="0" w:type="auto"/>
            <w:vAlign w:val="center"/>
            <w:hideMark/>
          </w:tcPr>
          <w:p w14:paraId="2A43BB42" w14:textId="77777777" w:rsidR="005D4A60" w:rsidRDefault="005D4A60">
            <w:pPr>
              <w:jc w:val="center"/>
              <w:rPr>
                <w:b/>
                <w:bCs/>
              </w:rPr>
            </w:pPr>
            <w:r>
              <w:rPr>
                <w:b/>
                <w:bCs/>
              </w:rPr>
              <w:t>Discriminative Models</w:t>
            </w:r>
          </w:p>
        </w:tc>
      </w:tr>
      <w:tr w:rsidR="005D4A60" w14:paraId="3CEE5AEF" w14:textId="77777777" w:rsidTr="005D4A60">
        <w:trPr>
          <w:tblCellSpacing w:w="15" w:type="dxa"/>
        </w:trPr>
        <w:tc>
          <w:tcPr>
            <w:tcW w:w="0" w:type="auto"/>
            <w:vAlign w:val="center"/>
            <w:hideMark/>
          </w:tcPr>
          <w:p w14:paraId="052FFCD4" w14:textId="77777777" w:rsidR="005D4A60" w:rsidRDefault="005D4A60">
            <w:r>
              <w:t>Goal</w:t>
            </w:r>
          </w:p>
        </w:tc>
        <w:tc>
          <w:tcPr>
            <w:tcW w:w="0" w:type="auto"/>
            <w:vAlign w:val="center"/>
            <w:hideMark/>
          </w:tcPr>
          <w:p w14:paraId="1D030EAF" w14:textId="57E3F6DC" w:rsidR="005D4A60" w:rsidRDefault="005D4A60">
            <w:r>
              <w:t xml:space="preserve">Model joint probability </w:t>
            </w:r>
            <w:r>
              <w:rPr>
                <w:rStyle w:val="katex-mathml"/>
              </w:rPr>
              <w:t>P(</w:t>
            </w:r>
            <w:proofErr w:type="gramStart"/>
            <w:r>
              <w:rPr>
                <w:rStyle w:val="katex-mathml"/>
              </w:rPr>
              <w:t>X,Y</w:t>
            </w:r>
            <w:proofErr w:type="gramEnd"/>
            <w:r>
              <w:rPr>
                <w:rStyle w:val="katex-mathml"/>
              </w:rPr>
              <w:t>)</w:t>
            </w:r>
          </w:p>
        </w:tc>
        <w:tc>
          <w:tcPr>
            <w:tcW w:w="0" w:type="auto"/>
            <w:vAlign w:val="center"/>
            <w:hideMark/>
          </w:tcPr>
          <w:p w14:paraId="195715DC" w14:textId="205DDE4A" w:rsidR="005D4A60" w:rsidRDefault="005D4A60">
            <w:r>
              <w:t>Model conditional probability P(Y</w:t>
            </w:r>
            <w:r>
              <w:t>)</w:t>
            </w:r>
          </w:p>
        </w:tc>
      </w:tr>
      <w:tr w:rsidR="005D4A60" w14:paraId="1540ED8F" w14:textId="77777777" w:rsidTr="005D4A60">
        <w:trPr>
          <w:tblCellSpacing w:w="15" w:type="dxa"/>
        </w:trPr>
        <w:tc>
          <w:tcPr>
            <w:tcW w:w="0" w:type="auto"/>
            <w:vAlign w:val="center"/>
            <w:hideMark/>
          </w:tcPr>
          <w:p w14:paraId="1F235DA4" w14:textId="77777777" w:rsidR="005D4A60" w:rsidRDefault="005D4A60">
            <w:r>
              <w:t>Approach</w:t>
            </w:r>
          </w:p>
        </w:tc>
        <w:tc>
          <w:tcPr>
            <w:tcW w:w="0" w:type="auto"/>
            <w:vAlign w:val="center"/>
            <w:hideMark/>
          </w:tcPr>
          <w:p w14:paraId="2ACC15C0" w14:textId="77777777" w:rsidR="005D4A60" w:rsidRDefault="005D4A60">
            <w:r>
              <w:t>Learn (</w:t>
            </w:r>
            <w:proofErr w:type="gramStart"/>
            <w:r>
              <w:t>P(</w:t>
            </w:r>
            <w:proofErr w:type="gramEnd"/>
            <w:r>
              <w:t>X</w:t>
            </w:r>
          </w:p>
        </w:tc>
        <w:tc>
          <w:tcPr>
            <w:tcW w:w="0" w:type="auto"/>
            <w:vAlign w:val="center"/>
            <w:hideMark/>
          </w:tcPr>
          <w:p w14:paraId="726B30ED" w14:textId="0E3F9BA2" w:rsidR="005D4A60" w:rsidRDefault="005D4A60">
            <w:r>
              <w:t xml:space="preserve">Y)) and </w:t>
            </w:r>
            <w:r>
              <w:rPr>
                <w:rStyle w:val="katex-mathml"/>
              </w:rPr>
              <w:t>P(Y</w:t>
            </w:r>
            <w:r>
              <w:rPr>
                <w:rStyle w:val="katex-mathml"/>
              </w:rPr>
              <w:t>)</w:t>
            </w:r>
          </w:p>
        </w:tc>
      </w:tr>
      <w:tr w:rsidR="005D4A60" w14:paraId="338755A1" w14:textId="77777777" w:rsidTr="005D4A60">
        <w:trPr>
          <w:tblCellSpacing w:w="15" w:type="dxa"/>
        </w:trPr>
        <w:tc>
          <w:tcPr>
            <w:tcW w:w="0" w:type="auto"/>
            <w:vAlign w:val="center"/>
            <w:hideMark/>
          </w:tcPr>
          <w:p w14:paraId="76E64B5B" w14:textId="77777777" w:rsidR="005D4A60" w:rsidRDefault="005D4A60">
            <w:r>
              <w:t>Decision Boundary</w:t>
            </w:r>
          </w:p>
        </w:tc>
        <w:tc>
          <w:tcPr>
            <w:tcW w:w="0" w:type="auto"/>
            <w:vAlign w:val="center"/>
            <w:hideMark/>
          </w:tcPr>
          <w:p w14:paraId="7BE5DC0A" w14:textId="77777777" w:rsidR="005D4A60" w:rsidRDefault="005D4A60">
            <w:r>
              <w:t>Derived from Bayes' theorem</w:t>
            </w:r>
          </w:p>
        </w:tc>
        <w:tc>
          <w:tcPr>
            <w:tcW w:w="0" w:type="auto"/>
            <w:vAlign w:val="center"/>
            <w:hideMark/>
          </w:tcPr>
          <w:p w14:paraId="3C3760BF" w14:textId="77777777" w:rsidR="005D4A60" w:rsidRDefault="005D4A60">
            <w:r>
              <w:t>Learned directly</w:t>
            </w:r>
          </w:p>
        </w:tc>
      </w:tr>
      <w:tr w:rsidR="005D4A60" w14:paraId="1CD21B57" w14:textId="77777777" w:rsidTr="005D4A60">
        <w:trPr>
          <w:tblCellSpacing w:w="15" w:type="dxa"/>
        </w:trPr>
        <w:tc>
          <w:tcPr>
            <w:tcW w:w="0" w:type="auto"/>
            <w:vAlign w:val="center"/>
            <w:hideMark/>
          </w:tcPr>
          <w:p w14:paraId="69ECDDF3" w14:textId="77777777" w:rsidR="005D4A60" w:rsidRDefault="005D4A60">
            <w:r>
              <w:t>Data Generation</w:t>
            </w:r>
          </w:p>
        </w:tc>
        <w:tc>
          <w:tcPr>
            <w:tcW w:w="0" w:type="auto"/>
            <w:vAlign w:val="center"/>
            <w:hideMark/>
          </w:tcPr>
          <w:p w14:paraId="3F0B92A9" w14:textId="77777777" w:rsidR="005D4A60" w:rsidRDefault="005D4A60">
            <w:r>
              <w:t>Can generate new samples</w:t>
            </w:r>
          </w:p>
        </w:tc>
        <w:tc>
          <w:tcPr>
            <w:tcW w:w="0" w:type="auto"/>
            <w:vAlign w:val="center"/>
            <w:hideMark/>
          </w:tcPr>
          <w:p w14:paraId="3A064000" w14:textId="77777777" w:rsidR="005D4A60" w:rsidRDefault="005D4A60">
            <w:r>
              <w:t>Cannot generate new samples</w:t>
            </w:r>
          </w:p>
        </w:tc>
      </w:tr>
      <w:tr w:rsidR="005D4A60" w14:paraId="0331BB9C" w14:textId="77777777" w:rsidTr="005D4A60">
        <w:trPr>
          <w:tblCellSpacing w:w="15" w:type="dxa"/>
        </w:trPr>
        <w:tc>
          <w:tcPr>
            <w:tcW w:w="0" w:type="auto"/>
            <w:vAlign w:val="center"/>
            <w:hideMark/>
          </w:tcPr>
          <w:p w14:paraId="436F9C31" w14:textId="77777777" w:rsidR="005D4A60" w:rsidRDefault="005D4A60">
            <w:r>
              <w:t>Examples</w:t>
            </w:r>
          </w:p>
        </w:tc>
        <w:tc>
          <w:tcPr>
            <w:tcW w:w="0" w:type="auto"/>
            <w:vAlign w:val="center"/>
            <w:hideMark/>
          </w:tcPr>
          <w:p w14:paraId="2BC7D77F" w14:textId="77777777" w:rsidR="005D4A60" w:rsidRDefault="005D4A60">
            <w:r>
              <w:t>Naïve Bayes, HMMs, GMMs</w:t>
            </w:r>
          </w:p>
        </w:tc>
        <w:tc>
          <w:tcPr>
            <w:tcW w:w="0" w:type="auto"/>
            <w:vAlign w:val="center"/>
            <w:hideMark/>
          </w:tcPr>
          <w:p w14:paraId="2CA2F8DB" w14:textId="77777777" w:rsidR="005D4A60" w:rsidRDefault="005D4A60">
            <w:r>
              <w:t>Logistic Regression, SVMs, Neural Networks</w:t>
            </w:r>
          </w:p>
        </w:tc>
      </w:tr>
      <w:tr w:rsidR="005D4A60" w14:paraId="436DD8E5" w14:textId="77777777" w:rsidTr="005D4A60">
        <w:trPr>
          <w:tblCellSpacing w:w="15" w:type="dxa"/>
        </w:trPr>
        <w:tc>
          <w:tcPr>
            <w:tcW w:w="0" w:type="auto"/>
            <w:vAlign w:val="center"/>
            <w:hideMark/>
          </w:tcPr>
          <w:p w14:paraId="25F6FF2E" w14:textId="77777777" w:rsidR="005D4A60" w:rsidRDefault="005D4A60">
            <w:r>
              <w:t>Handling Missing Data</w:t>
            </w:r>
          </w:p>
        </w:tc>
        <w:tc>
          <w:tcPr>
            <w:tcW w:w="0" w:type="auto"/>
            <w:vAlign w:val="center"/>
            <w:hideMark/>
          </w:tcPr>
          <w:p w14:paraId="0FA84156" w14:textId="77777777" w:rsidR="005D4A60" w:rsidRDefault="005D4A60">
            <w:r>
              <w:t>Generally better</w:t>
            </w:r>
          </w:p>
        </w:tc>
        <w:tc>
          <w:tcPr>
            <w:tcW w:w="0" w:type="auto"/>
            <w:vAlign w:val="center"/>
            <w:hideMark/>
          </w:tcPr>
          <w:p w14:paraId="44DF3E82" w14:textId="77777777" w:rsidR="005D4A60" w:rsidRDefault="005D4A60">
            <w:proofErr w:type="gramStart"/>
            <w:r>
              <w:t>Generally</w:t>
            </w:r>
            <w:proofErr w:type="gramEnd"/>
            <w:r>
              <w:t xml:space="preserve"> less effective</w:t>
            </w:r>
          </w:p>
        </w:tc>
      </w:tr>
      <w:tr w:rsidR="005D4A60" w14:paraId="228F98E1" w14:textId="77777777" w:rsidTr="005D4A60">
        <w:trPr>
          <w:tblCellSpacing w:w="15" w:type="dxa"/>
        </w:trPr>
        <w:tc>
          <w:tcPr>
            <w:tcW w:w="0" w:type="auto"/>
            <w:vAlign w:val="center"/>
            <w:hideMark/>
          </w:tcPr>
          <w:p w14:paraId="68269099" w14:textId="77777777" w:rsidR="005D4A60" w:rsidRDefault="005D4A60">
            <w:r>
              <w:t>Typical Accuracy</w:t>
            </w:r>
          </w:p>
        </w:tc>
        <w:tc>
          <w:tcPr>
            <w:tcW w:w="0" w:type="auto"/>
            <w:vAlign w:val="center"/>
            <w:hideMark/>
          </w:tcPr>
          <w:p w14:paraId="2A861B65" w14:textId="77777777" w:rsidR="005D4A60" w:rsidRDefault="005D4A60">
            <w:r>
              <w:t>Often lower in classification tasks</w:t>
            </w:r>
          </w:p>
        </w:tc>
        <w:tc>
          <w:tcPr>
            <w:tcW w:w="0" w:type="auto"/>
            <w:vAlign w:val="center"/>
            <w:hideMark/>
          </w:tcPr>
          <w:p w14:paraId="75D5B50D" w14:textId="77777777" w:rsidR="005D4A60" w:rsidRDefault="005D4A60">
            <w:r>
              <w:t>Often higher in classification tasks</w:t>
            </w:r>
          </w:p>
        </w:tc>
      </w:tr>
    </w:tbl>
    <w:p w14:paraId="79E8AB9A" w14:textId="77777777" w:rsidR="005D4A60" w:rsidRDefault="005D4A60" w:rsidP="005D4A60">
      <w:pPr>
        <w:pStyle w:val="Heading3"/>
      </w:pPr>
      <w:r>
        <w:t>Conclusion</w:t>
      </w:r>
    </w:p>
    <w:p w14:paraId="6E0C382A" w14:textId="77777777" w:rsidR="005D4A60" w:rsidRDefault="005D4A60" w:rsidP="005D4A60">
      <w:pPr>
        <w:pStyle w:val="NormalWeb"/>
      </w:pPr>
      <w:r>
        <w:lastRenderedPageBreak/>
        <w:t>Generative and discriminative models serve different purposes and have their own strengths and weaknesses. Generative models are powerful for understanding data generation and handling missing data, while discriminative models are often preferred for their superior performance in classification tasks due to their focus on modeling the decision boundary directly. The choice between generative and discriminative models depends on the specific requirements and characteristics of the task at hand.</w:t>
      </w:r>
    </w:p>
    <w:p w14:paraId="706DE4A4" w14:textId="65D3A1F6" w:rsidR="005D4A60" w:rsidRPr="00D25CB7" w:rsidRDefault="005D4A60" w:rsidP="00122647">
      <w:pPr>
        <w:rPr>
          <w:b/>
          <w:bCs/>
          <w:sz w:val="32"/>
          <w:szCs w:val="32"/>
          <w:lang w:eastAsia="en-IN"/>
        </w:rPr>
      </w:pPr>
    </w:p>
    <w:p w14:paraId="5CA7C95C" w14:textId="4CC12486" w:rsidR="00122647" w:rsidRDefault="005D4A60" w:rsidP="00122647">
      <w:pPr>
        <w:rPr>
          <w:b/>
          <w:bCs/>
          <w:sz w:val="32"/>
          <w:szCs w:val="32"/>
          <w:lang w:eastAsia="en-IN"/>
        </w:rPr>
      </w:pPr>
      <w:r w:rsidRPr="005D4A60">
        <w:rPr>
          <w:b/>
          <w:bCs/>
          <w:sz w:val="32"/>
          <w:szCs w:val="32"/>
          <w:lang w:eastAsia="en-IN"/>
        </w:rPr>
        <w:t>Q-71.</w:t>
      </w:r>
      <w:r w:rsidRPr="005D4A60">
        <w:t xml:space="preserve"> </w:t>
      </w:r>
      <w:r w:rsidRPr="005D4A60">
        <w:rPr>
          <w:b/>
          <w:bCs/>
          <w:sz w:val="32"/>
          <w:szCs w:val="32"/>
          <w:lang w:eastAsia="en-IN"/>
        </w:rPr>
        <w:t>How does the decision boundary of a Naïve Bayes classifier look like for binary classification tasks</w:t>
      </w:r>
      <w:r>
        <w:rPr>
          <w:b/>
          <w:bCs/>
          <w:sz w:val="32"/>
          <w:szCs w:val="32"/>
          <w:lang w:eastAsia="en-IN"/>
        </w:rPr>
        <w:t>?</w:t>
      </w:r>
    </w:p>
    <w:p w14:paraId="399829E6" w14:textId="6094ED88" w:rsidR="0099204F" w:rsidRDefault="005D4A60" w:rsidP="0099204F">
      <w:pPr>
        <w:pStyle w:val="NormalWeb"/>
      </w:pPr>
      <w:r>
        <w:rPr>
          <w:b/>
          <w:bCs/>
          <w:sz w:val="32"/>
          <w:szCs w:val="32"/>
        </w:rPr>
        <w:t xml:space="preserve">Ans. </w:t>
      </w:r>
      <w:r w:rsidR="0099204F">
        <w:t xml:space="preserve">The decision boundary of a Naïve Bayes classifier in a binary classification task is determined by the posterior probabilities of the two classes. For a given set of features </w:t>
      </w:r>
      <w:r w:rsidR="0099204F">
        <w:rPr>
          <w:rStyle w:val="mord"/>
        </w:rPr>
        <w:t>X</w:t>
      </w:r>
      <w:r w:rsidR="0099204F">
        <w:t>, the classifier assigns the class label based on which class has the higher posterior probability. Specifically, the decision boundary is where the posterior probabilities of the two classes are equal.</w:t>
      </w:r>
    </w:p>
    <w:p w14:paraId="1D8C2DA1" w14:textId="77777777" w:rsidR="0099204F" w:rsidRDefault="0099204F" w:rsidP="0099204F">
      <w:pPr>
        <w:pStyle w:val="Heading3"/>
      </w:pPr>
      <w:r>
        <w:t>Mathematical Formulation</w:t>
      </w:r>
    </w:p>
    <w:p w14:paraId="25BF417F" w14:textId="66FF437E" w:rsidR="0099204F" w:rsidRDefault="0099204F" w:rsidP="0099204F">
      <w:pPr>
        <w:pStyle w:val="NormalWeb"/>
      </w:pPr>
      <w:r>
        <w:t xml:space="preserve">For binary classification with classes </w:t>
      </w:r>
      <w:r>
        <w:rPr>
          <w:rStyle w:val="mord"/>
        </w:rPr>
        <w:t>C1</w:t>
      </w:r>
      <w:r>
        <w:rPr>
          <w:rStyle w:val="vlist-s"/>
        </w:rPr>
        <w:t>​</w:t>
      </w:r>
      <w:r>
        <w:t xml:space="preserve"> and </w:t>
      </w:r>
      <w:r>
        <w:rPr>
          <w:rStyle w:val="mord"/>
        </w:rPr>
        <w:t>C2</w:t>
      </w:r>
      <w:r>
        <w:rPr>
          <w:rStyle w:val="vlist-s"/>
        </w:rPr>
        <w:t>​</w:t>
      </w:r>
      <w:r>
        <w:t xml:space="preserve">, the Naïve Bayes classifier predicts </w:t>
      </w:r>
      <w:r>
        <w:rPr>
          <w:rStyle w:val="mord"/>
        </w:rPr>
        <w:t>C1</w:t>
      </w:r>
      <w:r>
        <w:rPr>
          <w:rStyle w:val="vlist-s"/>
        </w:rPr>
        <w:t>​</w:t>
      </w:r>
      <w:r>
        <w:t xml:space="preserve"> if </w:t>
      </w:r>
      <w:r>
        <w:rPr>
          <w:rStyle w:val="katex-mathml"/>
        </w:rPr>
        <w:t>P(C1</w:t>
      </w:r>
      <w:r>
        <w:rPr>
          <w:rStyle w:val="katex-mathml"/>
          <w:rFonts w:ascii="Cambria Math" w:hAnsi="Cambria Math" w:cs="Cambria Math"/>
        </w:rPr>
        <w:t>∣</w:t>
      </w:r>
      <w:r>
        <w:rPr>
          <w:rStyle w:val="katex-mathml"/>
        </w:rPr>
        <w:t>X)&gt;P(C2</w:t>
      </w:r>
      <w:r>
        <w:rPr>
          <w:rStyle w:val="katex-mathml"/>
          <w:rFonts w:ascii="Cambria Math" w:hAnsi="Cambria Math" w:cs="Cambria Math"/>
        </w:rPr>
        <w:t>∣</w:t>
      </w:r>
      <w:r>
        <w:rPr>
          <w:rStyle w:val="katex-mathml"/>
        </w:rPr>
        <w:t>X)</w:t>
      </w:r>
      <w:r>
        <w:t xml:space="preserve"> and </w:t>
      </w:r>
      <w:r>
        <w:rPr>
          <w:rStyle w:val="mord"/>
        </w:rPr>
        <w:t>C2</w:t>
      </w:r>
      <w:r>
        <w:rPr>
          <w:rStyle w:val="vlist-s"/>
        </w:rPr>
        <w:t>​</w:t>
      </w:r>
      <w:r>
        <w:t xml:space="preserve"> otherwise. Using Bayes' theorem, this can be written as:</w:t>
      </w:r>
    </w:p>
    <w:p w14:paraId="0516F4D1" w14:textId="77777777" w:rsidR="0099204F" w:rsidRDefault="0099204F" w:rsidP="0099204F">
      <w:pPr>
        <w:rPr>
          <w:rStyle w:val="katex-mathml"/>
        </w:rPr>
      </w:pPr>
      <w:r>
        <w:rPr>
          <w:rStyle w:val="katex-mathml"/>
        </w:rPr>
        <w:t>P(C1</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C1)P(C1)P(X)</w:t>
      </w:r>
    </w:p>
    <w:p w14:paraId="35406DF8" w14:textId="5CBAA069" w:rsidR="0099204F" w:rsidRDefault="0099204F" w:rsidP="0099204F">
      <w:r>
        <w:t xml:space="preserve"> </w:t>
      </w:r>
      <w:r>
        <w:rPr>
          <w:rStyle w:val="katex-mathml"/>
        </w:rPr>
        <w:t>P(C2</w:t>
      </w:r>
      <w:r>
        <w:rPr>
          <w:rStyle w:val="katex-mathml"/>
          <w:rFonts w:ascii="Cambria Math" w:hAnsi="Cambria Math" w:cs="Cambria Math"/>
        </w:rPr>
        <w:t>∣</w:t>
      </w:r>
      <w:proofErr w:type="gramStart"/>
      <w:r>
        <w:rPr>
          <w:rStyle w:val="katex-mathml"/>
        </w:rPr>
        <w:t>X)=</w:t>
      </w:r>
      <w:proofErr w:type="gramEnd"/>
      <w:r>
        <w:rPr>
          <w:rStyle w:val="katex-mathml"/>
        </w:rPr>
        <w:t>P(X</w:t>
      </w:r>
      <w:r>
        <w:rPr>
          <w:rStyle w:val="katex-mathml"/>
          <w:rFonts w:ascii="Cambria Math" w:hAnsi="Cambria Math" w:cs="Cambria Math"/>
        </w:rPr>
        <w:t>∣</w:t>
      </w:r>
      <w:r>
        <w:rPr>
          <w:rStyle w:val="katex-mathml"/>
        </w:rPr>
        <w:t>C2)P(C2)P(X)</w:t>
      </w:r>
    </w:p>
    <w:p w14:paraId="03C78BDA" w14:textId="7EA8B59B" w:rsidR="0099204F" w:rsidRDefault="0099204F" w:rsidP="0099204F">
      <w:pPr>
        <w:pStyle w:val="NormalWeb"/>
      </w:pPr>
      <w:r>
        <w:t xml:space="preserve">Since the denominator </w:t>
      </w:r>
      <w:r>
        <w:rPr>
          <w:rStyle w:val="katex-mathml"/>
        </w:rPr>
        <w:t>P(X)</w:t>
      </w:r>
      <w:r>
        <w:t xml:space="preserve"> is the same for both classes, it cancels out when comparing the two posteriors. Thus, the decision boundary is defined by the condition:</w:t>
      </w:r>
    </w:p>
    <w:p w14:paraId="194CEBFC" w14:textId="294BF6DE" w:rsidR="0099204F" w:rsidRDefault="0099204F" w:rsidP="0099204F">
      <w:r>
        <w:rPr>
          <w:rStyle w:val="katex-mathml"/>
        </w:rPr>
        <w:t>P(X</w:t>
      </w:r>
      <w:r>
        <w:rPr>
          <w:rStyle w:val="katex-mathml"/>
          <w:rFonts w:ascii="Cambria Math" w:hAnsi="Cambria Math" w:cs="Cambria Math"/>
        </w:rPr>
        <w:t>∣</w:t>
      </w:r>
      <w:r>
        <w:rPr>
          <w:rStyle w:val="katex-mathml"/>
        </w:rPr>
        <w:t>C</w:t>
      </w:r>
      <w:proofErr w:type="gramStart"/>
      <w:r>
        <w:rPr>
          <w:rStyle w:val="katex-mathml"/>
        </w:rPr>
        <w:t>1)P</w:t>
      </w:r>
      <w:proofErr w:type="gramEnd"/>
      <w:r>
        <w:rPr>
          <w:rStyle w:val="katex-mathml"/>
        </w:rPr>
        <w:t>(C1)=P(X</w:t>
      </w:r>
      <w:r>
        <w:rPr>
          <w:rStyle w:val="katex-mathml"/>
          <w:rFonts w:ascii="Cambria Math" w:hAnsi="Cambria Math" w:cs="Cambria Math"/>
        </w:rPr>
        <w:t>∣</w:t>
      </w:r>
      <w:r>
        <w:rPr>
          <w:rStyle w:val="katex-mathml"/>
        </w:rPr>
        <w:t>C2)P(C2)</w:t>
      </w:r>
    </w:p>
    <w:p w14:paraId="3705E875" w14:textId="77777777" w:rsidR="0099204F" w:rsidRDefault="0099204F" w:rsidP="0099204F">
      <w:pPr>
        <w:pStyle w:val="NormalWeb"/>
      </w:pPr>
      <w:r>
        <w:t>Taking the logarithm of both sides for convenience, we get:</w:t>
      </w:r>
    </w:p>
    <w:p w14:paraId="78B39609" w14:textId="194EA474" w:rsidR="0099204F" w:rsidRDefault="0099204F" w:rsidP="0099204F">
      <w:r>
        <w:rPr>
          <w:rStyle w:val="katex-mathml"/>
        </w:rPr>
        <w:t>logP(X</w:t>
      </w:r>
      <w:r>
        <w:rPr>
          <w:rStyle w:val="katex-mathml"/>
          <w:rFonts w:ascii="Cambria Math" w:hAnsi="Cambria Math" w:cs="Cambria Math"/>
        </w:rPr>
        <w:t>∣</w:t>
      </w:r>
      <w:r>
        <w:rPr>
          <w:rStyle w:val="katex-mathml"/>
        </w:rPr>
        <w:t>C</w:t>
      </w:r>
      <w:proofErr w:type="gramStart"/>
      <w:r>
        <w:rPr>
          <w:rStyle w:val="katex-mathml"/>
        </w:rPr>
        <w:t>1)+</w:t>
      </w:r>
      <w:proofErr w:type="gramEnd"/>
      <w:r>
        <w:rPr>
          <w:rStyle w:val="katex-mathml"/>
        </w:rPr>
        <w:t>logP(C1)=logP(X</w:t>
      </w:r>
      <w:r>
        <w:rPr>
          <w:rStyle w:val="katex-mathml"/>
          <w:rFonts w:ascii="Cambria Math" w:hAnsi="Cambria Math" w:cs="Cambria Math"/>
        </w:rPr>
        <w:t>∣</w:t>
      </w:r>
      <w:r>
        <w:rPr>
          <w:rStyle w:val="katex-mathml"/>
        </w:rPr>
        <w:t>C2)+logP(C2)</w:t>
      </w:r>
    </w:p>
    <w:p w14:paraId="1C8FC6B1" w14:textId="77777777" w:rsidR="0099204F" w:rsidRDefault="0099204F" w:rsidP="0099204F">
      <w:pPr>
        <w:pStyle w:val="Heading3"/>
      </w:pPr>
      <w:r>
        <w:t>Feature Independence</w:t>
      </w:r>
    </w:p>
    <w:p w14:paraId="52C62BAC" w14:textId="77777777" w:rsidR="0099204F" w:rsidRDefault="0099204F" w:rsidP="0099204F">
      <w:pPr>
        <w:pStyle w:val="NormalWeb"/>
      </w:pPr>
      <w:r>
        <w:t>In Naïve Bayes, the features are assumed to be conditionally independent given the class. Thus, the likelihoods can be decomposed into a product of individual feature probabilities:</w:t>
      </w:r>
    </w:p>
    <w:p w14:paraId="37E8ABD6" w14:textId="77777777" w:rsidR="0099204F" w:rsidRDefault="0099204F" w:rsidP="0099204F">
      <w:pPr>
        <w:rPr>
          <w:rStyle w:val="katex-mathml"/>
        </w:rPr>
      </w:pPr>
      <w:r>
        <w:rPr>
          <w:rStyle w:val="katex-mathml"/>
        </w:rPr>
        <w:t>P(X</w:t>
      </w:r>
      <w:r>
        <w:rPr>
          <w:rStyle w:val="katex-mathml"/>
          <w:rFonts w:ascii="Cambria Math" w:hAnsi="Cambria Math" w:cs="Cambria Math"/>
        </w:rPr>
        <w:t>∣</w:t>
      </w:r>
      <w:r>
        <w:rPr>
          <w:rStyle w:val="katex-mathml"/>
        </w:rPr>
        <w:t>C</w:t>
      </w:r>
      <w:proofErr w:type="gramStart"/>
      <w:r>
        <w:rPr>
          <w:rStyle w:val="katex-mathml"/>
        </w:rPr>
        <w:t>1)=</w:t>
      </w:r>
      <w:proofErr w:type="gramEnd"/>
      <w:r>
        <w:rPr>
          <w:rStyle w:val="katex-mathml"/>
        </w:rPr>
        <w:t>∏iP(Xi</w:t>
      </w:r>
      <w:r>
        <w:rPr>
          <w:rStyle w:val="katex-mathml"/>
          <w:rFonts w:ascii="Cambria Math" w:hAnsi="Cambria Math" w:cs="Cambria Math"/>
        </w:rPr>
        <w:t>∣</w:t>
      </w:r>
      <w:r>
        <w:rPr>
          <w:rStyle w:val="katex-mathml"/>
        </w:rPr>
        <w:t>C1)</w:t>
      </w:r>
    </w:p>
    <w:p w14:paraId="1786483E" w14:textId="7415070F" w:rsidR="0099204F" w:rsidRDefault="0099204F" w:rsidP="0099204F">
      <w:r>
        <w:t xml:space="preserve"> </w:t>
      </w:r>
      <w:r>
        <w:rPr>
          <w:rStyle w:val="katex-mathml"/>
        </w:rPr>
        <w:t>P(X</w:t>
      </w:r>
      <w:r>
        <w:rPr>
          <w:rStyle w:val="katex-mathml"/>
          <w:rFonts w:ascii="Cambria Math" w:hAnsi="Cambria Math" w:cs="Cambria Math"/>
        </w:rPr>
        <w:t>∣</w:t>
      </w:r>
      <w:r>
        <w:rPr>
          <w:rStyle w:val="katex-mathml"/>
        </w:rPr>
        <w:t>C</w:t>
      </w:r>
      <w:proofErr w:type="gramStart"/>
      <w:r>
        <w:rPr>
          <w:rStyle w:val="katex-mathml"/>
        </w:rPr>
        <w:t>2)=</w:t>
      </w:r>
      <w:proofErr w:type="gramEnd"/>
      <w:r>
        <w:rPr>
          <w:rStyle w:val="katex-mathml"/>
        </w:rPr>
        <w:t>∏iP(Xi</w:t>
      </w:r>
      <w:r>
        <w:rPr>
          <w:rStyle w:val="katex-mathml"/>
          <w:rFonts w:ascii="Cambria Math" w:hAnsi="Cambria Math" w:cs="Cambria Math"/>
        </w:rPr>
        <w:t>∣</w:t>
      </w:r>
      <w:r>
        <w:rPr>
          <w:rStyle w:val="katex-mathml"/>
        </w:rPr>
        <w:t>C2)</w:t>
      </w:r>
    </w:p>
    <w:p w14:paraId="158E3570" w14:textId="77777777" w:rsidR="0099204F" w:rsidRDefault="0099204F" w:rsidP="0099204F">
      <w:pPr>
        <w:pStyle w:val="NormalWeb"/>
      </w:pPr>
      <w:proofErr w:type="gramStart"/>
      <w:r>
        <w:t>So</w:t>
      </w:r>
      <w:proofErr w:type="gramEnd"/>
      <w:r>
        <w:t xml:space="preserve"> the decision boundary condition becomes:</w:t>
      </w:r>
    </w:p>
    <w:p w14:paraId="0BA4C509" w14:textId="0768348D" w:rsidR="0099204F" w:rsidRDefault="0099204F" w:rsidP="0099204F">
      <w:r>
        <w:rPr>
          <w:rStyle w:val="katex-mathml"/>
        </w:rPr>
        <w:t>∑</w:t>
      </w:r>
      <w:proofErr w:type="gramStart"/>
      <w:r>
        <w:rPr>
          <w:rStyle w:val="katex-mathml"/>
        </w:rPr>
        <w:t>ilogP(</w:t>
      </w:r>
      <w:proofErr w:type="gramEnd"/>
      <w:r>
        <w:rPr>
          <w:rStyle w:val="katex-mathml"/>
        </w:rPr>
        <w:t>Xi</w:t>
      </w:r>
      <w:r>
        <w:rPr>
          <w:rStyle w:val="katex-mathml"/>
          <w:rFonts w:ascii="Cambria Math" w:hAnsi="Cambria Math" w:cs="Cambria Math"/>
        </w:rPr>
        <w:t>∣</w:t>
      </w:r>
      <w:r>
        <w:rPr>
          <w:rStyle w:val="katex-mathml"/>
        </w:rPr>
        <w:t>C1)+logP(C1)=∑ilogP(Xi</w:t>
      </w:r>
      <w:r>
        <w:rPr>
          <w:rStyle w:val="katex-mathml"/>
          <w:rFonts w:ascii="Cambria Math" w:hAnsi="Cambria Math" w:cs="Cambria Math"/>
        </w:rPr>
        <w:t>∣</w:t>
      </w:r>
      <w:r>
        <w:rPr>
          <w:rStyle w:val="katex-mathml"/>
        </w:rPr>
        <w:t>C2)+logP(C2)</w:t>
      </w:r>
    </w:p>
    <w:p w14:paraId="4B27985A" w14:textId="77777777" w:rsidR="0099204F" w:rsidRDefault="0099204F" w:rsidP="0099204F">
      <w:pPr>
        <w:pStyle w:val="Heading3"/>
      </w:pPr>
      <w:r>
        <w:t>Types of Decision Boundaries</w:t>
      </w:r>
    </w:p>
    <w:p w14:paraId="490C835F" w14:textId="77777777" w:rsidR="0099204F" w:rsidRDefault="0099204F" w:rsidP="0099204F">
      <w:pPr>
        <w:pStyle w:val="NormalWeb"/>
      </w:pPr>
      <w:r>
        <w:t>The exact shape of the decision boundary depends on the distributions of the features. Here are a couple of scenarios:</w:t>
      </w:r>
    </w:p>
    <w:p w14:paraId="0018A2B7" w14:textId="77777777" w:rsidR="0099204F" w:rsidRDefault="0099204F" w:rsidP="0099204F">
      <w:pPr>
        <w:pStyle w:val="Heading4"/>
      </w:pPr>
      <w:r>
        <w:t xml:space="preserve">1. </w:t>
      </w:r>
      <w:r>
        <w:rPr>
          <w:rStyle w:val="Strong"/>
          <w:b w:val="0"/>
          <w:bCs w:val="0"/>
        </w:rPr>
        <w:t>Gaussian Naïve Bayes</w:t>
      </w:r>
    </w:p>
    <w:p w14:paraId="4C26F9BB" w14:textId="2770F882" w:rsidR="0099204F" w:rsidRDefault="0099204F" w:rsidP="0099204F">
      <w:pPr>
        <w:pStyle w:val="NormalWeb"/>
      </w:pPr>
      <w:r>
        <w:t>If the features are continuous and assumed to be normally distributed within each class, the likelihood</w:t>
      </w:r>
      <w:r>
        <w:t xml:space="preserve">s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Cj</w:t>
      </w:r>
      <w:r>
        <w:rPr>
          <w:rStyle w:val="vlist-s"/>
        </w:rPr>
        <w:t>​</w:t>
      </w:r>
      <w:r>
        <w:rPr>
          <w:rStyle w:val="mclose"/>
        </w:rPr>
        <w:t>)</w:t>
      </w:r>
      <w:r>
        <w:t xml:space="preserve"> are modeled as Gaussian distributions. For feature </w:t>
      </w:r>
      <w:r>
        <w:rPr>
          <w:rStyle w:val="mord"/>
        </w:rPr>
        <w:t>Xi</w:t>
      </w:r>
      <w:r>
        <w:rPr>
          <w:rStyle w:val="vlist-s"/>
        </w:rPr>
        <w:t>​</w:t>
      </w:r>
      <w:r>
        <w:t>, this means:</w:t>
      </w:r>
    </w:p>
    <w:p w14:paraId="0E475E12" w14:textId="306AECBF" w:rsidR="0099204F" w:rsidRDefault="0099204F" w:rsidP="0099204F">
      <w:r>
        <w:rPr>
          <w:rStyle w:val="katex-mathml"/>
        </w:rPr>
        <w:t>P(Xi</w:t>
      </w:r>
      <w:r>
        <w:rPr>
          <w:rStyle w:val="katex-mathml"/>
          <w:rFonts w:ascii="Cambria Math" w:hAnsi="Cambria Math" w:cs="Cambria Math"/>
        </w:rPr>
        <w:t>∣</w:t>
      </w:r>
      <w:proofErr w:type="gramStart"/>
      <w:r>
        <w:rPr>
          <w:rStyle w:val="katex-mathml"/>
        </w:rPr>
        <w:t>Cj)=</w:t>
      </w:r>
      <w:proofErr w:type="gramEnd"/>
      <w:r>
        <w:rPr>
          <w:rStyle w:val="katex-mathml"/>
        </w:rPr>
        <w:t>1</w:t>
      </w:r>
      <w:r>
        <w:rPr>
          <w:rStyle w:val="katex-mathml"/>
        </w:rPr>
        <w:t xml:space="preserve"> / </w:t>
      </w:r>
      <w:r>
        <w:rPr>
          <w:rStyle w:val="katex-mathml"/>
        </w:rPr>
        <w:t>2πσij2exp(−(Xi−μij)2</w:t>
      </w:r>
      <w:r>
        <w:rPr>
          <w:rStyle w:val="katex-mathml"/>
        </w:rPr>
        <w:t xml:space="preserve"> / </w:t>
      </w:r>
      <w:r>
        <w:rPr>
          <w:rStyle w:val="katex-mathml"/>
        </w:rPr>
        <w:t>2σij2</w:t>
      </w:r>
    </w:p>
    <w:p w14:paraId="62F07F33" w14:textId="77777777" w:rsidR="0099204F" w:rsidRDefault="0099204F" w:rsidP="0099204F">
      <w:pPr>
        <w:pStyle w:val="NormalWeb"/>
      </w:pPr>
      <w:r>
        <w:lastRenderedPageBreak/>
        <w:t>The decision boundary in this case is a quadratic surface because it involves the squares of the features.</w:t>
      </w:r>
    </w:p>
    <w:p w14:paraId="3F4CBD3D" w14:textId="77777777" w:rsidR="0099204F" w:rsidRDefault="0099204F" w:rsidP="0099204F">
      <w:pPr>
        <w:pStyle w:val="Heading4"/>
      </w:pPr>
      <w:r>
        <w:t xml:space="preserve">2. </w:t>
      </w:r>
      <w:r>
        <w:rPr>
          <w:rStyle w:val="Strong"/>
          <w:b w:val="0"/>
          <w:bCs w:val="0"/>
        </w:rPr>
        <w:t>Multinomial Naïve Bayes</w:t>
      </w:r>
    </w:p>
    <w:p w14:paraId="7E04B4B5" w14:textId="77777777" w:rsidR="0099204F" w:rsidRDefault="0099204F" w:rsidP="0099204F">
      <w:pPr>
        <w:pStyle w:val="NormalWeb"/>
      </w:pPr>
      <w:r>
        <w:t>For text classification or other scenarios where features are word counts or frequencies, the likelihoods follow a multinomial distribution. The decision boundary here is typically linear in the log-space of word counts.</w:t>
      </w:r>
    </w:p>
    <w:p w14:paraId="15958502" w14:textId="77777777" w:rsidR="0099204F" w:rsidRDefault="0099204F" w:rsidP="0099204F">
      <w:pPr>
        <w:pStyle w:val="Heading3"/>
      </w:pPr>
      <w:r>
        <w:t>Visualization Example</w:t>
      </w:r>
    </w:p>
    <w:p w14:paraId="241C5DF1" w14:textId="4D17A278" w:rsidR="0099204F" w:rsidRDefault="0099204F" w:rsidP="0099204F">
      <w:pPr>
        <w:pStyle w:val="NormalWeb"/>
      </w:pPr>
      <w:r>
        <w:t xml:space="preserve">Consider a simple 2D example with two features </w:t>
      </w:r>
      <w:r>
        <w:rPr>
          <w:rStyle w:val="mord"/>
        </w:rPr>
        <w:t>X1</w:t>
      </w:r>
      <w:r>
        <w:rPr>
          <w:rStyle w:val="vlist-s"/>
        </w:rPr>
        <w:t>​</w:t>
      </w:r>
      <w:r>
        <w:t xml:space="preserve"> and </w:t>
      </w:r>
      <w:r>
        <w:rPr>
          <w:rStyle w:val="mord"/>
        </w:rPr>
        <w:t>X2</w:t>
      </w:r>
      <w:r>
        <w:rPr>
          <w:rStyle w:val="vlist-s"/>
        </w:rPr>
        <w:t>​</w:t>
      </w:r>
      <w:r>
        <w:t>:</w:t>
      </w:r>
    </w:p>
    <w:p w14:paraId="6F4CB393" w14:textId="583716BE" w:rsidR="0099204F" w:rsidRDefault="0099204F" w:rsidP="0099204F">
      <w:pPr>
        <w:pStyle w:val="NormalWeb"/>
        <w:numPr>
          <w:ilvl w:val="0"/>
          <w:numId w:val="341"/>
        </w:numPr>
        <w:suppressAutoHyphens w:val="0"/>
        <w:autoSpaceDN/>
        <w:spacing w:beforeAutospacing="1" w:afterAutospacing="1"/>
      </w:pPr>
      <w:r>
        <w:rPr>
          <w:rStyle w:val="Strong"/>
        </w:rPr>
        <w:t>Gaussian Distributions</w:t>
      </w:r>
      <w:r>
        <w:t xml:space="preserve">: If </w:t>
      </w:r>
      <w:r>
        <w:rPr>
          <w:rStyle w:val="mord"/>
        </w:rPr>
        <w:t>X1</w:t>
      </w:r>
      <w:r>
        <w:rPr>
          <w:rStyle w:val="vlist-s"/>
        </w:rPr>
        <w:t>​</w:t>
      </w:r>
      <w:r>
        <w:t xml:space="preserve"> and </w:t>
      </w:r>
      <w:r>
        <w:rPr>
          <w:rStyle w:val="mord"/>
        </w:rPr>
        <w:t>X2</w:t>
      </w:r>
      <w:r>
        <w:rPr>
          <w:rStyle w:val="vlist-s"/>
        </w:rPr>
        <w:t>​</w:t>
      </w:r>
      <w:r>
        <w:t xml:space="preserve"> are normally distributed, the decision boundary might look like an ellipse or parabola, depending on the means and variances of the Gaussians for each class.</w:t>
      </w:r>
    </w:p>
    <w:p w14:paraId="6C92041D" w14:textId="77777777" w:rsidR="0099204F" w:rsidRDefault="0099204F" w:rsidP="0099204F">
      <w:pPr>
        <w:pStyle w:val="NormalWeb"/>
        <w:numPr>
          <w:ilvl w:val="0"/>
          <w:numId w:val="341"/>
        </w:numPr>
        <w:suppressAutoHyphens w:val="0"/>
        <w:autoSpaceDN/>
        <w:spacing w:beforeAutospacing="1" w:afterAutospacing="1"/>
      </w:pPr>
      <w:r>
        <w:rPr>
          <w:rStyle w:val="Strong"/>
        </w:rPr>
        <w:t>Bernoulli Distributions</w:t>
      </w:r>
      <w:r>
        <w:t>: For binary features, the decision boundary could be a straight line, especially when the features are binary (0 or 1).</w:t>
      </w:r>
    </w:p>
    <w:p w14:paraId="38B4B429" w14:textId="77777777" w:rsidR="0099204F" w:rsidRDefault="0099204F" w:rsidP="0099204F">
      <w:pPr>
        <w:pStyle w:val="NormalWeb"/>
      </w:pPr>
      <w:r>
        <w:t>Here’s an illustrative example using Gaussian Naïve Bayes:</w:t>
      </w:r>
    </w:p>
    <w:p w14:paraId="01EF8AAE" w14:textId="77777777" w:rsidR="0099204F" w:rsidRDefault="0099204F" w:rsidP="0099204F">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5DA7DF3F" w14:textId="77777777" w:rsidR="0099204F" w:rsidRDefault="0099204F" w:rsidP="0099204F">
      <w:pPr>
        <w:pStyle w:val="HTMLPreformatted"/>
        <w:rPr>
          <w:rStyle w:val="HTMLCode"/>
        </w:rPr>
      </w:pPr>
      <w:r>
        <w:rPr>
          <w:rStyle w:val="hljs-keyword"/>
        </w:rPr>
        <w:t>import</w:t>
      </w:r>
      <w:r>
        <w:rPr>
          <w:rStyle w:val="HTMLCode"/>
        </w:rPr>
        <w:t xml:space="preserve"> </w:t>
      </w:r>
      <w:proofErr w:type="gramStart"/>
      <w:r>
        <w:rPr>
          <w:rStyle w:val="HTMLCode"/>
        </w:rPr>
        <w:t>matplotlib.pyplot</w:t>
      </w:r>
      <w:proofErr w:type="gramEnd"/>
      <w:r>
        <w:rPr>
          <w:rStyle w:val="HTMLCode"/>
        </w:rPr>
        <w:t xml:space="preserve"> </w:t>
      </w:r>
      <w:r>
        <w:rPr>
          <w:rStyle w:val="hljs-keyword"/>
        </w:rPr>
        <w:t>as</w:t>
      </w:r>
      <w:r>
        <w:rPr>
          <w:rStyle w:val="HTMLCode"/>
        </w:rPr>
        <w:t xml:space="preserve"> plt</w:t>
      </w:r>
    </w:p>
    <w:p w14:paraId="0C2C49E9" w14:textId="77777777" w:rsidR="0099204F" w:rsidRDefault="0099204F" w:rsidP="0099204F">
      <w:pPr>
        <w:pStyle w:val="HTMLPreformatted"/>
        <w:rPr>
          <w:rStyle w:val="HTMLCode"/>
        </w:rPr>
      </w:pPr>
      <w:r>
        <w:rPr>
          <w:rStyle w:val="hljs-keyword"/>
        </w:rPr>
        <w:t>from</w:t>
      </w:r>
      <w:r>
        <w:rPr>
          <w:rStyle w:val="HTMLCode"/>
        </w:rPr>
        <w:t xml:space="preserve"> </w:t>
      </w:r>
      <w:proofErr w:type="gramStart"/>
      <w:r>
        <w:rPr>
          <w:rStyle w:val="HTMLCode"/>
        </w:rPr>
        <w:t>sklearn.naive</w:t>
      </w:r>
      <w:proofErr w:type="gramEnd"/>
      <w:r>
        <w:rPr>
          <w:rStyle w:val="HTMLCode"/>
        </w:rPr>
        <w:t xml:space="preserve">_bayes </w:t>
      </w:r>
      <w:r>
        <w:rPr>
          <w:rStyle w:val="hljs-keyword"/>
        </w:rPr>
        <w:t>import</w:t>
      </w:r>
      <w:r>
        <w:rPr>
          <w:rStyle w:val="HTMLCode"/>
        </w:rPr>
        <w:t xml:space="preserve"> GaussianNB</w:t>
      </w:r>
    </w:p>
    <w:p w14:paraId="1A1C27D8" w14:textId="77777777" w:rsidR="0099204F" w:rsidRDefault="0099204F" w:rsidP="0099204F">
      <w:pPr>
        <w:pStyle w:val="HTMLPreformatted"/>
        <w:rPr>
          <w:rStyle w:val="HTMLCode"/>
        </w:rPr>
      </w:pPr>
    </w:p>
    <w:p w14:paraId="453145C9" w14:textId="77777777" w:rsidR="0099204F" w:rsidRDefault="0099204F" w:rsidP="0099204F">
      <w:pPr>
        <w:pStyle w:val="HTMLPreformatted"/>
        <w:rPr>
          <w:rStyle w:val="HTMLCode"/>
        </w:rPr>
      </w:pPr>
      <w:r>
        <w:rPr>
          <w:rStyle w:val="hljs-comment"/>
          <w:rFonts w:eastAsiaTheme="majorEastAsia"/>
        </w:rPr>
        <w:t># Generate synthetic data</w:t>
      </w:r>
    </w:p>
    <w:p w14:paraId="0E4F1254" w14:textId="77777777" w:rsidR="0099204F" w:rsidRDefault="0099204F" w:rsidP="0099204F">
      <w:pPr>
        <w:pStyle w:val="HTMLPreformatted"/>
        <w:rPr>
          <w:rStyle w:val="HTMLCode"/>
        </w:rPr>
      </w:pPr>
      <w:proofErr w:type="gramStart"/>
      <w:r>
        <w:rPr>
          <w:rStyle w:val="HTMLCode"/>
        </w:rPr>
        <w:t>np.random</w:t>
      </w:r>
      <w:proofErr w:type="gramEnd"/>
      <w:r>
        <w:rPr>
          <w:rStyle w:val="HTMLCode"/>
        </w:rPr>
        <w:t>.seed(</w:t>
      </w:r>
      <w:r>
        <w:rPr>
          <w:rStyle w:val="hljs-number"/>
        </w:rPr>
        <w:t>0</w:t>
      </w:r>
      <w:r>
        <w:rPr>
          <w:rStyle w:val="HTMLCode"/>
        </w:rPr>
        <w:t>)</w:t>
      </w:r>
    </w:p>
    <w:p w14:paraId="0A7EDFFC" w14:textId="77777777" w:rsidR="0099204F" w:rsidRDefault="0099204F" w:rsidP="0099204F">
      <w:pPr>
        <w:pStyle w:val="HTMLPreformatted"/>
        <w:rPr>
          <w:rStyle w:val="HTMLCode"/>
        </w:rPr>
      </w:pPr>
      <w:r>
        <w:rPr>
          <w:rStyle w:val="HTMLCode"/>
        </w:rPr>
        <w:t xml:space="preserve">X = </w:t>
      </w:r>
      <w:proofErr w:type="gramStart"/>
      <w:r>
        <w:rPr>
          <w:rStyle w:val="HTMLCode"/>
        </w:rPr>
        <w:t>np.random</w:t>
      </w:r>
      <w:proofErr w:type="gramEnd"/>
      <w:r>
        <w:rPr>
          <w:rStyle w:val="HTMLCode"/>
        </w:rPr>
        <w:t>.randn(</w:t>
      </w:r>
      <w:r>
        <w:rPr>
          <w:rStyle w:val="hljs-number"/>
        </w:rPr>
        <w:t>200</w:t>
      </w:r>
      <w:r>
        <w:rPr>
          <w:rStyle w:val="HTMLCode"/>
        </w:rPr>
        <w:t xml:space="preserve">, </w:t>
      </w:r>
      <w:r>
        <w:rPr>
          <w:rStyle w:val="hljs-number"/>
        </w:rPr>
        <w:t>2</w:t>
      </w:r>
      <w:r>
        <w:rPr>
          <w:rStyle w:val="HTMLCode"/>
        </w:rPr>
        <w:t>)</w:t>
      </w:r>
    </w:p>
    <w:p w14:paraId="40637441" w14:textId="77777777" w:rsidR="0099204F" w:rsidRDefault="0099204F" w:rsidP="0099204F">
      <w:pPr>
        <w:pStyle w:val="HTMLPreformatted"/>
        <w:rPr>
          <w:rStyle w:val="HTMLCode"/>
        </w:rPr>
      </w:pPr>
      <w:r>
        <w:rPr>
          <w:rStyle w:val="HTMLCode"/>
        </w:rPr>
        <w:t xml:space="preserve">y = </w:t>
      </w:r>
      <w:proofErr w:type="gramStart"/>
      <w:r>
        <w:rPr>
          <w:rStyle w:val="HTMLCode"/>
        </w:rPr>
        <w:t>np.array</w:t>
      </w:r>
      <w:proofErr w:type="gramEnd"/>
      <w:r>
        <w:rPr>
          <w:rStyle w:val="HTMLCode"/>
        </w:rPr>
        <w:t>([</w:t>
      </w:r>
      <w:r>
        <w:rPr>
          <w:rStyle w:val="hljs-number"/>
        </w:rPr>
        <w:t>0</w:t>
      </w:r>
      <w:r>
        <w:rPr>
          <w:rStyle w:val="HTMLCode"/>
        </w:rPr>
        <w:t xml:space="preserve">] * </w:t>
      </w:r>
      <w:r>
        <w:rPr>
          <w:rStyle w:val="hljs-number"/>
        </w:rPr>
        <w:t>100</w:t>
      </w:r>
      <w:r>
        <w:rPr>
          <w:rStyle w:val="HTMLCode"/>
        </w:rPr>
        <w:t xml:space="preserve"> + [</w:t>
      </w:r>
      <w:r>
        <w:rPr>
          <w:rStyle w:val="hljs-number"/>
        </w:rPr>
        <w:t>1</w:t>
      </w:r>
      <w:r>
        <w:rPr>
          <w:rStyle w:val="HTMLCode"/>
        </w:rPr>
        <w:t xml:space="preserve">] * </w:t>
      </w:r>
      <w:r>
        <w:rPr>
          <w:rStyle w:val="hljs-number"/>
        </w:rPr>
        <w:t>100</w:t>
      </w:r>
      <w:r>
        <w:rPr>
          <w:rStyle w:val="HTMLCode"/>
        </w:rPr>
        <w:t>)</w:t>
      </w:r>
    </w:p>
    <w:p w14:paraId="426FB3CF" w14:textId="77777777" w:rsidR="0099204F" w:rsidRDefault="0099204F" w:rsidP="0099204F">
      <w:pPr>
        <w:pStyle w:val="HTMLPreformatted"/>
        <w:rPr>
          <w:rStyle w:val="HTMLCode"/>
        </w:rPr>
      </w:pPr>
      <w:proofErr w:type="gramStart"/>
      <w:r>
        <w:rPr>
          <w:rStyle w:val="HTMLCode"/>
        </w:rPr>
        <w:t>X[</w:t>
      </w:r>
      <w:proofErr w:type="gramEnd"/>
      <w:r>
        <w:rPr>
          <w:rStyle w:val="HTMLCode"/>
        </w:rPr>
        <w:t>:</w:t>
      </w:r>
      <w:r>
        <w:rPr>
          <w:rStyle w:val="hljs-number"/>
        </w:rPr>
        <w:t>100</w:t>
      </w:r>
      <w:r>
        <w:rPr>
          <w:rStyle w:val="HTMLCode"/>
        </w:rPr>
        <w:t xml:space="preserve">] += </w:t>
      </w:r>
      <w:r>
        <w:rPr>
          <w:rStyle w:val="hljs-number"/>
        </w:rPr>
        <w:t>1</w:t>
      </w:r>
      <w:r>
        <w:rPr>
          <w:rStyle w:val="HTMLCode"/>
        </w:rPr>
        <w:t xml:space="preserve">  </w:t>
      </w:r>
      <w:r>
        <w:rPr>
          <w:rStyle w:val="hljs-comment"/>
          <w:rFonts w:eastAsiaTheme="majorEastAsia"/>
        </w:rPr>
        <w:t># Class 0</w:t>
      </w:r>
    </w:p>
    <w:p w14:paraId="5251F001" w14:textId="77777777" w:rsidR="0099204F" w:rsidRDefault="0099204F" w:rsidP="0099204F">
      <w:pPr>
        <w:pStyle w:val="HTMLPreformatted"/>
        <w:rPr>
          <w:rStyle w:val="HTMLCode"/>
        </w:rPr>
      </w:pPr>
      <w:proofErr w:type="gramStart"/>
      <w:r>
        <w:rPr>
          <w:rStyle w:val="HTMLCode"/>
        </w:rPr>
        <w:t>X[</w:t>
      </w:r>
      <w:proofErr w:type="gramEnd"/>
      <w:r>
        <w:rPr>
          <w:rStyle w:val="hljs-number"/>
        </w:rPr>
        <w:t>100</w:t>
      </w:r>
      <w:r>
        <w:rPr>
          <w:rStyle w:val="HTMLCode"/>
        </w:rPr>
        <w:t xml:space="preserve">:] -= </w:t>
      </w:r>
      <w:r>
        <w:rPr>
          <w:rStyle w:val="hljs-number"/>
        </w:rPr>
        <w:t>1</w:t>
      </w:r>
      <w:r>
        <w:rPr>
          <w:rStyle w:val="HTMLCode"/>
        </w:rPr>
        <w:t xml:space="preserve">  </w:t>
      </w:r>
      <w:r>
        <w:rPr>
          <w:rStyle w:val="hljs-comment"/>
          <w:rFonts w:eastAsiaTheme="majorEastAsia"/>
        </w:rPr>
        <w:t># Class 1</w:t>
      </w:r>
    </w:p>
    <w:p w14:paraId="2C712E1B" w14:textId="77777777" w:rsidR="0099204F" w:rsidRDefault="0099204F" w:rsidP="0099204F">
      <w:pPr>
        <w:pStyle w:val="HTMLPreformatted"/>
        <w:rPr>
          <w:rStyle w:val="HTMLCode"/>
        </w:rPr>
      </w:pPr>
    </w:p>
    <w:p w14:paraId="0D029030" w14:textId="77777777" w:rsidR="0099204F" w:rsidRDefault="0099204F" w:rsidP="0099204F">
      <w:pPr>
        <w:pStyle w:val="HTMLPreformatted"/>
        <w:rPr>
          <w:rStyle w:val="HTMLCode"/>
        </w:rPr>
      </w:pPr>
      <w:r>
        <w:rPr>
          <w:rStyle w:val="hljs-comment"/>
          <w:rFonts w:eastAsiaTheme="majorEastAsia"/>
        </w:rPr>
        <w:t># Train Gaussian Naïve Bayes</w:t>
      </w:r>
    </w:p>
    <w:p w14:paraId="366234C4" w14:textId="77777777" w:rsidR="0099204F" w:rsidRDefault="0099204F" w:rsidP="0099204F">
      <w:pPr>
        <w:pStyle w:val="HTMLPreformatted"/>
        <w:rPr>
          <w:rStyle w:val="HTMLCode"/>
        </w:rPr>
      </w:pPr>
      <w:r>
        <w:rPr>
          <w:rStyle w:val="HTMLCode"/>
        </w:rPr>
        <w:t xml:space="preserve">gnb = </w:t>
      </w:r>
      <w:proofErr w:type="gramStart"/>
      <w:r>
        <w:rPr>
          <w:rStyle w:val="HTMLCode"/>
        </w:rPr>
        <w:t>GaussianNB(</w:t>
      </w:r>
      <w:proofErr w:type="gramEnd"/>
      <w:r>
        <w:rPr>
          <w:rStyle w:val="HTMLCode"/>
        </w:rPr>
        <w:t>)</w:t>
      </w:r>
    </w:p>
    <w:p w14:paraId="708F06F0" w14:textId="77777777" w:rsidR="0099204F" w:rsidRDefault="0099204F" w:rsidP="0099204F">
      <w:pPr>
        <w:pStyle w:val="HTMLPreformatted"/>
        <w:rPr>
          <w:rStyle w:val="HTMLCode"/>
        </w:rPr>
      </w:pPr>
      <w:proofErr w:type="gramStart"/>
      <w:r>
        <w:rPr>
          <w:rStyle w:val="HTMLCode"/>
        </w:rPr>
        <w:t>gnb.fit(</w:t>
      </w:r>
      <w:proofErr w:type="gramEnd"/>
      <w:r>
        <w:rPr>
          <w:rStyle w:val="HTMLCode"/>
        </w:rPr>
        <w:t>X, y)</w:t>
      </w:r>
    </w:p>
    <w:p w14:paraId="3A0A06D2" w14:textId="77777777" w:rsidR="0099204F" w:rsidRDefault="0099204F" w:rsidP="0099204F">
      <w:pPr>
        <w:pStyle w:val="HTMLPreformatted"/>
        <w:rPr>
          <w:rStyle w:val="HTMLCode"/>
        </w:rPr>
      </w:pPr>
    </w:p>
    <w:p w14:paraId="2DB473D7" w14:textId="77777777" w:rsidR="0099204F" w:rsidRDefault="0099204F" w:rsidP="0099204F">
      <w:pPr>
        <w:pStyle w:val="HTMLPreformatted"/>
        <w:rPr>
          <w:rStyle w:val="HTMLCode"/>
        </w:rPr>
      </w:pPr>
      <w:r>
        <w:rPr>
          <w:rStyle w:val="hljs-comment"/>
          <w:rFonts w:eastAsiaTheme="majorEastAsia"/>
        </w:rPr>
        <w:t># Plot decision boundary</w:t>
      </w:r>
    </w:p>
    <w:p w14:paraId="7ECCD8DE" w14:textId="77777777" w:rsidR="0099204F" w:rsidRDefault="0099204F" w:rsidP="0099204F">
      <w:pPr>
        <w:pStyle w:val="HTMLPreformatted"/>
        <w:rPr>
          <w:rStyle w:val="HTMLCode"/>
        </w:rPr>
      </w:pPr>
      <w:r>
        <w:rPr>
          <w:rStyle w:val="HTMLCode"/>
        </w:rPr>
        <w:t>x_min, x_max = X</w:t>
      </w:r>
      <w:proofErr w:type="gramStart"/>
      <w:r>
        <w:rPr>
          <w:rStyle w:val="HTMLCode"/>
        </w:rPr>
        <w:t>[:,</w:t>
      </w:r>
      <w:proofErr w:type="gramEnd"/>
      <w:r>
        <w:rPr>
          <w:rStyle w:val="HTMLCode"/>
        </w:rPr>
        <w:t xml:space="preserve"> </w:t>
      </w:r>
      <w:r>
        <w:rPr>
          <w:rStyle w:val="hljs-number"/>
        </w:rPr>
        <w:t>0</w:t>
      </w:r>
      <w:r>
        <w:rPr>
          <w:rStyle w:val="HTMLCode"/>
        </w:rPr>
        <w:t>].</w:t>
      </w:r>
      <w:r>
        <w:rPr>
          <w:rStyle w:val="hljs-builtin"/>
        </w:rPr>
        <w:t>min</w:t>
      </w:r>
      <w:r>
        <w:rPr>
          <w:rStyle w:val="HTMLCode"/>
        </w:rPr>
        <w:t xml:space="preserve">() - </w:t>
      </w:r>
      <w:r>
        <w:rPr>
          <w:rStyle w:val="hljs-number"/>
        </w:rPr>
        <w:t>1</w:t>
      </w:r>
      <w:r>
        <w:rPr>
          <w:rStyle w:val="HTMLCode"/>
        </w:rPr>
        <w:t xml:space="preserve">, X[:, </w:t>
      </w:r>
      <w:r>
        <w:rPr>
          <w:rStyle w:val="hljs-number"/>
        </w:rPr>
        <w:t>0</w:t>
      </w:r>
      <w:r>
        <w:rPr>
          <w:rStyle w:val="HTMLCode"/>
        </w:rPr>
        <w:t>].</w:t>
      </w:r>
      <w:r>
        <w:rPr>
          <w:rStyle w:val="hljs-builtin"/>
        </w:rPr>
        <w:t>max</w:t>
      </w:r>
      <w:r>
        <w:rPr>
          <w:rStyle w:val="HTMLCode"/>
        </w:rPr>
        <w:t xml:space="preserve">() + </w:t>
      </w:r>
      <w:r>
        <w:rPr>
          <w:rStyle w:val="hljs-number"/>
        </w:rPr>
        <w:t>1</w:t>
      </w:r>
    </w:p>
    <w:p w14:paraId="13A8ADB8" w14:textId="77777777" w:rsidR="0099204F" w:rsidRDefault="0099204F" w:rsidP="0099204F">
      <w:pPr>
        <w:pStyle w:val="HTMLPreformatted"/>
        <w:rPr>
          <w:rStyle w:val="HTMLCode"/>
        </w:rPr>
      </w:pPr>
      <w:r>
        <w:rPr>
          <w:rStyle w:val="HTMLCode"/>
        </w:rPr>
        <w:t>y_min, y_max = X</w:t>
      </w:r>
      <w:proofErr w:type="gramStart"/>
      <w:r>
        <w:rPr>
          <w:rStyle w:val="HTMLCode"/>
        </w:rPr>
        <w:t>[:,</w:t>
      </w:r>
      <w:proofErr w:type="gramEnd"/>
      <w:r>
        <w:rPr>
          <w:rStyle w:val="HTMLCode"/>
        </w:rPr>
        <w:t xml:space="preserve"> </w:t>
      </w:r>
      <w:r>
        <w:rPr>
          <w:rStyle w:val="hljs-number"/>
        </w:rPr>
        <w:t>1</w:t>
      </w:r>
      <w:r>
        <w:rPr>
          <w:rStyle w:val="HTMLCode"/>
        </w:rPr>
        <w:t>].</w:t>
      </w:r>
      <w:r>
        <w:rPr>
          <w:rStyle w:val="hljs-builtin"/>
        </w:rPr>
        <w:t>min</w:t>
      </w:r>
      <w:r>
        <w:rPr>
          <w:rStyle w:val="HTMLCode"/>
        </w:rPr>
        <w:t xml:space="preserve">() - </w:t>
      </w:r>
      <w:r>
        <w:rPr>
          <w:rStyle w:val="hljs-number"/>
        </w:rPr>
        <w:t>1</w:t>
      </w:r>
      <w:r>
        <w:rPr>
          <w:rStyle w:val="HTMLCode"/>
        </w:rPr>
        <w:t xml:space="preserve">, X[:, </w:t>
      </w:r>
      <w:r>
        <w:rPr>
          <w:rStyle w:val="hljs-number"/>
        </w:rPr>
        <w:t>1</w:t>
      </w:r>
      <w:r>
        <w:rPr>
          <w:rStyle w:val="HTMLCode"/>
        </w:rPr>
        <w:t>].</w:t>
      </w:r>
      <w:r>
        <w:rPr>
          <w:rStyle w:val="hljs-builtin"/>
        </w:rPr>
        <w:t>max</w:t>
      </w:r>
      <w:r>
        <w:rPr>
          <w:rStyle w:val="HTMLCode"/>
        </w:rPr>
        <w:t xml:space="preserve">() + </w:t>
      </w:r>
      <w:r>
        <w:rPr>
          <w:rStyle w:val="hljs-number"/>
        </w:rPr>
        <w:t>1</w:t>
      </w:r>
    </w:p>
    <w:p w14:paraId="491D2311" w14:textId="77777777" w:rsidR="0099204F" w:rsidRDefault="0099204F" w:rsidP="0099204F">
      <w:pPr>
        <w:pStyle w:val="HTMLPreformatted"/>
        <w:rPr>
          <w:rStyle w:val="HTMLCode"/>
        </w:rPr>
      </w:pPr>
      <w:r>
        <w:rPr>
          <w:rStyle w:val="HTMLCode"/>
        </w:rPr>
        <w:t xml:space="preserve">xx, yy = </w:t>
      </w:r>
      <w:proofErr w:type="gramStart"/>
      <w:r>
        <w:rPr>
          <w:rStyle w:val="HTMLCode"/>
        </w:rPr>
        <w:t>np.meshgrid</w:t>
      </w:r>
      <w:proofErr w:type="gramEnd"/>
      <w:r>
        <w:rPr>
          <w:rStyle w:val="HTMLCode"/>
        </w:rPr>
        <w:t xml:space="preserve">(np.linspace(x_min, x_max, </w:t>
      </w:r>
      <w:r>
        <w:rPr>
          <w:rStyle w:val="hljs-number"/>
        </w:rPr>
        <w:t>100</w:t>
      </w:r>
      <w:r>
        <w:rPr>
          <w:rStyle w:val="HTMLCode"/>
        </w:rPr>
        <w:t>),</w:t>
      </w:r>
    </w:p>
    <w:p w14:paraId="7DD717FE" w14:textId="77777777" w:rsidR="0099204F" w:rsidRDefault="0099204F" w:rsidP="0099204F">
      <w:pPr>
        <w:pStyle w:val="HTMLPreformatted"/>
        <w:rPr>
          <w:rStyle w:val="HTMLCode"/>
        </w:rPr>
      </w:pPr>
      <w:r>
        <w:rPr>
          <w:rStyle w:val="HTMLCode"/>
        </w:rPr>
        <w:t xml:space="preserve">                     </w:t>
      </w:r>
      <w:proofErr w:type="gramStart"/>
      <w:r>
        <w:rPr>
          <w:rStyle w:val="HTMLCode"/>
        </w:rPr>
        <w:t>np.linspace</w:t>
      </w:r>
      <w:proofErr w:type="gramEnd"/>
      <w:r>
        <w:rPr>
          <w:rStyle w:val="HTMLCode"/>
        </w:rPr>
        <w:t xml:space="preserve">(y_min, y_max, </w:t>
      </w:r>
      <w:r>
        <w:rPr>
          <w:rStyle w:val="hljs-number"/>
        </w:rPr>
        <w:t>100</w:t>
      </w:r>
      <w:r>
        <w:rPr>
          <w:rStyle w:val="HTMLCode"/>
        </w:rPr>
        <w:t>))</w:t>
      </w:r>
    </w:p>
    <w:p w14:paraId="3FC05CCA" w14:textId="77777777" w:rsidR="0099204F" w:rsidRDefault="0099204F" w:rsidP="0099204F">
      <w:pPr>
        <w:pStyle w:val="HTMLPreformatted"/>
        <w:rPr>
          <w:rStyle w:val="HTMLCode"/>
        </w:rPr>
      </w:pPr>
    </w:p>
    <w:p w14:paraId="51B4926A" w14:textId="77777777" w:rsidR="0099204F" w:rsidRDefault="0099204F" w:rsidP="0099204F">
      <w:pPr>
        <w:pStyle w:val="HTMLPreformatted"/>
        <w:rPr>
          <w:rStyle w:val="HTMLCode"/>
        </w:rPr>
      </w:pPr>
      <w:r>
        <w:rPr>
          <w:rStyle w:val="HTMLCode"/>
        </w:rPr>
        <w:t xml:space="preserve">Z = </w:t>
      </w:r>
      <w:proofErr w:type="gramStart"/>
      <w:r>
        <w:rPr>
          <w:rStyle w:val="HTMLCode"/>
        </w:rPr>
        <w:t>gnb.predict</w:t>
      </w:r>
      <w:proofErr w:type="gramEnd"/>
      <w:r>
        <w:rPr>
          <w:rStyle w:val="HTMLCode"/>
        </w:rPr>
        <w:t>(np.c_[xx.ravel(), yy.ravel()])</w:t>
      </w:r>
    </w:p>
    <w:p w14:paraId="1761CEF7" w14:textId="77777777" w:rsidR="0099204F" w:rsidRDefault="0099204F" w:rsidP="0099204F">
      <w:pPr>
        <w:pStyle w:val="HTMLPreformatted"/>
        <w:rPr>
          <w:rStyle w:val="HTMLCode"/>
        </w:rPr>
      </w:pPr>
      <w:r>
        <w:rPr>
          <w:rStyle w:val="HTMLCode"/>
        </w:rPr>
        <w:t xml:space="preserve">Z = </w:t>
      </w:r>
      <w:proofErr w:type="gramStart"/>
      <w:r>
        <w:rPr>
          <w:rStyle w:val="HTMLCode"/>
        </w:rPr>
        <w:t>Z.reshape</w:t>
      </w:r>
      <w:proofErr w:type="gramEnd"/>
      <w:r>
        <w:rPr>
          <w:rStyle w:val="HTMLCode"/>
        </w:rPr>
        <w:t>(xx.shape)</w:t>
      </w:r>
    </w:p>
    <w:p w14:paraId="1E4DA722" w14:textId="77777777" w:rsidR="0099204F" w:rsidRDefault="0099204F" w:rsidP="0099204F">
      <w:pPr>
        <w:pStyle w:val="HTMLPreformatted"/>
        <w:rPr>
          <w:rStyle w:val="HTMLCode"/>
        </w:rPr>
      </w:pPr>
    </w:p>
    <w:p w14:paraId="24118F2E" w14:textId="77777777" w:rsidR="0099204F" w:rsidRDefault="0099204F" w:rsidP="0099204F">
      <w:pPr>
        <w:pStyle w:val="HTMLPreformatted"/>
        <w:rPr>
          <w:rStyle w:val="HTMLCode"/>
        </w:rPr>
      </w:pPr>
      <w:proofErr w:type="gramStart"/>
      <w:r>
        <w:rPr>
          <w:rStyle w:val="HTMLCode"/>
        </w:rPr>
        <w:t>plt.contourf</w:t>
      </w:r>
      <w:proofErr w:type="gramEnd"/>
      <w:r>
        <w:rPr>
          <w:rStyle w:val="HTMLCode"/>
        </w:rPr>
        <w:t>(xx, yy, Z, alpha=</w:t>
      </w:r>
      <w:r>
        <w:rPr>
          <w:rStyle w:val="hljs-number"/>
        </w:rPr>
        <w:t>0.3</w:t>
      </w:r>
      <w:r>
        <w:rPr>
          <w:rStyle w:val="HTMLCode"/>
        </w:rPr>
        <w:t>)</w:t>
      </w:r>
    </w:p>
    <w:p w14:paraId="50AEAAA8" w14:textId="77777777" w:rsidR="0099204F" w:rsidRDefault="0099204F" w:rsidP="0099204F">
      <w:pPr>
        <w:pStyle w:val="HTMLPreformatted"/>
        <w:rPr>
          <w:rStyle w:val="HTMLCode"/>
        </w:rPr>
      </w:pPr>
      <w:proofErr w:type="gramStart"/>
      <w:r>
        <w:rPr>
          <w:rStyle w:val="HTMLCode"/>
        </w:rPr>
        <w:t>plt.scatter</w:t>
      </w:r>
      <w:proofErr w:type="gramEnd"/>
      <w:r>
        <w:rPr>
          <w:rStyle w:val="HTMLCode"/>
        </w:rPr>
        <w:t xml:space="preserve">(X[:, </w:t>
      </w:r>
      <w:r>
        <w:rPr>
          <w:rStyle w:val="hljs-number"/>
        </w:rPr>
        <w:t>0</w:t>
      </w:r>
      <w:r>
        <w:rPr>
          <w:rStyle w:val="HTMLCode"/>
        </w:rPr>
        <w:t xml:space="preserve">], X[:, </w:t>
      </w:r>
      <w:r>
        <w:rPr>
          <w:rStyle w:val="hljs-number"/>
        </w:rPr>
        <w:t>1</w:t>
      </w:r>
      <w:r>
        <w:rPr>
          <w:rStyle w:val="HTMLCode"/>
        </w:rPr>
        <w:t>], c=y, edgecolors=</w:t>
      </w:r>
      <w:r>
        <w:rPr>
          <w:rStyle w:val="hljs-string"/>
        </w:rPr>
        <w:t>'k'</w:t>
      </w:r>
      <w:r>
        <w:rPr>
          <w:rStyle w:val="HTMLCode"/>
        </w:rPr>
        <w:t>, marker=</w:t>
      </w:r>
      <w:r>
        <w:rPr>
          <w:rStyle w:val="hljs-string"/>
        </w:rPr>
        <w:t>'o'</w:t>
      </w:r>
      <w:r>
        <w:rPr>
          <w:rStyle w:val="HTMLCode"/>
        </w:rPr>
        <w:t>)</w:t>
      </w:r>
    </w:p>
    <w:p w14:paraId="57D5CBCB" w14:textId="77777777" w:rsidR="0099204F" w:rsidRDefault="0099204F" w:rsidP="0099204F">
      <w:pPr>
        <w:pStyle w:val="HTMLPreformatted"/>
        <w:rPr>
          <w:rStyle w:val="HTMLCode"/>
        </w:rPr>
      </w:pPr>
      <w:proofErr w:type="gramStart"/>
      <w:r>
        <w:rPr>
          <w:rStyle w:val="HTMLCode"/>
        </w:rPr>
        <w:t>plt.title</w:t>
      </w:r>
      <w:proofErr w:type="gramEnd"/>
      <w:r>
        <w:rPr>
          <w:rStyle w:val="HTMLCode"/>
        </w:rPr>
        <w:t>(</w:t>
      </w:r>
      <w:r>
        <w:rPr>
          <w:rStyle w:val="hljs-string"/>
        </w:rPr>
        <w:t>'Gaussian Naïve Bayes Decision Boundary'</w:t>
      </w:r>
      <w:r>
        <w:rPr>
          <w:rStyle w:val="HTMLCode"/>
        </w:rPr>
        <w:t>)</w:t>
      </w:r>
    </w:p>
    <w:p w14:paraId="3FF7FFA4" w14:textId="77777777" w:rsidR="0099204F" w:rsidRDefault="0099204F" w:rsidP="0099204F">
      <w:pPr>
        <w:pStyle w:val="HTMLPreformatted"/>
        <w:rPr>
          <w:rStyle w:val="HTMLCode"/>
        </w:rPr>
      </w:pPr>
      <w:proofErr w:type="gramStart"/>
      <w:r>
        <w:rPr>
          <w:rStyle w:val="HTMLCode"/>
        </w:rPr>
        <w:t>plt.show</w:t>
      </w:r>
      <w:proofErr w:type="gramEnd"/>
      <w:r>
        <w:rPr>
          <w:rStyle w:val="HTMLCode"/>
        </w:rPr>
        <w:t>()</w:t>
      </w:r>
    </w:p>
    <w:p w14:paraId="281708B4" w14:textId="77777777" w:rsidR="0099204F" w:rsidRDefault="0099204F" w:rsidP="0099204F">
      <w:pPr>
        <w:pStyle w:val="NormalWeb"/>
      </w:pPr>
      <w:r>
        <w:t>In this example, the decision boundary is plotted as a contour line where the posterior probabilities are equal. For Gaussian Naïve Bayes, this boundary will be quadratic in nature.</w:t>
      </w:r>
    </w:p>
    <w:p w14:paraId="16B597DE" w14:textId="77777777" w:rsidR="0099204F" w:rsidRDefault="0099204F" w:rsidP="0099204F">
      <w:pPr>
        <w:pStyle w:val="Heading3"/>
      </w:pPr>
      <w:r>
        <w:t>Conclusion</w:t>
      </w:r>
    </w:p>
    <w:p w14:paraId="5BF0E0CE" w14:textId="6E818141" w:rsidR="0099204F" w:rsidRDefault="0099204F" w:rsidP="0099204F">
      <w:pPr>
        <w:pStyle w:val="NormalWeb"/>
      </w:pPr>
      <w:r>
        <w:t xml:space="preserve">The decision boundary of a Naïve Bayes classifier is where the posterior probabilities of the classes are equal. The exact shape of this boundary depends on the distribution of the features. For Gaussian Naïve Bayes, the boundary is typically quadratic, while for other types like Bernoulli or Multinomial Naïve Bayes, it may be linear in the transformed space. Despite </w:t>
      </w:r>
      <w:r>
        <w:lastRenderedPageBreak/>
        <w:t>its simplicity, the Naïve Bayes decision boundary can be quite effective in practice, especially in high-dimensional spaces.</w:t>
      </w:r>
    </w:p>
    <w:p w14:paraId="5F934E53" w14:textId="77777777" w:rsidR="0099204F" w:rsidRDefault="0099204F" w:rsidP="0099204F">
      <w:pPr>
        <w:pStyle w:val="NormalWeb"/>
      </w:pPr>
    </w:p>
    <w:p w14:paraId="329EB7A0" w14:textId="07EBD3A7" w:rsidR="0099204F" w:rsidRDefault="0099204F" w:rsidP="0099204F">
      <w:pPr>
        <w:pStyle w:val="NormalWeb"/>
        <w:rPr>
          <w:b/>
          <w:bCs/>
          <w:sz w:val="32"/>
          <w:szCs w:val="32"/>
        </w:rPr>
      </w:pPr>
      <w:r w:rsidRPr="0099204F">
        <w:rPr>
          <w:b/>
          <w:bCs/>
          <w:sz w:val="32"/>
          <w:szCs w:val="32"/>
        </w:rPr>
        <w:t>Q-72.</w:t>
      </w:r>
      <w:r>
        <w:rPr>
          <w:b/>
          <w:bCs/>
          <w:sz w:val="32"/>
          <w:szCs w:val="32"/>
        </w:rPr>
        <w:t xml:space="preserve"> </w:t>
      </w:r>
      <w:r w:rsidRPr="0099204F">
        <w:rPr>
          <w:b/>
          <w:bCs/>
          <w:sz w:val="32"/>
          <w:szCs w:val="32"/>
        </w:rPr>
        <w:t>What is the difference between multinomial Naïve Bayes and Gaussian Naïve Bayes</w:t>
      </w:r>
      <w:r>
        <w:rPr>
          <w:b/>
          <w:bCs/>
          <w:sz w:val="32"/>
          <w:szCs w:val="32"/>
        </w:rPr>
        <w:t>?</w:t>
      </w:r>
    </w:p>
    <w:p w14:paraId="20643362" w14:textId="77777777" w:rsidR="00EF5787" w:rsidRDefault="0099204F" w:rsidP="00EF5787">
      <w:pPr>
        <w:pStyle w:val="NormalWeb"/>
      </w:pPr>
      <w:r>
        <w:rPr>
          <w:b/>
          <w:bCs/>
          <w:sz w:val="32"/>
          <w:szCs w:val="32"/>
        </w:rPr>
        <w:t xml:space="preserve">Ans. </w:t>
      </w:r>
      <w:r w:rsidR="00EF5787">
        <w:t>Multinomial Naïve Bayes and Gaussian Naïve Bayes are two variants of the Naïve Bayes classifier, tailored for different types of data and assumptions about the feature distributions. Here’s a detailed comparison of the two:</w:t>
      </w:r>
    </w:p>
    <w:p w14:paraId="3F13EA4D" w14:textId="77777777" w:rsidR="00EF5787" w:rsidRDefault="00EF5787" w:rsidP="00EF5787">
      <w:pPr>
        <w:pStyle w:val="Heading3"/>
      </w:pPr>
      <w:r>
        <w:t>Multinomial Naïve Bayes</w:t>
      </w:r>
    </w:p>
    <w:p w14:paraId="7A10728C" w14:textId="77777777" w:rsidR="00EF5787" w:rsidRDefault="00EF5787" w:rsidP="00EF5787">
      <w:pPr>
        <w:pStyle w:val="Heading4"/>
      </w:pPr>
      <w:r>
        <w:t>Application</w:t>
      </w:r>
    </w:p>
    <w:p w14:paraId="6407583F" w14:textId="77777777" w:rsidR="00EF5787" w:rsidRDefault="00EF5787" w:rsidP="00EF5787">
      <w:pPr>
        <w:numPr>
          <w:ilvl w:val="0"/>
          <w:numId w:val="342"/>
        </w:numPr>
        <w:suppressAutoHyphens w:val="0"/>
        <w:autoSpaceDN/>
        <w:spacing w:before="100" w:beforeAutospacing="1" w:after="100" w:afterAutospacing="1" w:line="240" w:lineRule="auto"/>
      </w:pPr>
      <w:r>
        <w:rPr>
          <w:rStyle w:val="Strong"/>
        </w:rPr>
        <w:t>Text Classification</w:t>
      </w:r>
      <w:r>
        <w:t>: Often used for document classification problems, such as spam detection and sentiment analysis, where features represent counts or frequencies of words.</w:t>
      </w:r>
    </w:p>
    <w:p w14:paraId="08D15E9A" w14:textId="77777777" w:rsidR="00EF5787" w:rsidRDefault="00EF5787" w:rsidP="00EF5787">
      <w:pPr>
        <w:pStyle w:val="Heading4"/>
      </w:pPr>
      <w:r>
        <w:t>Assumptions</w:t>
      </w:r>
    </w:p>
    <w:p w14:paraId="6326FB22" w14:textId="77777777" w:rsidR="00EF5787" w:rsidRDefault="00EF5787" w:rsidP="00EF5787">
      <w:pPr>
        <w:numPr>
          <w:ilvl w:val="0"/>
          <w:numId w:val="343"/>
        </w:numPr>
        <w:suppressAutoHyphens w:val="0"/>
        <w:autoSpaceDN/>
        <w:spacing w:before="100" w:beforeAutospacing="1" w:after="100" w:afterAutospacing="1" w:line="240" w:lineRule="auto"/>
      </w:pPr>
      <w:r>
        <w:rPr>
          <w:rStyle w:val="Strong"/>
        </w:rPr>
        <w:t>Discrete Features</w:t>
      </w:r>
      <w:r>
        <w:t>: Assumes that the features (e.g., word counts) are discrete and follow a multinomial distribution.</w:t>
      </w:r>
    </w:p>
    <w:p w14:paraId="697D223D" w14:textId="77777777" w:rsidR="00EF5787" w:rsidRDefault="00EF5787" w:rsidP="00EF5787">
      <w:pPr>
        <w:numPr>
          <w:ilvl w:val="0"/>
          <w:numId w:val="343"/>
        </w:numPr>
        <w:suppressAutoHyphens w:val="0"/>
        <w:autoSpaceDN/>
        <w:spacing w:before="100" w:beforeAutospacing="1" w:after="100" w:afterAutospacing="1" w:line="240" w:lineRule="auto"/>
      </w:pPr>
      <w:r>
        <w:rPr>
          <w:rStyle w:val="Strong"/>
        </w:rPr>
        <w:t>Bag of Words Model</w:t>
      </w:r>
      <w:r>
        <w:t>: Each document is represented as a bag of words, where the order of words is ignored, and only the frequency of each word matters.</w:t>
      </w:r>
    </w:p>
    <w:p w14:paraId="009764AB" w14:textId="77777777" w:rsidR="00EF5787" w:rsidRDefault="00EF5787" w:rsidP="00EF5787">
      <w:pPr>
        <w:pStyle w:val="Heading4"/>
      </w:pPr>
      <w:r>
        <w:t>Likelihood</w:t>
      </w:r>
    </w:p>
    <w:p w14:paraId="48102119" w14:textId="77777777" w:rsidR="00EF5787" w:rsidRDefault="00EF5787" w:rsidP="00EF5787">
      <w:pPr>
        <w:numPr>
          <w:ilvl w:val="0"/>
          <w:numId w:val="344"/>
        </w:numPr>
        <w:suppressAutoHyphens w:val="0"/>
        <w:autoSpaceDN/>
        <w:spacing w:before="100" w:beforeAutospacing="1" w:after="100" w:afterAutospacing="1" w:line="240" w:lineRule="auto"/>
        <w:rPr>
          <w:rStyle w:val="katex-mathml"/>
        </w:rPr>
      </w:pPr>
      <w:r>
        <w:t xml:space="preserve">The likelihood of a feature vector </w:t>
      </w:r>
      <w:r>
        <w:rPr>
          <w:rStyle w:val="mord"/>
        </w:rPr>
        <w:t>X</w:t>
      </w:r>
      <w:r>
        <w:t xml:space="preserve"> given class </w:t>
      </w:r>
      <w:r>
        <w:rPr>
          <w:rStyle w:val="mord"/>
        </w:rPr>
        <w:t>C</w:t>
      </w:r>
      <w:r>
        <w:t xml:space="preserve"> is modeled as: </w:t>
      </w:r>
      <w:r>
        <w:rPr>
          <w:rStyle w:val="katex-mathml"/>
        </w:rPr>
        <w:t>P(X</w:t>
      </w:r>
      <w:r>
        <w:rPr>
          <w:rStyle w:val="katex-mathml"/>
          <w:rFonts w:ascii="Cambria Math" w:hAnsi="Cambria Math" w:cs="Cambria Math"/>
        </w:rPr>
        <w:t>∣</w:t>
      </w:r>
      <w:proofErr w:type="gramStart"/>
      <w:r>
        <w:rPr>
          <w:rStyle w:val="katex-mathml"/>
        </w:rPr>
        <w:t>C)=</w:t>
      </w:r>
      <w:proofErr w:type="gramEnd"/>
      <w:r>
        <w:rPr>
          <w:rStyle w:val="katex-mathml"/>
        </w:rPr>
        <w:t>(NX)!</w:t>
      </w:r>
      <w:r>
        <w:rPr>
          <w:rStyle w:val="katex-mathml"/>
        </w:rPr>
        <w:t xml:space="preserve"> / </w:t>
      </w:r>
      <w:r>
        <w:rPr>
          <w:rStyle w:val="katex-mathml"/>
        </w:rPr>
        <w:t>X</w:t>
      </w:r>
      <w:proofErr w:type="gramStart"/>
      <w:r>
        <w:rPr>
          <w:rStyle w:val="katex-mathml"/>
        </w:rPr>
        <w:t>1!X</w:t>
      </w:r>
      <w:proofErr w:type="gramEnd"/>
      <w:r>
        <w:rPr>
          <w:rStyle w:val="katex-mathml"/>
        </w:rPr>
        <w:t>2!</w:t>
      </w:r>
      <w:r>
        <w:rPr>
          <w:rStyle w:val="katex-mathml"/>
          <w:rFonts w:ascii="Cambria Math" w:hAnsi="Cambria Math" w:cs="Cambria Math"/>
        </w:rPr>
        <w:t>⋯</w:t>
      </w:r>
      <w:r>
        <w:rPr>
          <w:rStyle w:val="katex-mathml"/>
        </w:rPr>
        <w:t>Xn!</w:t>
      </w:r>
      <w:r>
        <w:rPr>
          <w:rStyle w:val="katex-mathml"/>
          <w:rFonts w:ascii="Cambria Math" w:hAnsi="Cambria Math" w:cs="Cambria Math"/>
        </w:rPr>
        <w:t>⋅</w:t>
      </w:r>
      <w:r>
        <w:rPr>
          <w:rStyle w:val="katex-mathml"/>
        </w:rPr>
        <w:t>θC1X1θC2X2</w:t>
      </w:r>
      <w:r>
        <w:rPr>
          <w:rStyle w:val="katex-mathml"/>
          <w:rFonts w:ascii="Cambria Math" w:hAnsi="Cambria Math" w:cs="Cambria Math"/>
        </w:rPr>
        <w:t>⋯</w:t>
      </w:r>
      <w:r>
        <w:rPr>
          <w:rStyle w:val="katex-mathml"/>
        </w:rPr>
        <w:t>θCnXn</w:t>
      </w:r>
    </w:p>
    <w:p w14:paraId="4AFD93D1" w14:textId="07C71815" w:rsidR="00EF5787" w:rsidRDefault="00EF5787" w:rsidP="00EF5787">
      <w:pPr>
        <w:suppressAutoHyphens w:val="0"/>
        <w:autoSpaceDN/>
        <w:spacing w:before="100" w:beforeAutospacing="1" w:after="100" w:afterAutospacing="1" w:line="240" w:lineRule="auto"/>
        <w:ind w:left="720"/>
      </w:pPr>
      <w:r>
        <w:rPr>
          <w:rStyle w:val="vlist-s"/>
        </w:rPr>
        <w:t xml:space="preserve"> </w:t>
      </w:r>
      <w:r>
        <w:rPr>
          <w:rStyle w:val="vlist-s"/>
        </w:rPr>
        <w:t>​​</w:t>
      </w:r>
      <w:r>
        <w:t xml:space="preserve"> where </w:t>
      </w:r>
      <w:r>
        <w:rPr>
          <w:rStyle w:val="mord"/>
        </w:rPr>
        <w:t>θCk</w:t>
      </w:r>
      <w:r>
        <w:rPr>
          <w:rStyle w:val="vlist-s"/>
        </w:rPr>
        <w:t>​</w:t>
      </w:r>
      <w:r>
        <w:t xml:space="preserve"> is the probability of feature </w:t>
      </w:r>
      <w:r>
        <w:rPr>
          <w:rStyle w:val="mord"/>
        </w:rPr>
        <w:t>k</w:t>
      </w:r>
      <w:r>
        <w:t xml:space="preserve"> appearing in a document of class </w:t>
      </w:r>
      <w:r>
        <w:rPr>
          <w:rStyle w:val="mord"/>
        </w:rPr>
        <w:t>C</w:t>
      </w:r>
      <w:r>
        <w:t xml:space="preserve">, and </w:t>
      </w:r>
      <w:r>
        <w:rPr>
          <w:rStyle w:val="mord"/>
        </w:rPr>
        <w:t>NX</w:t>
      </w:r>
      <w:r>
        <w:rPr>
          <w:rStyle w:val="vlist-s"/>
        </w:rPr>
        <w:t>​</w:t>
      </w:r>
      <w:r>
        <w:t xml:space="preserve"> is the total count of all words in the document.</w:t>
      </w:r>
    </w:p>
    <w:p w14:paraId="7D1C8C65" w14:textId="77777777" w:rsidR="00EF5787" w:rsidRDefault="00EF5787" w:rsidP="00EF5787">
      <w:pPr>
        <w:pStyle w:val="Heading4"/>
      </w:pPr>
      <w:r>
        <w:t>Parameters</w:t>
      </w:r>
    </w:p>
    <w:p w14:paraId="29529CDB" w14:textId="77777777" w:rsidR="00EF5787" w:rsidRDefault="00EF5787" w:rsidP="00EF5787">
      <w:pPr>
        <w:numPr>
          <w:ilvl w:val="0"/>
          <w:numId w:val="345"/>
        </w:numPr>
        <w:suppressAutoHyphens w:val="0"/>
        <w:autoSpaceDN/>
        <w:spacing w:before="100" w:beforeAutospacing="1" w:after="100" w:afterAutospacing="1" w:line="240" w:lineRule="auto"/>
        <w:rPr>
          <w:rStyle w:val="katex-mathml"/>
        </w:rPr>
      </w:pPr>
      <w:r>
        <w:rPr>
          <w:rStyle w:val="mord"/>
          <w:b/>
          <w:bCs/>
        </w:rPr>
        <w:t>θCk</w:t>
      </w:r>
      <w:r>
        <w:rPr>
          <w:rStyle w:val="vlist-s"/>
          <w:b/>
          <w:bCs/>
        </w:rPr>
        <w:t>​</w:t>
      </w:r>
      <w:r>
        <w:t xml:space="preserve">: Estimated from the training data as the relative frequency of feature </w:t>
      </w:r>
      <w:r>
        <w:rPr>
          <w:rStyle w:val="mord"/>
        </w:rPr>
        <w:t>k</w:t>
      </w:r>
      <w:r>
        <w:t xml:space="preserve"> in class </w:t>
      </w:r>
      <w:r>
        <w:rPr>
          <w:rStyle w:val="mord"/>
        </w:rPr>
        <w:t>C</w:t>
      </w:r>
      <w:r>
        <w:t xml:space="preserve">: </w:t>
      </w:r>
      <w:r>
        <w:rPr>
          <w:rStyle w:val="katex-mathml"/>
        </w:rPr>
        <w:t>θCk=nCk+α</w:t>
      </w:r>
      <w:r>
        <w:rPr>
          <w:rStyle w:val="katex-mathml"/>
        </w:rPr>
        <w:t xml:space="preserve"> / </w:t>
      </w:r>
      <w:r>
        <w:rPr>
          <w:rStyle w:val="katex-mathml"/>
        </w:rPr>
        <w:t>nC+αn</w:t>
      </w:r>
    </w:p>
    <w:p w14:paraId="4B42F155" w14:textId="41B3FA69" w:rsidR="00EF5787" w:rsidRDefault="00EF5787" w:rsidP="00EF5787">
      <w:pPr>
        <w:suppressAutoHyphens w:val="0"/>
        <w:autoSpaceDN/>
        <w:spacing w:before="100" w:beforeAutospacing="1" w:after="100" w:afterAutospacing="1" w:line="240" w:lineRule="auto"/>
        <w:ind w:left="720"/>
      </w:pPr>
      <w:r>
        <w:t xml:space="preserve">where </w:t>
      </w:r>
      <w:r>
        <w:rPr>
          <w:rStyle w:val="mord"/>
        </w:rPr>
        <w:t>nCk</w:t>
      </w:r>
      <w:r>
        <w:rPr>
          <w:rStyle w:val="vlist-s"/>
        </w:rPr>
        <w:t>​</w:t>
      </w:r>
      <w:r>
        <w:t xml:space="preserve"> is the count of feature </w:t>
      </w:r>
      <w:r>
        <w:rPr>
          <w:rStyle w:val="mord"/>
        </w:rPr>
        <w:t>k</w:t>
      </w:r>
      <w:r>
        <w:t xml:space="preserve"> in documents of class </w:t>
      </w:r>
      <w:r>
        <w:rPr>
          <w:rStyle w:val="mord"/>
        </w:rPr>
        <w:t>C</w:t>
      </w:r>
      <w:r>
        <w:t xml:space="preserve">, </w:t>
      </w:r>
      <w:r>
        <w:rPr>
          <w:rStyle w:val="mord"/>
        </w:rPr>
        <w:t>nC</w:t>
      </w:r>
      <w:r>
        <w:rPr>
          <w:rStyle w:val="vlist-s"/>
        </w:rPr>
        <w:t>​</w:t>
      </w:r>
      <w:r>
        <w:t xml:space="preserve"> is the total count of all features in class </w:t>
      </w:r>
      <w:r>
        <w:rPr>
          <w:rStyle w:val="mord"/>
        </w:rPr>
        <w:t>C</w:t>
      </w:r>
      <w:r>
        <w:t xml:space="preserve">, </w:t>
      </w:r>
      <w:r>
        <w:rPr>
          <w:rStyle w:val="mord"/>
        </w:rPr>
        <w:t>n</w:t>
      </w:r>
      <w:r>
        <w:t xml:space="preserve"> is the total number of features, and </w:t>
      </w:r>
      <w:r>
        <w:rPr>
          <w:rStyle w:val="mord"/>
        </w:rPr>
        <w:t>α</w:t>
      </w:r>
      <w:r>
        <w:t xml:space="preserve"> is a smoothing parameter (Laplace smoothing).</w:t>
      </w:r>
    </w:p>
    <w:p w14:paraId="6231206B" w14:textId="77777777" w:rsidR="00EF5787" w:rsidRDefault="00EF5787" w:rsidP="00EF5787">
      <w:pPr>
        <w:pStyle w:val="Heading3"/>
      </w:pPr>
      <w:r>
        <w:t>Gaussian Naïve Bayes</w:t>
      </w:r>
    </w:p>
    <w:p w14:paraId="11B5A136" w14:textId="77777777" w:rsidR="00EF5787" w:rsidRDefault="00EF5787" w:rsidP="00EF5787">
      <w:pPr>
        <w:pStyle w:val="Heading4"/>
      </w:pPr>
      <w:r>
        <w:t>Application</w:t>
      </w:r>
    </w:p>
    <w:p w14:paraId="7FF63D26" w14:textId="77777777" w:rsidR="00EF5787" w:rsidRDefault="00EF5787" w:rsidP="00EF5787">
      <w:pPr>
        <w:numPr>
          <w:ilvl w:val="0"/>
          <w:numId w:val="346"/>
        </w:numPr>
        <w:suppressAutoHyphens w:val="0"/>
        <w:autoSpaceDN/>
        <w:spacing w:before="100" w:beforeAutospacing="1" w:after="100" w:afterAutospacing="1" w:line="240" w:lineRule="auto"/>
      </w:pPr>
      <w:r>
        <w:rPr>
          <w:rStyle w:val="Strong"/>
        </w:rPr>
        <w:t>Continuous Features</w:t>
      </w:r>
      <w:r>
        <w:t>: Used for problems where features are continuous and can be assumed to follow a Gaussian (normal) distribution, such as in medical diagnosis or sensor data classification.</w:t>
      </w:r>
    </w:p>
    <w:p w14:paraId="2494E546" w14:textId="77777777" w:rsidR="00EF5787" w:rsidRDefault="00EF5787" w:rsidP="00EF5787">
      <w:pPr>
        <w:pStyle w:val="Heading4"/>
      </w:pPr>
      <w:r>
        <w:lastRenderedPageBreak/>
        <w:t>Assumptions</w:t>
      </w:r>
    </w:p>
    <w:p w14:paraId="7F2C7BAD" w14:textId="77777777" w:rsidR="00EF5787" w:rsidRDefault="00EF5787" w:rsidP="00EF5787">
      <w:pPr>
        <w:numPr>
          <w:ilvl w:val="0"/>
          <w:numId w:val="347"/>
        </w:numPr>
        <w:suppressAutoHyphens w:val="0"/>
        <w:autoSpaceDN/>
        <w:spacing w:before="100" w:beforeAutospacing="1" w:after="100" w:afterAutospacing="1" w:line="240" w:lineRule="auto"/>
      </w:pPr>
      <w:r>
        <w:rPr>
          <w:rStyle w:val="Strong"/>
        </w:rPr>
        <w:t>Continuous Features</w:t>
      </w:r>
      <w:r>
        <w:t>: Assumes that the features are continuous and follow a Gaussian distribution within each class.</w:t>
      </w:r>
    </w:p>
    <w:p w14:paraId="6891A676" w14:textId="77777777" w:rsidR="00EF5787" w:rsidRDefault="00EF5787" w:rsidP="00EF5787">
      <w:pPr>
        <w:numPr>
          <w:ilvl w:val="0"/>
          <w:numId w:val="347"/>
        </w:numPr>
        <w:suppressAutoHyphens w:val="0"/>
        <w:autoSpaceDN/>
        <w:spacing w:before="100" w:beforeAutospacing="1" w:after="100" w:afterAutospacing="1" w:line="240" w:lineRule="auto"/>
      </w:pPr>
      <w:r>
        <w:rPr>
          <w:rStyle w:val="Strong"/>
        </w:rPr>
        <w:t>Independence</w:t>
      </w:r>
      <w:r>
        <w:t>: Like all Naïve Bayes classifiers, it assumes that the features are conditionally independent given the class.</w:t>
      </w:r>
    </w:p>
    <w:p w14:paraId="36ABFE92" w14:textId="77777777" w:rsidR="00EF5787" w:rsidRDefault="00EF5787" w:rsidP="00EF5787">
      <w:pPr>
        <w:pStyle w:val="Heading4"/>
      </w:pPr>
      <w:r>
        <w:t>Likelihood</w:t>
      </w:r>
    </w:p>
    <w:p w14:paraId="45E43EFE" w14:textId="77777777" w:rsidR="00EF5787" w:rsidRDefault="00EF5787" w:rsidP="00EF5787">
      <w:pPr>
        <w:numPr>
          <w:ilvl w:val="0"/>
          <w:numId w:val="348"/>
        </w:numPr>
        <w:suppressAutoHyphens w:val="0"/>
        <w:autoSpaceDN/>
        <w:spacing w:before="100" w:beforeAutospacing="1" w:after="100" w:afterAutospacing="1" w:line="240" w:lineRule="auto"/>
        <w:rPr>
          <w:rStyle w:val="katex-mathml"/>
        </w:rPr>
      </w:pPr>
      <w:r>
        <w:t xml:space="preserve">The likelihood of a feature vector </w:t>
      </w:r>
      <w:r>
        <w:rPr>
          <w:rStyle w:val="mord"/>
        </w:rPr>
        <w:t>X</w:t>
      </w:r>
      <w:r>
        <w:t xml:space="preserve"> given class </w:t>
      </w:r>
      <w:r>
        <w:rPr>
          <w:rStyle w:val="mord"/>
        </w:rPr>
        <w:t>C</w:t>
      </w:r>
      <w:r>
        <w:t xml:space="preserve"> is modeled as: </w:t>
      </w:r>
      <w:r>
        <w:rPr>
          <w:rStyle w:val="katex-mathml"/>
        </w:rPr>
        <w:t>P(X</w:t>
      </w:r>
      <w:r>
        <w:rPr>
          <w:rStyle w:val="katex-mathml"/>
          <w:rFonts w:ascii="Cambria Math" w:hAnsi="Cambria Math" w:cs="Cambria Math"/>
        </w:rPr>
        <w:t>∣</w:t>
      </w:r>
      <w:proofErr w:type="gramStart"/>
      <w:r>
        <w:rPr>
          <w:rStyle w:val="katex-mathml"/>
        </w:rPr>
        <w:t>C)=</w:t>
      </w:r>
      <w:proofErr w:type="gramEnd"/>
      <w:r>
        <w:rPr>
          <w:rStyle w:val="katex-mathml"/>
        </w:rPr>
        <w:t>∏i=1n1</w:t>
      </w:r>
      <w:r>
        <w:rPr>
          <w:rStyle w:val="katex-mathml"/>
        </w:rPr>
        <w:t xml:space="preserve"> / </w:t>
      </w:r>
      <w:r>
        <w:rPr>
          <w:rStyle w:val="katex-mathml"/>
        </w:rPr>
        <w:t>2πσCi2exp(−(Xi−μCi)2</w:t>
      </w:r>
      <w:r>
        <w:rPr>
          <w:rStyle w:val="katex-mathml"/>
        </w:rPr>
        <w:t xml:space="preserve"> / </w:t>
      </w:r>
      <w:r>
        <w:rPr>
          <w:rStyle w:val="katex-mathml"/>
        </w:rPr>
        <w:t>2σCi2)</w:t>
      </w:r>
    </w:p>
    <w:p w14:paraId="7F51EA9F" w14:textId="41144974" w:rsidR="00EF5787" w:rsidRDefault="00EF5787" w:rsidP="00EF5787">
      <w:pPr>
        <w:suppressAutoHyphens w:val="0"/>
        <w:autoSpaceDN/>
        <w:spacing w:before="100" w:beforeAutospacing="1" w:after="100" w:afterAutospacing="1" w:line="240" w:lineRule="auto"/>
        <w:ind w:left="720"/>
      </w:pPr>
      <w:r>
        <w:t xml:space="preserve"> where </w:t>
      </w:r>
      <w:r>
        <w:rPr>
          <w:rStyle w:val="mord"/>
        </w:rPr>
        <w:t>μCi</w:t>
      </w:r>
      <w:r>
        <w:rPr>
          <w:rStyle w:val="vlist-s"/>
        </w:rPr>
        <w:t>​</w:t>
      </w:r>
      <w:r>
        <w:t xml:space="preserve"> and </w:t>
      </w:r>
      <w:r>
        <w:rPr>
          <w:rStyle w:val="mord"/>
        </w:rPr>
        <w:t>σCi2</w:t>
      </w:r>
      <w:r>
        <w:rPr>
          <w:rStyle w:val="vlist-s"/>
        </w:rPr>
        <w:t>​</w:t>
      </w:r>
      <w:r>
        <w:t xml:space="preserve"> are the mean and variance of feature </w:t>
      </w:r>
      <w:r>
        <w:rPr>
          <w:rStyle w:val="katex-mathml"/>
        </w:rPr>
        <w:t>ii</w:t>
      </w:r>
      <w:r>
        <w:rPr>
          <w:rStyle w:val="mord"/>
        </w:rPr>
        <w:t>i</w:t>
      </w:r>
      <w:r>
        <w:t xml:space="preserve"> in class </w:t>
      </w:r>
      <w:r>
        <w:rPr>
          <w:rStyle w:val="mord"/>
        </w:rPr>
        <w:t>C</w:t>
      </w:r>
      <w:r>
        <w:t>.</w:t>
      </w:r>
    </w:p>
    <w:p w14:paraId="04A2CFD3" w14:textId="77777777" w:rsidR="00EF5787" w:rsidRDefault="00EF5787" w:rsidP="00EF5787">
      <w:pPr>
        <w:pStyle w:val="Heading4"/>
      </w:pPr>
      <w:r>
        <w:t>Parameters</w:t>
      </w:r>
    </w:p>
    <w:p w14:paraId="3E513E35" w14:textId="77777777" w:rsidR="00EF5787" w:rsidRDefault="00EF5787" w:rsidP="00EF5787">
      <w:pPr>
        <w:numPr>
          <w:ilvl w:val="0"/>
          <w:numId w:val="349"/>
        </w:numPr>
        <w:suppressAutoHyphens w:val="0"/>
        <w:autoSpaceDN/>
        <w:spacing w:before="100" w:beforeAutospacing="1" w:after="100" w:afterAutospacing="1" w:line="240" w:lineRule="auto"/>
        <w:rPr>
          <w:rStyle w:val="katex-mathml"/>
        </w:rPr>
      </w:pPr>
      <w:r>
        <w:rPr>
          <w:rStyle w:val="mord"/>
          <w:b/>
          <w:bCs/>
        </w:rPr>
        <w:t>μCi</w:t>
      </w:r>
      <w:r>
        <w:rPr>
          <w:rStyle w:val="vlist-s"/>
          <w:b/>
          <w:bCs/>
        </w:rPr>
        <w:t>​</w:t>
      </w:r>
      <w:r>
        <w:t xml:space="preserve">: Estimated as the mean of feature </w:t>
      </w:r>
      <w:r>
        <w:rPr>
          <w:rStyle w:val="mord"/>
        </w:rPr>
        <w:t>i</w:t>
      </w:r>
      <w:r>
        <w:t xml:space="preserve"> for class </w:t>
      </w:r>
      <w:r>
        <w:rPr>
          <w:rStyle w:val="mord"/>
        </w:rPr>
        <w:t>C</w:t>
      </w:r>
      <w:r>
        <w:t xml:space="preserve">: </w:t>
      </w:r>
      <w:r>
        <w:rPr>
          <w:rStyle w:val="katex-mathml"/>
        </w:rPr>
        <w:t>μCi=1</w:t>
      </w:r>
      <w:r>
        <w:rPr>
          <w:rStyle w:val="katex-mathml"/>
        </w:rPr>
        <w:t xml:space="preserve"> / </w:t>
      </w:r>
      <w:r>
        <w:rPr>
          <w:rStyle w:val="katex-mathml"/>
        </w:rPr>
        <w:t>NC∑</w:t>
      </w:r>
      <w:proofErr w:type="gramStart"/>
      <w:r>
        <w:rPr>
          <w:rStyle w:val="katex-mathml"/>
        </w:rPr>
        <w:t>j:yj</w:t>
      </w:r>
      <w:proofErr w:type="gramEnd"/>
      <w:r>
        <w:rPr>
          <w:rStyle w:val="katex-mathml"/>
        </w:rPr>
        <w:t>=CXji</w:t>
      </w:r>
    </w:p>
    <w:p w14:paraId="750B8114" w14:textId="0A57DF2D" w:rsidR="00EF5787" w:rsidRDefault="00EF5787" w:rsidP="00EF5787">
      <w:pPr>
        <w:suppressAutoHyphens w:val="0"/>
        <w:autoSpaceDN/>
        <w:spacing w:before="100" w:beforeAutospacing="1" w:after="100" w:afterAutospacing="1" w:line="240" w:lineRule="auto"/>
        <w:ind w:left="720"/>
      </w:pPr>
      <w:r>
        <w:t xml:space="preserve">where </w:t>
      </w:r>
      <w:r>
        <w:rPr>
          <w:rStyle w:val="mord"/>
        </w:rPr>
        <w:t>NC</w:t>
      </w:r>
      <w:r>
        <w:rPr>
          <w:rStyle w:val="vlist-s"/>
        </w:rPr>
        <w:t>​</w:t>
      </w:r>
      <w:r>
        <w:t xml:space="preserve"> is the number of training samples in class </w:t>
      </w:r>
      <w:r>
        <w:rPr>
          <w:rStyle w:val="katex-mathml"/>
        </w:rPr>
        <w:t>C</w:t>
      </w:r>
      <w:r>
        <w:t xml:space="preserve">, and </w:t>
      </w:r>
      <w:r>
        <w:rPr>
          <w:rStyle w:val="mord"/>
        </w:rPr>
        <w:t>Xji</w:t>
      </w:r>
      <w:r>
        <w:rPr>
          <w:rStyle w:val="vlist-s"/>
        </w:rPr>
        <w:t>​</w:t>
      </w:r>
      <w:r>
        <w:t xml:space="preserve"> is the </w:t>
      </w:r>
      <w:r>
        <w:rPr>
          <w:rStyle w:val="mord"/>
        </w:rPr>
        <w:t>i</w:t>
      </w:r>
      <w:r>
        <w:t xml:space="preserve">-th feature of the </w:t>
      </w:r>
      <w:r>
        <w:rPr>
          <w:rStyle w:val="mord"/>
        </w:rPr>
        <w:t>j</w:t>
      </w:r>
      <w:r>
        <w:t>-th sample.</w:t>
      </w:r>
    </w:p>
    <w:p w14:paraId="76A23188" w14:textId="77777777" w:rsidR="00EF5787" w:rsidRDefault="00EF5787" w:rsidP="003A469C">
      <w:pPr>
        <w:numPr>
          <w:ilvl w:val="0"/>
          <w:numId w:val="349"/>
        </w:numPr>
        <w:suppressAutoHyphens w:val="0"/>
        <w:autoSpaceDN/>
        <w:spacing w:before="100" w:beforeAutospacing="1" w:after="100" w:afterAutospacing="1" w:line="240" w:lineRule="auto"/>
        <w:rPr>
          <w:rStyle w:val="katex-mathml"/>
        </w:rPr>
      </w:pPr>
      <w:r w:rsidRPr="00EF5787">
        <w:rPr>
          <w:rStyle w:val="mord"/>
        </w:rPr>
        <w:t>σCi2</w:t>
      </w:r>
      <w:r w:rsidRPr="00EF5787">
        <w:rPr>
          <w:rStyle w:val="vlist-s"/>
        </w:rPr>
        <w:t>​</w:t>
      </w:r>
      <w:r>
        <w:t xml:space="preserve">: Estimated as the variance of feature </w:t>
      </w:r>
      <w:r>
        <w:rPr>
          <w:rStyle w:val="katex-mathml"/>
        </w:rPr>
        <w:t>ii</w:t>
      </w:r>
      <w:r>
        <w:rPr>
          <w:rStyle w:val="mord"/>
        </w:rPr>
        <w:t>i</w:t>
      </w:r>
      <w:r>
        <w:t xml:space="preserve"> for class </w:t>
      </w:r>
      <w:r>
        <w:rPr>
          <w:rStyle w:val="mord"/>
        </w:rPr>
        <w:t>C</w:t>
      </w:r>
      <w:r>
        <w:t xml:space="preserve">: </w:t>
      </w:r>
      <w:r>
        <w:rPr>
          <w:rStyle w:val="katex-mathml"/>
        </w:rPr>
        <w:t>σCi2=1</w:t>
      </w:r>
      <w:r>
        <w:rPr>
          <w:rStyle w:val="katex-mathml"/>
        </w:rPr>
        <w:t xml:space="preserve"> / </w:t>
      </w:r>
      <w:r>
        <w:rPr>
          <w:rStyle w:val="katex-mathml"/>
        </w:rPr>
        <w:t>NC∑</w:t>
      </w:r>
      <w:proofErr w:type="gramStart"/>
      <w:r>
        <w:rPr>
          <w:rStyle w:val="katex-mathml"/>
        </w:rPr>
        <w:t>j:yj</w:t>
      </w:r>
      <w:proofErr w:type="gramEnd"/>
      <w:r>
        <w:rPr>
          <w:rStyle w:val="katex-mathml"/>
        </w:rPr>
        <w:t>=C(Xji−μCi)2</w:t>
      </w:r>
    </w:p>
    <w:p w14:paraId="72EE1AAF" w14:textId="2534D37D" w:rsidR="00EF5787" w:rsidRPr="00EF5787" w:rsidRDefault="00EF5787" w:rsidP="00EF5787">
      <w:pPr>
        <w:suppressAutoHyphens w:val="0"/>
        <w:autoSpaceDN/>
        <w:spacing w:before="100" w:beforeAutospacing="1" w:after="100" w:afterAutospacing="1" w:line="240" w:lineRule="auto"/>
        <w:rPr>
          <w:b/>
          <w:bCs/>
        </w:rPr>
      </w:pPr>
      <w:r w:rsidRPr="00EF5787">
        <w:rPr>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3534"/>
        <w:gridCol w:w="3707"/>
      </w:tblGrid>
      <w:tr w:rsidR="00EF5787" w14:paraId="526F23E8" w14:textId="77777777" w:rsidTr="00EF5787">
        <w:trPr>
          <w:tblHeader/>
          <w:tblCellSpacing w:w="15" w:type="dxa"/>
        </w:trPr>
        <w:tc>
          <w:tcPr>
            <w:tcW w:w="0" w:type="auto"/>
            <w:vAlign w:val="center"/>
            <w:hideMark/>
          </w:tcPr>
          <w:p w14:paraId="3382B24C" w14:textId="77777777" w:rsidR="00EF5787" w:rsidRDefault="00EF5787">
            <w:pPr>
              <w:jc w:val="center"/>
              <w:rPr>
                <w:b/>
                <w:bCs/>
              </w:rPr>
            </w:pPr>
            <w:r>
              <w:rPr>
                <w:b/>
                <w:bCs/>
              </w:rPr>
              <w:t>Aspect</w:t>
            </w:r>
          </w:p>
        </w:tc>
        <w:tc>
          <w:tcPr>
            <w:tcW w:w="0" w:type="auto"/>
            <w:vAlign w:val="center"/>
            <w:hideMark/>
          </w:tcPr>
          <w:p w14:paraId="37FED7DD" w14:textId="77777777" w:rsidR="00EF5787" w:rsidRDefault="00EF5787">
            <w:pPr>
              <w:jc w:val="center"/>
              <w:rPr>
                <w:b/>
                <w:bCs/>
              </w:rPr>
            </w:pPr>
            <w:r>
              <w:rPr>
                <w:b/>
                <w:bCs/>
              </w:rPr>
              <w:t>Multinomial Naïve Bayes</w:t>
            </w:r>
          </w:p>
        </w:tc>
        <w:tc>
          <w:tcPr>
            <w:tcW w:w="0" w:type="auto"/>
            <w:vAlign w:val="center"/>
            <w:hideMark/>
          </w:tcPr>
          <w:p w14:paraId="46AC1359" w14:textId="77777777" w:rsidR="00EF5787" w:rsidRDefault="00EF5787">
            <w:pPr>
              <w:jc w:val="center"/>
              <w:rPr>
                <w:b/>
                <w:bCs/>
              </w:rPr>
            </w:pPr>
            <w:r>
              <w:rPr>
                <w:b/>
                <w:bCs/>
              </w:rPr>
              <w:t>Gaussian Naïve Bayes</w:t>
            </w:r>
          </w:p>
        </w:tc>
      </w:tr>
      <w:tr w:rsidR="00EF5787" w14:paraId="21A7F280" w14:textId="77777777" w:rsidTr="00EF5787">
        <w:trPr>
          <w:tblCellSpacing w:w="15" w:type="dxa"/>
        </w:trPr>
        <w:tc>
          <w:tcPr>
            <w:tcW w:w="0" w:type="auto"/>
            <w:vAlign w:val="center"/>
            <w:hideMark/>
          </w:tcPr>
          <w:p w14:paraId="0CC16EAD" w14:textId="77777777" w:rsidR="00EF5787" w:rsidRDefault="00EF5787">
            <w:r>
              <w:rPr>
                <w:rStyle w:val="Strong"/>
              </w:rPr>
              <w:t>Feature Type</w:t>
            </w:r>
          </w:p>
        </w:tc>
        <w:tc>
          <w:tcPr>
            <w:tcW w:w="0" w:type="auto"/>
            <w:vAlign w:val="center"/>
            <w:hideMark/>
          </w:tcPr>
          <w:p w14:paraId="73BF8BD5" w14:textId="77777777" w:rsidR="00EF5787" w:rsidRDefault="00EF5787">
            <w:r>
              <w:t>Discrete (counts or frequencies)</w:t>
            </w:r>
          </w:p>
        </w:tc>
        <w:tc>
          <w:tcPr>
            <w:tcW w:w="0" w:type="auto"/>
            <w:vAlign w:val="center"/>
            <w:hideMark/>
          </w:tcPr>
          <w:p w14:paraId="166451EF" w14:textId="77777777" w:rsidR="00EF5787" w:rsidRDefault="00EF5787">
            <w:r>
              <w:t>Continuous</w:t>
            </w:r>
          </w:p>
        </w:tc>
      </w:tr>
      <w:tr w:rsidR="00EF5787" w14:paraId="1EB3BF78" w14:textId="77777777" w:rsidTr="00EF5787">
        <w:trPr>
          <w:tblCellSpacing w:w="15" w:type="dxa"/>
        </w:trPr>
        <w:tc>
          <w:tcPr>
            <w:tcW w:w="0" w:type="auto"/>
            <w:vAlign w:val="center"/>
            <w:hideMark/>
          </w:tcPr>
          <w:p w14:paraId="430EE693" w14:textId="77777777" w:rsidR="00EF5787" w:rsidRDefault="00EF5787">
            <w:r>
              <w:rPr>
                <w:rStyle w:val="Strong"/>
              </w:rPr>
              <w:t>Assumed Distribution</w:t>
            </w:r>
          </w:p>
        </w:tc>
        <w:tc>
          <w:tcPr>
            <w:tcW w:w="0" w:type="auto"/>
            <w:vAlign w:val="center"/>
            <w:hideMark/>
          </w:tcPr>
          <w:p w14:paraId="2DB07995" w14:textId="77777777" w:rsidR="00EF5787" w:rsidRDefault="00EF5787">
            <w:r>
              <w:t>Multinomial distribution</w:t>
            </w:r>
          </w:p>
        </w:tc>
        <w:tc>
          <w:tcPr>
            <w:tcW w:w="0" w:type="auto"/>
            <w:vAlign w:val="center"/>
            <w:hideMark/>
          </w:tcPr>
          <w:p w14:paraId="66351D59" w14:textId="77777777" w:rsidR="00EF5787" w:rsidRDefault="00EF5787">
            <w:r>
              <w:t>Gaussian (normal) distribution</w:t>
            </w:r>
          </w:p>
        </w:tc>
      </w:tr>
      <w:tr w:rsidR="00EF5787" w14:paraId="08D8BA7D" w14:textId="77777777" w:rsidTr="00EF5787">
        <w:trPr>
          <w:tblCellSpacing w:w="15" w:type="dxa"/>
        </w:trPr>
        <w:tc>
          <w:tcPr>
            <w:tcW w:w="0" w:type="auto"/>
            <w:vAlign w:val="center"/>
            <w:hideMark/>
          </w:tcPr>
          <w:p w14:paraId="70C513CA" w14:textId="77777777" w:rsidR="00EF5787" w:rsidRDefault="00EF5787">
            <w:r>
              <w:rPr>
                <w:rStyle w:val="Strong"/>
              </w:rPr>
              <w:t>Common Applications</w:t>
            </w:r>
          </w:p>
        </w:tc>
        <w:tc>
          <w:tcPr>
            <w:tcW w:w="0" w:type="auto"/>
            <w:vAlign w:val="center"/>
            <w:hideMark/>
          </w:tcPr>
          <w:p w14:paraId="53952B3C" w14:textId="77777777" w:rsidR="00EF5787" w:rsidRDefault="00EF5787">
            <w:r>
              <w:t>Text classification, spam detection, sentiment analysis</w:t>
            </w:r>
          </w:p>
        </w:tc>
        <w:tc>
          <w:tcPr>
            <w:tcW w:w="0" w:type="auto"/>
            <w:vAlign w:val="center"/>
            <w:hideMark/>
          </w:tcPr>
          <w:p w14:paraId="1CA88A92" w14:textId="77777777" w:rsidR="00EF5787" w:rsidRDefault="00EF5787">
            <w:r>
              <w:t>Medical diagnosis, continuous sensor data classification</w:t>
            </w:r>
          </w:p>
        </w:tc>
      </w:tr>
      <w:tr w:rsidR="00EF5787" w14:paraId="5C82C2C3" w14:textId="77777777" w:rsidTr="00EF5787">
        <w:trPr>
          <w:tblCellSpacing w:w="15" w:type="dxa"/>
        </w:trPr>
        <w:tc>
          <w:tcPr>
            <w:tcW w:w="0" w:type="auto"/>
            <w:vAlign w:val="center"/>
            <w:hideMark/>
          </w:tcPr>
          <w:p w14:paraId="7D7710C4" w14:textId="77777777" w:rsidR="00EF5787" w:rsidRDefault="00EF5787">
            <w:r>
              <w:rPr>
                <w:rStyle w:val="Strong"/>
              </w:rPr>
              <w:t>Parameters</w:t>
            </w:r>
          </w:p>
        </w:tc>
        <w:tc>
          <w:tcPr>
            <w:tcW w:w="0" w:type="auto"/>
            <w:vAlign w:val="center"/>
            <w:hideMark/>
          </w:tcPr>
          <w:p w14:paraId="5BCB3AB8" w14:textId="0DD2F174" w:rsidR="00EF5787" w:rsidRDefault="00EF5787">
            <w:r>
              <w:t xml:space="preserve">Feature probabilities </w:t>
            </w:r>
            <w:r>
              <w:rPr>
                <w:rStyle w:val="mord"/>
              </w:rPr>
              <w:t>θCk</w:t>
            </w:r>
            <w:r>
              <w:rPr>
                <w:rStyle w:val="vlist-s"/>
              </w:rPr>
              <w:t>​</w:t>
            </w:r>
          </w:p>
        </w:tc>
        <w:tc>
          <w:tcPr>
            <w:tcW w:w="0" w:type="auto"/>
            <w:vAlign w:val="center"/>
            <w:hideMark/>
          </w:tcPr>
          <w:p w14:paraId="1E988714" w14:textId="68797C47" w:rsidR="00EF5787" w:rsidRDefault="00EF5787">
            <w:r>
              <w:t xml:space="preserve">Mean </w:t>
            </w:r>
            <w:r>
              <w:rPr>
                <w:rStyle w:val="mord"/>
              </w:rPr>
              <w:t>μCi</w:t>
            </w:r>
            <w:r>
              <w:rPr>
                <w:rStyle w:val="vlist-s"/>
              </w:rPr>
              <w:t>​</w:t>
            </w:r>
            <w:r>
              <w:t xml:space="preserve"> and variance </w:t>
            </w:r>
            <w:r>
              <w:rPr>
                <w:rStyle w:val="katex-mathml"/>
              </w:rPr>
              <w:t>σCi</w:t>
            </w:r>
            <w:r>
              <w:rPr>
                <w:rStyle w:val="katex-mathml"/>
              </w:rPr>
              <w:t>2</w:t>
            </w:r>
          </w:p>
        </w:tc>
      </w:tr>
      <w:tr w:rsidR="00EF5787" w14:paraId="64410689" w14:textId="77777777" w:rsidTr="00EF5787">
        <w:trPr>
          <w:tblCellSpacing w:w="15" w:type="dxa"/>
        </w:trPr>
        <w:tc>
          <w:tcPr>
            <w:tcW w:w="0" w:type="auto"/>
            <w:vAlign w:val="center"/>
            <w:hideMark/>
          </w:tcPr>
          <w:p w14:paraId="1F768B08" w14:textId="77777777" w:rsidR="00EF5787" w:rsidRDefault="00EF5787">
            <w:r>
              <w:rPr>
                <w:rStyle w:val="Strong"/>
              </w:rPr>
              <w:t>Example Features</w:t>
            </w:r>
          </w:p>
        </w:tc>
        <w:tc>
          <w:tcPr>
            <w:tcW w:w="0" w:type="auto"/>
            <w:vAlign w:val="center"/>
            <w:hideMark/>
          </w:tcPr>
          <w:p w14:paraId="21C083BB" w14:textId="77777777" w:rsidR="00EF5787" w:rsidRDefault="00EF5787">
            <w:r>
              <w:t>Word counts in documents</w:t>
            </w:r>
          </w:p>
        </w:tc>
        <w:tc>
          <w:tcPr>
            <w:tcW w:w="0" w:type="auto"/>
            <w:vAlign w:val="center"/>
            <w:hideMark/>
          </w:tcPr>
          <w:p w14:paraId="718A5DE5" w14:textId="77777777" w:rsidR="00EF5787" w:rsidRDefault="00EF5787">
            <w:r>
              <w:t>Measurements like height, weight, temperature</w:t>
            </w:r>
          </w:p>
        </w:tc>
      </w:tr>
      <w:tr w:rsidR="00EF5787" w14:paraId="4C532DC7" w14:textId="77777777" w:rsidTr="00EF5787">
        <w:trPr>
          <w:tblCellSpacing w:w="15" w:type="dxa"/>
        </w:trPr>
        <w:tc>
          <w:tcPr>
            <w:tcW w:w="0" w:type="auto"/>
            <w:vAlign w:val="center"/>
            <w:hideMark/>
          </w:tcPr>
          <w:p w14:paraId="2DA4A8C9" w14:textId="77777777" w:rsidR="00EF5787" w:rsidRDefault="00EF5787">
            <w:r>
              <w:rPr>
                <w:rStyle w:val="Strong"/>
              </w:rPr>
              <w:t>Likelihood Function</w:t>
            </w:r>
          </w:p>
        </w:tc>
        <w:tc>
          <w:tcPr>
            <w:tcW w:w="0" w:type="auto"/>
            <w:vAlign w:val="center"/>
            <w:hideMark/>
          </w:tcPr>
          <w:p w14:paraId="20EBF9E4" w14:textId="77777777" w:rsidR="00EF5787" w:rsidRDefault="00EF5787">
            <w:r>
              <w:t>Product of multinomial probabilities</w:t>
            </w:r>
          </w:p>
        </w:tc>
        <w:tc>
          <w:tcPr>
            <w:tcW w:w="0" w:type="auto"/>
            <w:vAlign w:val="center"/>
            <w:hideMark/>
          </w:tcPr>
          <w:p w14:paraId="17DE75A0" w14:textId="77777777" w:rsidR="00EF5787" w:rsidRDefault="00EF5787">
            <w:r>
              <w:t>Product of Gaussian probability densities</w:t>
            </w:r>
          </w:p>
        </w:tc>
      </w:tr>
    </w:tbl>
    <w:p w14:paraId="2E0FFD0B" w14:textId="77777777" w:rsidR="00EF5787" w:rsidRDefault="00EF5787" w:rsidP="00EF5787">
      <w:pPr>
        <w:pStyle w:val="Heading3"/>
      </w:pPr>
      <w:r>
        <w:t>Summary</w:t>
      </w:r>
    </w:p>
    <w:p w14:paraId="366B48FE" w14:textId="77777777" w:rsidR="00EF5787" w:rsidRDefault="00EF5787" w:rsidP="00EF5787">
      <w:pPr>
        <w:numPr>
          <w:ilvl w:val="0"/>
          <w:numId w:val="350"/>
        </w:numPr>
        <w:suppressAutoHyphens w:val="0"/>
        <w:autoSpaceDN/>
        <w:spacing w:before="100" w:beforeAutospacing="1" w:after="100" w:afterAutospacing="1" w:line="240" w:lineRule="auto"/>
      </w:pPr>
      <w:r>
        <w:rPr>
          <w:rStyle w:val="Strong"/>
        </w:rPr>
        <w:t>Multinomial Naïve Bayes</w:t>
      </w:r>
      <w:r>
        <w:t xml:space="preserve"> is suited for discrete data, particularly word counts in text classification tasks, where it models the distribution of words given a class.</w:t>
      </w:r>
    </w:p>
    <w:p w14:paraId="4CDC0261" w14:textId="77777777" w:rsidR="00EF5787" w:rsidRDefault="00EF5787" w:rsidP="00EF5787">
      <w:pPr>
        <w:numPr>
          <w:ilvl w:val="0"/>
          <w:numId w:val="350"/>
        </w:numPr>
        <w:suppressAutoHyphens w:val="0"/>
        <w:autoSpaceDN/>
        <w:spacing w:before="100" w:beforeAutospacing="1" w:after="100" w:afterAutospacing="1" w:line="240" w:lineRule="auto"/>
      </w:pPr>
      <w:r>
        <w:rPr>
          <w:rStyle w:val="Strong"/>
        </w:rPr>
        <w:t>Gaussian Naïve Bayes</w:t>
      </w:r>
      <w:r>
        <w:t xml:space="preserve"> is designed for continuous data, assuming that each feature follows a Gaussian distribution within each class, making it suitable for tasks with continuous features like sensor readings or medical measurements.</w:t>
      </w:r>
    </w:p>
    <w:p w14:paraId="2F540F5E" w14:textId="77777777" w:rsidR="00EF5787" w:rsidRDefault="00EF5787" w:rsidP="00EF5787">
      <w:pPr>
        <w:pStyle w:val="NormalWeb"/>
      </w:pPr>
      <w:r>
        <w:lastRenderedPageBreak/>
        <w:t>Both models leverage the Naïve Bayes assumption of feature independence given the class, but they differ in the types of data they are designed to handle and the underlying distributions they assume for the features.</w:t>
      </w:r>
    </w:p>
    <w:p w14:paraId="51DC93E8" w14:textId="46DE519B" w:rsidR="0099204F" w:rsidRPr="0099204F" w:rsidRDefault="0099204F" w:rsidP="0099204F">
      <w:pPr>
        <w:pStyle w:val="NormalWeb"/>
        <w:rPr>
          <w:b/>
          <w:bCs/>
          <w:sz w:val="32"/>
          <w:szCs w:val="32"/>
        </w:rPr>
      </w:pPr>
    </w:p>
    <w:p w14:paraId="104B5E00" w14:textId="738A884A" w:rsidR="005D4A60" w:rsidRDefault="00183B38" w:rsidP="00122647">
      <w:pPr>
        <w:rPr>
          <w:b/>
          <w:bCs/>
          <w:sz w:val="32"/>
          <w:szCs w:val="32"/>
          <w:lang w:eastAsia="en-IN"/>
        </w:rPr>
      </w:pPr>
      <w:r>
        <w:rPr>
          <w:b/>
          <w:bCs/>
          <w:sz w:val="32"/>
          <w:szCs w:val="32"/>
          <w:lang w:eastAsia="en-IN"/>
        </w:rPr>
        <w:t>Q-73.</w:t>
      </w:r>
      <w:r w:rsidRPr="00183B38">
        <w:t xml:space="preserve"> </w:t>
      </w:r>
      <w:r w:rsidRPr="00183B38">
        <w:rPr>
          <w:b/>
          <w:bCs/>
          <w:sz w:val="32"/>
          <w:szCs w:val="32"/>
          <w:lang w:eastAsia="en-IN"/>
        </w:rPr>
        <w:t>How does Naïve Bayes handle numerical instability issues</w:t>
      </w:r>
      <w:r>
        <w:rPr>
          <w:b/>
          <w:bCs/>
          <w:sz w:val="32"/>
          <w:szCs w:val="32"/>
          <w:lang w:eastAsia="en-IN"/>
        </w:rPr>
        <w:t>?</w:t>
      </w:r>
    </w:p>
    <w:p w14:paraId="7FCAD059" w14:textId="77777777" w:rsidR="00183B38" w:rsidRDefault="00183B38" w:rsidP="00183B38">
      <w:pPr>
        <w:pStyle w:val="NormalWeb"/>
      </w:pPr>
      <w:r>
        <w:rPr>
          <w:b/>
          <w:bCs/>
          <w:sz w:val="32"/>
          <w:szCs w:val="32"/>
        </w:rPr>
        <w:t xml:space="preserve">Ans. </w:t>
      </w:r>
      <w:r>
        <w:t>Naïve Bayes can handle numerical instability issues using a few key techniques:</w:t>
      </w:r>
    </w:p>
    <w:p w14:paraId="22A7E8C9" w14:textId="77777777" w:rsidR="00183B38" w:rsidRDefault="00183B38" w:rsidP="00183B38">
      <w:pPr>
        <w:pStyle w:val="Heading3"/>
      </w:pPr>
      <w:r>
        <w:t>1. Logarithmic Transformation</w:t>
      </w:r>
    </w:p>
    <w:p w14:paraId="1E9A23A4" w14:textId="77777777" w:rsidR="00183B38" w:rsidRDefault="00183B38" w:rsidP="00183B38">
      <w:pPr>
        <w:pStyle w:val="NormalWeb"/>
      </w:pPr>
      <w:r>
        <w:t>One common numerical instability issue arises from the multiplication of many small probabilities, which can lead to underflow (i.e., numbers getting too close to zero to be represented accurately). To address this, Naïve Bayes often works with the logarithms of probabilities instead of the probabilities themselves. This has several advantages:</w:t>
      </w:r>
    </w:p>
    <w:p w14:paraId="1A55FC09" w14:textId="77777777" w:rsidR="00183B38" w:rsidRDefault="00183B38" w:rsidP="00183B38">
      <w:pPr>
        <w:numPr>
          <w:ilvl w:val="0"/>
          <w:numId w:val="351"/>
        </w:numPr>
        <w:suppressAutoHyphens w:val="0"/>
        <w:autoSpaceDN/>
        <w:spacing w:before="100" w:beforeAutospacing="1" w:after="100" w:afterAutospacing="1" w:line="240" w:lineRule="auto"/>
      </w:pPr>
      <w:r>
        <w:rPr>
          <w:rStyle w:val="Strong"/>
        </w:rPr>
        <w:t>Avoids Underflow</w:t>
      </w:r>
      <w:r>
        <w:t>: Logarithms transform products into sums, which are less likely to cause numerical underflow.</w:t>
      </w:r>
    </w:p>
    <w:p w14:paraId="6FB2943F" w14:textId="77777777" w:rsidR="00183B38" w:rsidRDefault="00183B38" w:rsidP="00183B38">
      <w:pPr>
        <w:numPr>
          <w:ilvl w:val="0"/>
          <w:numId w:val="351"/>
        </w:numPr>
        <w:suppressAutoHyphens w:val="0"/>
        <w:autoSpaceDN/>
        <w:spacing w:before="100" w:beforeAutospacing="1" w:after="100" w:afterAutospacing="1" w:line="240" w:lineRule="auto"/>
      </w:pPr>
      <w:r>
        <w:rPr>
          <w:rStyle w:val="Strong"/>
        </w:rPr>
        <w:t>Simplifies Computation</w:t>
      </w:r>
      <w:r>
        <w:t>: The logarithm of a product is the sum of the logarithms, which can be more convenient to compute.</w:t>
      </w:r>
    </w:p>
    <w:p w14:paraId="30EE30D2" w14:textId="77777777" w:rsidR="00183B38" w:rsidRDefault="00183B38" w:rsidP="00183B38">
      <w:pPr>
        <w:pStyle w:val="Heading4"/>
      </w:pPr>
      <w:r>
        <w:t>Mathematical Transformation</w:t>
      </w:r>
    </w:p>
    <w:p w14:paraId="3CD3AC8D" w14:textId="38A2F793" w:rsidR="00183B38" w:rsidRDefault="00183B38" w:rsidP="00183B38">
      <w:pPr>
        <w:pStyle w:val="NormalWeb"/>
      </w:pPr>
      <w:r>
        <w:t>For the likelihood of a feature vector</w:t>
      </w:r>
      <w:r>
        <w:t xml:space="preserve"> </w:t>
      </w:r>
      <w:r>
        <w:rPr>
          <w:rStyle w:val="mord"/>
        </w:rPr>
        <w:t>X</w:t>
      </w:r>
      <w:r>
        <w:t xml:space="preserve"> given class </w:t>
      </w:r>
      <w:r>
        <w:rPr>
          <w:rStyle w:val="mord"/>
        </w:rPr>
        <w:t>C</w:t>
      </w:r>
      <w:r>
        <w:t>:</w:t>
      </w:r>
    </w:p>
    <w:p w14:paraId="1F8F62E9" w14:textId="5F0096D8" w:rsidR="00183B38" w:rsidRDefault="00183B38" w:rsidP="00183B38">
      <w:r>
        <w:rPr>
          <w:rStyle w:val="katex-mathml"/>
        </w:rPr>
        <w:t>P(X</w:t>
      </w:r>
      <w:r>
        <w:rPr>
          <w:rStyle w:val="katex-mathml"/>
          <w:rFonts w:ascii="Cambria Math" w:hAnsi="Cambria Math" w:cs="Cambria Math"/>
        </w:rPr>
        <w:t>∣</w:t>
      </w:r>
      <w:proofErr w:type="gramStart"/>
      <w:r>
        <w:rPr>
          <w:rStyle w:val="katex-mathml"/>
        </w:rPr>
        <w:t>C)=</w:t>
      </w:r>
      <w:proofErr w:type="gramEnd"/>
      <w:r>
        <w:rPr>
          <w:rStyle w:val="katex-mathml"/>
        </w:rPr>
        <w:t>∏i=1nP(Xi</w:t>
      </w:r>
      <w:r>
        <w:rPr>
          <w:rStyle w:val="katex-mathml"/>
          <w:rFonts w:ascii="Cambria Math" w:hAnsi="Cambria Math" w:cs="Cambria Math"/>
        </w:rPr>
        <w:t>∣</w:t>
      </w:r>
      <w:r>
        <w:rPr>
          <w:rStyle w:val="katex-mathml"/>
        </w:rPr>
        <w:t>C)</w:t>
      </w:r>
    </w:p>
    <w:p w14:paraId="5AD23546" w14:textId="77777777" w:rsidR="00183B38" w:rsidRDefault="00183B38" w:rsidP="00183B38">
      <w:pPr>
        <w:pStyle w:val="NormalWeb"/>
      </w:pPr>
      <w:r>
        <w:t>Taking the logarithm:</w:t>
      </w:r>
    </w:p>
    <w:p w14:paraId="4D5293D9" w14:textId="6CE42A36" w:rsidR="00183B38" w:rsidRDefault="00183B38" w:rsidP="00183B38">
      <w:r>
        <w:rPr>
          <w:rStyle w:val="katex-mathml"/>
        </w:rPr>
        <w:t>logP(X</w:t>
      </w:r>
      <w:r>
        <w:rPr>
          <w:rStyle w:val="katex-mathml"/>
          <w:rFonts w:ascii="Cambria Math" w:hAnsi="Cambria Math" w:cs="Cambria Math"/>
        </w:rPr>
        <w:t>∣</w:t>
      </w:r>
      <w:proofErr w:type="gramStart"/>
      <w:r>
        <w:rPr>
          <w:rStyle w:val="katex-mathml"/>
        </w:rPr>
        <w:t>C)=</w:t>
      </w:r>
      <w:proofErr w:type="gramEnd"/>
      <w:r>
        <w:rPr>
          <w:rStyle w:val="katex-mathml"/>
        </w:rPr>
        <w:t>∑i=1nlogP(Xi</w:t>
      </w:r>
      <w:r>
        <w:rPr>
          <w:rStyle w:val="katex-mathml"/>
          <w:rFonts w:ascii="Cambria Math" w:hAnsi="Cambria Math" w:cs="Cambria Math"/>
        </w:rPr>
        <w:t>∣</w:t>
      </w:r>
      <w:r>
        <w:rPr>
          <w:rStyle w:val="katex-mathml"/>
        </w:rPr>
        <w:t>C)</w:t>
      </w:r>
    </w:p>
    <w:p w14:paraId="73FEC85E" w14:textId="77777777" w:rsidR="00183B38" w:rsidRDefault="00183B38" w:rsidP="00183B38">
      <w:pPr>
        <w:pStyle w:val="Heading3"/>
      </w:pPr>
      <w:r>
        <w:t>2. Laplace Smoothing</w:t>
      </w:r>
    </w:p>
    <w:p w14:paraId="1059A481" w14:textId="77777777" w:rsidR="00183B38" w:rsidRDefault="00183B38" w:rsidP="00183B38">
      <w:pPr>
        <w:pStyle w:val="NormalWeb"/>
      </w:pPr>
      <w:r>
        <w:t xml:space="preserve">Another issue can arise when a feature value has zero probability in the training data for a particular class. </w:t>
      </w:r>
      <w:proofErr w:type="gramStart"/>
      <w:r>
        <w:t>This zero probability</w:t>
      </w:r>
      <w:proofErr w:type="gramEnd"/>
      <w:r>
        <w:t xml:space="preserve"> can cause the entire product of probabilities to be zero, leading to numerical instability. Laplace smoothing (or additive smoothing) addresses this by adding a small value (typically 1) to each count of feature occurrences, ensuring that no probability is ever exactly zero.</w:t>
      </w:r>
    </w:p>
    <w:p w14:paraId="5A08A122" w14:textId="77777777" w:rsidR="00183B38" w:rsidRDefault="00183B38" w:rsidP="00183B38">
      <w:pPr>
        <w:pStyle w:val="Heading4"/>
      </w:pPr>
      <w:r>
        <w:t>Formula with Laplace Smoothing</w:t>
      </w:r>
    </w:p>
    <w:p w14:paraId="181A7F01" w14:textId="77777777" w:rsidR="00183B38" w:rsidRDefault="00183B38" w:rsidP="00183B38">
      <w:pPr>
        <w:pStyle w:val="NormalWeb"/>
      </w:pPr>
      <w:r>
        <w:t>For a multinomial Naïve Bayes classifier:</w:t>
      </w:r>
    </w:p>
    <w:p w14:paraId="4B87012F" w14:textId="21525D77" w:rsidR="00183B38" w:rsidRDefault="00183B38" w:rsidP="00183B38">
      <w:r>
        <w:rPr>
          <w:rStyle w:val="katex-mathml"/>
        </w:rPr>
        <w:t>θCk=nCk+α</w:t>
      </w:r>
      <w:r>
        <w:rPr>
          <w:rStyle w:val="katex-mathml"/>
        </w:rPr>
        <w:t xml:space="preserve"> / </w:t>
      </w:r>
      <w:r>
        <w:rPr>
          <w:rStyle w:val="katex-mathml"/>
        </w:rPr>
        <w:t>nC+αn</w:t>
      </w:r>
    </w:p>
    <w:p w14:paraId="15454E48" w14:textId="77777777" w:rsidR="00183B38" w:rsidRDefault="00183B38" w:rsidP="00183B38">
      <w:pPr>
        <w:pStyle w:val="NormalWeb"/>
      </w:pPr>
      <w:r>
        <w:t>where:</w:t>
      </w:r>
    </w:p>
    <w:p w14:paraId="1ED8CA58" w14:textId="59D85A80" w:rsidR="00183B38" w:rsidRDefault="00183B38" w:rsidP="00183B38">
      <w:pPr>
        <w:numPr>
          <w:ilvl w:val="0"/>
          <w:numId w:val="352"/>
        </w:numPr>
        <w:suppressAutoHyphens w:val="0"/>
        <w:autoSpaceDN/>
        <w:spacing w:before="100" w:beforeAutospacing="1" w:after="100" w:afterAutospacing="1" w:line="240" w:lineRule="auto"/>
      </w:pPr>
      <w:r>
        <w:rPr>
          <w:rStyle w:val="mord"/>
        </w:rPr>
        <w:t>nCk</w:t>
      </w:r>
      <w:r>
        <w:rPr>
          <w:rStyle w:val="vlist-s"/>
        </w:rPr>
        <w:t>​</w:t>
      </w:r>
      <w:r>
        <w:t xml:space="preserve"> is the count of feature </w:t>
      </w:r>
      <w:r>
        <w:rPr>
          <w:rStyle w:val="mord"/>
        </w:rPr>
        <w:t>k</w:t>
      </w:r>
      <w:r>
        <w:t xml:space="preserve"> in class </w:t>
      </w:r>
      <w:r>
        <w:rPr>
          <w:rStyle w:val="mord"/>
        </w:rPr>
        <w:t>C</w:t>
      </w:r>
      <w:r>
        <w:t>.</w:t>
      </w:r>
    </w:p>
    <w:p w14:paraId="7DD74F8E" w14:textId="26735CC8" w:rsidR="00183B38" w:rsidRDefault="00183B38" w:rsidP="00183B38">
      <w:pPr>
        <w:numPr>
          <w:ilvl w:val="0"/>
          <w:numId w:val="352"/>
        </w:numPr>
        <w:suppressAutoHyphens w:val="0"/>
        <w:autoSpaceDN/>
        <w:spacing w:before="100" w:beforeAutospacing="1" w:after="100" w:afterAutospacing="1" w:line="240" w:lineRule="auto"/>
      </w:pPr>
      <w:r>
        <w:rPr>
          <w:rStyle w:val="mord"/>
        </w:rPr>
        <w:t>nC</w:t>
      </w:r>
      <w:r>
        <w:rPr>
          <w:rStyle w:val="vlist-s"/>
        </w:rPr>
        <w:t>​</w:t>
      </w:r>
      <w:r>
        <w:t xml:space="preserve"> is the total count of all features in class </w:t>
      </w:r>
      <w:r>
        <w:rPr>
          <w:rStyle w:val="mord"/>
        </w:rPr>
        <w:t>C</w:t>
      </w:r>
      <w:r>
        <w:t>.</w:t>
      </w:r>
    </w:p>
    <w:p w14:paraId="481406A0" w14:textId="3EB8A92A" w:rsidR="00183B38" w:rsidRDefault="00183B38" w:rsidP="00183B38">
      <w:pPr>
        <w:numPr>
          <w:ilvl w:val="0"/>
          <w:numId w:val="352"/>
        </w:numPr>
        <w:suppressAutoHyphens w:val="0"/>
        <w:autoSpaceDN/>
        <w:spacing w:before="100" w:beforeAutospacing="1" w:after="100" w:afterAutospacing="1" w:line="240" w:lineRule="auto"/>
      </w:pPr>
      <w:r>
        <w:rPr>
          <w:rStyle w:val="mord"/>
        </w:rPr>
        <w:t>n</w:t>
      </w:r>
      <w:r>
        <w:t xml:space="preserve"> is the total number of features.</w:t>
      </w:r>
    </w:p>
    <w:p w14:paraId="434F14B2" w14:textId="5C4CF489" w:rsidR="00183B38" w:rsidRDefault="00183B38" w:rsidP="00183B38">
      <w:pPr>
        <w:numPr>
          <w:ilvl w:val="0"/>
          <w:numId w:val="352"/>
        </w:numPr>
        <w:suppressAutoHyphens w:val="0"/>
        <w:autoSpaceDN/>
        <w:spacing w:before="100" w:beforeAutospacing="1" w:after="100" w:afterAutospacing="1" w:line="240" w:lineRule="auto"/>
      </w:pPr>
      <w:r>
        <w:rPr>
          <w:rStyle w:val="mord"/>
        </w:rPr>
        <w:t>α</w:t>
      </w:r>
      <w:r>
        <w:t xml:space="preserve"> is a smoothing parameter (often set to 1).</w:t>
      </w:r>
    </w:p>
    <w:p w14:paraId="4BD9D212" w14:textId="77777777" w:rsidR="00183B38" w:rsidRDefault="00183B38" w:rsidP="00183B38">
      <w:pPr>
        <w:pStyle w:val="Heading3"/>
      </w:pPr>
      <w:r>
        <w:t>3. Log-Sum-Exp Trick</w:t>
      </w:r>
    </w:p>
    <w:p w14:paraId="7E5CDB78" w14:textId="77777777" w:rsidR="00183B38" w:rsidRDefault="00183B38" w:rsidP="00183B38">
      <w:pPr>
        <w:pStyle w:val="NormalWeb"/>
      </w:pPr>
      <w:r>
        <w:t xml:space="preserve">When dealing with very large exponents, such as in the calculation of the posterior probabilities, numerical stability can be further improved by using the log-sum-exp trick. </w:t>
      </w:r>
      <w:r>
        <w:lastRenderedPageBreak/>
        <w:t>This trick helps in avoiding overflow and underflow when dealing with very large or very small numbers during the computation of log probabilities.</w:t>
      </w:r>
    </w:p>
    <w:p w14:paraId="4B5C901E" w14:textId="77777777" w:rsidR="00183B38" w:rsidRDefault="00183B38" w:rsidP="00183B38">
      <w:pPr>
        <w:pStyle w:val="Heading4"/>
      </w:pPr>
      <w:r>
        <w:t>Log-Sum-Exp Formula</w:t>
      </w:r>
    </w:p>
    <w:p w14:paraId="39119CC0" w14:textId="54C5278D" w:rsidR="00183B38" w:rsidRDefault="00183B38" w:rsidP="00183B38">
      <w:pPr>
        <w:pStyle w:val="NormalWeb"/>
      </w:pPr>
      <w:r>
        <w:t xml:space="preserve">Given probabilities </w:t>
      </w:r>
      <w:r>
        <w:rPr>
          <w:rStyle w:val="katex-mathml"/>
        </w:rPr>
        <w:t>p</w:t>
      </w:r>
      <w:proofErr w:type="gramStart"/>
      <w:r>
        <w:rPr>
          <w:rStyle w:val="katex-mathml"/>
        </w:rPr>
        <w:t>1,p</w:t>
      </w:r>
      <w:proofErr w:type="gramEnd"/>
      <w:r>
        <w:rPr>
          <w:rStyle w:val="katex-mathml"/>
        </w:rPr>
        <w:t>2,…,pn</w:t>
      </w:r>
      <w:r>
        <w:t>, the log-sum-exp is calculated as:</w:t>
      </w:r>
    </w:p>
    <w:p w14:paraId="73B74105" w14:textId="0BFF7149" w:rsidR="00183B38" w:rsidRDefault="00183B38" w:rsidP="00183B38">
      <w:r>
        <w:rPr>
          <w:rStyle w:val="katex-mathml"/>
        </w:rPr>
        <w:t>log</w:t>
      </w:r>
      <w:r>
        <w:rPr>
          <w:rStyle w:val="katex-mathml"/>
        </w:rPr>
        <w:t>(</w:t>
      </w:r>
      <w:r>
        <w:rPr>
          <w:rStyle w:val="katex-mathml"/>
        </w:rPr>
        <w:t>∑i=1</w:t>
      </w:r>
      <w:proofErr w:type="gramStart"/>
      <w:r>
        <w:rPr>
          <w:rStyle w:val="katex-mathml"/>
        </w:rPr>
        <w:t>nexi)=</w:t>
      </w:r>
      <w:proofErr w:type="gramEnd"/>
      <w:r>
        <w:rPr>
          <w:rStyle w:val="katex-mathml"/>
        </w:rPr>
        <w:t>xmax+log(∑i=1nexi−xmax)</w:t>
      </w:r>
    </w:p>
    <w:p w14:paraId="584663C3" w14:textId="4750E8CA" w:rsidR="00183B38" w:rsidRDefault="00183B38" w:rsidP="00183B38">
      <w:pPr>
        <w:pStyle w:val="NormalWeb"/>
      </w:pPr>
      <w:r>
        <w:t xml:space="preserve">where </w:t>
      </w:r>
      <w:r>
        <w:rPr>
          <w:rStyle w:val="katex-mathml"/>
        </w:rPr>
        <w:t>xmax=max(x</w:t>
      </w:r>
      <w:proofErr w:type="gramStart"/>
      <w:r>
        <w:rPr>
          <w:rStyle w:val="katex-mathml"/>
        </w:rPr>
        <w:t>1,x</w:t>
      </w:r>
      <w:proofErr w:type="gramEnd"/>
      <w:r>
        <w:rPr>
          <w:rStyle w:val="katex-mathml"/>
        </w:rPr>
        <w:t>2,…,xn)</w:t>
      </w:r>
    </w:p>
    <w:p w14:paraId="1F6E0EED" w14:textId="77777777" w:rsidR="00183B38" w:rsidRDefault="00183B38" w:rsidP="00183B38">
      <w:pPr>
        <w:pStyle w:val="Heading3"/>
      </w:pPr>
      <w:r>
        <w:t>Practical Implementation</w:t>
      </w:r>
    </w:p>
    <w:p w14:paraId="5C3F60D4" w14:textId="77777777" w:rsidR="00183B38" w:rsidRDefault="00183B38" w:rsidP="00183B38">
      <w:pPr>
        <w:pStyle w:val="NormalWeb"/>
      </w:pPr>
      <w:r>
        <w:t>Here’s how these techniques can be incorporated into a Naïve Bayes classifier:</w:t>
      </w:r>
    </w:p>
    <w:p w14:paraId="3BCA1B95" w14:textId="77777777" w:rsidR="00183B38" w:rsidRDefault="00183B38" w:rsidP="00183B38">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5390FE9E" w14:textId="77777777" w:rsidR="00183B38" w:rsidRDefault="00183B38" w:rsidP="00183B38">
      <w:pPr>
        <w:pStyle w:val="HTMLPreformatted"/>
        <w:rPr>
          <w:rStyle w:val="HTMLCode"/>
        </w:rPr>
      </w:pPr>
      <w:r>
        <w:rPr>
          <w:rStyle w:val="hljs-keyword"/>
        </w:rPr>
        <w:t>from</w:t>
      </w:r>
      <w:r>
        <w:rPr>
          <w:rStyle w:val="HTMLCode"/>
        </w:rPr>
        <w:t xml:space="preserve"> </w:t>
      </w:r>
      <w:proofErr w:type="gramStart"/>
      <w:r>
        <w:rPr>
          <w:rStyle w:val="HTMLCode"/>
        </w:rPr>
        <w:t>sklearn.naive</w:t>
      </w:r>
      <w:proofErr w:type="gramEnd"/>
      <w:r>
        <w:rPr>
          <w:rStyle w:val="HTMLCode"/>
        </w:rPr>
        <w:t xml:space="preserve">_bayes </w:t>
      </w:r>
      <w:r>
        <w:rPr>
          <w:rStyle w:val="hljs-keyword"/>
        </w:rPr>
        <w:t>import</w:t>
      </w:r>
      <w:r>
        <w:rPr>
          <w:rStyle w:val="HTMLCode"/>
        </w:rPr>
        <w:t xml:space="preserve"> GaussianNB</w:t>
      </w:r>
    </w:p>
    <w:p w14:paraId="7C84C4EB" w14:textId="77777777" w:rsidR="00183B38" w:rsidRDefault="00183B38" w:rsidP="00183B38">
      <w:pPr>
        <w:pStyle w:val="HTMLPreformatted"/>
        <w:rPr>
          <w:rStyle w:val="HTMLCode"/>
        </w:rPr>
      </w:pPr>
    </w:p>
    <w:p w14:paraId="0C835D31" w14:textId="77777777" w:rsidR="00183B38" w:rsidRDefault="00183B38" w:rsidP="00183B38">
      <w:pPr>
        <w:pStyle w:val="HTMLPreformatted"/>
        <w:rPr>
          <w:rStyle w:val="HTMLCode"/>
        </w:rPr>
      </w:pPr>
      <w:r>
        <w:rPr>
          <w:rStyle w:val="hljs-comment"/>
        </w:rPr>
        <w:t># Generate some data</w:t>
      </w:r>
    </w:p>
    <w:p w14:paraId="269AD0FB" w14:textId="77777777" w:rsidR="00183B38" w:rsidRDefault="00183B38" w:rsidP="00183B38">
      <w:pPr>
        <w:pStyle w:val="HTMLPreformatted"/>
        <w:rPr>
          <w:rStyle w:val="HTMLCode"/>
        </w:rPr>
      </w:pPr>
      <w:proofErr w:type="gramStart"/>
      <w:r>
        <w:rPr>
          <w:rStyle w:val="HTMLCode"/>
        </w:rPr>
        <w:t>np.random</w:t>
      </w:r>
      <w:proofErr w:type="gramEnd"/>
      <w:r>
        <w:rPr>
          <w:rStyle w:val="HTMLCode"/>
        </w:rPr>
        <w:t>.seed(</w:t>
      </w:r>
      <w:r>
        <w:rPr>
          <w:rStyle w:val="hljs-number"/>
          <w:rFonts w:eastAsiaTheme="majorEastAsia"/>
        </w:rPr>
        <w:t>0</w:t>
      </w:r>
      <w:r>
        <w:rPr>
          <w:rStyle w:val="HTMLCode"/>
        </w:rPr>
        <w:t>)</w:t>
      </w:r>
    </w:p>
    <w:p w14:paraId="1C4FFF28" w14:textId="77777777" w:rsidR="00183B38" w:rsidRDefault="00183B38" w:rsidP="00183B38">
      <w:pPr>
        <w:pStyle w:val="HTMLPreformatted"/>
        <w:rPr>
          <w:rStyle w:val="HTMLCode"/>
        </w:rPr>
      </w:pPr>
      <w:r>
        <w:rPr>
          <w:rStyle w:val="HTMLCode"/>
        </w:rPr>
        <w:t xml:space="preserve">X = </w:t>
      </w:r>
      <w:proofErr w:type="gramStart"/>
      <w:r>
        <w:rPr>
          <w:rStyle w:val="HTMLCode"/>
        </w:rPr>
        <w:t>np.random</w:t>
      </w:r>
      <w:proofErr w:type="gramEnd"/>
      <w:r>
        <w:rPr>
          <w:rStyle w:val="HTMLCode"/>
        </w:rPr>
        <w:t>.randn(</w:t>
      </w:r>
      <w:r>
        <w:rPr>
          <w:rStyle w:val="hljs-number"/>
          <w:rFonts w:eastAsiaTheme="majorEastAsia"/>
        </w:rPr>
        <w:t>100</w:t>
      </w:r>
      <w:r>
        <w:rPr>
          <w:rStyle w:val="HTMLCode"/>
        </w:rPr>
        <w:t xml:space="preserve">, </w:t>
      </w:r>
      <w:r>
        <w:rPr>
          <w:rStyle w:val="hljs-number"/>
          <w:rFonts w:eastAsiaTheme="majorEastAsia"/>
        </w:rPr>
        <w:t>2</w:t>
      </w:r>
      <w:r>
        <w:rPr>
          <w:rStyle w:val="HTMLCode"/>
        </w:rPr>
        <w:t>)</w:t>
      </w:r>
    </w:p>
    <w:p w14:paraId="43FC706E" w14:textId="77777777" w:rsidR="00183B38" w:rsidRDefault="00183B38" w:rsidP="00183B38">
      <w:pPr>
        <w:pStyle w:val="HTMLPreformatted"/>
        <w:rPr>
          <w:rStyle w:val="HTMLCode"/>
        </w:rPr>
      </w:pPr>
      <w:r>
        <w:rPr>
          <w:rStyle w:val="HTMLCode"/>
        </w:rPr>
        <w:t xml:space="preserve">y = </w:t>
      </w:r>
      <w:proofErr w:type="gramStart"/>
      <w:r>
        <w:rPr>
          <w:rStyle w:val="HTMLCode"/>
        </w:rPr>
        <w:t>np.array</w:t>
      </w:r>
      <w:proofErr w:type="gramEnd"/>
      <w:r>
        <w:rPr>
          <w:rStyle w:val="HTMLCode"/>
        </w:rPr>
        <w:t>([</w:t>
      </w:r>
      <w:r>
        <w:rPr>
          <w:rStyle w:val="hljs-number"/>
          <w:rFonts w:eastAsiaTheme="majorEastAsia"/>
        </w:rPr>
        <w:t>0</w:t>
      </w:r>
      <w:r>
        <w:rPr>
          <w:rStyle w:val="HTMLCode"/>
        </w:rPr>
        <w:t xml:space="preserve">] * </w:t>
      </w:r>
      <w:r>
        <w:rPr>
          <w:rStyle w:val="hljs-number"/>
          <w:rFonts w:eastAsiaTheme="majorEastAsia"/>
        </w:rPr>
        <w:t>50</w:t>
      </w:r>
      <w:r>
        <w:rPr>
          <w:rStyle w:val="HTMLCode"/>
        </w:rPr>
        <w:t xml:space="preserve"> + [</w:t>
      </w:r>
      <w:r>
        <w:rPr>
          <w:rStyle w:val="hljs-number"/>
          <w:rFonts w:eastAsiaTheme="majorEastAsia"/>
        </w:rPr>
        <w:t>1</w:t>
      </w:r>
      <w:r>
        <w:rPr>
          <w:rStyle w:val="HTMLCode"/>
        </w:rPr>
        <w:t xml:space="preserve">] * </w:t>
      </w:r>
      <w:r>
        <w:rPr>
          <w:rStyle w:val="hljs-number"/>
          <w:rFonts w:eastAsiaTheme="majorEastAsia"/>
        </w:rPr>
        <w:t>50</w:t>
      </w:r>
      <w:r>
        <w:rPr>
          <w:rStyle w:val="HTMLCode"/>
        </w:rPr>
        <w:t>)</w:t>
      </w:r>
    </w:p>
    <w:p w14:paraId="46721011" w14:textId="77777777" w:rsidR="00183B38" w:rsidRDefault="00183B38" w:rsidP="00183B38">
      <w:pPr>
        <w:pStyle w:val="HTMLPreformatted"/>
        <w:rPr>
          <w:rStyle w:val="HTMLCode"/>
        </w:rPr>
      </w:pPr>
      <w:proofErr w:type="gramStart"/>
      <w:r>
        <w:rPr>
          <w:rStyle w:val="HTMLCode"/>
        </w:rPr>
        <w:t>X[</w:t>
      </w:r>
      <w:proofErr w:type="gramEnd"/>
      <w:r>
        <w:rPr>
          <w:rStyle w:val="HTMLCode"/>
        </w:rPr>
        <w:t>:</w:t>
      </w:r>
      <w:r>
        <w:rPr>
          <w:rStyle w:val="hljs-number"/>
          <w:rFonts w:eastAsiaTheme="majorEastAsia"/>
        </w:rPr>
        <w:t>50</w:t>
      </w:r>
      <w:r>
        <w:rPr>
          <w:rStyle w:val="HTMLCode"/>
        </w:rPr>
        <w:t xml:space="preserve">] += </w:t>
      </w:r>
      <w:r>
        <w:rPr>
          <w:rStyle w:val="hljs-number"/>
          <w:rFonts w:eastAsiaTheme="majorEastAsia"/>
        </w:rPr>
        <w:t>1</w:t>
      </w:r>
      <w:r>
        <w:rPr>
          <w:rStyle w:val="HTMLCode"/>
        </w:rPr>
        <w:t xml:space="preserve">  </w:t>
      </w:r>
      <w:r>
        <w:rPr>
          <w:rStyle w:val="hljs-comment"/>
        </w:rPr>
        <w:t># Class 0</w:t>
      </w:r>
    </w:p>
    <w:p w14:paraId="20DF296E" w14:textId="77777777" w:rsidR="00183B38" w:rsidRDefault="00183B38" w:rsidP="00183B38">
      <w:pPr>
        <w:pStyle w:val="HTMLPreformatted"/>
        <w:rPr>
          <w:rStyle w:val="HTMLCode"/>
        </w:rPr>
      </w:pPr>
      <w:proofErr w:type="gramStart"/>
      <w:r>
        <w:rPr>
          <w:rStyle w:val="HTMLCode"/>
        </w:rPr>
        <w:t>X[</w:t>
      </w:r>
      <w:proofErr w:type="gramEnd"/>
      <w:r>
        <w:rPr>
          <w:rStyle w:val="hljs-number"/>
          <w:rFonts w:eastAsiaTheme="majorEastAsia"/>
        </w:rPr>
        <w:t>50</w:t>
      </w:r>
      <w:r>
        <w:rPr>
          <w:rStyle w:val="HTMLCode"/>
        </w:rPr>
        <w:t xml:space="preserve">:] -= </w:t>
      </w:r>
      <w:r>
        <w:rPr>
          <w:rStyle w:val="hljs-number"/>
          <w:rFonts w:eastAsiaTheme="majorEastAsia"/>
        </w:rPr>
        <w:t>1</w:t>
      </w:r>
      <w:r>
        <w:rPr>
          <w:rStyle w:val="HTMLCode"/>
        </w:rPr>
        <w:t xml:space="preserve">  </w:t>
      </w:r>
      <w:r>
        <w:rPr>
          <w:rStyle w:val="hljs-comment"/>
        </w:rPr>
        <w:t># Class 1</w:t>
      </w:r>
    </w:p>
    <w:p w14:paraId="2C451EDA" w14:textId="77777777" w:rsidR="00183B38" w:rsidRDefault="00183B38" w:rsidP="00183B38">
      <w:pPr>
        <w:pStyle w:val="HTMLPreformatted"/>
        <w:rPr>
          <w:rStyle w:val="HTMLCode"/>
        </w:rPr>
      </w:pPr>
    </w:p>
    <w:p w14:paraId="72BD6C61" w14:textId="77777777" w:rsidR="00183B38" w:rsidRDefault="00183B38" w:rsidP="00183B38">
      <w:pPr>
        <w:pStyle w:val="HTMLPreformatted"/>
        <w:rPr>
          <w:rStyle w:val="HTMLCode"/>
        </w:rPr>
      </w:pPr>
      <w:r>
        <w:rPr>
          <w:rStyle w:val="hljs-comment"/>
        </w:rPr>
        <w:t># Train a Gaussian Naïve Bayes classifier</w:t>
      </w:r>
    </w:p>
    <w:p w14:paraId="67F3C79D" w14:textId="77777777" w:rsidR="00183B38" w:rsidRDefault="00183B38" w:rsidP="00183B38">
      <w:pPr>
        <w:pStyle w:val="HTMLPreformatted"/>
        <w:rPr>
          <w:rStyle w:val="HTMLCode"/>
        </w:rPr>
      </w:pPr>
      <w:r>
        <w:rPr>
          <w:rStyle w:val="HTMLCode"/>
        </w:rPr>
        <w:t xml:space="preserve">gnb = </w:t>
      </w:r>
      <w:proofErr w:type="gramStart"/>
      <w:r>
        <w:rPr>
          <w:rStyle w:val="HTMLCode"/>
        </w:rPr>
        <w:t>GaussianNB(</w:t>
      </w:r>
      <w:proofErr w:type="gramEnd"/>
      <w:r>
        <w:rPr>
          <w:rStyle w:val="HTMLCode"/>
        </w:rPr>
        <w:t>)</w:t>
      </w:r>
    </w:p>
    <w:p w14:paraId="0E3DADFA" w14:textId="77777777" w:rsidR="00183B38" w:rsidRDefault="00183B38" w:rsidP="00183B38">
      <w:pPr>
        <w:pStyle w:val="HTMLPreformatted"/>
        <w:rPr>
          <w:rStyle w:val="HTMLCode"/>
        </w:rPr>
      </w:pPr>
      <w:proofErr w:type="gramStart"/>
      <w:r>
        <w:rPr>
          <w:rStyle w:val="HTMLCode"/>
        </w:rPr>
        <w:t>gnb.fit(</w:t>
      </w:r>
      <w:proofErr w:type="gramEnd"/>
      <w:r>
        <w:rPr>
          <w:rStyle w:val="HTMLCode"/>
        </w:rPr>
        <w:t>X, y)</w:t>
      </w:r>
    </w:p>
    <w:p w14:paraId="6F47FE6C" w14:textId="77777777" w:rsidR="00183B38" w:rsidRDefault="00183B38" w:rsidP="00183B38">
      <w:pPr>
        <w:pStyle w:val="HTMLPreformatted"/>
        <w:rPr>
          <w:rStyle w:val="HTMLCode"/>
        </w:rPr>
      </w:pPr>
    </w:p>
    <w:p w14:paraId="37F874B0" w14:textId="77777777" w:rsidR="00183B38" w:rsidRDefault="00183B38" w:rsidP="00183B38">
      <w:pPr>
        <w:pStyle w:val="HTMLPreformatted"/>
        <w:rPr>
          <w:rStyle w:val="HTMLCode"/>
        </w:rPr>
      </w:pPr>
      <w:r>
        <w:rPr>
          <w:rStyle w:val="hljs-comment"/>
        </w:rPr>
        <w:t># Predict log probabilities</w:t>
      </w:r>
    </w:p>
    <w:p w14:paraId="51A15CBA" w14:textId="77777777" w:rsidR="00183B38" w:rsidRDefault="00183B38" w:rsidP="00183B38">
      <w:pPr>
        <w:pStyle w:val="HTMLPreformatted"/>
        <w:rPr>
          <w:rStyle w:val="HTMLCode"/>
        </w:rPr>
      </w:pPr>
      <w:r>
        <w:rPr>
          <w:rStyle w:val="HTMLCode"/>
        </w:rPr>
        <w:t xml:space="preserve">log_probs = </w:t>
      </w:r>
      <w:proofErr w:type="gramStart"/>
      <w:r>
        <w:rPr>
          <w:rStyle w:val="HTMLCode"/>
        </w:rPr>
        <w:t>gnb.predict</w:t>
      </w:r>
      <w:proofErr w:type="gramEnd"/>
      <w:r>
        <w:rPr>
          <w:rStyle w:val="HTMLCode"/>
        </w:rPr>
        <w:t>_log_proba(X)</w:t>
      </w:r>
    </w:p>
    <w:p w14:paraId="366F2EC7" w14:textId="77777777" w:rsidR="00183B38" w:rsidRDefault="00183B38" w:rsidP="00183B38">
      <w:pPr>
        <w:pStyle w:val="HTMLPreformatted"/>
        <w:rPr>
          <w:rStyle w:val="HTMLCode"/>
        </w:rPr>
      </w:pPr>
    </w:p>
    <w:p w14:paraId="62624EA6" w14:textId="77777777" w:rsidR="00183B38" w:rsidRDefault="00183B38" w:rsidP="00183B38">
      <w:pPr>
        <w:pStyle w:val="HTMLPreformatted"/>
        <w:rPr>
          <w:rStyle w:val="HTMLCode"/>
        </w:rPr>
      </w:pPr>
      <w:r>
        <w:rPr>
          <w:rStyle w:val="hljs-comment"/>
        </w:rPr>
        <w:t># Use Laplace smoothing manually for demonstration (usually handled internally)</w:t>
      </w:r>
    </w:p>
    <w:p w14:paraId="707025A5" w14:textId="77777777" w:rsidR="00183B38" w:rsidRDefault="00183B38" w:rsidP="00183B38">
      <w:pPr>
        <w:pStyle w:val="HTMLPreformatted"/>
        <w:rPr>
          <w:rStyle w:val="HTMLCode"/>
        </w:rPr>
      </w:pPr>
      <w:r>
        <w:rPr>
          <w:rStyle w:val="HTMLCode"/>
        </w:rPr>
        <w:t xml:space="preserve">alpha = </w:t>
      </w:r>
      <w:r>
        <w:rPr>
          <w:rStyle w:val="hljs-number"/>
          <w:rFonts w:eastAsiaTheme="majorEastAsia"/>
        </w:rPr>
        <w:t>1.0</w:t>
      </w:r>
    </w:p>
    <w:p w14:paraId="19612800" w14:textId="77777777" w:rsidR="00183B38" w:rsidRDefault="00183B38" w:rsidP="00183B38">
      <w:pPr>
        <w:pStyle w:val="HTMLPreformatted"/>
        <w:rPr>
          <w:rStyle w:val="HTMLCode"/>
        </w:rPr>
      </w:pPr>
      <w:r>
        <w:rPr>
          <w:rStyle w:val="HTMLCode"/>
        </w:rPr>
        <w:t xml:space="preserve">class_counts = </w:t>
      </w:r>
      <w:proofErr w:type="gramStart"/>
      <w:r>
        <w:rPr>
          <w:rStyle w:val="HTMLCode"/>
        </w:rPr>
        <w:t>np.bincount</w:t>
      </w:r>
      <w:proofErr w:type="gramEnd"/>
      <w:r>
        <w:rPr>
          <w:rStyle w:val="HTMLCode"/>
        </w:rPr>
        <w:t>(y) + alpha</w:t>
      </w:r>
    </w:p>
    <w:p w14:paraId="3F48419F" w14:textId="77777777" w:rsidR="00183B38" w:rsidRDefault="00183B38" w:rsidP="00183B38">
      <w:pPr>
        <w:pStyle w:val="HTMLPreformatted"/>
        <w:rPr>
          <w:rStyle w:val="HTMLCode"/>
        </w:rPr>
      </w:pPr>
      <w:r>
        <w:rPr>
          <w:rStyle w:val="HTMLCode"/>
        </w:rPr>
        <w:t xml:space="preserve">total_count = </w:t>
      </w:r>
      <w:r>
        <w:rPr>
          <w:rStyle w:val="hljs-builtin"/>
        </w:rPr>
        <w:t>len</w:t>
      </w:r>
      <w:r>
        <w:rPr>
          <w:rStyle w:val="HTMLCode"/>
        </w:rPr>
        <w:t xml:space="preserve">(y) + alpha * </w:t>
      </w:r>
      <w:r>
        <w:rPr>
          <w:rStyle w:val="hljs-builtin"/>
        </w:rPr>
        <w:t>len</w:t>
      </w:r>
      <w:r>
        <w:rPr>
          <w:rStyle w:val="HTMLCode"/>
        </w:rPr>
        <w:t>(</w:t>
      </w:r>
      <w:proofErr w:type="gramStart"/>
      <w:r>
        <w:rPr>
          <w:rStyle w:val="HTMLCode"/>
        </w:rPr>
        <w:t>np.unique</w:t>
      </w:r>
      <w:proofErr w:type="gramEnd"/>
      <w:r>
        <w:rPr>
          <w:rStyle w:val="HTMLCode"/>
        </w:rPr>
        <w:t>(y))</w:t>
      </w:r>
    </w:p>
    <w:p w14:paraId="520A3E63" w14:textId="77777777" w:rsidR="00183B38" w:rsidRDefault="00183B38" w:rsidP="00183B38">
      <w:pPr>
        <w:pStyle w:val="HTMLPreformatted"/>
        <w:rPr>
          <w:rStyle w:val="HTMLCode"/>
        </w:rPr>
      </w:pPr>
      <w:r>
        <w:rPr>
          <w:rStyle w:val="HTMLCode"/>
        </w:rPr>
        <w:t>smoothed_probs = class_counts / total_count</w:t>
      </w:r>
    </w:p>
    <w:p w14:paraId="6E083CB2" w14:textId="77777777" w:rsidR="00183B38" w:rsidRDefault="00183B38" w:rsidP="00183B38">
      <w:pPr>
        <w:pStyle w:val="HTMLPreformatted"/>
        <w:rPr>
          <w:rStyle w:val="HTMLCode"/>
        </w:rPr>
      </w:pPr>
    </w:p>
    <w:p w14:paraId="4D0D659C" w14:textId="77777777" w:rsidR="00183B38" w:rsidRDefault="00183B38" w:rsidP="00183B38">
      <w:pPr>
        <w:pStyle w:val="HTMLPreformatted"/>
        <w:rPr>
          <w:rStyle w:val="HTMLCode"/>
        </w:rPr>
      </w:pPr>
      <w:proofErr w:type="gramStart"/>
      <w:r>
        <w:rPr>
          <w:rStyle w:val="hljs-builtin"/>
        </w:rPr>
        <w:t>print</w:t>
      </w:r>
      <w:r>
        <w:rPr>
          <w:rStyle w:val="HTMLCode"/>
        </w:rPr>
        <w:t>(</w:t>
      </w:r>
      <w:proofErr w:type="gramEnd"/>
      <w:r>
        <w:rPr>
          <w:rStyle w:val="hljs-string"/>
        </w:rPr>
        <w:t>"Log probabilities:"</w:t>
      </w:r>
      <w:r>
        <w:rPr>
          <w:rStyle w:val="HTMLCode"/>
        </w:rPr>
        <w:t>, log_probs)</w:t>
      </w:r>
    </w:p>
    <w:p w14:paraId="15FFEFB6" w14:textId="77777777" w:rsidR="00183B38" w:rsidRDefault="00183B38" w:rsidP="00183B38">
      <w:pPr>
        <w:pStyle w:val="HTMLPreformatted"/>
        <w:rPr>
          <w:rStyle w:val="HTMLCode"/>
        </w:rPr>
      </w:pPr>
      <w:proofErr w:type="gramStart"/>
      <w:r>
        <w:rPr>
          <w:rStyle w:val="hljs-builtin"/>
        </w:rPr>
        <w:t>print</w:t>
      </w:r>
      <w:r>
        <w:rPr>
          <w:rStyle w:val="HTMLCode"/>
        </w:rPr>
        <w:t>(</w:t>
      </w:r>
      <w:proofErr w:type="gramEnd"/>
      <w:r>
        <w:rPr>
          <w:rStyle w:val="hljs-string"/>
        </w:rPr>
        <w:t>"Smoothed class probabilities:"</w:t>
      </w:r>
      <w:r>
        <w:rPr>
          <w:rStyle w:val="HTMLCode"/>
        </w:rPr>
        <w:t>, smoothed_probs)</w:t>
      </w:r>
    </w:p>
    <w:p w14:paraId="169BCB06" w14:textId="77777777" w:rsidR="00183B38" w:rsidRDefault="00183B38" w:rsidP="00183B38">
      <w:pPr>
        <w:pStyle w:val="Heading3"/>
      </w:pPr>
      <w:r>
        <w:t>Conclusion</w:t>
      </w:r>
    </w:p>
    <w:p w14:paraId="71C8579B" w14:textId="77777777" w:rsidR="00183B38" w:rsidRDefault="00183B38" w:rsidP="00183B38">
      <w:pPr>
        <w:pStyle w:val="NormalWeb"/>
      </w:pPr>
      <w:r>
        <w:t>Naïve Bayes handles numerical instability issues primarily through:</w:t>
      </w:r>
    </w:p>
    <w:p w14:paraId="2DD5B884" w14:textId="77777777" w:rsidR="00183B38" w:rsidRDefault="00183B38" w:rsidP="00183B38">
      <w:pPr>
        <w:numPr>
          <w:ilvl w:val="0"/>
          <w:numId w:val="353"/>
        </w:numPr>
        <w:suppressAutoHyphens w:val="0"/>
        <w:autoSpaceDN/>
        <w:spacing w:before="100" w:beforeAutospacing="1" w:after="100" w:afterAutospacing="1" w:line="240" w:lineRule="auto"/>
      </w:pPr>
      <w:r>
        <w:rPr>
          <w:rStyle w:val="Strong"/>
        </w:rPr>
        <w:t>Logarithmic Transformation</w:t>
      </w:r>
      <w:r>
        <w:t>: Converting products of probabilities into sums of log probabilities to avoid underflow.</w:t>
      </w:r>
    </w:p>
    <w:p w14:paraId="7B14664F" w14:textId="77777777" w:rsidR="00183B38" w:rsidRDefault="00183B38" w:rsidP="00183B38">
      <w:pPr>
        <w:numPr>
          <w:ilvl w:val="0"/>
          <w:numId w:val="353"/>
        </w:numPr>
        <w:suppressAutoHyphens w:val="0"/>
        <w:autoSpaceDN/>
        <w:spacing w:before="100" w:beforeAutospacing="1" w:after="100" w:afterAutospacing="1" w:line="240" w:lineRule="auto"/>
      </w:pPr>
      <w:r>
        <w:rPr>
          <w:rStyle w:val="Strong"/>
        </w:rPr>
        <w:t>Laplace Smoothing</w:t>
      </w:r>
      <w:r>
        <w:t>: Adding a small constant to avoid zero probabilities.</w:t>
      </w:r>
    </w:p>
    <w:p w14:paraId="58A5D40B" w14:textId="77777777" w:rsidR="00183B38" w:rsidRDefault="00183B38" w:rsidP="00183B38">
      <w:pPr>
        <w:numPr>
          <w:ilvl w:val="0"/>
          <w:numId w:val="353"/>
        </w:numPr>
        <w:suppressAutoHyphens w:val="0"/>
        <w:autoSpaceDN/>
        <w:spacing w:before="100" w:beforeAutospacing="1" w:after="100" w:afterAutospacing="1" w:line="240" w:lineRule="auto"/>
      </w:pPr>
      <w:r>
        <w:rPr>
          <w:rStyle w:val="Strong"/>
        </w:rPr>
        <w:t>Log-Sum-Exp Trick</w:t>
      </w:r>
      <w:r>
        <w:t>: Ensuring stable computation when dealing with very large or very small numbers.</w:t>
      </w:r>
    </w:p>
    <w:p w14:paraId="6CC480D6" w14:textId="77777777" w:rsidR="00183B38" w:rsidRDefault="00183B38" w:rsidP="00183B38">
      <w:pPr>
        <w:pStyle w:val="NormalWeb"/>
      </w:pPr>
      <w:r>
        <w:t>These techniques collectively ensure that Naïve Bayes remains numerically stable even when working with high-dimensional data or very small probability values.</w:t>
      </w:r>
    </w:p>
    <w:p w14:paraId="7CF13A87" w14:textId="498F7F96" w:rsidR="00183B38" w:rsidRDefault="00183B38" w:rsidP="00122647">
      <w:pPr>
        <w:rPr>
          <w:b/>
          <w:bCs/>
          <w:sz w:val="32"/>
          <w:szCs w:val="32"/>
          <w:lang w:eastAsia="en-IN"/>
        </w:rPr>
      </w:pPr>
    </w:p>
    <w:p w14:paraId="570B5137" w14:textId="77777777" w:rsidR="00183B38" w:rsidRDefault="00183B38" w:rsidP="00122647">
      <w:pPr>
        <w:rPr>
          <w:b/>
          <w:bCs/>
          <w:sz w:val="32"/>
          <w:szCs w:val="32"/>
          <w:lang w:eastAsia="en-IN"/>
        </w:rPr>
      </w:pPr>
    </w:p>
    <w:p w14:paraId="3411E7EC" w14:textId="5D635BFB" w:rsidR="00183B38" w:rsidRDefault="00183B38" w:rsidP="00122647">
      <w:pPr>
        <w:rPr>
          <w:b/>
          <w:bCs/>
          <w:sz w:val="32"/>
          <w:szCs w:val="32"/>
          <w:lang w:eastAsia="en-IN"/>
        </w:rPr>
      </w:pPr>
      <w:r>
        <w:rPr>
          <w:b/>
          <w:bCs/>
          <w:sz w:val="32"/>
          <w:szCs w:val="32"/>
          <w:lang w:eastAsia="en-IN"/>
        </w:rPr>
        <w:lastRenderedPageBreak/>
        <w:t xml:space="preserve">Q </w:t>
      </w:r>
      <w:r w:rsidR="00FB3451">
        <w:rPr>
          <w:b/>
          <w:bCs/>
          <w:sz w:val="32"/>
          <w:szCs w:val="32"/>
          <w:lang w:eastAsia="en-IN"/>
        </w:rPr>
        <w:t>–</w:t>
      </w:r>
      <w:r>
        <w:rPr>
          <w:b/>
          <w:bCs/>
          <w:sz w:val="32"/>
          <w:szCs w:val="32"/>
          <w:lang w:eastAsia="en-IN"/>
        </w:rPr>
        <w:t xml:space="preserve"> </w:t>
      </w:r>
      <w:r w:rsidR="00FB3451">
        <w:rPr>
          <w:b/>
          <w:bCs/>
          <w:sz w:val="32"/>
          <w:szCs w:val="32"/>
          <w:lang w:eastAsia="en-IN"/>
        </w:rPr>
        <w:t xml:space="preserve">74. </w:t>
      </w:r>
      <w:r w:rsidR="00FB3451" w:rsidRPr="00FB3451">
        <w:rPr>
          <w:b/>
          <w:bCs/>
          <w:sz w:val="32"/>
          <w:szCs w:val="32"/>
          <w:lang w:eastAsia="en-IN"/>
        </w:rPr>
        <w:t>What is the Laplacian correction, and when is it used in Naïve Bayes</w:t>
      </w:r>
      <w:r w:rsidR="00FB3451">
        <w:rPr>
          <w:b/>
          <w:bCs/>
          <w:sz w:val="32"/>
          <w:szCs w:val="32"/>
          <w:lang w:eastAsia="en-IN"/>
        </w:rPr>
        <w:t>?</w:t>
      </w:r>
    </w:p>
    <w:p w14:paraId="20F7C856" w14:textId="77777777" w:rsidR="00FB3451" w:rsidRDefault="00FB3451" w:rsidP="00FB3451">
      <w:pPr>
        <w:pStyle w:val="Heading3"/>
      </w:pPr>
      <w:r>
        <w:rPr>
          <w:b w:val="0"/>
          <w:bCs w:val="0"/>
          <w:sz w:val="32"/>
          <w:szCs w:val="32"/>
        </w:rPr>
        <w:t xml:space="preserve">Ans. </w:t>
      </w:r>
      <w:r>
        <w:t>Laplacian Correction (Laplace Smoothing)</w:t>
      </w:r>
    </w:p>
    <w:p w14:paraId="5CCD5AE4" w14:textId="77777777" w:rsidR="00FB3451" w:rsidRDefault="00FB3451" w:rsidP="00FB3451">
      <w:pPr>
        <w:pStyle w:val="NormalWeb"/>
      </w:pPr>
      <w:r>
        <w:t>The Laplacian correction, also known as Laplace smoothing or additive smoothing, is a technique used in Naïve Bayes and other probabilistic models to handle the problem of zero probabilities. This problem occurs when a feature has not been observed in the training data for a particular class, resulting in a probability estimate of zero. Such zero probabilities can lead to problems when multiplying probabilities together, as they will zero out the entire product.</w:t>
      </w:r>
    </w:p>
    <w:p w14:paraId="4D24B9E3" w14:textId="77777777" w:rsidR="00FB3451" w:rsidRDefault="00FB3451" w:rsidP="00FB3451">
      <w:pPr>
        <w:pStyle w:val="Heading3"/>
      </w:pPr>
      <w:r>
        <w:t>When is it Used?</w:t>
      </w:r>
    </w:p>
    <w:p w14:paraId="14FC2A3C" w14:textId="77777777" w:rsidR="00FB3451" w:rsidRDefault="00FB3451" w:rsidP="00FB3451">
      <w:pPr>
        <w:pStyle w:val="NormalWeb"/>
      </w:pPr>
      <w:r>
        <w:t>Laplace smoothing is used in the following scenarios:</w:t>
      </w:r>
    </w:p>
    <w:p w14:paraId="28ED0170" w14:textId="77777777" w:rsidR="00FB3451" w:rsidRDefault="00FB3451" w:rsidP="00FB3451">
      <w:pPr>
        <w:numPr>
          <w:ilvl w:val="0"/>
          <w:numId w:val="354"/>
        </w:numPr>
        <w:suppressAutoHyphens w:val="0"/>
        <w:autoSpaceDN/>
        <w:spacing w:before="100" w:beforeAutospacing="1" w:after="100" w:afterAutospacing="1" w:line="240" w:lineRule="auto"/>
      </w:pPr>
      <w:r>
        <w:rPr>
          <w:rStyle w:val="Strong"/>
        </w:rPr>
        <w:t>Text Classification</w:t>
      </w:r>
      <w:r>
        <w:t>: When dealing with word counts, a word that does not appear in the training documents of a specific class will have a zero probability, which can be problematic.</w:t>
      </w:r>
    </w:p>
    <w:p w14:paraId="275CDDA9" w14:textId="77777777" w:rsidR="00FB3451" w:rsidRDefault="00FB3451" w:rsidP="00FB3451">
      <w:pPr>
        <w:numPr>
          <w:ilvl w:val="0"/>
          <w:numId w:val="354"/>
        </w:numPr>
        <w:suppressAutoHyphens w:val="0"/>
        <w:autoSpaceDN/>
        <w:spacing w:before="100" w:beforeAutospacing="1" w:after="100" w:afterAutospacing="1" w:line="240" w:lineRule="auto"/>
      </w:pPr>
      <w:r>
        <w:rPr>
          <w:rStyle w:val="Strong"/>
        </w:rPr>
        <w:t>Multinomial Naïve Bayes</w:t>
      </w:r>
      <w:r>
        <w:t>: Particularly useful when modeling discrete data where the absence of a feature in the training set can lead to zero probability.</w:t>
      </w:r>
    </w:p>
    <w:p w14:paraId="30B06A2C" w14:textId="77777777" w:rsidR="00FB3451" w:rsidRDefault="00FB3451" w:rsidP="00FB3451">
      <w:pPr>
        <w:numPr>
          <w:ilvl w:val="0"/>
          <w:numId w:val="354"/>
        </w:numPr>
        <w:suppressAutoHyphens w:val="0"/>
        <w:autoSpaceDN/>
        <w:spacing w:before="100" w:beforeAutospacing="1" w:after="100" w:afterAutospacing="1" w:line="240" w:lineRule="auto"/>
      </w:pPr>
      <w:r>
        <w:rPr>
          <w:rStyle w:val="Strong"/>
        </w:rPr>
        <w:t>Handling Sparse Data</w:t>
      </w:r>
      <w:r>
        <w:t>: When the feature space is large, and many features are infrequent, smoothing helps in ensuring no probability is zero.</w:t>
      </w:r>
    </w:p>
    <w:p w14:paraId="7AE5E249" w14:textId="77777777" w:rsidR="00FB3451" w:rsidRDefault="00FB3451" w:rsidP="00FB3451">
      <w:pPr>
        <w:pStyle w:val="Heading3"/>
      </w:pPr>
      <w:r>
        <w:t>How Laplace Smoothing Works</w:t>
      </w:r>
    </w:p>
    <w:p w14:paraId="60271596" w14:textId="77777777" w:rsidR="00FB3451" w:rsidRDefault="00FB3451" w:rsidP="00FB3451">
      <w:pPr>
        <w:pStyle w:val="Heading4"/>
      </w:pPr>
      <w:r>
        <w:t>Formula</w:t>
      </w:r>
    </w:p>
    <w:p w14:paraId="5673FA20" w14:textId="3ED373CA" w:rsidR="00FB3451" w:rsidRDefault="00FB3451" w:rsidP="00FB3451">
      <w:pPr>
        <w:pStyle w:val="NormalWeb"/>
      </w:pPr>
      <w:r>
        <w:t xml:space="preserve">In the context of Multinomial Naïve Bayes, the probability of a feature </w:t>
      </w:r>
      <w:r>
        <w:rPr>
          <w:rStyle w:val="mord"/>
        </w:rPr>
        <w:t>Xi</w:t>
      </w:r>
      <w:r>
        <w:rPr>
          <w:rStyle w:val="vlist-s"/>
        </w:rPr>
        <w:t>​</w:t>
      </w:r>
      <w:r>
        <w:t xml:space="preserve"> given a class </w:t>
      </w:r>
      <w:r>
        <w:rPr>
          <w:rStyle w:val="mord"/>
        </w:rPr>
        <w:t>C</w:t>
      </w:r>
      <w:r>
        <w:t xml:space="preserve"> is adjusted as follows:</w:t>
      </w:r>
    </w:p>
    <w:p w14:paraId="3A4F8746" w14:textId="2C45F9D5" w:rsidR="00FB3451" w:rsidRDefault="00FB3451" w:rsidP="00FB3451">
      <w:r>
        <w:rPr>
          <w:rStyle w:val="katex-mathml"/>
        </w:rPr>
        <w:t>P(Xi</w:t>
      </w:r>
      <w:r>
        <w:rPr>
          <w:rStyle w:val="katex-mathml"/>
          <w:rFonts w:ascii="Cambria Math" w:hAnsi="Cambria Math" w:cs="Cambria Math"/>
        </w:rPr>
        <w:t>∣</w:t>
      </w:r>
      <w:proofErr w:type="gramStart"/>
      <w:r>
        <w:rPr>
          <w:rStyle w:val="katex-mathml"/>
        </w:rPr>
        <w:t>C)=</w:t>
      </w:r>
      <w:proofErr w:type="gramEnd"/>
      <w:r>
        <w:rPr>
          <w:rStyle w:val="katex-mathml"/>
        </w:rPr>
        <w:t>nC,i+α</w:t>
      </w:r>
      <w:r>
        <w:rPr>
          <w:rStyle w:val="katex-mathml"/>
        </w:rPr>
        <w:t xml:space="preserve"> / </w:t>
      </w:r>
      <w:r>
        <w:rPr>
          <w:rStyle w:val="katex-mathml"/>
        </w:rPr>
        <w:t>nC+α</w:t>
      </w:r>
      <w:r>
        <w:rPr>
          <w:rStyle w:val="katex-mathml"/>
          <w:rFonts w:ascii="Cambria Math" w:hAnsi="Cambria Math" w:cs="Cambria Math"/>
        </w:rPr>
        <w:t>⋅</w:t>
      </w:r>
      <w:r>
        <w:rPr>
          <w:rStyle w:val="katex-mathml"/>
        </w:rPr>
        <w:t>N</w:t>
      </w:r>
    </w:p>
    <w:p w14:paraId="1805669E" w14:textId="77777777" w:rsidR="00FB3451" w:rsidRDefault="00FB3451" w:rsidP="00FB3451">
      <w:pPr>
        <w:pStyle w:val="NormalWeb"/>
      </w:pPr>
      <w:r>
        <w:t>where:</w:t>
      </w:r>
    </w:p>
    <w:p w14:paraId="223E7B3D" w14:textId="049383AA" w:rsidR="00FB3451" w:rsidRDefault="00FB3451" w:rsidP="00FB3451">
      <w:pPr>
        <w:numPr>
          <w:ilvl w:val="0"/>
          <w:numId w:val="355"/>
        </w:numPr>
        <w:suppressAutoHyphens w:val="0"/>
        <w:autoSpaceDN/>
        <w:spacing w:before="100" w:beforeAutospacing="1" w:after="100" w:afterAutospacing="1" w:line="240" w:lineRule="auto"/>
      </w:pPr>
      <w:proofErr w:type="gramStart"/>
      <w:r>
        <w:rPr>
          <w:rStyle w:val="mord"/>
        </w:rPr>
        <w:t>nC</w:t>
      </w:r>
      <w:r>
        <w:rPr>
          <w:rStyle w:val="mpunct"/>
        </w:rPr>
        <w:t>,</w:t>
      </w:r>
      <w:r>
        <w:rPr>
          <w:rStyle w:val="mord"/>
        </w:rPr>
        <w:t>i</w:t>
      </w:r>
      <w:r>
        <w:rPr>
          <w:rStyle w:val="vlist-s"/>
        </w:rPr>
        <w:t>​</w:t>
      </w:r>
      <w:proofErr w:type="gramEnd"/>
      <w:r>
        <w:t xml:space="preserve"> is the count of feature </w:t>
      </w:r>
      <w:r>
        <w:rPr>
          <w:rStyle w:val="katex-mathml"/>
        </w:rPr>
        <w:t>ii</w:t>
      </w:r>
      <w:r>
        <w:rPr>
          <w:rStyle w:val="mord"/>
        </w:rPr>
        <w:t>i</w:t>
      </w:r>
      <w:r>
        <w:t xml:space="preserve"> in class </w:t>
      </w:r>
      <w:r>
        <w:rPr>
          <w:rStyle w:val="mord"/>
        </w:rPr>
        <w:t>C</w:t>
      </w:r>
      <w:r>
        <w:t>.</w:t>
      </w:r>
    </w:p>
    <w:p w14:paraId="520AA3B5" w14:textId="060325DC" w:rsidR="00FB3451" w:rsidRDefault="00FB3451" w:rsidP="00FB3451">
      <w:pPr>
        <w:numPr>
          <w:ilvl w:val="0"/>
          <w:numId w:val="355"/>
        </w:numPr>
        <w:suppressAutoHyphens w:val="0"/>
        <w:autoSpaceDN/>
        <w:spacing w:before="100" w:beforeAutospacing="1" w:after="100" w:afterAutospacing="1" w:line="240" w:lineRule="auto"/>
      </w:pPr>
      <w:r>
        <w:rPr>
          <w:rStyle w:val="mord"/>
        </w:rPr>
        <w:t>nC</w:t>
      </w:r>
      <w:r>
        <w:rPr>
          <w:rStyle w:val="vlist-s"/>
        </w:rPr>
        <w:t>​</w:t>
      </w:r>
      <w:r>
        <w:t xml:space="preserve"> is the total count of all features in class </w:t>
      </w:r>
      <w:r>
        <w:rPr>
          <w:rStyle w:val="mord"/>
        </w:rPr>
        <w:t>C</w:t>
      </w:r>
      <w:r>
        <w:t>.</w:t>
      </w:r>
    </w:p>
    <w:p w14:paraId="7D373AB4" w14:textId="00C0BFD7" w:rsidR="00FB3451" w:rsidRDefault="00FB3451" w:rsidP="00FB3451">
      <w:pPr>
        <w:numPr>
          <w:ilvl w:val="0"/>
          <w:numId w:val="355"/>
        </w:numPr>
        <w:suppressAutoHyphens w:val="0"/>
        <w:autoSpaceDN/>
        <w:spacing w:before="100" w:beforeAutospacing="1" w:after="100" w:afterAutospacing="1" w:line="240" w:lineRule="auto"/>
      </w:pPr>
      <w:r>
        <w:rPr>
          <w:rStyle w:val="mord"/>
        </w:rPr>
        <w:t>N</w:t>
      </w:r>
      <w:r>
        <w:t xml:space="preserve"> is the total number of possible features.</w:t>
      </w:r>
    </w:p>
    <w:p w14:paraId="4AD4176E" w14:textId="3F28F8BF" w:rsidR="00FB3451" w:rsidRDefault="00FB3451" w:rsidP="00FB3451">
      <w:pPr>
        <w:numPr>
          <w:ilvl w:val="0"/>
          <w:numId w:val="355"/>
        </w:numPr>
        <w:suppressAutoHyphens w:val="0"/>
        <w:autoSpaceDN/>
        <w:spacing w:before="100" w:beforeAutospacing="1" w:after="100" w:afterAutospacing="1" w:line="240" w:lineRule="auto"/>
      </w:pPr>
      <w:r>
        <w:rPr>
          <w:rStyle w:val="mord"/>
        </w:rPr>
        <w:t>α</w:t>
      </w:r>
      <w:r>
        <w:t xml:space="preserve"> is the smoothing parameter, typically set to 1.</w:t>
      </w:r>
    </w:p>
    <w:p w14:paraId="4593C388" w14:textId="77777777" w:rsidR="00FB3451" w:rsidRDefault="00FB3451" w:rsidP="00FB3451">
      <w:pPr>
        <w:pStyle w:val="Heading4"/>
      </w:pPr>
      <w:r>
        <w:t>Example</w:t>
      </w:r>
    </w:p>
    <w:p w14:paraId="50C119D0" w14:textId="1738E20F" w:rsidR="00FB3451" w:rsidRDefault="00FB3451" w:rsidP="00FB3451">
      <w:pPr>
        <w:pStyle w:val="NormalWeb"/>
      </w:pPr>
      <w:r>
        <w:t xml:space="preserve">Suppose you are classifying documents and considering word counts. If a word </w:t>
      </w:r>
      <w:r>
        <w:rPr>
          <w:rStyle w:val="mord"/>
        </w:rPr>
        <w:t>w</w:t>
      </w:r>
      <w:r>
        <w:t xml:space="preserve"> does not appear in any document of a certain class, its probability estimate would be zero without smoothing. With Laplace smoothing (where </w:t>
      </w:r>
      <w:r>
        <w:rPr>
          <w:rStyle w:val="mord"/>
        </w:rPr>
        <w:t>α</w:t>
      </w:r>
      <w:r>
        <w:rPr>
          <w:rStyle w:val="mrel"/>
        </w:rPr>
        <w:t>=</w:t>
      </w:r>
      <w:r>
        <w:rPr>
          <w:rStyle w:val="mord"/>
        </w:rPr>
        <w:t>1</w:t>
      </w:r>
      <w:r>
        <w:t>), you add 1 to each word count:</w:t>
      </w:r>
    </w:p>
    <w:p w14:paraId="1B081F80" w14:textId="77777777" w:rsidR="00FB3451" w:rsidRDefault="00FB3451" w:rsidP="00FB3451">
      <w:pPr>
        <w:pStyle w:val="NormalWeb"/>
        <w:numPr>
          <w:ilvl w:val="0"/>
          <w:numId w:val="356"/>
        </w:numPr>
        <w:suppressAutoHyphens w:val="0"/>
        <w:autoSpaceDN/>
        <w:spacing w:beforeAutospacing="1" w:afterAutospacing="1"/>
      </w:pPr>
      <w:r>
        <w:rPr>
          <w:rStyle w:val="Strong"/>
        </w:rPr>
        <w:t>Without Smoothing</w:t>
      </w:r>
      <w:r>
        <w:t>:</w:t>
      </w:r>
    </w:p>
    <w:p w14:paraId="1E02DB7C" w14:textId="77777777" w:rsidR="00FB3451" w:rsidRDefault="00FB3451" w:rsidP="00FB3451">
      <w:pPr>
        <w:spacing w:beforeAutospacing="1" w:afterAutospacing="1"/>
        <w:ind w:left="720"/>
        <w:rPr>
          <w:rStyle w:val="katex-mathml"/>
        </w:rPr>
      </w:pPr>
      <w:r>
        <w:rPr>
          <w:rStyle w:val="katex-mathml"/>
        </w:rPr>
        <w:t>P(w</w:t>
      </w:r>
      <w:r>
        <w:rPr>
          <w:rStyle w:val="katex-mathml"/>
          <w:rFonts w:ascii="Cambria Math" w:hAnsi="Cambria Math" w:cs="Cambria Math"/>
        </w:rPr>
        <w:t>∣</w:t>
      </w:r>
      <w:proofErr w:type="gramStart"/>
      <w:r>
        <w:rPr>
          <w:rStyle w:val="katex-mathml"/>
        </w:rPr>
        <w:t>C)=</w:t>
      </w:r>
      <w:proofErr w:type="gramEnd"/>
      <w:r>
        <w:rPr>
          <w:rStyle w:val="katex-mathml"/>
        </w:rPr>
        <w:t>0nC=0</w:t>
      </w:r>
    </w:p>
    <w:p w14:paraId="0B3C7350" w14:textId="3480F01A" w:rsidR="00FB3451" w:rsidRDefault="00FB3451" w:rsidP="00FB3451">
      <w:pPr>
        <w:spacing w:beforeAutospacing="1" w:afterAutospacing="1"/>
      </w:pPr>
      <w:r>
        <w:rPr>
          <w:rStyle w:val="katex-mathml"/>
        </w:rPr>
        <w:t xml:space="preserve">        2.</w:t>
      </w:r>
      <w:r>
        <w:rPr>
          <w:rStyle w:val="Strong"/>
        </w:rPr>
        <w:t>With Laplace Smoothing</w:t>
      </w:r>
      <w:r>
        <w:t>:</w:t>
      </w:r>
    </w:p>
    <w:p w14:paraId="29208567" w14:textId="47B93207" w:rsidR="00FB3451" w:rsidRDefault="00FB3451" w:rsidP="00FB3451">
      <w:pPr>
        <w:spacing w:beforeAutospacing="1" w:afterAutospacing="1"/>
        <w:ind w:left="720"/>
      </w:pPr>
      <w:r>
        <w:rPr>
          <w:rStyle w:val="katex-mathml"/>
        </w:rPr>
        <w:t>P(w</w:t>
      </w:r>
      <w:r>
        <w:rPr>
          <w:rStyle w:val="katex-mathml"/>
          <w:rFonts w:ascii="Cambria Math" w:hAnsi="Cambria Math" w:cs="Cambria Math"/>
        </w:rPr>
        <w:t>∣</w:t>
      </w:r>
      <w:proofErr w:type="gramStart"/>
      <w:r>
        <w:rPr>
          <w:rStyle w:val="katex-mathml"/>
        </w:rPr>
        <w:t>C)=</w:t>
      </w:r>
      <w:proofErr w:type="gramEnd"/>
      <w:r>
        <w:rPr>
          <w:rStyle w:val="katex-mathml"/>
        </w:rPr>
        <w:t>0+1</w:t>
      </w:r>
      <w:r>
        <w:rPr>
          <w:rStyle w:val="katex-mathml"/>
        </w:rPr>
        <w:t xml:space="preserve"> / </w:t>
      </w:r>
      <w:r>
        <w:rPr>
          <w:rStyle w:val="katex-mathml"/>
        </w:rPr>
        <w:t>nC+N</w:t>
      </w:r>
    </w:p>
    <w:p w14:paraId="5FAA82E1" w14:textId="18FFA13E" w:rsidR="00FB3451" w:rsidRDefault="00FB3451" w:rsidP="00FB3451">
      <w:pPr>
        <w:pStyle w:val="NormalWeb"/>
        <w:ind w:left="720"/>
      </w:pPr>
      <w:r>
        <w:t xml:space="preserve">where </w:t>
      </w:r>
      <w:r>
        <w:rPr>
          <w:rStyle w:val="katex-mathml"/>
        </w:rPr>
        <w:t>N</w:t>
      </w:r>
      <w:r>
        <w:t xml:space="preserve"> is the total number of unique words in the vocabulary.</w:t>
      </w:r>
    </w:p>
    <w:p w14:paraId="2B6BD000" w14:textId="77777777" w:rsidR="00FB3451" w:rsidRDefault="00FB3451" w:rsidP="00FB3451">
      <w:pPr>
        <w:pStyle w:val="Heading3"/>
      </w:pPr>
      <w:r>
        <w:lastRenderedPageBreak/>
        <w:t>Practical Implementation</w:t>
      </w:r>
    </w:p>
    <w:p w14:paraId="621756CE" w14:textId="77777777" w:rsidR="00FB3451" w:rsidRDefault="00FB3451" w:rsidP="00FB3451">
      <w:pPr>
        <w:pStyle w:val="NormalWeb"/>
      </w:pPr>
      <w:r>
        <w:t>Here’s a simple example to illustrate Laplace smoothing in Python, using a small dataset for clarity:</w:t>
      </w:r>
    </w:p>
    <w:p w14:paraId="15CFB14D" w14:textId="77777777" w:rsidR="00FB3451" w:rsidRDefault="00FB3451" w:rsidP="00FB3451">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5BD18880" w14:textId="77777777" w:rsidR="00FB3451" w:rsidRDefault="00FB3451" w:rsidP="00FB3451">
      <w:pPr>
        <w:pStyle w:val="HTMLPreformatted"/>
        <w:rPr>
          <w:rStyle w:val="HTMLCode"/>
        </w:rPr>
      </w:pPr>
    </w:p>
    <w:p w14:paraId="106E72D1" w14:textId="77777777" w:rsidR="00FB3451" w:rsidRDefault="00FB3451" w:rsidP="00FB3451">
      <w:pPr>
        <w:pStyle w:val="HTMLPreformatted"/>
        <w:rPr>
          <w:rStyle w:val="HTMLCode"/>
        </w:rPr>
      </w:pPr>
      <w:r>
        <w:rPr>
          <w:rStyle w:val="hljs-comment"/>
        </w:rPr>
        <w:t># Sample data: counts of words in two classes</w:t>
      </w:r>
    </w:p>
    <w:p w14:paraId="78376702" w14:textId="77777777" w:rsidR="00FB3451" w:rsidRDefault="00FB3451" w:rsidP="00FB3451">
      <w:pPr>
        <w:pStyle w:val="HTMLPreformatted"/>
        <w:rPr>
          <w:rStyle w:val="HTMLCode"/>
        </w:rPr>
      </w:pPr>
      <w:r>
        <w:rPr>
          <w:rStyle w:val="HTMLCode"/>
        </w:rPr>
        <w:t xml:space="preserve">word_counts_class_0 = </w:t>
      </w:r>
      <w:proofErr w:type="gramStart"/>
      <w:r>
        <w:rPr>
          <w:rStyle w:val="HTMLCode"/>
        </w:rPr>
        <w:t>np.array</w:t>
      </w:r>
      <w:proofErr w:type="gramEnd"/>
      <w:r>
        <w:rPr>
          <w:rStyle w:val="HTMLCode"/>
        </w:rPr>
        <w:t>([</w:t>
      </w:r>
      <w:r>
        <w:rPr>
          <w:rStyle w:val="hljs-number"/>
        </w:rPr>
        <w:t>3</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comment"/>
        </w:rPr>
        <w:t># e.g., word counts for class 0</w:t>
      </w:r>
    </w:p>
    <w:p w14:paraId="0077A294" w14:textId="77777777" w:rsidR="00FB3451" w:rsidRDefault="00FB3451" w:rsidP="00FB3451">
      <w:pPr>
        <w:pStyle w:val="HTMLPreformatted"/>
        <w:rPr>
          <w:rStyle w:val="HTMLCode"/>
        </w:rPr>
      </w:pPr>
      <w:r>
        <w:rPr>
          <w:rStyle w:val="HTMLCode"/>
        </w:rPr>
        <w:t xml:space="preserve">word_counts_class_1 = </w:t>
      </w:r>
      <w:proofErr w:type="gramStart"/>
      <w:r>
        <w:rPr>
          <w:rStyle w:val="HTMLCode"/>
        </w:rPr>
        <w:t>np.array</w:t>
      </w:r>
      <w:proofErr w:type="gramEnd"/>
      <w:r>
        <w:rPr>
          <w:rStyle w:val="HTMLCode"/>
        </w:rPr>
        <w:t>([</w:t>
      </w:r>
      <w:r>
        <w:rPr>
          <w:rStyle w:val="hljs-number"/>
        </w:rPr>
        <w:t>1</w:t>
      </w:r>
      <w:r>
        <w:rPr>
          <w:rStyle w:val="HTMLCode"/>
        </w:rPr>
        <w:t xml:space="preserve">, </w:t>
      </w:r>
      <w:r>
        <w:rPr>
          <w:rStyle w:val="hljs-number"/>
        </w:rPr>
        <w:t>5</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comment"/>
        </w:rPr>
        <w:t># e.g., word counts for class 1</w:t>
      </w:r>
    </w:p>
    <w:p w14:paraId="08A4BC25" w14:textId="77777777" w:rsidR="00FB3451" w:rsidRDefault="00FB3451" w:rsidP="00FB3451">
      <w:pPr>
        <w:pStyle w:val="HTMLPreformatted"/>
        <w:rPr>
          <w:rStyle w:val="HTMLCode"/>
        </w:rPr>
      </w:pPr>
    </w:p>
    <w:p w14:paraId="32D289A5" w14:textId="77777777" w:rsidR="00FB3451" w:rsidRDefault="00FB3451" w:rsidP="00FB3451">
      <w:pPr>
        <w:pStyle w:val="HTMLPreformatted"/>
        <w:rPr>
          <w:rStyle w:val="HTMLCode"/>
        </w:rPr>
      </w:pPr>
      <w:r>
        <w:rPr>
          <w:rStyle w:val="hljs-comment"/>
        </w:rPr>
        <w:t># Total counts of words in each class</w:t>
      </w:r>
    </w:p>
    <w:p w14:paraId="51F758BE" w14:textId="77777777" w:rsidR="00FB3451" w:rsidRDefault="00FB3451" w:rsidP="00FB3451">
      <w:pPr>
        <w:pStyle w:val="HTMLPreformatted"/>
        <w:rPr>
          <w:rStyle w:val="HTMLCode"/>
        </w:rPr>
      </w:pPr>
      <w:r>
        <w:rPr>
          <w:rStyle w:val="HTMLCode"/>
        </w:rPr>
        <w:t>total_counts_class_0 = np.</w:t>
      </w:r>
      <w:r>
        <w:rPr>
          <w:rStyle w:val="hljs-builtin"/>
        </w:rPr>
        <w:t>sum</w:t>
      </w:r>
      <w:r>
        <w:rPr>
          <w:rStyle w:val="HTMLCode"/>
        </w:rPr>
        <w:t>(word_counts_class_0)</w:t>
      </w:r>
    </w:p>
    <w:p w14:paraId="19145265" w14:textId="77777777" w:rsidR="00FB3451" w:rsidRDefault="00FB3451" w:rsidP="00FB3451">
      <w:pPr>
        <w:pStyle w:val="HTMLPreformatted"/>
        <w:rPr>
          <w:rStyle w:val="HTMLCode"/>
        </w:rPr>
      </w:pPr>
      <w:r>
        <w:rPr>
          <w:rStyle w:val="HTMLCode"/>
        </w:rPr>
        <w:t>total_counts_class_1 = np.</w:t>
      </w:r>
      <w:r>
        <w:rPr>
          <w:rStyle w:val="hljs-builtin"/>
        </w:rPr>
        <w:t>sum</w:t>
      </w:r>
      <w:r>
        <w:rPr>
          <w:rStyle w:val="HTMLCode"/>
        </w:rPr>
        <w:t>(word_counts_class_1)</w:t>
      </w:r>
    </w:p>
    <w:p w14:paraId="3BA9B4EC" w14:textId="77777777" w:rsidR="00FB3451" w:rsidRDefault="00FB3451" w:rsidP="00FB3451">
      <w:pPr>
        <w:pStyle w:val="HTMLPreformatted"/>
        <w:rPr>
          <w:rStyle w:val="HTMLCode"/>
        </w:rPr>
      </w:pPr>
    </w:p>
    <w:p w14:paraId="788E9F77" w14:textId="77777777" w:rsidR="00FB3451" w:rsidRDefault="00FB3451" w:rsidP="00FB3451">
      <w:pPr>
        <w:pStyle w:val="HTMLPreformatted"/>
        <w:rPr>
          <w:rStyle w:val="HTMLCode"/>
        </w:rPr>
      </w:pPr>
      <w:r>
        <w:rPr>
          <w:rStyle w:val="hljs-comment"/>
        </w:rPr>
        <w:t># Number of unique words (vocabulary size)</w:t>
      </w:r>
    </w:p>
    <w:p w14:paraId="1288A15A" w14:textId="77777777" w:rsidR="00FB3451" w:rsidRDefault="00FB3451" w:rsidP="00FB3451">
      <w:pPr>
        <w:pStyle w:val="HTMLPreformatted"/>
        <w:rPr>
          <w:rStyle w:val="HTMLCode"/>
        </w:rPr>
      </w:pPr>
      <w:r>
        <w:rPr>
          <w:rStyle w:val="HTMLCode"/>
        </w:rPr>
        <w:t xml:space="preserve">num_words = </w:t>
      </w:r>
      <w:r>
        <w:rPr>
          <w:rStyle w:val="hljs-builtin"/>
        </w:rPr>
        <w:t>len</w:t>
      </w:r>
      <w:r>
        <w:rPr>
          <w:rStyle w:val="HTMLCode"/>
        </w:rPr>
        <w:t>(word_counts_class_0)</w:t>
      </w:r>
    </w:p>
    <w:p w14:paraId="1EA2BCC2" w14:textId="77777777" w:rsidR="00FB3451" w:rsidRDefault="00FB3451" w:rsidP="00FB3451">
      <w:pPr>
        <w:pStyle w:val="HTMLPreformatted"/>
        <w:rPr>
          <w:rStyle w:val="HTMLCode"/>
        </w:rPr>
      </w:pPr>
    </w:p>
    <w:p w14:paraId="643027C1" w14:textId="77777777" w:rsidR="00FB3451" w:rsidRDefault="00FB3451" w:rsidP="00FB3451">
      <w:pPr>
        <w:pStyle w:val="HTMLPreformatted"/>
        <w:rPr>
          <w:rStyle w:val="HTMLCode"/>
        </w:rPr>
      </w:pPr>
      <w:r>
        <w:rPr>
          <w:rStyle w:val="hljs-comment"/>
        </w:rPr>
        <w:t># Laplace smoothing parameter</w:t>
      </w:r>
    </w:p>
    <w:p w14:paraId="267209AE" w14:textId="77777777" w:rsidR="00FB3451" w:rsidRDefault="00FB3451" w:rsidP="00FB3451">
      <w:pPr>
        <w:pStyle w:val="HTMLPreformatted"/>
        <w:rPr>
          <w:rStyle w:val="HTMLCode"/>
        </w:rPr>
      </w:pPr>
      <w:r>
        <w:rPr>
          <w:rStyle w:val="HTMLCode"/>
        </w:rPr>
        <w:t xml:space="preserve">alpha = </w:t>
      </w:r>
      <w:r>
        <w:rPr>
          <w:rStyle w:val="hljs-number"/>
        </w:rPr>
        <w:t>1</w:t>
      </w:r>
    </w:p>
    <w:p w14:paraId="7FEA27A2" w14:textId="77777777" w:rsidR="00FB3451" w:rsidRDefault="00FB3451" w:rsidP="00FB3451">
      <w:pPr>
        <w:pStyle w:val="HTMLPreformatted"/>
        <w:rPr>
          <w:rStyle w:val="HTMLCode"/>
        </w:rPr>
      </w:pPr>
    </w:p>
    <w:p w14:paraId="54FF605F" w14:textId="77777777" w:rsidR="00FB3451" w:rsidRDefault="00FB3451" w:rsidP="00FB3451">
      <w:pPr>
        <w:pStyle w:val="HTMLPreformatted"/>
        <w:rPr>
          <w:rStyle w:val="HTMLCode"/>
        </w:rPr>
      </w:pPr>
      <w:r>
        <w:rPr>
          <w:rStyle w:val="hljs-comment"/>
        </w:rPr>
        <w:t># Smoothed probabilities</w:t>
      </w:r>
    </w:p>
    <w:p w14:paraId="6420F35A" w14:textId="77777777" w:rsidR="00FB3451" w:rsidRDefault="00FB3451" w:rsidP="00FB3451">
      <w:pPr>
        <w:pStyle w:val="HTMLPreformatted"/>
        <w:rPr>
          <w:rStyle w:val="HTMLCode"/>
        </w:rPr>
      </w:pPr>
      <w:r>
        <w:rPr>
          <w:rStyle w:val="HTMLCode"/>
        </w:rPr>
        <w:t>smoothed_probs_class_0 = (word_counts_class_0 + alpha) / (total_counts_class_0 + alpha * num_words)</w:t>
      </w:r>
    </w:p>
    <w:p w14:paraId="5F24B18A" w14:textId="77777777" w:rsidR="00FB3451" w:rsidRDefault="00FB3451" w:rsidP="00FB3451">
      <w:pPr>
        <w:pStyle w:val="HTMLPreformatted"/>
        <w:rPr>
          <w:rStyle w:val="HTMLCode"/>
        </w:rPr>
      </w:pPr>
      <w:r>
        <w:rPr>
          <w:rStyle w:val="HTMLCode"/>
        </w:rPr>
        <w:t>smoothed_probs_class_1 = (word_counts_class_1 + alpha) / (total_counts_class_1 + alpha * num_words)</w:t>
      </w:r>
    </w:p>
    <w:p w14:paraId="1DBBDFEA" w14:textId="77777777" w:rsidR="00FB3451" w:rsidRDefault="00FB3451" w:rsidP="00FB3451">
      <w:pPr>
        <w:pStyle w:val="HTMLPreformatted"/>
        <w:rPr>
          <w:rStyle w:val="HTMLCode"/>
        </w:rPr>
      </w:pPr>
    </w:p>
    <w:p w14:paraId="4B89D33F" w14:textId="77777777" w:rsidR="00FB3451" w:rsidRDefault="00FB3451" w:rsidP="00FB3451">
      <w:pPr>
        <w:pStyle w:val="HTMLPreformatted"/>
        <w:rPr>
          <w:rStyle w:val="HTMLCode"/>
        </w:rPr>
      </w:pPr>
      <w:proofErr w:type="gramStart"/>
      <w:r>
        <w:rPr>
          <w:rStyle w:val="hljs-builtin"/>
        </w:rPr>
        <w:t>print</w:t>
      </w:r>
      <w:r>
        <w:rPr>
          <w:rStyle w:val="HTMLCode"/>
        </w:rPr>
        <w:t>(</w:t>
      </w:r>
      <w:proofErr w:type="gramEnd"/>
      <w:r>
        <w:rPr>
          <w:rStyle w:val="hljs-string"/>
        </w:rPr>
        <w:t>"Smoothed probabilities for class 0:"</w:t>
      </w:r>
      <w:r>
        <w:rPr>
          <w:rStyle w:val="HTMLCode"/>
        </w:rPr>
        <w:t>, smoothed_probs_class_0)</w:t>
      </w:r>
    </w:p>
    <w:p w14:paraId="0179FD6B" w14:textId="77777777" w:rsidR="00FB3451" w:rsidRDefault="00FB3451" w:rsidP="00FB3451">
      <w:pPr>
        <w:pStyle w:val="HTMLPreformatted"/>
        <w:rPr>
          <w:rStyle w:val="HTMLCode"/>
        </w:rPr>
      </w:pPr>
      <w:proofErr w:type="gramStart"/>
      <w:r>
        <w:rPr>
          <w:rStyle w:val="hljs-builtin"/>
        </w:rPr>
        <w:t>print</w:t>
      </w:r>
      <w:r>
        <w:rPr>
          <w:rStyle w:val="HTMLCode"/>
        </w:rPr>
        <w:t>(</w:t>
      </w:r>
      <w:proofErr w:type="gramEnd"/>
      <w:r>
        <w:rPr>
          <w:rStyle w:val="hljs-string"/>
        </w:rPr>
        <w:t>"Smoothed probabilities for class 1:"</w:t>
      </w:r>
      <w:r>
        <w:rPr>
          <w:rStyle w:val="HTMLCode"/>
        </w:rPr>
        <w:t>, smoothed_probs_class_1)</w:t>
      </w:r>
    </w:p>
    <w:p w14:paraId="3FFBAA11" w14:textId="77777777" w:rsidR="00FB3451" w:rsidRDefault="00FB3451" w:rsidP="00FB3451">
      <w:pPr>
        <w:pStyle w:val="Heading3"/>
      </w:pPr>
      <w:r>
        <w:t>Conclusion</w:t>
      </w:r>
    </w:p>
    <w:p w14:paraId="34B830DC" w14:textId="77777777" w:rsidR="00FB3451" w:rsidRDefault="00FB3451" w:rsidP="00FB3451">
      <w:pPr>
        <w:pStyle w:val="NormalWeb"/>
      </w:pPr>
      <w:r>
        <w:t>The Laplacian correction (Laplace smoothing) is a crucial technique in Naïve Bayes classifiers to handle zero probabilities and ensure robust probability estimates. It is particularly important in text classification and other applications involving sparse data. By adding a small constant to each count, it prevents any probability from being zero, thus avoiding the pitfalls associated with zero probabilities in probabilistic computations.</w:t>
      </w:r>
    </w:p>
    <w:p w14:paraId="0DC84B24" w14:textId="19372F55" w:rsidR="00FB3451" w:rsidRDefault="00FB3451" w:rsidP="00122647">
      <w:pPr>
        <w:rPr>
          <w:b/>
          <w:bCs/>
          <w:sz w:val="32"/>
          <w:szCs w:val="32"/>
          <w:lang w:eastAsia="en-IN"/>
        </w:rPr>
      </w:pPr>
    </w:p>
    <w:p w14:paraId="4D93BF1C" w14:textId="77777777" w:rsidR="00FB3451" w:rsidRDefault="00FB3451" w:rsidP="00122647">
      <w:pPr>
        <w:rPr>
          <w:b/>
          <w:bCs/>
          <w:sz w:val="32"/>
          <w:szCs w:val="32"/>
          <w:lang w:eastAsia="en-IN"/>
        </w:rPr>
      </w:pPr>
    </w:p>
    <w:p w14:paraId="749AA850" w14:textId="43F75F7C" w:rsidR="00FB3451" w:rsidRDefault="00FB3451" w:rsidP="00122647">
      <w:pPr>
        <w:rPr>
          <w:b/>
          <w:bCs/>
          <w:sz w:val="32"/>
          <w:szCs w:val="32"/>
          <w:lang w:eastAsia="en-IN"/>
        </w:rPr>
      </w:pPr>
      <w:r>
        <w:rPr>
          <w:b/>
          <w:bCs/>
          <w:sz w:val="32"/>
          <w:szCs w:val="32"/>
          <w:lang w:eastAsia="en-IN"/>
        </w:rPr>
        <w:t>Q – 75.</w:t>
      </w:r>
      <w:r w:rsidRPr="00FB3451">
        <w:t xml:space="preserve"> </w:t>
      </w:r>
      <w:r w:rsidRPr="00FB3451">
        <w:rPr>
          <w:b/>
          <w:bCs/>
          <w:sz w:val="32"/>
          <w:szCs w:val="32"/>
          <w:lang w:eastAsia="en-IN"/>
        </w:rPr>
        <w:t>Can Naïve Bayes be used for regression tasks</w:t>
      </w:r>
      <w:r>
        <w:rPr>
          <w:b/>
          <w:bCs/>
          <w:sz w:val="32"/>
          <w:szCs w:val="32"/>
          <w:lang w:eastAsia="en-IN"/>
        </w:rPr>
        <w:t>?</w:t>
      </w:r>
    </w:p>
    <w:p w14:paraId="24C79715" w14:textId="77777777" w:rsidR="00FB3451" w:rsidRDefault="00FB3451" w:rsidP="00FB3451">
      <w:pPr>
        <w:pStyle w:val="NormalWeb"/>
      </w:pPr>
      <w:r>
        <w:rPr>
          <w:b/>
          <w:bCs/>
          <w:sz w:val="32"/>
          <w:szCs w:val="32"/>
        </w:rPr>
        <w:t xml:space="preserve">Ans. </w:t>
      </w:r>
      <w:r>
        <w:t>Naïve Bayes is primarily designed for classification tasks rather than regression tasks. While it's widely used and highly effective for classification problems, its application to regression tasks is not straightforward due to the inherent differences in how classification and regression problems are formulated and solved. Here are some key reasons why Naïve Bayes is not typically used for regression:</w:t>
      </w:r>
    </w:p>
    <w:p w14:paraId="17FBCF02" w14:textId="77777777" w:rsidR="00FB3451" w:rsidRDefault="00FB3451" w:rsidP="00FB3451">
      <w:pPr>
        <w:pStyle w:val="NormalWeb"/>
        <w:numPr>
          <w:ilvl w:val="0"/>
          <w:numId w:val="357"/>
        </w:numPr>
        <w:suppressAutoHyphens w:val="0"/>
        <w:autoSpaceDN/>
        <w:spacing w:beforeAutospacing="1" w:afterAutospacing="1"/>
      </w:pPr>
      <w:r>
        <w:rPr>
          <w:rStyle w:val="Strong"/>
        </w:rPr>
        <w:t>Nature of Output</w:t>
      </w:r>
      <w:r>
        <w:t>:</w:t>
      </w:r>
    </w:p>
    <w:p w14:paraId="3241330E" w14:textId="77777777" w:rsidR="00FB3451" w:rsidRDefault="00FB3451" w:rsidP="00FB3451">
      <w:pPr>
        <w:numPr>
          <w:ilvl w:val="1"/>
          <w:numId w:val="357"/>
        </w:numPr>
        <w:suppressAutoHyphens w:val="0"/>
        <w:autoSpaceDN/>
        <w:spacing w:before="100" w:beforeAutospacing="1" w:after="100" w:afterAutospacing="1" w:line="240" w:lineRule="auto"/>
      </w:pPr>
      <w:r>
        <w:rPr>
          <w:rStyle w:val="Strong"/>
        </w:rPr>
        <w:t>Classification</w:t>
      </w:r>
      <w:r>
        <w:t>: In classification tasks, the goal is to predict a categorical label or class membership based on input features. Naïve Bayes computes probabilities for each class and selects the most probable class.</w:t>
      </w:r>
    </w:p>
    <w:p w14:paraId="0A5063D3" w14:textId="77777777" w:rsidR="00FB3451" w:rsidRDefault="00FB3451" w:rsidP="00FB3451">
      <w:pPr>
        <w:numPr>
          <w:ilvl w:val="1"/>
          <w:numId w:val="357"/>
        </w:numPr>
        <w:suppressAutoHyphens w:val="0"/>
        <w:autoSpaceDN/>
        <w:spacing w:before="100" w:beforeAutospacing="1" w:after="100" w:afterAutospacing="1" w:line="240" w:lineRule="auto"/>
      </w:pPr>
      <w:r>
        <w:rPr>
          <w:rStyle w:val="Strong"/>
        </w:rPr>
        <w:lastRenderedPageBreak/>
        <w:t>Regression</w:t>
      </w:r>
      <w:r>
        <w:t>: In regression tasks, the goal is to predict a continuous numerical value (e.g., predicting house prices, stock prices). Naïve Bayes does not naturally output continuous values; its output is in the form of class probabilities.</w:t>
      </w:r>
    </w:p>
    <w:p w14:paraId="491250EC" w14:textId="77777777" w:rsidR="00FB3451" w:rsidRDefault="00FB3451" w:rsidP="00FB3451">
      <w:pPr>
        <w:pStyle w:val="NormalWeb"/>
        <w:numPr>
          <w:ilvl w:val="0"/>
          <w:numId w:val="357"/>
        </w:numPr>
        <w:suppressAutoHyphens w:val="0"/>
        <w:autoSpaceDN/>
        <w:spacing w:beforeAutospacing="1" w:afterAutospacing="1"/>
      </w:pPr>
      <w:r>
        <w:rPr>
          <w:rStyle w:val="Strong"/>
        </w:rPr>
        <w:t>Output Representation</w:t>
      </w:r>
      <w:r>
        <w:t>:</w:t>
      </w:r>
    </w:p>
    <w:p w14:paraId="5EB73B35" w14:textId="77777777" w:rsidR="00FB3451" w:rsidRDefault="00FB3451" w:rsidP="00FB3451">
      <w:pPr>
        <w:numPr>
          <w:ilvl w:val="1"/>
          <w:numId w:val="357"/>
        </w:numPr>
        <w:suppressAutoHyphens w:val="0"/>
        <w:autoSpaceDN/>
        <w:spacing w:before="100" w:beforeAutospacing="1" w:after="100" w:afterAutospacing="1" w:line="240" w:lineRule="auto"/>
      </w:pPr>
      <w:r>
        <w:t>Naïve Bayes outputs class probabilities, which can be converted into class labels based on a threshold (e.g., using maximum likelihood estimation). However, converting probabilities into continuous values for regression is not straightforward and does not leverage the strength of Naïve Bayes.</w:t>
      </w:r>
    </w:p>
    <w:p w14:paraId="3667596A" w14:textId="77777777" w:rsidR="00FB3451" w:rsidRDefault="00FB3451" w:rsidP="00FB3451">
      <w:pPr>
        <w:pStyle w:val="NormalWeb"/>
        <w:numPr>
          <w:ilvl w:val="0"/>
          <w:numId w:val="357"/>
        </w:numPr>
        <w:suppressAutoHyphens w:val="0"/>
        <w:autoSpaceDN/>
        <w:spacing w:beforeAutospacing="1" w:afterAutospacing="1"/>
      </w:pPr>
      <w:r>
        <w:rPr>
          <w:rStyle w:val="Strong"/>
        </w:rPr>
        <w:t>Assumptions</w:t>
      </w:r>
      <w:r>
        <w:t>:</w:t>
      </w:r>
    </w:p>
    <w:p w14:paraId="35DE0655" w14:textId="77777777" w:rsidR="00FB3451" w:rsidRDefault="00FB3451" w:rsidP="00FB3451">
      <w:pPr>
        <w:numPr>
          <w:ilvl w:val="1"/>
          <w:numId w:val="357"/>
        </w:numPr>
        <w:suppressAutoHyphens w:val="0"/>
        <w:autoSpaceDN/>
        <w:spacing w:before="100" w:beforeAutospacing="1" w:after="100" w:afterAutospacing="1" w:line="240" w:lineRule="auto"/>
      </w:pPr>
      <w:r>
        <w:t>Naïve Bayes assumes that features are conditionally independent given the class label. This assumption is not well-suited for regression problems, where the relationship between features and output variables is typically not independent.</w:t>
      </w:r>
    </w:p>
    <w:p w14:paraId="21A5C804" w14:textId="77777777" w:rsidR="00FB3451" w:rsidRDefault="00FB3451" w:rsidP="00FB3451">
      <w:pPr>
        <w:pStyle w:val="NormalWeb"/>
        <w:numPr>
          <w:ilvl w:val="0"/>
          <w:numId w:val="357"/>
        </w:numPr>
        <w:suppressAutoHyphens w:val="0"/>
        <w:autoSpaceDN/>
        <w:spacing w:beforeAutospacing="1" w:afterAutospacing="1"/>
      </w:pPr>
      <w:r>
        <w:rPr>
          <w:rStyle w:val="Strong"/>
        </w:rPr>
        <w:t>Modeling Continuous Distributions</w:t>
      </w:r>
      <w:r>
        <w:t>:</w:t>
      </w:r>
    </w:p>
    <w:p w14:paraId="6FF712D3" w14:textId="77777777" w:rsidR="00FB3451" w:rsidRDefault="00FB3451" w:rsidP="00FB3451">
      <w:pPr>
        <w:numPr>
          <w:ilvl w:val="1"/>
          <w:numId w:val="357"/>
        </w:numPr>
        <w:suppressAutoHyphens w:val="0"/>
        <w:autoSpaceDN/>
        <w:spacing w:before="100" w:beforeAutospacing="1" w:after="100" w:afterAutospacing="1" w:line="240" w:lineRule="auto"/>
      </w:pPr>
      <w:r>
        <w:t>Naïve Bayes is effective for discrete or categorical features with multinomial or Gaussian distributions. Handling continuous output variables and their distributions in regression tasks requires a different modeling approach, often involving linear regression, decision trees, neural networks, or other regression-specific algorithms.</w:t>
      </w:r>
    </w:p>
    <w:p w14:paraId="749A0C87" w14:textId="77777777" w:rsidR="00FB3451" w:rsidRDefault="00FB3451" w:rsidP="00FB3451">
      <w:pPr>
        <w:pStyle w:val="Heading3"/>
      </w:pPr>
      <w:r>
        <w:t>Alternatives for Regression</w:t>
      </w:r>
    </w:p>
    <w:p w14:paraId="54DF9C31" w14:textId="77777777" w:rsidR="00FB3451" w:rsidRDefault="00FB3451" w:rsidP="00FB3451">
      <w:pPr>
        <w:pStyle w:val="NormalWeb"/>
      </w:pPr>
      <w:r>
        <w:t>For regression tasks, several other algorithms are commonly used:</w:t>
      </w:r>
    </w:p>
    <w:p w14:paraId="2177D51A" w14:textId="77777777" w:rsidR="00FB3451" w:rsidRDefault="00FB3451" w:rsidP="00FB3451">
      <w:pPr>
        <w:numPr>
          <w:ilvl w:val="0"/>
          <w:numId w:val="358"/>
        </w:numPr>
        <w:suppressAutoHyphens w:val="0"/>
        <w:autoSpaceDN/>
        <w:spacing w:before="100" w:beforeAutospacing="1" w:after="100" w:afterAutospacing="1" w:line="240" w:lineRule="auto"/>
      </w:pPr>
      <w:r>
        <w:rPr>
          <w:rStyle w:val="Strong"/>
        </w:rPr>
        <w:t>Linear Regression</w:t>
      </w:r>
      <w:r>
        <w:t>: A simple and effective method for modeling the relationship between input features and continuous output variables.</w:t>
      </w:r>
    </w:p>
    <w:p w14:paraId="0D36FCFF" w14:textId="77777777" w:rsidR="00FB3451" w:rsidRDefault="00FB3451" w:rsidP="00FB3451">
      <w:pPr>
        <w:numPr>
          <w:ilvl w:val="0"/>
          <w:numId w:val="358"/>
        </w:numPr>
        <w:suppressAutoHyphens w:val="0"/>
        <w:autoSpaceDN/>
        <w:spacing w:before="100" w:beforeAutospacing="1" w:after="100" w:afterAutospacing="1" w:line="240" w:lineRule="auto"/>
      </w:pPr>
      <w:r>
        <w:rPr>
          <w:rStyle w:val="Strong"/>
        </w:rPr>
        <w:t>Decision Trees and Random Forests</w:t>
      </w:r>
      <w:r>
        <w:t>: Capable of handling both numerical and categorical data, these methods are powerful for capturing complex nonlinear relationships.</w:t>
      </w:r>
    </w:p>
    <w:p w14:paraId="11947F1B" w14:textId="77777777" w:rsidR="00FB3451" w:rsidRDefault="00FB3451" w:rsidP="00FB3451">
      <w:pPr>
        <w:numPr>
          <w:ilvl w:val="0"/>
          <w:numId w:val="358"/>
        </w:numPr>
        <w:suppressAutoHyphens w:val="0"/>
        <w:autoSpaceDN/>
        <w:spacing w:before="100" w:beforeAutospacing="1" w:after="100" w:afterAutospacing="1" w:line="240" w:lineRule="auto"/>
      </w:pPr>
      <w:r>
        <w:rPr>
          <w:rStyle w:val="Strong"/>
        </w:rPr>
        <w:t>Support Vector Machines (SVM)</w:t>
      </w:r>
      <w:r>
        <w:t>: Originally designed for classification, SVMs can also be adapted for regression tasks (Support Vector Regression).</w:t>
      </w:r>
    </w:p>
    <w:p w14:paraId="08DCF8B1" w14:textId="77777777" w:rsidR="00FB3451" w:rsidRDefault="00FB3451" w:rsidP="00FB3451">
      <w:pPr>
        <w:numPr>
          <w:ilvl w:val="0"/>
          <w:numId w:val="358"/>
        </w:numPr>
        <w:suppressAutoHyphens w:val="0"/>
        <w:autoSpaceDN/>
        <w:spacing w:before="100" w:beforeAutospacing="1" w:after="100" w:afterAutospacing="1" w:line="240" w:lineRule="auto"/>
      </w:pPr>
      <w:r>
        <w:rPr>
          <w:rStyle w:val="Strong"/>
        </w:rPr>
        <w:t>Neural Networks</w:t>
      </w:r>
      <w:r>
        <w:t>: Deep learning models such as feedforward neural networks, recurrent neural networks (RNNs), and convolutional neural networks (CNNs) can effectively model complex relationships in data, including regression tasks.</w:t>
      </w:r>
    </w:p>
    <w:p w14:paraId="203D5586" w14:textId="77777777" w:rsidR="00FB3451" w:rsidRDefault="00FB3451" w:rsidP="00FB3451">
      <w:pPr>
        <w:pStyle w:val="Heading3"/>
      </w:pPr>
      <w:r>
        <w:t>Conclusion</w:t>
      </w:r>
    </w:p>
    <w:p w14:paraId="6C06CA7F" w14:textId="2C95AF11" w:rsidR="00FB3451" w:rsidRDefault="00FB3451" w:rsidP="00FB3451">
      <w:pPr>
        <w:pStyle w:val="NormalWeb"/>
      </w:pPr>
      <w:r>
        <w:t>While Naïve Bayes is not suitable for regression tasks due to its classification-centric nature and output representation, there are numerous other algorithms specifically designed for regression that perform well across a variety of domains and data types. It's essential to choose an algorithm that aligns with the problem's characteristics and requirements, ensuring optimal performance and accuracy in prediction tasks</w:t>
      </w:r>
      <w:r>
        <w:t>.</w:t>
      </w:r>
    </w:p>
    <w:p w14:paraId="01B74735" w14:textId="5B935BA7" w:rsidR="00FB3451" w:rsidRDefault="00FB3451" w:rsidP="00122647">
      <w:pPr>
        <w:rPr>
          <w:b/>
          <w:bCs/>
          <w:sz w:val="32"/>
          <w:szCs w:val="32"/>
          <w:lang w:eastAsia="en-IN"/>
        </w:rPr>
      </w:pPr>
    </w:p>
    <w:p w14:paraId="497DCE6C" w14:textId="1475F054" w:rsidR="00FB3451" w:rsidRDefault="00FB3451" w:rsidP="00122647">
      <w:pPr>
        <w:rPr>
          <w:b/>
          <w:bCs/>
          <w:sz w:val="32"/>
          <w:szCs w:val="32"/>
          <w:lang w:eastAsia="en-IN"/>
        </w:rPr>
      </w:pPr>
      <w:r>
        <w:rPr>
          <w:b/>
          <w:bCs/>
          <w:sz w:val="32"/>
          <w:szCs w:val="32"/>
          <w:lang w:eastAsia="en-IN"/>
        </w:rPr>
        <w:t>Q-76.</w:t>
      </w:r>
      <w:r w:rsidRPr="00FB3451">
        <w:t xml:space="preserve"> </w:t>
      </w:r>
      <w:r w:rsidRPr="00FB3451">
        <w:rPr>
          <w:b/>
          <w:bCs/>
          <w:sz w:val="32"/>
          <w:szCs w:val="32"/>
          <w:lang w:eastAsia="en-IN"/>
        </w:rPr>
        <w:t>Explain the concept of conditional independence assumption in Naïve Bayes</w:t>
      </w:r>
      <w:r>
        <w:rPr>
          <w:b/>
          <w:bCs/>
          <w:sz w:val="32"/>
          <w:szCs w:val="32"/>
          <w:lang w:eastAsia="en-IN"/>
        </w:rPr>
        <w:t>.</w:t>
      </w:r>
    </w:p>
    <w:p w14:paraId="1330B9B9" w14:textId="77777777" w:rsidR="00FB3451" w:rsidRDefault="00FB3451" w:rsidP="00FB3451">
      <w:pPr>
        <w:pStyle w:val="NormalWeb"/>
      </w:pPr>
      <w:r>
        <w:rPr>
          <w:b/>
          <w:bCs/>
          <w:sz w:val="32"/>
          <w:szCs w:val="32"/>
        </w:rPr>
        <w:t xml:space="preserve">Ans. </w:t>
      </w:r>
      <w:r>
        <w:t>The conditional independence assumption is a fundamental concept in Naïve Bayes classifiers. It simplifies the computation of probabilities by assuming that each feature in the dataset is conditionally independent of every other feature given the class label. Here’s a detailed explanation of this assumption:</w:t>
      </w:r>
    </w:p>
    <w:p w14:paraId="4F51B803" w14:textId="77777777" w:rsidR="00FB3451" w:rsidRDefault="00FB3451" w:rsidP="00FB3451">
      <w:pPr>
        <w:pStyle w:val="Heading3"/>
      </w:pPr>
      <w:r>
        <w:t>Conditional Independence Assumption</w:t>
      </w:r>
    </w:p>
    <w:p w14:paraId="0D0D21B6" w14:textId="77777777" w:rsidR="00FB3451" w:rsidRDefault="00FB3451" w:rsidP="00FB3451">
      <w:pPr>
        <w:pStyle w:val="NormalWeb"/>
        <w:numPr>
          <w:ilvl w:val="0"/>
          <w:numId w:val="359"/>
        </w:numPr>
        <w:suppressAutoHyphens w:val="0"/>
        <w:autoSpaceDN/>
        <w:spacing w:beforeAutospacing="1" w:afterAutospacing="1"/>
      </w:pPr>
      <w:r>
        <w:rPr>
          <w:rStyle w:val="Strong"/>
        </w:rPr>
        <w:lastRenderedPageBreak/>
        <w:t>Definition</w:t>
      </w:r>
      <w:r>
        <w:t>:</w:t>
      </w:r>
    </w:p>
    <w:p w14:paraId="28F133B3" w14:textId="77777777" w:rsidR="00FB3451" w:rsidRDefault="00FB3451" w:rsidP="00FB3451">
      <w:pPr>
        <w:numPr>
          <w:ilvl w:val="1"/>
          <w:numId w:val="359"/>
        </w:numPr>
        <w:suppressAutoHyphens w:val="0"/>
        <w:autoSpaceDN/>
        <w:spacing w:before="100" w:beforeAutospacing="1" w:after="100" w:afterAutospacing="1" w:line="240" w:lineRule="auto"/>
      </w:pPr>
      <w:r>
        <w:t xml:space="preserve">In Naïve Bayes classifiers, given a class </w:t>
      </w:r>
      <w:r>
        <w:rPr>
          <w:rStyle w:val="katex-mathml"/>
        </w:rPr>
        <w:t>CC</w:t>
      </w:r>
      <w:r>
        <w:rPr>
          <w:rStyle w:val="mord"/>
        </w:rPr>
        <w:t>C</w:t>
      </w:r>
      <w:r>
        <w:t xml:space="preserve">, the assumption is that all features </w:t>
      </w:r>
      <w:r>
        <w:rPr>
          <w:rStyle w:val="katex-mathml"/>
        </w:rPr>
        <w:t>X</w:t>
      </w:r>
      <w:proofErr w:type="gramStart"/>
      <w:r>
        <w:rPr>
          <w:rStyle w:val="katex-mathml"/>
        </w:rPr>
        <w:t>1,X</w:t>
      </w:r>
      <w:proofErr w:type="gramEnd"/>
      <w:r>
        <w:rPr>
          <w:rStyle w:val="katex-mathml"/>
        </w:rPr>
        <w:t>2,…,Xn</w:t>
      </w:r>
      <w:r>
        <w:rPr>
          <w:rStyle w:val="vlist-s"/>
        </w:rPr>
        <w:t xml:space="preserve"> </w:t>
      </w:r>
      <w:r>
        <w:rPr>
          <w:rStyle w:val="vlist-s"/>
        </w:rPr>
        <w:t>​</w:t>
      </w:r>
      <w:r>
        <w:t xml:space="preserve"> are conditionally independent: </w:t>
      </w:r>
    </w:p>
    <w:p w14:paraId="48BE9E36" w14:textId="77777777" w:rsidR="00FB3451" w:rsidRDefault="00FB3451" w:rsidP="00FB3451">
      <w:pPr>
        <w:suppressAutoHyphens w:val="0"/>
        <w:autoSpaceDN/>
        <w:spacing w:before="100" w:beforeAutospacing="1" w:after="100" w:afterAutospacing="1" w:line="240" w:lineRule="auto"/>
        <w:ind w:left="1440"/>
        <w:rPr>
          <w:rStyle w:val="katex-mathml"/>
        </w:rPr>
      </w:pPr>
      <w:r>
        <w:rPr>
          <w:rStyle w:val="katex-mathml"/>
        </w:rPr>
        <w:t>P(X</w:t>
      </w:r>
      <w:proofErr w:type="gramStart"/>
      <w:r>
        <w:rPr>
          <w:rStyle w:val="katex-mathml"/>
        </w:rPr>
        <w:t>1,X</w:t>
      </w:r>
      <w:proofErr w:type="gramEnd"/>
      <w:r>
        <w:rPr>
          <w:rStyle w:val="katex-mathml"/>
        </w:rPr>
        <w:t>2,…,Xn</w:t>
      </w:r>
      <w:r>
        <w:rPr>
          <w:rStyle w:val="katex-mathml"/>
          <w:rFonts w:ascii="Cambria Math" w:hAnsi="Cambria Math" w:cs="Cambria Math"/>
        </w:rPr>
        <w:t>∣</w:t>
      </w:r>
      <w:r>
        <w:rPr>
          <w:rStyle w:val="katex-mathml"/>
        </w:rPr>
        <w:t>C)=∏i=1nP(Xi</w:t>
      </w:r>
      <w:r>
        <w:rPr>
          <w:rStyle w:val="katex-mathml"/>
          <w:rFonts w:ascii="Cambria Math" w:hAnsi="Cambria Math" w:cs="Cambria Math"/>
        </w:rPr>
        <w:t>∣</w:t>
      </w:r>
      <w:r>
        <w:rPr>
          <w:rStyle w:val="katex-mathml"/>
        </w:rPr>
        <w:t>C)</w:t>
      </w:r>
    </w:p>
    <w:p w14:paraId="77287871" w14:textId="215B5AFF" w:rsidR="00FB3451" w:rsidRDefault="00FB3451" w:rsidP="00FB3451">
      <w:pPr>
        <w:suppressAutoHyphens w:val="0"/>
        <w:autoSpaceDN/>
        <w:spacing w:before="100" w:beforeAutospacing="1" w:after="100" w:afterAutospacing="1" w:line="240" w:lineRule="auto"/>
        <w:ind w:left="1440"/>
      </w:pPr>
      <w:r>
        <w:t xml:space="preserve">This means that the presence (or value) of one feature provides no information about the presence (or value) of other features once the class label </w:t>
      </w:r>
      <w:r>
        <w:rPr>
          <w:rStyle w:val="katex-mathml"/>
        </w:rPr>
        <w:t>CC</w:t>
      </w:r>
      <w:r>
        <w:rPr>
          <w:rStyle w:val="mord"/>
        </w:rPr>
        <w:t>C</w:t>
      </w:r>
      <w:r>
        <w:t xml:space="preserve"> is known.</w:t>
      </w:r>
    </w:p>
    <w:p w14:paraId="66A16B87" w14:textId="77777777" w:rsidR="00FB3451" w:rsidRDefault="00FB3451" w:rsidP="00FB3451">
      <w:pPr>
        <w:pStyle w:val="NormalWeb"/>
        <w:numPr>
          <w:ilvl w:val="0"/>
          <w:numId w:val="359"/>
        </w:numPr>
        <w:suppressAutoHyphens w:val="0"/>
        <w:autoSpaceDN/>
        <w:spacing w:beforeAutospacing="1" w:afterAutospacing="1"/>
      </w:pPr>
      <w:r>
        <w:rPr>
          <w:rStyle w:val="Strong"/>
        </w:rPr>
        <w:t>Implications</w:t>
      </w:r>
      <w:r>
        <w:t>:</w:t>
      </w:r>
    </w:p>
    <w:p w14:paraId="59A70A36" w14:textId="0838FFA5" w:rsidR="00FB3451" w:rsidRDefault="00FB3451" w:rsidP="00FB3451">
      <w:pPr>
        <w:numPr>
          <w:ilvl w:val="1"/>
          <w:numId w:val="359"/>
        </w:numPr>
        <w:suppressAutoHyphens w:val="0"/>
        <w:autoSpaceDN/>
        <w:spacing w:before="100" w:beforeAutospacing="1" w:after="100" w:afterAutospacing="1" w:line="240" w:lineRule="auto"/>
      </w:pPr>
      <w:r>
        <w:rPr>
          <w:rStyle w:val="Strong"/>
        </w:rPr>
        <w:t>Simplification of Modeling</w:t>
      </w:r>
      <w:r>
        <w:t xml:space="preserve">: Instead of estimating the joint probability </w:t>
      </w:r>
      <w:r>
        <w:rPr>
          <w:rStyle w:val="katex-mathml"/>
        </w:rPr>
        <w:t>P(X</w:t>
      </w:r>
      <w:proofErr w:type="gramStart"/>
      <w:r>
        <w:rPr>
          <w:rStyle w:val="katex-mathml"/>
        </w:rPr>
        <w:t>1,X</w:t>
      </w:r>
      <w:proofErr w:type="gramEnd"/>
      <w:r>
        <w:rPr>
          <w:rStyle w:val="katex-mathml"/>
        </w:rPr>
        <w:t>2,…,Xn</w:t>
      </w:r>
      <w:r>
        <w:rPr>
          <w:rStyle w:val="katex-mathml"/>
          <w:rFonts w:ascii="Cambria Math" w:hAnsi="Cambria Math" w:cs="Cambria Math"/>
        </w:rPr>
        <w:t>∣</w:t>
      </w:r>
      <w:r>
        <w:rPr>
          <w:rStyle w:val="katex-mathml"/>
        </w:rPr>
        <w:t>C)</w:t>
      </w:r>
      <w:r>
        <w:t>, Naïve Bayes models only need to estimate each individual conditional probability</w:t>
      </w:r>
      <w:r>
        <w:t xml:space="preserve"> </w:t>
      </w:r>
      <w:r>
        <w:rPr>
          <w:rStyle w:val="mord"/>
        </w:rPr>
        <w:t>P</w:t>
      </w:r>
      <w:r>
        <w:rPr>
          <w:rStyle w:val="mopen"/>
        </w:rPr>
        <w:t>(</w:t>
      </w:r>
      <w:r>
        <w:rPr>
          <w:rStyle w:val="mord"/>
        </w:rPr>
        <w:t>Xi</w:t>
      </w:r>
      <w:r>
        <w:rPr>
          <w:rStyle w:val="vlist-s"/>
        </w:rPr>
        <w:t>​</w:t>
      </w:r>
      <w:r>
        <w:rPr>
          <w:rStyle w:val="mord"/>
          <w:rFonts w:ascii="Cambria Math" w:hAnsi="Cambria Math" w:cs="Cambria Math"/>
        </w:rPr>
        <w:t>∣</w:t>
      </w:r>
      <w:r>
        <w:rPr>
          <w:rStyle w:val="mord"/>
        </w:rPr>
        <w:t>C</w:t>
      </w:r>
      <w:r>
        <w:rPr>
          <w:rStyle w:val="mclose"/>
        </w:rPr>
        <w:t>)</w:t>
      </w:r>
      <w:r>
        <w:t>.</w:t>
      </w:r>
    </w:p>
    <w:p w14:paraId="783F903B" w14:textId="77777777" w:rsidR="00FB3451" w:rsidRDefault="00FB3451" w:rsidP="00FB3451">
      <w:pPr>
        <w:numPr>
          <w:ilvl w:val="1"/>
          <w:numId w:val="359"/>
        </w:numPr>
        <w:suppressAutoHyphens w:val="0"/>
        <w:autoSpaceDN/>
        <w:spacing w:before="100" w:beforeAutospacing="1" w:after="100" w:afterAutospacing="1" w:line="240" w:lineRule="auto"/>
      </w:pPr>
      <w:r>
        <w:rPr>
          <w:rStyle w:val="Strong"/>
        </w:rPr>
        <w:t>Computational Efficiency</w:t>
      </w:r>
      <w:r>
        <w:t>: Reduces the complexity of the model and simplifies the computation of probabilities, especially in high-dimensional feature spaces.</w:t>
      </w:r>
    </w:p>
    <w:p w14:paraId="398D26BD" w14:textId="77777777" w:rsidR="00FB3451" w:rsidRDefault="00FB3451" w:rsidP="00FB3451">
      <w:pPr>
        <w:pStyle w:val="NormalWeb"/>
        <w:numPr>
          <w:ilvl w:val="0"/>
          <w:numId w:val="359"/>
        </w:numPr>
        <w:suppressAutoHyphens w:val="0"/>
        <w:autoSpaceDN/>
        <w:spacing w:beforeAutospacing="1" w:afterAutospacing="1"/>
      </w:pPr>
      <w:r>
        <w:rPr>
          <w:rStyle w:val="Strong"/>
        </w:rPr>
        <w:t>Assumptions</w:t>
      </w:r>
      <w:r>
        <w:t>:</w:t>
      </w:r>
    </w:p>
    <w:p w14:paraId="7713EB83" w14:textId="77777777" w:rsidR="00FB3451" w:rsidRDefault="00FB3451" w:rsidP="00FB3451">
      <w:pPr>
        <w:numPr>
          <w:ilvl w:val="1"/>
          <w:numId w:val="359"/>
        </w:numPr>
        <w:suppressAutoHyphens w:val="0"/>
        <w:autoSpaceDN/>
        <w:spacing w:before="100" w:beforeAutospacing="1" w:after="100" w:afterAutospacing="1" w:line="240" w:lineRule="auto"/>
      </w:pPr>
      <w:r>
        <w:t>While the assumption of feature independence rarely holds true in real-world datasets (hence the "naïve" nature of Naïve Bayes), the classifier can still perform surprisingly well in practice for many tasks.</w:t>
      </w:r>
    </w:p>
    <w:p w14:paraId="523EEC09" w14:textId="77777777" w:rsidR="00FB3451" w:rsidRDefault="00FB3451" w:rsidP="00FB3451">
      <w:pPr>
        <w:numPr>
          <w:ilvl w:val="1"/>
          <w:numId w:val="359"/>
        </w:numPr>
        <w:suppressAutoHyphens w:val="0"/>
        <w:autoSpaceDN/>
        <w:spacing w:before="100" w:beforeAutospacing="1" w:after="100" w:afterAutospacing="1" w:line="240" w:lineRule="auto"/>
      </w:pPr>
      <w:r>
        <w:t>Despite its simplifying assumptions, Naïve Bayes has been found to be effective in a variety of applications, especially in text classification and other domains where the assumption of conditional independence holds reasonably well or where the effects of dependencies between features are minimal.</w:t>
      </w:r>
    </w:p>
    <w:p w14:paraId="52F20164" w14:textId="77777777" w:rsidR="00FB3451" w:rsidRDefault="00FB3451" w:rsidP="00FB3451">
      <w:pPr>
        <w:pStyle w:val="Heading3"/>
      </w:pPr>
      <w:r>
        <w:t>Example Application: Text Classification</w:t>
      </w:r>
    </w:p>
    <w:p w14:paraId="292C374A" w14:textId="77777777" w:rsidR="00FB3451" w:rsidRDefault="00FB3451" w:rsidP="00FB3451">
      <w:pPr>
        <w:pStyle w:val="NormalWeb"/>
      </w:pPr>
      <w:r>
        <w:t>In text classification, each document is represented by a bag of words (or other features), where the order of words and their interactions is ignored:</w:t>
      </w:r>
    </w:p>
    <w:p w14:paraId="2051E32F" w14:textId="77777777" w:rsidR="00FB3451" w:rsidRDefault="00FB3451" w:rsidP="00FB3451">
      <w:pPr>
        <w:numPr>
          <w:ilvl w:val="0"/>
          <w:numId w:val="360"/>
        </w:numPr>
        <w:suppressAutoHyphens w:val="0"/>
        <w:autoSpaceDN/>
        <w:spacing w:before="100" w:beforeAutospacing="1" w:after="100" w:afterAutospacing="1" w:line="240" w:lineRule="auto"/>
      </w:pPr>
      <w:r>
        <w:rPr>
          <w:rStyle w:val="Strong"/>
        </w:rPr>
        <w:t>Features</w:t>
      </w:r>
      <w:r>
        <w:t>: Each word (or term) in the document is a feature.</w:t>
      </w:r>
    </w:p>
    <w:p w14:paraId="008538A0" w14:textId="77777777" w:rsidR="00FB3451" w:rsidRDefault="00FB3451" w:rsidP="00FB3451">
      <w:pPr>
        <w:numPr>
          <w:ilvl w:val="0"/>
          <w:numId w:val="360"/>
        </w:numPr>
        <w:suppressAutoHyphens w:val="0"/>
        <w:autoSpaceDN/>
        <w:spacing w:before="100" w:beforeAutospacing="1" w:after="100" w:afterAutospacing="1" w:line="240" w:lineRule="auto"/>
      </w:pPr>
      <w:r>
        <w:rPr>
          <w:rStyle w:val="Strong"/>
        </w:rPr>
        <w:t>Class</w:t>
      </w:r>
      <w:r>
        <w:t>: The document belongs to a specific class (e.g., spam or not spam).</w:t>
      </w:r>
    </w:p>
    <w:p w14:paraId="11DA0E98" w14:textId="77777777" w:rsidR="00FB3451" w:rsidRDefault="00FB3451" w:rsidP="00FB3451">
      <w:pPr>
        <w:numPr>
          <w:ilvl w:val="0"/>
          <w:numId w:val="360"/>
        </w:numPr>
        <w:suppressAutoHyphens w:val="0"/>
        <w:autoSpaceDN/>
        <w:spacing w:before="100" w:beforeAutospacing="1" w:after="100" w:afterAutospacing="1" w:line="240" w:lineRule="auto"/>
      </w:pPr>
      <w:r>
        <w:rPr>
          <w:rStyle w:val="Strong"/>
        </w:rPr>
        <w:t>Conditional Independence</w:t>
      </w:r>
      <w:r>
        <w:t>: Naïve Bayes assumes that the presence of each word in the document is independent of the presence of other words given the class label (spam or not spam).</w:t>
      </w:r>
    </w:p>
    <w:p w14:paraId="756EA719" w14:textId="77777777" w:rsidR="00FB3451" w:rsidRDefault="00FB3451" w:rsidP="00FB3451">
      <w:pPr>
        <w:pStyle w:val="Heading3"/>
      </w:pPr>
      <w:r>
        <w:t>Limitations</w:t>
      </w:r>
    </w:p>
    <w:p w14:paraId="310D532C" w14:textId="77777777" w:rsidR="00FB3451" w:rsidRDefault="00FB3451" w:rsidP="00FB3451">
      <w:pPr>
        <w:numPr>
          <w:ilvl w:val="0"/>
          <w:numId w:val="361"/>
        </w:numPr>
        <w:suppressAutoHyphens w:val="0"/>
        <w:autoSpaceDN/>
        <w:spacing w:before="100" w:beforeAutospacing="1" w:after="100" w:afterAutospacing="1" w:line="240" w:lineRule="auto"/>
      </w:pPr>
      <w:r>
        <w:rPr>
          <w:rStyle w:val="Strong"/>
        </w:rPr>
        <w:t>Strong Assumption</w:t>
      </w:r>
      <w:r>
        <w:t>: The conditional independence assumption is often too strong for many real-world datasets, where features may exhibit complex dependencies.</w:t>
      </w:r>
    </w:p>
    <w:p w14:paraId="673C7C33" w14:textId="77777777" w:rsidR="00FB3451" w:rsidRDefault="00FB3451" w:rsidP="00FB3451">
      <w:pPr>
        <w:numPr>
          <w:ilvl w:val="0"/>
          <w:numId w:val="361"/>
        </w:numPr>
        <w:suppressAutoHyphens w:val="0"/>
        <w:autoSpaceDN/>
        <w:spacing w:before="100" w:beforeAutospacing="1" w:after="100" w:afterAutospacing="1" w:line="240" w:lineRule="auto"/>
      </w:pPr>
      <w:r>
        <w:rPr>
          <w:rStyle w:val="Strong"/>
        </w:rPr>
        <w:t>Impact on Performance</w:t>
      </w:r>
      <w:r>
        <w:t>: If features are strongly correlated or dependent, Naïve Bayes may produce suboptimal results compared to models that can capture these dependencies.</w:t>
      </w:r>
    </w:p>
    <w:p w14:paraId="167599BB" w14:textId="77777777" w:rsidR="00FB3451" w:rsidRDefault="00FB3451" w:rsidP="00FB3451">
      <w:pPr>
        <w:numPr>
          <w:ilvl w:val="0"/>
          <w:numId w:val="361"/>
        </w:numPr>
        <w:suppressAutoHyphens w:val="0"/>
        <w:autoSpaceDN/>
        <w:spacing w:before="100" w:beforeAutospacing="1" w:after="100" w:afterAutospacing="1" w:line="240" w:lineRule="auto"/>
      </w:pPr>
      <w:r>
        <w:rPr>
          <w:rStyle w:val="Strong"/>
        </w:rPr>
        <w:t>Feature Engineering</w:t>
      </w:r>
      <w:r>
        <w:t>: Sometimes, feature engineering techniques are used to transform or select features that reduce inter-dependencies, improving Naïve Bayes performance.</w:t>
      </w:r>
    </w:p>
    <w:p w14:paraId="38974F4F" w14:textId="77777777" w:rsidR="00FB3451" w:rsidRDefault="00FB3451" w:rsidP="00FB3451">
      <w:pPr>
        <w:pStyle w:val="Heading3"/>
      </w:pPr>
      <w:r>
        <w:t>Conclusion</w:t>
      </w:r>
    </w:p>
    <w:p w14:paraId="1FCA6244" w14:textId="77777777" w:rsidR="00FB3451" w:rsidRDefault="00FB3451" w:rsidP="00FB3451">
      <w:pPr>
        <w:pStyle w:val="NormalWeb"/>
      </w:pPr>
      <w:r>
        <w:t>The conditional independence assumption is a foundational aspect of Naïve Bayes classifiers that simplifies modeling and computation by assuming that features are independent given the class label. While this assumption is often unrealistic, Naïve Bayes can still provide effective and efficient classification in many practical applications, particularly where the assumption holds reasonably well or can be mitigated through appropriate preprocessing or feature selection techniques.</w:t>
      </w:r>
    </w:p>
    <w:p w14:paraId="68A863EF" w14:textId="7C6E526E" w:rsidR="00FB3451" w:rsidRDefault="00FB3451" w:rsidP="00122647">
      <w:pPr>
        <w:rPr>
          <w:b/>
          <w:bCs/>
          <w:sz w:val="32"/>
          <w:szCs w:val="32"/>
          <w:lang w:eastAsia="en-IN"/>
        </w:rPr>
      </w:pPr>
      <w:r>
        <w:rPr>
          <w:b/>
          <w:bCs/>
          <w:sz w:val="32"/>
          <w:szCs w:val="32"/>
          <w:lang w:eastAsia="en-IN"/>
        </w:rPr>
        <w:lastRenderedPageBreak/>
        <w:t xml:space="preserve">Q-77. </w:t>
      </w:r>
      <w:r w:rsidR="0031701B" w:rsidRPr="0031701B">
        <w:rPr>
          <w:b/>
          <w:bCs/>
          <w:sz w:val="32"/>
          <w:szCs w:val="32"/>
          <w:lang w:eastAsia="en-IN"/>
        </w:rPr>
        <w:t>How does Naïve Bayes handle categorical features with a large number of categories</w:t>
      </w:r>
      <w:r w:rsidR="0031701B">
        <w:rPr>
          <w:b/>
          <w:bCs/>
          <w:sz w:val="32"/>
          <w:szCs w:val="32"/>
          <w:lang w:eastAsia="en-IN"/>
        </w:rPr>
        <w:t>?</w:t>
      </w:r>
    </w:p>
    <w:p w14:paraId="54936AED" w14:textId="77777777" w:rsidR="0031701B" w:rsidRDefault="0031701B" w:rsidP="0031701B">
      <w:pPr>
        <w:pStyle w:val="NormalWeb"/>
      </w:pPr>
      <w:r>
        <w:rPr>
          <w:b/>
          <w:bCs/>
          <w:sz w:val="32"/>
          <w:szCs w:val="32"/>
        </w:rPr>
        <w:t xml:space="preserve">Ans. </w:t>
      </w:r>
      <w:r>
        <w:t>Naïve Bayes classifiers can handle categorical features with a large number of categories by leveraging techniques that ensure robust probability estimation despite sparse data. Here’s how Naïve Bayes typically deals with categorical features with numerous categories:</w:t>
      </w:r>
    </w:p>
    <w:p w14:paraId="3679D778" w14:textId="77777777" w:rsidR="0031701B" w:rsidRDefault="0031701B" w:rsidP="0031701B">
      <w:pPr>
        <w:pStyle w:val="Heading3"/>
      </w:pPr>
      <w:r>
        <w:t xml:space="preserve">1. </w:t>
      </w:r>
      <w:r>
        <w:rPr>
          <w:rStyle w:val="Strong"/>
          <w:b/>
          <w:bCs/>
        </w:rPr>
        <w:t>Feature Encoding</w:t>
      </w:r>
    </w:p>
    <w:p w14:paraId="7B4BFA78" w14:textId="77777777" w:rsidR="0031701B" w:rsidRDefault="0031701B" w:rsidP="0031701B">
      <w:pPr>
        <w:pStyle w:val="NormalWeb"/>
        <w:numPr>
          <w:ilvl w:val="0"/>
          <w:numId w:val="362"/>
        </w:numPr>
        <w:suppressAutoHyphens w:val="0"/>
        <w:autoSpaceDN/>
        <w:spacing w:beforeAutospacing="1" w:afterAutospacing="1"/>
      </w:pPr>
      <w:r>
        <w:rPr>
          <w:rStyle w:val="Strong"/>
        </w:rPr>
        <w:t>Binary Encoding</w:t>
      </w:r>
      <w:r>
        <w:t>: For categorical variables with a large number of categories, a common approach is to use binary encoding. This involves creating binary features where each feature indicates the presence or absence of a particular category. This reduces the sparsity of the data compared to one-hot encoding, which would create a very large number of features.</w:t>
      </w:r>
    </w:p>
    <w:p w14:paraId="2CD4D2AB" w14:textId="77777777" w:rsidR="0031701B" w:rsidRDefault="0031701B" w:rsidP="0031701B">
      <w:pPr>
        <w:pStyle w:val="NormalWeb"/>
        <w:numPr>
          <w:ilvl w:val="0"/>
          <w:numId w:val="362"/>
        </w:numPr>
        <w:suppressAutoHyphens w:val="0"/>
        <w:autoSpaceDN/>
        <w:spacing w:beforeAutospacing="1" w:afterAutospacing="1"/>
      </w:pPr>
      <w:r>
        <w:rPr>
          <w:rStyle w:val="Strong"/>
        </w:rPr>
        <w:t>Frequency Encoding</w:t>
      </w:r>
      <w:r>
        <w:t>: Another approach is to encode categories based on their frequency or some statistical measure, such as mean target encoding or likelihood encoding. This can capture the relationship between categories and the target variable, providing more informative features for the Naïve Bayes classifier.</w:t>
      </w:r>
    </w:p>
    <w:p w14:paraId="7BA2B45F" w14:textId="77777777" w:rsidR="0031701B" w:rsidRDefault="0031701B" w:rsidP="0031701B">
      <w:pPr>
        <w:pStyle w:val="Heading3"/>
      </w:pPr>
      <w:r>
        <w:t xml:space="preserve">2. </w:t>
      </w:r>
      <w:r>
        <w:rPr>
          <w:rStyle w:val="Strong"/>
          <w:b/>
          <w:bCs/>
        </w:rPr>
        <w:t>Handling Sparsity with Smoothing</w:t>
      </w:r>
    </w:p>
    <w:p w14:paraId="2BEEA0F1" w14:textId="77777777" w:rsidR="0031701B" w:rsidRDefault="0031701B" w:rsidP="0031701B">
      <w:pPr>
        <w:pStyle w:val="NormalWeb"/>
        <w:numPr>
          <w:ilvl w:val="0"/>
          <w:numId w:val="363"/>
        </w:numPr>
        <w:suppressAutoHyphens w:val="0"/>
        <w:autoSpaceDN/>
        <w:spacing w:beforeAutospacing="1" w:afterAutospacing="1"/>
      </w:pPr>
      <w:r>
        <w:rPr>
          <w:rStyle w:val="Strong"/>
        </w:rPr>
        <w:t>Laplace Smoothing</w:t>
      </w:r>
      <w:r>
        <w:t>: This technique is crucial when dealing with sparse categorical data. It adds a small constant (often 1) to each count of a category to avoid zero probabilities. The formula adjusts the probability estimation to ensure no category has zero probability:</w:t>
      </w:r>
    </w:p>
    <w:p w14:paraId="7CA0FDE9" w14:textId="6677EC64" w:rsidR="0031701B" w:rsidRDefault="0031701B" w:rsidP="0031701B">
      <w:pPr>
        <w:spacing w:beforeAutospacing="1" w:afterAutospacing="1"/>
        <w:ind w:left="720"/>
      </w:pPr>
      <w:r>
        <w:rPr>
          <w:rStyle w:val="katex-mathml"/>
        </w:rPr>
        <w:t>P(Xi</w:t>
      </w:r>
      <w:r>
        <w:rPr>
          <w:rStyle w:val="katex-mathml"/>
          <w:rFonts w:ascii="Cambria Math" w:hAnsi="Cambria Math" w:cs="Cambria Math"/>
        </w:rPr>
        <w:t>∣</w:t>
      </w:r>
      <w:proofErr w:type="gramStart"/>
      <w:r>
        <w:rPr>
          <w:rStyle w:val="katex-mathml"/>
        </w:rPr>
        <w:t>C)=</w:t>
      </w:r>
      <w:proofErr w:type="gramEnd"/>
      <w:r>
        <w:rPr>
          <w:rStyle w:val="katex-mathml"/>
        </w:rPr>
        <w:t>nC,i+α</w:t>
      </w:r>
      <w:r>
        <w:rPr>
          <w:rStyle w:val="katex-mathml"/>
        </w:rPr>
        <w:t xml:space="preserve"> / </w:t>
      </w:r>
      <w:r>
        <w:rPr>
          <w:rStyle w:val="katex-mathml"/>
        </w:rPr>
        <w:t>nC+α</w:t>
      </w:r>
      <w:r>
        <w:rPr>
          <w:rStyle w:val="katex-mathml"/>
          <w:rFonts w:ascii="Cambria Math" w:hAnsi="Cambria Math" w:cs="Cambria Math"/>
        </w:rPr>
        <w:t>⋅</w:t>
      </w:r>
      <w:r>
        <w:rPr>
          <w:rStyle w:val="katex-mathml"/>
        </w:rPr>
        <w:t>N</w:t>
      </w:r>
    </w:p>
    <w:p w14:paraId="4739D4F8" w14:textId="386D2617" w:rsidR="0031701B" w:rsidRDefault="0031701B" w:rsidP="0031701B">
      <w:pPr>
        <w:pStyle w:val="NormalWeb"/>
        <w:ind w:left="720"/>
      </w:pPr>
      <w:r>
        <w:t>W</w:t>
      </w:r>
      <w:r>
        <w:t>here</w:t>
      </w:r>
      <w:r>
        <w:t xml:space="preserve"> </w:t>
      </w:r>
      <w:proofErr w:type="gramStart"/>
      <w:r>
        <w:rPr>
          <w:rStyle w:val="mord"/>
        </w:rPr>
        <w:t>nC</w:t>
      </w:r>
      <w:r>
        <w:rPr>
          <w:rStyle w:val="mpunct"/>
        </w:rPr>
        <w:t>,</w:t>
      </w:r>
      <w:r>
        <w:rPr>
          <w:rStyle w:val="mord"/>
        </w:rPr>
        <w:t>i</w:t>
      </w:r>
      <w:r>
        <w:rPr>
          <w:rStyle w:val="vlist-s"/>
        </w:rPr>
        <w:t>​</w:t>
      </w:r>
      <w:proofErr w:type="gramEnd"/>
      <w:r>
        <w:t xml:space="preserve"> is the count of category </w:t>
      </w:r>
      <w:r>
        <w:rPr>
          <w:rStyle w:val="katex-mathml"/>
        </w:rPr>
        <w:t>ii</w:t>
      </w:r>
      <w:r>
        <w:rPr>
          <w:rStyle w:val="mord"/>
        </w:rPr>
        <w:t>i</w:t>
      </w:r>
      <w:r>
        <w:t xml:space="preserve"> in class </w:t>
      </w:r>
      <w:r>
        <w:rPr>
          <w:rStyle w:val="mord"/>
        </w:rPr>
        <w:t>C</w:t>
      </w:r>
      <w:r>
        <w:t xml:space="preserve">, </w:t>
      </w:r>
      <w:r>
        <w:rPr>
          <w:rStyle w:val="mord"/>
        </w:rPr>
        <w:t>nC</w:t>
      </w:r>
      <w:r>
        <w:rPr>
          <w:rStyle w:val="vlist-s"/>
        </w:rPr>
        <w:t>​</w:t>
      </w:r>
      <w:r>
        <w:t xml:space="preserve"> is the total count of all categories in class </w:t>
      </w:r>
      <w:r>
        <w:rPr>
          <w:rStyle w:val="katex-mathml"/>
        </w:rPr>
        <w:t>C</w:t>
      </w:r>
      <w:r>
        <w:t xml:space="preserve">, </w:t>
      </w:r>
      <w:r>
        <w:rPr>
          <w:rStyle w:val="mord"/>
        </w:rPr>
        <w:t>N</w:t>
      </w:r>
      <w:r>
        <w:t xml:space="preserve"> is the total number of categories, and </w:t>
      </w:r>
      <w:r>
        <w:rPr>
          <w:rStyle w:val="mord"/>
        </w:rPr>
        <w:t>α</w:t>
      </w:r>
      <w:r>
        <w:t xml:space="preserve"> is the smoothing parameter.</w:t>
      </w:r>
    </w:p>
    <w:p w14:paraId="10AC1BB8" w14:textId="77777777" w:rsidR="0031701B" w:rsidRDefault="0031701B" w:rsidP="0031701B">
      <w:pPr>
        <w:pStyle w:val="NormalWeb"/>
        <w:numPr>
          <w:ilvl w:val="0"/>
          <w:numId w:val="363"/>
        </w:numPr>
        <w:suppressAutoHyphens w:val="0"/>
        <w:autoSpaceDN/>
        <w:spacing w:beforeAutospacing="1" w:afterAutospacing="1"/>
      </w:pPr>
      <w:r>
        <w:rPr>
          <w:rStyle w:val="Strong"/>
        </w:rPr>
        <w:t>Additive Smoothing</w:t>
      </w:r>
      <w:r>
        <w:t>: Similar to Laplace smoothing, additive smoothing ensures that each category has a non-zero probability estimate, preventing issues with zero probabilities during classification.</w:t>
      </w:r>
    </w:p>
    <w:p w14:paraId="35B00B5B" w14:textId="77777777" w:rsidR="0031701B" w:rsidRDefault="0031701B" w:rsidP="0031701B">
      <w:pPr>
        <w:pStyle w:val="Heading3"/>
      </w:pPr>
      <w:r>
        <w:t xml:space="preserve">3. </w:t>
      </w:r>
      <w:r>
        <w:rPr>
          <w:rStyle w:val="Strong"/>
          <w:b/>
          <w:bCs/>
        </w:rPr>
        <w:t>Impact of Large Category Counts</w:t>
      </w:r>
    </w:p>
    <w:p w14:paraId="3DB06DA9" w14:textId="77777777" w:rsidR="0031701B" w:rsidRDefault="0031701B" w:rsidP="0031701B">
      <w:pPr>
        <w:pStyle w:val="NormalWeb"/>
        <w:numPr>
          <w:ilvl w:val="0"/>
          <w:numId w:val="364"/>
        </w:numPr>
        <w:suppressAutoHyphens w:val="0"/>
        <w:autoSpaceDN/>
        <w:spacing w:beforeAutospacing="1" w:afterAutospacing="1"/>
      </w:pPr>
      <w:r>
        <w:rPr>
          <w:rStyle w:val="Strong"/>
        </w:rPr>
        <w:t>Computational Efficiency</w:t>
      </w:r>
      <w:r>
        <w:t>: Naïve Bayes classifiers are computationally efficient, even with a large number of categories, because they only require counting occurrences of categories within classes and simple arithmetic operations.</w:t>
      </w:r>
    </w:p>
    <w:p w14:paraId="346BD0CD" w14:textId="77777777" w:rsidR="0031701B" w:rsidRDefault="0031701B" w:rsidP="0031701B">
      <w:pPr>
        <w:pStyle w:val="NormalWeb"/>
        <w:numPr>
          <w:ilvl w:val="0"/>
          <w:numId w:val="364"/>
        </w:numPr>
        <w:suppressAutoHyphens w:val="0"/>
        <w:autoSpaceDN/>
        <w:spacing w:beforeAutospacing="1" w:afterAutospacing="1"/>
      </w:pPr>
      <w:r>
        <w:rPr>
          <w:rStyle w:val="Strong"/>
        </w:rPr>
        <w:t>Performance Considerations</w:t>
      </w:r>
      <w:r>
        <w:t>: While Naïve Bayes can handle large categorical feature spaces, the performance may vary depending on the relationship between categories and the target variable. Feature selection or dimensionality reduction techniques may be beneficial to improve classification accuracy and reduce computational complexity.</w:t>
      </w:r>
    </w:p>
    <w:p w14:paraId="27360B3C" w14:textId="77777777" w:rsidR="0031701B" w:rsidRDefault="0031701B" w:rsidP="0031701B">
      <w:pPr>
        <w:pStyle w:val="Heading3"/>
      </w:pPr>
      <w:r>
        <w:t>Example Scenario</w:t>
      </w:r>
    </w:p>
    <w:p w14:paraId="5F59D091" w14:textId="77777777" w:rsidR="0031701B" w:rsidRDefault="0031701B" w:rsidP="0031701B">
      <w:pPr>
        <w:pStyle w:val="NormalWeb"/>
      </w:pPr>
      <w:r>
        <w:lastRenderedPageBreak/>
        <w:t>Suppose you have a dataset with a categorical feature like "country of origin" with hundreds of unique countries. Naïve Bayes would handle this by:</w:t>
      </w:r>
    </w:p>
    <w:p w14:paraId="13A3275D" w14:textId="77777777" w:rsidR="0031701B" w:rsidRDefault="0031701B" w:rsidP="0031701B">
      <w:pPr>
        <w:numPr>
          <w:ilvl w:val="0"/>
          <w:numId w:val="365"/>
        </w:numPr>
        <w:suppressAutoHyphens w:val="0"/>
        <w:autoSpaceDN/>
        <w:spacing w:before="100" w:beforeAutospacing="1" w:after="100" w:afterAutospacing="1" w:line="240" w:lineRule="auto"/>
      </w:pPr>
      <w:r>
        <w:t>Encoding each country as a binary feature (e.g., 1 if the country is present, 0 otherwise).</w:t>
      </w:r>
    </w:p>
    <w:p w14:paraId="7529E8B5" w14:textId="77777777" w:rsidR="0031701B" w:rsidRDefault="0031701B" w:rsidP="0031701B">
      <w:pPr>
        <w:numPr>
          <w:ilvl w:val="0"/>
          <w:numId w:val="365"/>
        </w:numPr>
        <w:suppressAutoHyphens w:val="0"/>
        <w:autoSpaceDN/>
        <w:spacing w:before="100" w:beforeAutospacing="1" w:after="100" w:afterAutospacing="1" w:line="240" w:lineRule="auto"/>
      </w:pPr>
      <w:r>
        <w:t>Using Laplace smoothing to estimate probabilities for each country in each class, ensuring robustness against sparse data.</w:t>
      </w:r>
    </w:p>
    <w:p w14:paraId="63D1645C" w14:textId="77777777" w:rsidR="0031701B" w:rsidRDefault="0031701B" w:rsidP="0031701B">
      <w:pPr>
        <w:pStyle w:val="Heading3"/>
      </w:pPr>
      <w:r>
        <w:t>Conclusion</w:t>
      </w:r>
    </w:p>
    <w:p w14:paraId="7303F9F5" w14:textId="77777777" w:rsidR="0031701B" w:rsidRDefault="0031701B" w:rsidP="0031701B">
      <w:pPr>
        <w:pStyle w:val="NormalWeb"/>
      </w:pPr>
      <w:r>
        <w:t>Naïve Bayes classifiers are versatile in handling categorical features with a large number of categories by using binary encoding, frequency encoding, and applying smoothing techniques like Laplace smoothing. These methods enable effective probability estimation and classification, even in high-dimensional categorical feature spaces common in many real-world applications.</w:t>
      </w:r>
    </w:p>
    <w:p w14:paraId="29BDFAF8" w14:textId="7A99125A" w:rsidR="0031701B" w:rsidRDefault="0031701B" w:rsidP="00122647">
      <w:pPr>
        <w:rPr>
          <w:b/>
          <w:bCs/>
          <w:sz w:val="32"/>
          <w:szCs w:val="32"/>
          <w:lang w:eastAsia="en-IN"/>
        </w:rPr>
      </w:pPr>
    </w:p>
    <w:p w14:paraId="1750CA1E" w14:textId="78B83EF3" w:rsidR="0031701B" w:rsidRDefault="0031701B" w:rsidP="00122647">
      <w:pPr>
        <w:rPr>
          <w:b/>
          <w:bCs/>
          <w:sz w:val="32"/>
          <w:szCs w:val="32"/>
          <w:lang w:eastAsia="en-IN"/>
        </w:rPr>
      </w:pPr>
      <w:r>
        <w:rPr>
          <w:b/>
          <w:bCs/>
          <w:sz w:val="32"/>
          <w:szCs w:val="32"/>
          <w:lang w:eastAsia="en-IN"/>
        </w:rPr>
        <w:t xml:space="preserve">Q-78. </w:t>
      </w:r>
      <w:r w:rsidRPr="0031701B">
        <w:rPr>
          <w:b/>
          <w:bCs/>
          <w:sz w:val="32"/>
          <w:szCs w:val="32"/>
          <w:lang w:eastAsia="en-IN"/>
        </w:rPr>
        <w:t>What are some drawbacks of the Naïve Bayes algorithm</w:t>
      </w:r>
      <w:r>
        <w:rPr>
          <w:b/>
          <w:bCs/>
          <w:sz w:val="32"/>
          <w:szCs w:val="32"/>
          <w:lang w:eastAsia="en-IN"/>
        </w:rPr>
        <w:t>?</w:t>
      </w:r>
    </w:p>
    <w:p w14:paraId="738C3AB0" w14:textId="77777777" w:rsidR="0031701B" w:rsidRDefault="0031701B" w:rsidP="0031701B">
      <w:pPr>
        <w:pStyle w:val="NormalWeb"/>
      </w:pPr>
      <w:r>
        <w:rPr>
          <w:b/>
          <w:bCs/>
          <w:sz w:val="32"/>
          <w:szCs w:val="32"/>
        </w:rPr>
        <w:t xml:space="preserve">Ans. </w:t>
      </w:r>
      <w:r>
        <w:t>Despite its simplicity and effectiveness in many scenarios, the Naïve Bayes algorithm has several drawbacks that are important to consider when deciding whether to use it for a particular machine learning task:</w:t>
      </w:r>
    </w:p>
    <w:p w14:paraId="65B45D28" w14:textId="77777777" w:rsidR="0031701B" w:rsidRDefault="0031701B" w:rsidP="0031701B">
      <w:pPr>
        <w:pStyle w:val="NormalWeb"/>
        <w:numPr>
          <w:ilvl w:val="0"/>
          <w:numId w:val="366"/>
        </w:numPr>
        <w:suppressAutoHyphens w:val="0"/>
        <w:autoSpaceDN/>
        <w:spacing w:beforeAutospacing="1" w:afterAutospacing="1"/>
      </w:pPr>
      <w:r>
        <w:rPr>
          <w:rStyle w:val="Strong"/>
        </w:rPr>
        <w:t>Strong Independence Assumption</w:t>
      </w:r>
      <w:r>
        <w:t>:</w:t>
      </w:r>
    </w:p>
    <w:p w14:paraId="5366C509" w14:textId="77777777" w:rsidR="0031701B" w:rsidRDefault="0031701B" w:rsidP="0031701B">
      <w:pPr>
        <w:numPr>
          <w:ilvl w:val="1"/>
          <w:numId w:val="366"/>
        </w:numPr>
        <w:suppressAutoHyphens w:val="0"/>
        <w:autoSpaceDN/>
        <w:spacing w:before="100" w:beforeAutospacing="1" w:after="100" w:afterAutospacing="1" w:line="240" w:lineRule="auto"/>
      </w:pPr>
      <w:r>
        <w:t>Naïve Bayes assumes that all features are conditionally independent given the class label. This assumption is often unrealistic in real-world datasets where features may be correlated. As a result, Naïve Bayes may produce suboptimal results if the feature dependencies are significant.</w:t>
      </w:r>
    </w:p>
    <w:p w14:paraId="28A1CDA0" w14:textId="77777777" w:rsidR="0031701B" w:rsidRDefault="0031701B" w:rsidP="0031701B">
      <w:pPr>
        <w:pStyle w:val="NormalWeb"/>
        <w:numPr>
          <w:ilvl w:val="0"/>
          <w:numId w:val="366"/>
        </w:numPr>
        <w:suppressAutoHyphens w:val="0"/>
        <w:autoSpaceDN/>
        <w:spacing w:beforeAutospacing="1" w:afterAutospacing="1"/>
      </w:pPr>
      <w:r>
        <w:rPr>
          <w:rStyle w:val="Strong"/>
        </w:rPr>
        <w:t>Handling of Continuous Variables</w:t>
      </w:r>
      <w:r>
        <w:t>:</w:t>
      </w:r>
    </w:p>
    <w:p w14:paraId="625A476B" w14:textId="77777777" w:rsidR="0031701B" w:rsidRDefault="0031701B" w:rsidP="0031701B">
      <w:pPr>
        <w:numPr>
          <w:ilvl w:val="1"/>
          <w:numId w:val="366"/>
        </w:numPr>
        <w:suppressAutoHyphens w:val="0"/>
        <w:autoSpaceDN/>
        <w:spacing w:before="100" w:beforeAutospacing="1" w:after="100" w:afterAutospacing="1" w:line="240" w:lineRule="auto"/>
      </w:pPr>
      <w:r>
        <w:t>While Naïve Bayes variants like Gaussian Naïve Bayes can handle continuous variables, they assume a Gaussian distribution of the data within each class. If the data does not follow this distribution, the performance of Gaussian Naïve Bayes may degrade.</w:t>
      </w:r>
    </w:p>
    <w:p w14:paraId="3C72BAF9" w14:textId="77777777" w:rsidR="0031701B" w:rsidRDefault="0031701B" w:rsidP="0031701B">
      <w:pPr>
        <w:pStyle w:val="NormalWeb"/>
        <w:numPr>
          <w:ilvl w:val="0"/>
          <w:numId w:val="366"/>
        </w:numPr>
        <w:suppressAutoHyphens w:val="0"/>
        <w:autoSpaceDN/>
        <w:spacing w:beforeAutospacing="1" w:afterAutospacing="1"/>
      </w:pPr>
      <w:r>
        <w:rPr>
          <w:rStyle w:val="Strong"/>
        </w:rPr>
        <w:t>Sensitivity to Data Quality</w:t>
      </w:r>
      <w:r>
        <w:t>:</w:t>
      </w:r>
    </w:p>
    <w:p w14:paraId="187BB9E7" w14:textId="77777777" w:rsidR="0031701B" w:rsidRDefault="0031701B" w:rsidP="0031701B">
      <w:pPr>
        <w:numPr>
          <w:ilvl w:val="1"/>
          <w:numId w:val="366"/>
        </w:numPr>
        <w:suppressAutoHyphens w:val="0"/>
        <w:autoSpaceDN/>
        <w:spacing w:before="100" w:beforeAutospacing="1" w:after="100" w:afterAutospacing="1" w:line="240" w:lineRule="auto"/>
      </w:pPr>
      <w:r>
        <w:t>Naïve Bayes can be sensitive to irrelevant features or features that are not informative for the classification task. Including such features can degrade performance because Naïve Bayes does not perform feature selection internally.</w:t>
      </w:r>
    </w:p>
    <w:p w14:paraId="5D97856B" w14:textId="77777777" w:rsidR="0031701B" w:rsidRDefault="0031701B" w:rsidP="0031701B">
      <w:pPr>
        <w:pStyle w:val="NormalWeb"/>
        <w:numPr>
          <w:ilvl w:val="0"/>
          <w:numId w:val="366"/>
        </w:numPr>
        <w:suppressAutoHyphens w:val="0"/>
        <w:autoSpaceDN/>
        <w:spacing w:beforeAutospacing="1" w:afterAutospacing="1"/>
      </w:pPr>
      <w:r>
        <w:rPr>
          <w:rStyle w:val="Strong"/>
        </w:rPr>
        <w:t>Zero Frequency Problem</w:t>
      </w:r>
      <w:r>
        <w:t>:</w:t>
      </w:r>
    </w:p>
    <w:p w14:paraId="18E6440C" w14:textId="77777777" w:rsidR="0031701B" w:rsidRDefault="0031701B" w:rsidP="0031701B">
      <w:pPr>
        <w:numPr>
          <w:ilvl w:val="1"/>
          <w:numId w:val="366"/>
        </w:numPr>
        <w:suppressAutoHyphens w:val="0"/>
        <w:autoSpaceDN/>
        <w:spacing w:before="100" w:beforeAutospacing="1" w:after="100" w:afterAutospacing="1" w:line="240" w:lineRule="auto"/>
      </w:pPr>
      <w:r>
        <w:t>When a categorical variable has a category in the test data that was not observed in the training data, Naïve Bayes assigns a zero probability to that category, leading to a prediction of zero probability for the entire class. Techniques like Laplace smoothing can mitigate this issue, but it's not always perfect.</w:t>
      </w:r>
    </w:p>
    <w:p w14:paraId="54CD4298" w14:textId="77777777" w:rsidR="0031701B" w:rsidRDefault="0031701B" w:rsidP="0031701B">
      <w:pPr>
        <w:pStyle w:val="NormalWeb"/>
        <w:numPr>
          <w:ilvl w:val="0"/>
          <w:numId w:val="366"/>
        </w:numPr>
        <w:suppressAutoHyphens w:val="0"/>
        <w:autoSpaceDN/>
        <w:spacing w:beforeAutospacing="1" w:afterAutospacing="1"/>
      </w:pPr>
      <w:r>
        <w:rPr>
          <w:rStyle w:val="Strong"/>
        </w:rPr>
        <w:t>Assumption of Equal Feature Importance</w:t>
      </w:r>
      <w:r>
        <w:t>:</w:t>
      </w:r>
    </w:p>
    <w:p w14:paraId="6180B0EF" w14:textId="77777777" w:rsidR="0031701B" w:rsidRDefault="0031701B" w:rsidP="0031701B">
      <w:pPr>
        <w:numPr>
          <w:ilvl w:val="1"/>
          <w:numId w:val="366"/>
        </w:numPr>
        <w:suppressAutoHyphens w:val="0"/>
        <w:autoSpaceDN/>
        <w:spacing w:before="100" w:beforeAutospacing="1" w:after="100" w:afterAutospacing="1" w:line="240" w:lineRule="auto"/>
      </w:pPr>
      <w:r>
        <w:t>Naïve Bayes treats all features equally in terms of their contribution to the classification decision. In reality, some features may be more important than others, and Naïve Bayes does not capture this hierarchy.</w:t>
      </w:r>
    </w:p>
    <w:p w14:paraId="2110BA5C" w14:textId="77777777" w:rsidR="0031701B" w:rsidRDefault="0031701B" w:rsidP="0031701B">
      <w:pPr>
        <w:pStyle w:val="NormalWeb"/>
        <w:numPr>
          <w:ilvl w:val="0"/>
          <w:numId w:val="366"/>
        </w:numPr>
        <w:suppressAutoHyphens w:val="0"/>
        <w:autoSpaceDN/>
        <w:spacing w:beforeAutospacing="1" w:afterAutospacing="1"/>
      </w:pPr>
      <w:r>
        <w:rPr>
          <w:rStyle w:val="Strong"/>
        </w:rPr>
        <w:t>Limited Expressiveness</w:t>
      </w:r>
      <w:r>
        <w:t>:</w:t>
      </w:r>
    </w:p>
    <w:p w14:paraId="19CA26BA" w14:textId="77777777" w:rsidR="0031701B" w:rsidRDefault="0031701B" w:rsidP="0031701B">
      <w:pPr>
        <w:numPr>
          <w:ilvl w:val="1"/>
          <w:numId w:val="366"/>
        </w:numPr>
        <w:suppressAutoHyphens w:val="0"/>
        <w:autoSpaceDN/>
        <w:spacing w:before="100" w:beforeAutospacing="1" w:after="100" w:afterAutospacing="1" w:line="240" w:lineRule="auto"/>
      </w:pPr>
      <w:r>
        <w:t>Due to its simplicity and the strong independence assumption, Naïve Bayes may not capture complex relationships between features. This can limit its ability to model intricate patterns in the data.</w:t>
      </w:r>
    </w:p>
    <w:p w14:paraId="7B3C7619" w14:textId="77777777" w:rsidR="0031701B" w:rsidRDefault="0031701B" w:rsidP="0031701B">
      <w:pPr>
        <w:pStyle w:val="NormalWeb"/>
        <w:numPr>
          <w:ilvl w:val="0"/>
          <w:numId w:val="366"/>
        </w:numPr>
        <w:suppressAutoHyphens w:val="0"/>
        <w:autoSpaceDN/>
        <w:spacing w:beforeAutospacing="1" w:afterAutospacing="1"/>
      </w:pPr>
      <w:r>
        <w:rPr>
          <w:rStyle w:val="Strong"/>
        </w:rPr>
        <w:t>Requires Large Amounts of Training Data</w:t>
      </w:r>
      <w:r>
        <w:t>:</w:t>
      </w:r>
    </w:p>
    <w:p w14:paraId="598B96B0" w14:textId="77777777" w:rsidR="0031701B" w:rsidRDefault="0031701B" w:rsidP="0031701B">
      <w:pPr>
        <w:numPr>
          <w:ilvl w:val="1"/>
          <w:numId w:val="366"/>
        </w:numPr>
        <w:suppressAutoHyphens w:val="0"/>
        <w:autoSpaceDN/>
        <w:spacing w:before="100" w:beforeAutospacing="1" w:after="100" w:afterAutospacing="1" w:line="240" w:lineRule="auto"/>
      </w:pPr>
      <w:r>
        <w:lastRenderedPageBreak/>
        <w:t>Naïve Bayes performs best when trained on a large amount of data. In cases where data is limited, the estimates of probabilities can be unreliable, leading to poor performance.</w:t>
      </w:r>
    </w:p>
    <w:p w14:paraId="5B20D6A5" w14:textId="77777777" w:rsidR="0031701B" w:rsidRDefault="0031701B" w:rsidP="0031701B">
      <w:pPr>
        <w:pStyle w:val="NormalWeb"/>
        <w:numPr>
          <w:ilvl w:val="0"/>
          <w:numId w:val="366"/>
        </w:numPr>
        <w:suppressAutoHyphens w:val="0"/>
        <w:autoSpaceDN/>
        <w:spacing w:beforeAutospacing="1" w:afterAutospacing="1"/>
      </w:pPr>
      <w:r>
        <w:rPr>
          <w:rStyle w:val="Strong"/>
        </w:rPr>
        <w:t>Not Suitable for Regression</w:t>
      </w:r>
      <w:r>
        <w:t>:</w:t>
      </w:r>
    </w:p>
    <w:p w14:paraId="15D769AF" w14:textId="77777777" w:rsidR="0031701B" w:rsidRDefault="0031701B" w:rsidP="0031701B">
      <w:pPr>
        <w:numPr>
          <w:ilvl w:val="1"/>
          <w:numId w:val="366"/>
        </w:numPr>
        <w:suppressAutoHyphens w:val="0"/>
        <w:autoSpaceDN/>
        <w:spacing w:before="100" w:beforeAutospacing="1" w:after="100" w:afterAutospacing="1" w:line="240" w:lineRule="auto"/>
      </w:pPr>
      <w:r>
        <w:t>Naïve Bayes is primarily designed for classification tasks and does not naturally extend to regression tasks, where the goal is to predict continuous numerical values.</w:t>
      </w:r>
    </w:p>
    <w:p w14:paraId="03FE2E14" w14:textId="77777777" w:rsidR="0031701B" w:rsidRDefault="0031701B" w:rsidP="0031701B">
      <w:pPr>
        <w:pStyle w:val="Heading3"/>
      </w:pPr>
      <w:r>
        <w:t>Conclusion</w:t>
      </w:r>
    </w:p>
    <w:p w14:paraId="493A5E07" w14:textId="77777777" w:rsidR="0031701B" w:rsidRDefault="0031701B" w:rsidP="0031701B">
      <w:pPr>
        <w:pStyle w:val="NormalWeb"/>
      </w:pPr>
      <w:r>
        <w:t>While Naïve Bayes is a popular and efficient classifier, especially for text classification and other tasks where the independence assumption holds reasonably well, it is important to consider its limitations. Understanding these drawbacks helps in making informed decisions about when to use Naïve Bayes and when to opt for more sophisticated models that can handle feature dependencies and other complexities more effectively</w:t>
      </w:r>
    </w:p>
    <w:p w14:paraId="5F85CFBA" w14:textId="5F360530" w:rsidR="0031701B" w:rsidRDefault="0031701B" w:rsidP="00122647">
      <w:pPr>
        <w:rPr>
          <w:b/>
          <w:bCs/>
          <w:sz w:val="32"/>
          <w:szCs w:val="32"/>
          <w:lang w:eastAsia="en-IN"/>
        </w:rPr>
      </w:pPr>
    </w:p>
    <w:p w14:paraId="52F9F00E" w14:textId="0E5521BB" w:rsidR="0031701B" w:rsidRDefault="0031701B" w:rsidP="00122647">
      <w:pPr>
        <w:rPr>
          <w:b/>
          <w:bCs/>
          <w:sz w:val="32"/>
          <w:szCs w:val="32"/>
          <w:lang w:eastAsia="en-IN"/>
        </w:rPr>
      </w:pPr>
      <w:r>
        <w:rPr>
          <w:b/>
          <w:bCs/>
          <w:sz w:val="32"/>
          <w:szCs w:val="32"/>
          <w:lang w:eastAsia="en-IN"/>
        </w:rPr>
        <w:t xml:space="preserve">Q-79. </w:t>
      </w:r>
      <w:r w:rsidRPr="0031701B">
        <w:rPr>
          <w:b/>
          <w:bCs/>
          <w:sz w:val="32"/>
          <w:szCs w:val="32"/>
          <w:lang w:eastAsia="en-IN"/>
        </w:rPr>
        <w:t>Explain the concept of smoothing in Naïve Bayes</w:t>
      </w:r>
      <w:r>
        <w:rPr>
          <w:b/>
          <w:bCs/>
          <w:sz w:val="32"/>
          <w:szCs w:val="32"/>
          <w:lang w:eastAsia="en-IN"/>
        </w:rPr>
        <w:t>.</w:t>
      </w:r>
    </w:p>
    <w:p w14:paraId="2E4B598F" w14:textId="77777777" w:rsidR="0031701B" w:rsidRDefault="0031701B" w:rsidP="0031701B">
      <w:pPr>
        <w:pStyle w:val="NormalWeb"/>
      </w:pPr>
      <w:r>
        <w:rPr>
          <w:b/>
          <w:bCs/>
          <w:sz w:val="32"/>
          <w:szCs w:val="32"/>
        </w:rPr>
        <w:t xml:space="preserve">Ans. </w:t>
      </w:r>
      <w:r>
        <w:t>In Naïve Bayes classifiers, smoothing refers to a set of techniques used to address the issue of zero probabilities that can arise during probability estimation, particularly when dealing with categorical variables or sparse data. The goal of smoothing is to ensure that every possible outcome (category) has a non-zero probability estimate, even if it was not observed in the training data. This helps improve the robustness and generalization of the model.</w:t>
      </w:r>
    </w:p>
    <w:p w14:paraId="1BB77DEC" w14:textId="77777777" w:rsidR="0031701B" w:rsidRDefault="0031701B" w:rsidP="0031701B">
      <w:pPr>
        <w:pStyle w:val="Heading3"/>
      </w:pPr>
      <w:r>
        <w:t>Why Smoothing is Necessary in Naïve Bayes</w:t>
      </w:r>
    </w:p>
    <w:p w14:paraId="69667856" w14:textId="77777777" w:rsidR="0031701B" w:rsidRDefault="0031701B" w:rsidP="0031701B">
      <w:pPr>
        <w:pStyle w:val="NormalWeb"/>
      </w:pPr>
      <w:r>
        <w:t>Naïve Bayes classifiers compute probabilities based on the frequency of features (or categories) observed in the training data. However, if a feature value or category does not appear in the training data for a particular class, the conditional probability estimate for that feature becomes zero. This poses a problem during classification because multiplying probabilities together (as Naïve Bayes does) will result in a zero probability for the entire class, leading to incorrect predictions.</w:t>
      </w:r>
    </w:p>
    <w:p w14:paraId="1B235E86" w14:textId="77777777" w:rsidR="0031701B" w:rsidRDefault="0031701B" w:rsidP="0031701B">
      <w:pPr>
        <w:pStyle w:val="Heading3"/>
      </w:pPr>
      <w:r>
        <w:t>Techniques for Smoothing</w:t>
      </w:r>
    </w:p>
    <w:p w14:paraId="36EE0802" w14:textId="77777777" w:rsidR="0031701B" w:rsidRDefault="0031701B" w:rsidP="0031701B">
      <w:pPr>
        <w:pStyle w:val="NormalWeb"/>
      </w:pPr>
      <w:r>
        <w:t>There are several techniques commonly used for smoothing in Naïve Bayes classifiers:</w:t>
      </w:r>
    </w:p>
    <w:p w14:paraId="64B5F995" w14:textId="77777777" w:rsidR="0031701B" w:rsidRDefault="0031701B" w:rsidP="0031701B">
      <w:pPr>
        <w:pStyle w:val="NormalWeb"/>
        <w:numPr>
          <w:ilvl w:val="0"/>
          <w:numId w:val="367"/>
        </w:numPr>
        <w:suppressAutoHyphens w:val="0"/>
        <w:autoSpaceDN/>
        <w:spacing w:beforeAutospacing="1" w:afterAutospacing="1"/>
      </w:pPr>
      <w:r>
        <w:rPr>
          <w:rStyle w:val="Strong"/>
        </w:rPr>
        <w:t>Laplace Smoothing (Additive Smoothing)</w:t>
      </w:r>
      <w:r>
        <w:t>:</w:t>
      </w:r>
    </w:p>
    <w:p w14:paraId="438E36B6" w14:textId="77777777" w:rsidR="0031701B" w:rsidRDefault="0031701B" w:rsidP="0031701B">
      <w:pPr>
        <w:numPr>
          <w:ilvl w:val="1"/>
          <w:numId w:val="367"/>
        </w:numPr>
        <w:suppressAutoHyphens w:val="0"/>
        <w:autoSpaceDN/>
        <w:spacing w:before="100" w:beforeAutospacing="1" w:after="100" w:afterAutospacing="1" w:line="240" w:lineRule="auto"/>
        <w:rPr>
          <w:rStyle w:val="katex-mathml"/>
        </w:rPr>
      </w:pPr>
      <w:r>
        <w:t xml:space="preserve">Laplace smoothing adds a small constant </w:t>
      </w:r>
      <w:r>
        <w:rPr>
          <w:rStyle w:val="katex-mathml"/>
        </w:rPr>
        <w:t>α\alpha</w:t>
      </w:r>
      <w:r>
        <w:rPr>
          <w:rStyle w:val="mord"/>
        </w:rPr>
        <w:t>α</w:t>
      </w:r>
      <w:r>
        <w:t xml:space="preserve"> to each count to ensure that no probability estimate is zero. The formula for Laplace smoothing is: </w:t>
      </w:r>
      <w:r>
        <w:rPr>
          <w:rStyle w:val="katex-mathml"/>
        </w:rPr>
        <w:t>P(Xi</w:t>
      </w:r>
      <w:r>
        <w:rPr>
          <w:rStyle w:val="katex-mathml"/>
          <w:rFonts w:ascii="Cambria Math" w:hAnsi="Cambria Math" w:cs="Cambria Math"/>
        </w:rPr>
        <w:t>∣</w:t>
      </w:r>
      <w:proofErr w:type="gramStart"/>
      <w:r>
        <w:rPr>
          <w:rStyle w:val="katex-mathml"/>
        </w:rPr>
        <w:t>C)=</w:t>
      </w:r>
      <w:proofErr w:type="gramEnd"/>
      <w:r>
        <w:rPr>
          <w:rStyle w:val="katex-mathml"/>
        </w:rPr>
        <w:t>nC,i+α</w:t>
      </w:r>
      <w:r>
        <w:rPr>
          <w:rStyle w:val="katex-mathml"/>
        </w:rPr>
        <w:t xml:space="preserve"> / </w:t>
      </w:r>
      <w:r>
        <w:rPr>
          <w:rStyle w:val="katex-mathml"/>
        </w:rPr>
        <w:t>nC+α</w:t>
      </w:r>
      <w:r>
        <w:rPr>
          <w:rStyle w:val="katex-mathml"/>
          <w:rFonts w:ascii="Cambria Math" w:hAnsi="Cambria Math" w:cs="Cambria Math"/>
        </w:rPr>
        <w:t>⋅</w:t>
      </w:r>
      <w:r>
        <w:rPr>
          <w:rStyle w:val="katex-mathml"/>
        </w:rPr>
        <w:t>N</w:t>
      </w:r>
    </w:p>
    <w:p w14:paraId="3434C68F" w14:textId="3238AE94" w:rsidR="0031701B" w:rsidRDefault="0031701B" w:rsidP="0031701B">
      <w:pPr>
        <w:numPr>
          <w:ilvl w:val="1"/>
          <w:numId w:val="367"/>
        </w:numPr>
        <w:suppressAutoHyphens w:val="0"/>
        <w:autoSpaceDN/>
        <w:spacing w:before="100" w:beforeAutospacing="1" w:after="100" w:afterAutospacing="1" w:line="240" w:lineRule="auto"/>
      </w:pPr>
      <w:r>
        <w:rPr>
          <w:rStyle w:val="vlist-s"/>
        </w:rPr>
        <w:t xml:space="preserve"> </w:t>
      </w:r>
      <w:r>
        <w:rPr>
          <w:rStyle w:val="vlist-s"/>
        </w:rPr>
        <w:t>​</w:t>
      </w:r>
      <w:r>
        <w:t xml:space="preserve"> where:</w:t>
      </w:r>
    </w:p>
    <w:p w14:paraId="67B23855" w14:textId="2055BD2F" w:rsidR="0031701B" w:rsidRDefault="0031701B" w:rsidP="0031701B">
      <w:pPr>
        <w:numPr>
          <w:ilvl w:val="2"/>
          <w:numId w:val="367"/>
        </w:numPr>
        <w:suppressAutoHyphens w:val="0"/>
        <w:autoSpaceDN/>
        <w:spacing w:before="100" w:beforeAutospacing="1" w:after="100" w:afterAutospacing="1" w:line="240" w:lineRule="auto"/>
      </w:pPr>
      <w:proofErr w:type="gramStart"/>
      <w:r>
        <w:rPr>
          <w:rStyle w:val="mord"/>
        </w:rPr>
        <w:t>nC</w:t>
      </w:r>
      <w:r>
        <w:rPr>
          <w:rStyle w:val="mpunct"/>
        </w:rPr>
        <w:t>,</w:t>
      </w:r>
      <w:r>
        <w:rPr>
          <w:rStyle w:val="mord"/>
        </w:rPr>
        <w:t>i</w:t>
      </w:r>
      <w:r>
        <w:rPr>
          <w:rStyle w:val="vlist-s"/>
        </w:rPr>
        <w:t>​</w:t>
      </w:r>
      <w:proofErr w:type="gramEnd"/>
      <w:r>
        <w:t xml:space="preserve"> is the count of feature </w:t>
      </w:r>
      <w:r>
        <w:rPr>
          <w:rStyle w:val="mord"/>
        </w:rPr>
        <w:t>i</w:t>
      </w:r>
      <w:r>
        <w:t xml:space="preserve"> in class </w:t>
      </w:r>
      <w:r>
        <w:rPr>
          <w:rStyle w:val="mord"/>
        </w:rPr>
        <w:t>C</w:t>
      </w:r>
      <w:r>
        <w:t>.</w:t>
      </w:r>
    </w:p>
    <w:p w14:paraId="3B2813A8" w14:textId="67322050" w:rsidR="0031701B" w:rsidRDefault="0031701B" w:rsidP="0031701B">
      <w:pPr>
        <w:numPr>
          <w:ilvl w:val="2"/>
          <w:numId w:val="367"/>
        </w:numPr>
        <w:suppressAutoHyphens w:val="0"/>
        <w:autoSpaceDN/>
        <w:spacing w:before="100" w:beforeAutospacing="1" w:after="100" w:afterAutospacing="1" w:line="240" w:lineRule="auto"/>
      </w:pPr>
      <w:r>
        <w:rPr>
          <w:rStyle w:val="mord"/>
        </w:rPr>
        <w:t>nC</w:t>
      </w:r>
      <w:r>
        <w:rPr>
          <w:rStyle w:val="vlist-s"/>
        </w:rPr>
        <w:t>​</w:t>
      </w:r>
      <w:r>
        <w:t xml:space="preserve"> is the total count of all features in class </w:t>
      </w:r>
      <w:r>
        <w:rPr>
          <w:rStyle w:val="mord"/>
        </w:rPr>
        <w:t>C</w:t>
      </w:r>
      <w:r>
        <w:t>.</w:t>
      </w:r>
    </w:p>
    <w:p w14:paraId="0B86FAC3" w14:textId="77777777" w:rsidR="0031701B" w:rsidRDefault="0031701B" w:rsidP="0031701B">
      <w:pPr>
        <w:numPr>
          <w:ilvl w:val="2"/>
          <w:numId w:val="367"/>
        </w:numPr>
        <w:suppressAutoHyphens w:val="0"/>
        <w:autoSpaceDN/>
        <w:spacing w:before="100" w:beforeAutospacing="1" w:after="100" w:afterAutospacing="1" w:line="240" w:lineRule="auto"/>
      </w:pPr>
      <w:r>
        <w:rPr>
          <w:rStyle w:val="katex-mathml"/>
        </w:rPr>
        <w:t>NN</w:t>
      </w:r>
      <w:r>
        <w:rPr>
          <w:rStyle w:val="mord"/>
        </w:rPr>
        <w:t>N</w:t>
      </w:r>
      <w:r>
        <w:t xml:space="preserve"> is the total number of possible features (or categories).</w:t>
      </w:r>
    </w:p>
    <w:p w14:paraId="544EBF70" w14:textId="659A9334" w:rsidR="0031701B" w:rsidRDefault="0031701B" w:rsidP="0031701B">
      <w:pPr>
        <w:numPr>
          <w:ilvl w:val="2"/>
          <w:numId w:val="367"/>
        </w:numPr>
        <w:suppressAutoHyphens w:val="0"/>
        <w:autoSpaceDN/>
        <w:spacing w:before="100" w:beforeAutospacing="1" w:after="100" w:afterAutospacing="1" w:line="240" w:lineRule="auto"/>
      </w:pPr>
      <w:r>
        <w:rPr>
          <w:rStyle w:val="mord"/>
        </w:rPr>
        <w:t>α</w:t>
      </w:r>
      <w:r>
        <w:t xml:space="preserve"> is the smoothing parameter, typically set to 1 (Laplace's law of succession).</w:t>
      </w:r>
    </w:p>
    <w:p w14:paraId="6C131928" w14:textId="77777777" w:rsidR="0031701B" w:rsidRDefault="0031701B" w:rsidP="0031701B">
      <w:pPr>
        <w:pStyle w:val="NormalWeb"/>
        <w:numPr>
          <w:ilvl w:val="0"/>
          <w:numId w:val="367"/>
        </w:numPr>
        <w:suppressAutoHyphens w:val="0"/>
        <w:autoSpaceDN/>
        <w:spacing w:beforeAutospacing="1" w:afterAutospacing="1"/>
      </w:pPr>
      <w:r>
        <w:rPr>
          <w:rStyle w:val="Strong"/>
        </w:rPr>
        <w:t>Lidstone Smoothing</w:t>
      </w:r>
      <w:r>
        <w:t>:</w:t>
      </w:r>
    </w:p>
    <w:p w14:paraId="0E44EFBC" w14:textId="77777777" w:rsidR="0031701B" w:rsidRDefault="0031701B" w:rsidP="0031701B">
      <w:pPr>
        <w:numPr>
          <w:ilvl w:val="1"/>
          <w:numId w:val="367"/>
        </w:numPr>
        <w:suppressAutoHyphens w:val="0"/>
        <w:autoSpaceDN/>
        <w:spacing w:before="100" w:beforeAutospacing="1" w:after="100" w:afterAutospacing="1" w:line="240" w:lineRule="auto"/>
      </w:pPr>
      <w:r>
        <w:t xml:space="preserve">Lidstone smoothing is a generalization of Laplace smoothing where </w:t>
      </w:r>
      <w:r>
        <w:rPr>
          <w:rStyle w:val="katex-mathml"/>
        </w:rPr>
        <w:t>α</w:t>
      </w:r>
      <w:r>
        <w:t xml:space="preserve"> can take any value, not necessarily an integer. It modifies the formula as follows:</w:t>
      </w:r>
    </w:p>
    <w:p w14:paraId="028D1EA3" w14:textId="7ADD1393" w:rsidR="0031701B" w:rsidRDefault="0031701B" w:rsidP="0031701B">
      <w:pPr>
        <w:numPr>
          <w:ilvl w:val="1"/>
          <w:numId w:val="367"/>
        </w:numPr>
        <w:suppressAutoHyphens w:val="0"/>
        <w:autoSpaceDN/>
        <w:spacing w:before="100" w:beforeAutospacing="1" w:after="100" w:afterAutospacing="1" w:line="240" w:lineRule="auto"/>
        <w:rPr>
          <w:rStyle w:val="katex-mathml"/>
        </w:rPr>
      </w:pPr>
      <w:r>
        <w:t xml:space="preserve"> </w:t>
      </w:r>
      <w:r>
        <w:rPr>
          <w:rStyle w:val="katex-mathml"/>
        </w:rPr>
        <w:t>P(Xi</w:t>
      </w:r>
      <w:r>
        <w:rPr>
          <w:rStyle w:val="katex-mathml"/>
          <w:rFonts w:ascii="Cambria Math" w:hAnsi="Cambria Math" w:cs="Cambria Math"/>
        </w:rPr>
        <w:t>∣</w:t>
      </w:r>
      <w:proofErr w:type="gramStart"/>
      <w:r>
        <w:rPr>
          <w:rStyle w:val="katex-mathml"/>
        </w:rPr>
        <w:t>C)=</w:t>
      </w:r>
      <w:proofErr w:type="gramEnd"/>
      <w:r>
        <w:rPr>
          <w:rStyle w:val="katex-mathml"/>
        </w:rPr>
        <w:t>nC,i+α</w:t>
      </w:r>
      <w:r>
        <w:rPr>
          <w:rStyle w:val="katex-mathml"/>
        </w:rPr>
        <w:t xml:space="preserve"> / </w:t>
      </w:r>
      <w:r>
        <w:rPr>
          <w:rStyle w:val="katex-mathml"/>
        </w:rPr>
        <w:t>nC+α</w:t>
      </w:r>
      <w:r>
        <w:rPr>
          <w:rStyle w:val="katex-mathml"/>
          <w:rFonts w:ascii="Cambria Math" w:hAnsi="Cambria Math" w:cs="Cambria Math"/>
        </w:rPr>
        <w:t>⋅</w:t>
      </w:r>
      <w:r>
        <w:rPr>
          <w:rStyle w:val="katex-mathml"/>
        </w:rPr>
        <w:t>N</w:t>
      </w:r>
    </w:p>
    <w:p w14:paraId="33B8FBD5" w14:textId="69E836D1" w:rsidR="0031701B" w:rsidRDefault="0031701B" w:rsidP="0031701B">
      <w:pPr>
        <w:numPr>
          <w:ilvl w:val="1"/>
          <w:numId w:val="367"/>
        </w:numPr>
        <w:suppressAutoHyphens w:val="0"/>
        <w:autoSpaceDN/>
        <w:spacing w:before="100" w:beforeAutospacing="1" w:after="100" w:afterAutospacing="1" w:line="240" w:lineRule="auto"/>
      </w:pPr>
      <w:r>
        <w:rPr>
          <w:rStyle w:val="vlist-s"/>
        </w:rPr>
        <w:lastRenderedPageBreak/>
        <w:t xml:space="preserve"> </w:t>
      </w:r>
      <w:r>
        <w:rPr>
          <w:rStyle w:val="vlist-s"/>
        </w:rPr>
        <w:t>​</w:t>
      </w:r>
      <w:r>
        <w:t xml:space="preserve"> Here, </w:t>
      </w:r>
      <w:r>
        <w:rPr>
          <w:rStyle w:val="katex-mathml"/>
        </w:rPr>
        <w:t>α</w:t>
      </w:r>
      <w:r>
        <w:t xml:space="preserve"> is a hyperparameter that can be tuned based on cross-validation or other validation techniques.</w:t>
      </w:r>
    </w:p>
    <w:p w14:paraId="5AA1EE39" w14:textId="77777777" w:rsidR="0031701B" w:rsidRDefault="0031701B" w:rsidP="0031701B">
      <w:pPr>
        <w:pStyle w:val="NormalWeb"/>
        <w:numPr>
          <w:ilvl w:val="0"/>
          <w:numId w:val="367"/>
        </w:numPr>
        <w:suppressAutoHyphens w:val="0"/>
        <w:autoSpaceDN/>
        <w:spacing w:beforeAutospacing="1" w:afterAutospacing="1"/>
      </w:pPr>
      <w:r>
        <w:rPr>
          <w:rStyle w:val="Strong"/>
        </w:rPr>
        <w:t>Add-One Smoothing</w:t>
      </w:r>
      <w:r>
        <w:t>:</w:t>
      </w:r>
    </w:p>
    <w:p w14:paraId="113CE45D" w14:textId="72B35B4E" w:rsidR="0031701B" w:rsidRDefault="0031701B" w:rsidP="0031701B">
      <w:pPr>
        <w:numPr>
          <w:ilvl w:val="1"/>
          <w:numId w:val="367"/>
        </w:numPr>
        <w:suppressAutoHyphens w:val="0"/>
        <w:autoSpaceDN/>
        <w:spacing w:before="100" w:beforeAutospacing="1" w:after="100" w:afterAutospacing="1" w:line="240" w:lineRule="auto"/>
      </w:pPr>
      <w:r>
        <w:t xml:space="preserve">Add-One smoothing is a specific case of Laplace smoothing where </w:t>
      </w:r>
      <w:r>
        <w:rPr>
          <w:rStyle w:val="mord"/>
        </w:rPr>
        <w:t>α</w:t>
      </w:r>
      <w:r>
        <w:rPr>
          <w:rStyle w:val="mrel"/>
        </w:rPr>
        <w:t>=</w:t>
      </w:r>
      <w:r>
        <w:rPr>
          <w:rStyle w:val="mord"/>
        </w:rPr>
        <w:t>1</w:t>
      </w:r>
      <w:r>
        <w:t>. It is simple and effective in ensuring non-zero probabilities but may over-smooth the data in some cases.</w:t>
      </w:r>
    </w:p>
    <w:p w14:paraId="68118D96" w14:textId="77777777" w:rsidR="0031701B" w:rsidRDefault="0031701B" w:rsidP="0031701B">
      <w:pPr>
        <w:pStyle w:val="Heading3"/>
      </w:pPr>
      <w:r>
        <w:t>Practical Example</w:t>
      </w:r>
    </w:p>
    <w:p w14:paraId="0471B07A" w14:textId="77777777" w:rsidR="0031701B" w:rsidRDefault="0031701B" w:rsidP="0031701B">
      <w:pPr>
        <w:pStyle w:val="NormalWeb"/>
      </w:pPr>
      <w:r>
        <w:t>Suppose we have a dataset of emails classified as spam or not spam, and a categorical feature is the presence of a particular word. If a word does not appear in any spam emails during training, its probability of appearing in a spam email would be zero without smoothing. Laplace smoothing ensures that even if a word did not appear in the training data for spam emails, it still has a non-zero probability estimate using the formula above.</w:t>
      </w:r>
    </w:p>
    <w:p w14:paraId="188BEAE6" w14:textId="77777777" w:rsidR="0031701B" w:rsidRDefault="0031701B" w:rsidP="0031701B">
      <w:pPr>
        <w:pStyle w:val="Heading3"/>
      </w:pPr>
      <w:r>
        <w:t>Conclusion</w:t>
      </w:r>
    </w:p>
    <w:p w14:paraId="4ABF4455" w14:textId="77777777" w:rsidR="0031701B" w:rsidRDefault="0031701B" w:rsidP="0031701B">
      <w:pPr>
        <w:pStyle w:val="NormalWeb"/>
      </w:pPr>
      <w:r>
        <w:t>Smoothing techniques like Laplace smoothing are essential in Naïve Bayes classifiers to handle zero probabilities effectively. They help improve the model's ability to generalize to unseen data and mitigate issues arising from sparse or incomplete training data. Choosing an appropriate smoothing technique and parameter value is crucial for optimizing the performance of Naïve Bayes classifiers in practical applications.</w:t>
      </w:r>
    </w:p>
    <w:p w14:paraId="3C699923" w14:textId="26AD555C" w:rsidR="0031701B" w:rsidRDefault="0031701B" w:rsidP="00122647">
      <w:pPr>
        <w:rPr>
          <w:b/>
          <w:bCs/>
          <w:sz w:val="32"/>
          <w:szCs w:val="32"/>
          <w:lang w:eastAsia="en-IN"/>
        </w:rPr>
      </w:pPr>
    </w:p>
    <w:p w14:paraId="353D59F5" w14:textId="16601A07" w:rsidR="0031701B" w:rsidRDefault="0031701B" w:rsidP="00122647">
      <w:pPr>
        <w:rPr>
          <w:b/>
          <w:bCs/>
          <w:sz w:val="32"/>
          <w:szCs w:val="32"/>
          <w:lang w:eastAsia="en-IN"/>
        </w:rPr>
      </w:pPr>
      <w:r>
        <w:rPr>
          <w:b/>
          <w:bCs/>
          <w:sz w:val="32"/>
          <w:szCs w:val="32"/>
          <w:lang w:eastAsia="en-IN"/>
        </w:rPr>
        <w:t xml:space="preserve">Q-80. </w:t>
      </w:r>
      <w:r w:rsidRPr="0031701B">
        <w:rPr>
          <w:b/>
          <w:bCs/>
          <w:sz w:val="32"/>
          <w:szCs w:val="32"/>
          <w:lang w:eastAsia="en-IN"/>
        </w:rPr>
        <w:t>How does Naïve Bayes handle imbalanced datasets?</w:t>
      </w:r>
    </w:p>
    <w:p w14:paraId="740CB36C" w14:textId="77777777" w:rsidR="00E67FC5" w:rsidRDefault="0031701B" w:rsidP="00E67FC5">
      <w:pPr>
        <w:pStyle w:val="NormalWeb"/>
      </w:pPr>
      <w:r>
        <w:rPr>
          <w:b/>
          <w:bCs/>
          <w:sz w:val="32"/>
          <w:szCs w:val="32"/>
        </w:rPr>
        <w:t xml:space="preserve">Ans. </w:t>
      </w:r>
      <w:r w:rsidR="00E67FC5">
        <w:t>Naïve Bayes classifiers inherently handle imbalanced datasets reasonably well due to their probabilistic nature and the way they compute class probabilities. Here’s how Naïve Bayes handles imbalanced datasets and some considerations:</w:t>
      </w:r>
    </w:p>
    <w:p w14:paraId="264C238F" w14:textId="77777777" w:rsidR="00E67FC5" w:rsidRDefault="00E67FC5" w:rsidP="00E67FC5">
      <w:pPr>
        <w:pStyle w:val="Heading3"/>
      </w:pPr>
      <w:r>
        <w:t xml:space="preserve">1. </w:t>
      </w:r>
      <w:r>
        <w:rPr>
          <w:rStyle w:val="Strong"/>
          <w:b/>
          <w:bCs/>
        </w:rPr>
        <w:t>Probability Estimation Based on Class Prior and Likelihood</w:t>
      </w:r>
    </w:p>
    <w:p w14:paraId="5CC8F013" w14:textId="77777777" w:rsidR="00E67FC5" w:rsidRDefault="00E67FC5" w:rsidP="00E67FC5">
      <w:pPr>
        <w:pStyle w:val="NormalWeb"/>
        <w:rPr>
          <w:rStyle w:val="katex-mathml"/>
        </w:rPr>
      </w:pPr>
      <w:r>
        <w:t xml:space="preserve">Naïve Bayes calculates the probability of a class given the features using Bayes' theorem: </w:t>
      </w:r>
      <w:r>
        <w:rPr>
          <w:rStyle w:val="katex-mathml"/>
        </w:rPr>
        <w:t>P(Ck</w:t>
      </w:r>
      <w:r>
        <w:rPr>
          <w:rStyle w:val="katex-mathml"/>
          <w:rFonts w:ascii="Cambria Math" w:hAnsi="Cambria Math" w:cs="Cambria Math"/>
        </w:rPr>
        <w:t>∣</w:t>
      </w:r>
      <w:r>
        <w:rPr>
          <w:rStyle w:val="katex-mathml"/>
        </w:rPr>
        <w:t>X</w:t>
      </w:r>
      <w:proofErr w:type="gramStart"/>
      <w:r>
        <w:rPr>
          <w:rStyle w:val="katex-mathml"/>
        </w:rPr>
        <w:t>1,X</w:t>
      </w:r>
      <w:proofErr w:type="gramEnd"/>
      <w:r>
        <w:rPr>
          <w:rStyle w:val="katex-mathml"/>
        </w:rPr>
        <w:t>2,…,Xn)=P(Ck)</w:t>
      </w:r>
      <w:r>
        <w:rPr>
          <w:rStyle w:val="katex-mathml"/>
          <w:rFonts w:ascii="Cambria Math" w:hAnsi="Cambria Math" w:cs="Cambria Math"/>
        </w:rPr>
        <w:t>⋅</w:t>
      </w:r>
      <w:r>
        <w:rPr>
          <w:rStyle w:val="katex-mathml"/>
        </w:rPr>
        <w:t>P(X1,X2,…,Xn</w:t>
      </w:r>
      <w:r>
        <w:rPr>
          <w:rStyle w:val="katex-mathml"/>
          <w:rFonts w:ascii="Cambria Math" w:hAnsi="Cambria Math" w:cs="Cambria Math"/>
        </w:rPr>
        <w:t>∣</w:t>
      </w:r>
      <w:r>
        <w:rPr>
          <w:rStyle w:val="katex-mathml"/>
        </w:rPr>
        <w:t>Ck)</w:t>
      </w:r>
      <w:r>
        <w:rPr>
          <w:rStyle w:val="katex-mathml"/>
        </w:rPr>
        <w:t xml:space="preserve"> / </w:t>
      </w:r>
      <w:r>
        <w:rPr>
          <w:rStyle w:val="katex-mathml"/>
        </w:rPr>
        <w:t>P(X1,X2,…,Xn)</w:t>
      </w:r>
    </w:p>
    <w:p w14:paraId="06CA69DF" w14:textId="77777777" w:rsidR="00E67FC5" w:rsidRDefault="00E67FC5" w:rsidP="00E67FC5">
      <w:pPr>
        <w:pStyle w:val="NormalWeb"/>
        <w:ind w:firstLine="720"/>
        <w:rPr>
          <w:rStyle w:val="katex-mathml"/>
        </w:rPr>
      </w:pPr>
    </w:p>
    <w:p w14:paraId="6C1E9E3C" w14:textId="23AEDFBF" w:rsidR="00E67FC5" w:rsidRDefault="00E67FC5" w:rsidP="00E67FC5">
      <w:pPr>
        <w:pStyle w:val="NormalWeb"/>
        <w:ind w:firstLine="720"/>
      </w:pPr>
      <w:r>
        <w:rPr>
          <w:rStyle w:val="Strong"/>
        </w:rPr>
        <w:t xml:space="preserve">Class Prior </w:t>
      </w:r>
      <w:r>
        <w:rPr>
          <w:rStyle w:val="mord"/>
          <w:b/>
          <w:bCs/>
        </w:rPr>
        <w:t>P</w:t>
      </w:r>
      <w:r>
        <w:rPr>
          <w:rStyle w:val="mopen"/>
          <w:b/>
          <w:bCs/>
        </w:rPr>
        <w:t>(</w:t>
      </w:r>
      <w:r>
        <w:rPr>
          <w:rStyle w:val="mord"/>
          <w:b/>
          <w:bCs/>
        </w:rPr>
        <w:t>Ck</w:t>
      </w:r>
      <w:r>
        <w:rPr>
          <w:rStyle w:val="vlist-s"/>
          <w:b/>
          <w:bCs/>
        </w:rPr>
        <w:t>​</w:t>
      </w:r>
      <w:r>
        <w:rPr>
          <w:rStyle w:val="mclose"/>
          <w:b/>
          <w:bCs/>
        </w:rPr>
        <w:t>)</w:t>
      </w:r>
      <w:r>
        <w:t xml:space="preserve">: The prior probability of class </w:t>
      </w:r>
      <w:r>
        <w:rPr>
          <w:rStyle w:val="mord"/>
        </w:rPr>
        <w:t>Ck</w:t>
      </w:r>
      <w:r>
        <w:rPr>
          <w:rStyle w:val="vlist-s"/>
        </w:rPr>
        <w:t>​</w:t>
      </w:r>
      <w:r>
        <w:t>, which is estimated from the training data. In an imbalanced dataset, this prior reflects the relative frequency of each class in the training set.</w:t>
      </w:r>
    </w:p>
    <w:p w14:paraId="6DA94294" w14:textId="30503184" w:rsidR="00E67FC5" w:rsidRDefault="00E67FC5" w:rsidP="00E67FC5">
      <w:pPr>
        <w:pStyle w:val="NormalWeb"/>
        <w:numPr>
          <w:ilvl w:val="0"/>
          <w:numId w:val="368"/>
        </w:numPr>
        <w:suppressAutoHyphens w:val="0"/>
        <w:autoSpaceDN/>
        <w:spacing w:beforeAutospacing="1" w:afterAutospacing="1"/>
      </w:pPr>
      <w:r>
        <w:rPr>
          <w:rStyle w:val="Strong"/>
        </w:rPr>
        <w:t xml:space="preserve">Likelihood </w:t>
      </w:r>
      <w:proofErr w:type="gramStart"/>
      <w:r>
        <w:rPr>
          <w:rStyle w:val="katex-mathml"/>
          <w:b/>
          <w:bCs/>
        </w:rPr>
        <w:t>P(</w:t>
      </w:r>
      <w:proofErr w:type="gramEnd"/>
      <w:r>
        <w:rPr>
          <w:rStyle w:val="katex-mathml"/>
          <w:b/>
          <w:bCs/>
        </w:rPr>
        <w:t>X1,X2,…,Xn</w:t>
      </w:r>
      <w:r>
        <w:rPr>
          <w:rStyle w:val="katex-mathml"/>
          <w:rFonts w:ascii="Cambria Math" w:hAnsi="Cambria Math" w:cs="Cambria Math"/>
          <w:b/>
          <w:bCs/>
        </w:rPr>
        <w:t>∣</w:t>
      </w:r>
      <w:r>
        <w:rPr>
          <w:rStyle w:val="katex-mathml"/>
          <w:b/>
          <w:bCs/>
        </w:rPr>
        <w:t>Ck</w:t>
      </w:r>
      <w:r>
        <w:rPr>
          <w:rStyle w:val="vlist-s"/>
          <w:b/>
          <w:bCs/>
        </w:rPr>
        <w:t xml:space="preserve"> </w:t>
      </w:r>
      <w:r>
        <w:rPr>
          <w:rStyle w:val="vlist-s"/>
          <w:b/>
          <w:bCs/>
        </w:rPr>
        <w:t>​</w:t>
      </w:r>
      <w:r>
        <w:rPr>
          <w:rStyle w:val="mclose"/>
          <w:b/>
          <w:bCs/>
        </w:rPr>
        <w:t>)</w:t>
      </w:r>
      <w:r>
        <w:t xml:space="preserve">: The likelihood of the features given the class </w:t>
      </w:r>
      <w:r>
        <w:rPr>
          <w:rStyle w:val="mord"/>
        </w:rPr>
        <w:t>Ck</w:t>
      </w:r>
      <w:r>
        <w:rPr>
          <w:rStyle w:val="vlist-s"/>
        </w:rPr>
        <w:t>​</w:t>
      </w:r>
      <w:r>
        <w:t>. Naïve Bayes assumes conditional independence among features, simplifying the computation of this likelihood.</w:t>
      </w:r>
    </w:p>
    <w:p w14:paraId="116C1F6E" w14:textId="77777777" w:rsidR="00E67FC5" w:rsidRDefault="00E67FC5" w:rsidP="00E67FC5">
      <w:pPr>
        <w:pStyle w:val="Heading3"/>
      </w:pPr>
      <w:r>
        <w:t xml:space="preserve">2. </w:t>
      </w:r>
      <w:r>
        <w:rPr>
          <w:rStyle w:val="Strong"/>
          <w:b/>
          <w:bCs/>
        </w:rPr>
        <w:t>Impact of Imbalanced Classes</w:t>
      </w:r>
    </w:p>
    <w:p w14:paraId="7BFE7595" w14:textId="0A21EAC8" w:rsidR="00E67FC5" w:rsidRDefault="00E67FC5" w:rsidP="00E67FC5">
      <w:pPr>
        <w:pStyle w:val="NormalWeb"/>
        <w:numPr>
          <w:ilvl w:val="0"/>
          <w:numId w:val="369"/>
        </w:numPr>
        <w:suppressAutoHyphens w:val="0"/>
        <w:autoSpaceDN/>
        <w:spacing w:beforeAutospacing="1" w:afterAutospacing="1"/>
      </w:pPr>
      <w:r>
        <w:rPr>
          <w:rStyle w:val="Strong"/>
        </w:rPr>
        <w:t>Minority Class</w:t>
      </w:r>
      <w:r>
        <w:t>: In imbalanced datasets, the minority class (the class with fewer instances) may have a lower prior probability</w:t>
      </w:r>
      <w:r>
        <w:t xml:space="preserve"> </w:t>
      </w:r>
      <w:r>
        <w:rPr>
          <w:rStyle w:val="mord"/>
        </w:rPr>
        <w:t>P</w:t>
      </w:r>
      <w:r>
        <w:rPr>
          <w:rStyle w:val="mopen"/>
        </w:rPr>
        <w:t>(</w:t>
      </w:r>
      <w:r>
        <w:rPr>
          <w:rStyle w:val="mord"/>
        </w:rPr>
        <w:t>Ck</w:t>
      </w:r>
      <w:r>
        <w:rPr>
          <w:rStyle w:val="vlist-s"/>
        </w:rPr>
        <w:t>​</w:t>
      </w:r>
      <w:r>
        <w:rPr>
          <w:rStyle w:val="mclose"/>
        </w:rPr>
        <w:t>)</w:t>
      </w:r>
      <w:r>
        <w:t>. However, Naïve Bayes can still effectively classify instances from the minority class because it focuses on the relative likelihood of features given each class.</w:t>
      </w:r>
    </w:p>
    <w:p w14:paraId="6BF1BEED" w14:textId="77777777" w:rsidR="00E67FC5" w:rsidRDefault="00E67FC5" w:rsidP="00E67FC5">
      <w:pPr>
        <w:pStyle w:val="NormalWeb"/>
        <w:numPr>
          <w:ilvl w:val="0"/>
          <w:numId w:val="369"/>
        </w:numPr>
        <w:suppressAutoHyphens w:val="0"/>
        <w:autoSpaceDN/>
        <w:spacing w:beforeAutospacing="1" w:afterAutospacing="1"/>
      </w:pPr>
      <w:r>
        <w:rPr>
          <w:rStyle w:val="Strong"/>
        </w:rPr>
        <w:t>Probabilistic Decision Rule</w:t>
      </w:r>
      <w:r>
        <w:t xml:space="preserve">: Naïve Bayes assigns a probability score for each class and then selects the class with the highest probability as the predicted class. This </w:t>
      </w:r>
      <w:r>
        <w:lastRenderedPageBreak/>
        <w:t>probabilistic decision rule inherently balances the influence of class priors and class-specific likelihoods.</w:t>
      </w:r>
    </w:p>
    <w:p w14:paraId="34367638" w14:textId="77777777" w:rsidR="00E67FC5" w:rsidRDefault="00E67FC5" w:rsidP="00E67FC5">
      <w:pPr>
        <w:pStyle w:val="Heading3"/>
      </w:pPr>
      <w:r>
        <w:t xml:space="preserve">3. </w:t>
      </w:r>
      <w:r>
        <w:rPr>
          <w:rStyle w:val="Strong"/>
          <w:b/>
          <w:bCs/>
        </w:rPr>
        <w:t>Handling Class Imbalance</w:t>
      </w:r>
    </w:p>
    <w:p w14:paraId="28622061" w14:textId="77777777" w:rsidR="00E67FC5" w:rsidRDefault="00E67FC5" w:rsidP="00E67FC5">
      <w:pPr>
        <w:pStyle w:val="NormalWeb"/>
      </w:pPr>
      <w:r>
        <w:t>While Naïve Bayes has some inherent resilience to class imbalance, there are additional considerations to optimize its performance on imbalanced datasets:</w:t>
      </w:r>
    </w:p>
    <w:p w14:paraId="57810181" w14:textId="77777777" w:rsidR="00E67FC5" w:rsidRDefault="00E67FC5" w:rsidP="00E67FC5">
      <w:pPr>
        <w:pStyle w:val="NormalWeb"/>
        <w:numPr>
          <w:ilvl w:val="0"/>
          <w:numId w:val="370"/>
        </w:numPr>
        <w:suppressAutoHyphens w:val="0"/>
        <w:autoSpaceDN/>
        <w:spacing w:beforeAutospacing="1" w:afterAutospacing="1"/>
      </w:pPr>
      <w:r>
        <w:rPr>
          <w:rStyle w:val="Strong"/>
        </w:rPr>
        <w:t>Adjust Class Priors</w:t>
      </w:r>
      <w:r>
        <w:t>: If the class priors are significantly skewed due to class imbalance, adjusting them (e.g., using oversampling, undersampling, or synthetic data generation techniques) can improve the classifier’s performance.</w:t>
      </w:r>
    </w:p>
    <w:p w14:paraId="0B238AA8" w14:textId="77777777" w:rsidR="00E67FC5" w:rsidRDefault="00E67FC5" w:rsidP="00E67FC5">
      <w:pPr>
        <w:pStyle w:val="NormalWeb"/>
        <w:numPr>
          <w:ilvl w:val="0"/>
          <w:numId w:val="370"/>
        </w:numPr>
        <w:suppressAutoHyphens w:val="0"/>
        <w:autoSpaceDN/>
        <w:spacing w:beforeAutospacing="1" w:afterAutospacing="1"/>
      </w:pPr>
      <w:r>
        <w:rPr>
          <w:rStyle w:val="Strong"/>
        </w:rPr>
        <w:t>Cost-Sensitive Learning</w:t>
      </w:r>
      <w:r>
        <w:t>: In some cases, assigning different costs or weights to different classes based on their importance or rarity can further improve classification accuracy.</w:t>
      </w:r>
    </w:p>
    <w:p w14:paraId="6D8B0BDF" w14:textId="77777777" w:rsidR="00E67FC5" w:rsidRDefault="00E67FC5" w:rsidP="00E67FC5">
      <w:pPr>
        <w:pStyle w:val="NormalWeb"/>
        <w:numPr>
          <w:ilvl w:val="0"/>
          <w:numId w:val="370"/>
        </w:numPr>
        <w:suppressAutoHyphens w:val="0"/>
        <w:autoSpaceDN/>
        <w:spacing w:beforeAutospacing="1" w:afterAutospacing="1"/>
      </w:pPr>
      <w:r>
        <w:rPr>
          <w:rStyle w:val="Strong"/>
        </w:rPr>
        <w:t>Evaluation Metrics</w:t>
      </w:r>
      <w:r>
        <w:t>: Use appropriate evaluation metrics for imbalanced datasets, such as precision, recall, F1-score, or area under the ROC curve (AUC), which provide insights into how well the classifier performs across different classes.</w:t>
      </w:r>
    </w:p>
    <w:p w14:paraId="0A5356BC" w14:textId="77777777" w:rsidR="00E67FC5" w:rsidRDefault="00E67FC5" w:rsidP="00E67FC5">
      <w:pPr>
        <w:pStyle w:val="Heading3"/>
      </w:pPr>
      <w:r>
        <w:t xml:space="preserve">4. </w:t>
      </w:r>
      <w:r>
        <w:rPr>
          <w:rStyle w:val="Strong"/>
          <w:b/>
          <w:bCs/>
        </w:rPr>
        <w:t>Advantages</w:t>
      </w:r>
    </w:p>
    <w:p w14:paraId="3A33335A" w14:textId="77777777" w:rsidR="00E67FC5" w:rsidRDefault="00E67FC5" w:rsidP="00E67FC5">
      <w:pPr>
        <w:pStyle w:val="NormalWeb"/>
        <w:numPr>
          <w:ilvl w:val="0"/>
          <w:numId w:val="371"/>
        </w:numPr>
        <w:suppressAutoHyphens w:val="0"/>
        <w:autoSpaceDN/>
        <w:spacing w:beforeAutospacing="1" w:afterAutospacing="1"/>
      </w:pPr>
      <w:r>
        <w:rPr>
          <w:rStyle w:val="Strong"/>
        </w:rPr>
        <w:t>Computational Efficiency</w:t>
      </w:r>
      <w:r>
        <w:t>: Naïve Bayes classifiers are computationally efficient and scalable, making them suitable for large datasets, including those with imbalanced class distributions.</w:t>
      </w:r>
    </w:p>
    <w:p w14:paraId="5945E15B" w14:textId="77777777" w:rsidR="00E67FC5" w:rsidRDefault="00E67FC5" w:rsidP="00E67FC5">
      <w:pPr>
        <w:pStyle w:val="NormalWeb"/>
        <w:numPr>
          <w:ilvl w:val="0"/>
          <w:numId w:val="371"/>
        </w:numPr>
        <w:suppressAutoHyphens w:val="0"/>
        <w:autoSpaceDN/>
        <w:spacing w:beforeAutospacing="1" w:afterAutospacing="1"/>
      </w:pPr>
      <w:r>
        <w:rPr>
          <w:rStyle w:val="Strong"/>
        </w:rPr>
        <w:t>Robustness to Noise</w:t>
      </w:r>
      <w:r>
        <w:t>: Due to its probabilistic nature and simple structure, Naïve Bayes can handle noisy data and irrelevant features without significantly impacting performance.</w:t>
      </w:r>
    </w:p>
    <w:p w14:paraId="68E33BD8" w14:textId="77777777" w:rsidR="00E67FC5" w:rsidRDefault="00E67FC5" w:rsidP="00E67FC5">
      <w:pPr>
        <w:pStyle w:val="Heading3"/>
      </w:pPr>
      <w:r>
        <w:t>Conclusion</w:t>
      </w:r>
    </w:p>
    <w:p w14:paraId="707BBADD" w14:textId="77777777" w:rsidR="00E67FC5" w:rsidRDefault="00E67FC5" w:rsidP="00E67FC5">
      <w:pPr>
        <w:pStyle w:val="NormalWeb"/>
      </w:pPr>
      <w:r>
        <w:t>Naïve Bayes classifiers can handle imbalanced datasets reasonably well because they focus on the relative probabilities of features given each class rather than absolute class frequencies. While they are not specifically designed for imbalanced datasets, their probabilistic approach and simplicity make them a viable choice for classification tasks with uneven class distributions, especially when appropriate adjustments are made to class priors and evaluation strategies.</w:t>
      </w:r>
    </w:p>
    <w:p w14:paraId="65A2AAEF" w14:textId="55BC919E" w:rsidR="0031701B" w:rsidRPr="005D4A60" w:rsidRDefault="0031701B" w:rsidP="00122647">
      <w:pPr>
        <w:rPr>
          <w:b/>
          <w:bCs/>
          <w:sz w:val="32"/>
          <w:szCs w:val="32"/>
          <w:lang w:eastAsia="en-IN"/>
        </w:rPr>
      </w:pPr>
    </w:p>
    <w:p w14:paraId="47E04F94" w14:textId="010278DB" w:rsidR="00122647" w:rsidRPr="0099204F" w:rsidRDefault="00122647" w:rsidP="0099204F">
      <w:pPr>
        <w:pStyle w:val="z-BottomofForm"/>
        <w:jc w:val="left"/>
      </w:pPr>
      <w:r w:rsidRPr="0099204F">
        <w:t>Bottom of Form</w:t>
      </w:r>
    </w:p>
    <w:p w14:paraId="46C443D9" w14:textId="78DB4551" w:rsidR="00122647" w:rsidRPr="0099204F" w:rsidRDefault="00122647" w:rsidP="009F0B62">
      <w:pPr>
        <w:rPr>
          <w:rFonts w:ascii="Arial" w:eastAsia="Times New Roman" w:hAnsi="Arial" w:cs="Arial"/>
          <w:vanish/>
          <w:kern w:val="0"/>
          <w:sz w:val="16"/>
          <w:szCs w:val="16"/>
          <w:lang w:eastAsia="en-IN"/>
        </w:rPr>
      </w:pPr>
    </w:p>
    <w:sectPr w:rsidR="00122647" w:rsidRPr="0099204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6997D" w14:textId="77777777" w:rsidR="00BC3924" w:rsidRDefault="00BC3924">
      <w:pPr>
        <w:spacing w:after="0" w:line="240" w:lineRule="auto"/>
      </w:pPr>
      <w:r>
        <w:separator/>
      </w:r>
    </w:p>
  </w:endnote>
  <w:endnote w:type="continuationSeparator" w:id="0">
    <w:p w14:paraId="631C2467" w14:textId="77777777" w:rsidR="00BC3924" w:rsidRDefault="00BC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F3C88" w14:textId="77777777" w:rsidR="00BC3924" w:rsidRDefault="00BC3924">
      <w:pPr>
        <w:spacing w:after="0" w:line="240" w:lineRule="auto"/>
      </w:pPr>
      <w:r>
        <w:rPr>
          <w:color w:val="000000"/>
        </w:rPr>
        <w:separator/>
      </w:r>
    </w:p>
  </w:footnote>
  <w:footnote w:type="continuationSeparator" w:id="0">
    <w:p w14:paraId="718DA0F4" w14:textId="77777777" w:rsidR="00BC3924" w:rsidRDefault="00BC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F75"/>
    <w:multiLevelType w:val="multilevel"/>
    <w:tmpl w:val="35F4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C2256"/>
    <w:multiLevelType w:val="multilevel"/>
    <w:tmpl w:val="DDA81FE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10E3237"/>
    <w:multiLevelType w:val="multilevel"/>
    <w:tmpl w:val="247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87C31"/>
    <w:multiLevelType w:val="multilevel"/>
    <w:tmpl w:val="7666B5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1F5445E"/>
    <w:multiLevelType w:val="multilevel"/>
    <w:tmpl w:val="123C08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02535BEC"/>
    <w:multiLevelType w:val="multilevel"/>
    <w:tmpl w:val="76F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B048B"/>
    <w:multiLevelType w:val="multilevel"/>
    <w:tmpl w:val="F0B863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02760CA5"/>
    <w:multiLevelType w:val="multilevel"/>
    <w:tmpl w:val="768EC7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02A77B09"/>
    <w:multiLevelType w:val="multilevel"/>
    <w:tmpl w:val="B20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025F0"/>
    <w:multiLevelType w:val="multilevel"/>
    <w:tmpl w:val="21CACDC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31B5319"/>
    <w:multiLevelType w:val="multilevel"/>
    <w:tmpl w:val="762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297828"/>
    <w:multiLevelType w:val="multilevel"/>
    <w:tmpl w:val="DF16CB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03532BD1"/>
    <w:multiLevelType w:val="multilevel"/>
    <w:tmpl w:val="778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F5DB8"/>
    <w:multiLevelType w:val="multilevel"/>
    <w:tmpl w:val="4E964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4863C9"/>
    <w:multiLevelType w:val="multilevel"/>
    <w:tmpl w:val="D8E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F32DC"/>
    <w:multiLevelType w:val="multilevel"/>
    <w:tmpl w:val="D41CBD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059B41F8"/>
    <w:multiLevelType w:val="multilevel"/>
    <w:tmpl w:val="FDC07D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06A04FA3"/>
    <w:multiLevelType w:val="multilevel"/>
    <w:tmpl w:val="C7A6C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D84EC7"/>
    <w:multiLevelType w:val="multilevel"/>
    <w:tmpl w:val="BAFCE66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070B5675"/>
    <w:multiLevelType w:val="multilevel"/>
    <w:tmpl w:val="28B2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D23B04"/>
    <w:multiLevelType w:val="multilevel"/>
    <w:tmpl w:val="6EB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26066"/>
    <w:multiLevelType w:val="multilevel"/>
    <w:tmpl w:val="DF90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531AEC"/>
    <w:multiLevelType w:val="multilevel"/>
    <w:tmpl w:val="FA6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E5585"/>
    <w:multiLevelType w:val="multilevel"/>
    <w:tmpl w:val="3D22B2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09081BB6"/>
    <w:multiLevelType w:val="multilevel"/>
    <w:tmpl w:val="92E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0B2D78"/>
    <w:multiLevelType w:val="multilevel"/>
    <w:tmpl w:val="0A1079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09996824"/>
    <w:multiLevelType w:val="multilevel"/>
    <w:tmpl w:val="E0C694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09F4111B"/>
    <w:multiLevelType w:val="multilevel"/>
    <w:tmpl w:val="DFE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A62CCA"/>
    <w:multiLevelType w:val="multilevel"/>
    <w:tmpl w:val="0FE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043939"/>
    <w:multiLevelType w:val="multilevel"/>
    <w:tmpl w:val="DB96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253BF3"/>
    <w:multiLevelType w:val="multilevel"/>
    <w:tmpl w:val="32F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38102C"/>
    <w:multiLevelType w:val="multilevel"/>
    <w:tmpl w:val="467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CD569C"/>
    <w:multiLevelType w:val="multilevel"/>
    <w:tmpl w:val="D16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4147BC"/>
    <w:multiLevelType w:val="multilevel"/>
    <w:tmpl w:val="8E24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4D0621"/>
    <w:multiLevelType w:val="multilevel"/>
    <w:tmpl w:val="A130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78141A"/>
    <w:multiLevelType w:val="multilevel"/>
    <w:tmpl w:val="D25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AF5049"/>
    <w:multiLevelType w:val="multilevel"/>
    <w:tmpl w:val="B16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1872E8"/>
    <w:multiLevelType w:val="multilevel"/>
    <w:tmpl w:val="200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AF313A"/>
    <w:multiLevelType w:val="multilevel"/>
    <w:tmpl w:val="996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766616"/>
    <w:multiLevelType w:val="multilevel"/>
    <w:tmpl w:val="66262D8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0E964D22"/>
    <w:multiLevelType w:val="multilevel"/>
    <w:tmpl w:val="CFE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E05B31"/>
    <w:multiLevelType w:val="multilevel"/>
    <w:tmpl w:val="7AE8A2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 w15:restartNumberingAfterBreak="0">
    <w:nsid w:val="0F6F5092"/>
    <w:multiLevelType w:val="multilevel"/>
    <w:tmpl w:val="8EC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87724B"/>
    <w:multiLevelType w:val="multilevel"/>
    <w:tmpl w:val="EDC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1E6F02"/>
    <w:multiLevelType w:val="multilevel"/>
    <w:tmpl w:val="F4F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507A9A"/>
    <w:multiLevelType w:val="multilevel"/>
    <w:tmpl w:val="6F8478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 w15:restartNumberingAfterBreak="0">
    <w:nsid w:val="10827D98"/>
    <w:multiLevelType w:val="multilevel"/>
    <w:tmpl w:val="F894F40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08A402D"/>
    <w:multiLevelType w:val="multilevel"/>
    <w:tmpl w:val="6F6631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8" w15:restartNumberingAfterBreak="0">
    <w:nsid w:val="10E138FC"/>
    <w:multiLevelType w:val="multilevel"/>
    <w:tmpl w:val="B3EAA7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9" w15:restartNumberingAfterBreak="0">
    <w:nsid w:val="11145A25"/>
    <w:multiLevelType w:val="multilevel"/>
    <w:tmpl w:val="0D9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02292"/>
    <w:multiLevelType w:val="multilevel"/>
    <w:tmpl w:val="EB3E71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1" w15:restartNumberingAfterBreak="0">
    <w:nsid w:val="126D129D"/>
    <w:multiLevelType w:val="multilevel"/>
    <w:tmpl w:val="A8C0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B5268"/>
    <w:multiLevelType w:val="multilevel"/>
    <w:tmpl w:val="4C0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5D7AB7"/>
    <w:multiLevelType w:val="multilevel"/>
    <w:tmpl w:val="34F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1A54C2"/>
    <w:multiLevelType w:val="multilevel"/>
    <w:tmpl w:val="B9A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6F09B0"/>
    <w:multiLevelType w:val="multilevel"/>
    <w:tmpl w:val="92BE245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14B069FC"/>
    <w:multiLevelType w:val="multilevel"/>
    <w:tmpl w:val="503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D72D9D"/>
    <w:multiLevelType w:val="multilevel"/>
    <w:tmpl w:val="520AE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D84218"/>
    <w:multiLevelType w:val="multilevel"/>
    <w:tmpl w:val="9C10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E476D1"/>
    <w:multiLevelType w:val="multilevel"/>
    <w:tmpl w:val="256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03182A"/>
    <w:multiLevelType w:val="multilevel"/>
    <w:tmpl w:val="96BAC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5B5B3F"/>
    <w:multiLevelType w:val="multilevel"/>
    <w:tmpl w:val="81C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61332C"/>
    <w:multiLevelType w:val="multilevel"/>
    <w:tmpl w:val="DEB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696F8D"/>
    <w:multiLevelType w:val="multilevel"/>
    <w:tmpl w:val="A822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9932B8"/>
    <w:multiLevelType w:val="multilevel"/>
    <w:tmpl w:val="0B7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2B0F2F"/>
    <w:multiLevelType w:val="multilevel"/>
    <w:tmpl w:val="48648DF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17E847A1"/>
    <w:multiLevelType w:val="multilevel"/>
    <w:tmpl w:val="838887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7" w15:restartNumberingAfterBreak="0">
    <w:nsid w:val="18B20B3E"/>
    <w:multiLevelType w:val="multilevel"/>
    <w:tmpl w:val="E644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DC732D"/>
    <w:multiLevelType w:val="multilevel"/>
    <w:tmpl w:val="C8D4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480208"/>
    <w:multiLevelType w:val="multilevel"/>
    <w:tmpl w:val="3FCAA1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0" w15:restartNumberingAfterBreak="0">
    <w:nsid w:val="19521930"/>
    <w:multiLevelType w:val="multilevel"/>
    <w:tmpl w:val="F476D69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196025EB"/>
    <w:multiLevelType w:val="multilevel"/>
    <w:tmpl w:val="A4D0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823C09"/>
    <w:multiLevelType w:val="multilevel"/>
    <w:tmpl w:val="E0E2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BD0EBA"/>
    <w:multiLevelType w:val="multilevel"/>
    <w:tmpl w:val="325AF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C07F36"/>
    <w:multiLevelType w:val="multilevel"/>
    <w:tmpl w:val="0C8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ED1FB3"/>
    <w:multiLevelType w:val="multilevel"/>
    <w:tmpl w:val="89122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B605A68"/>
    <w:multiLevelType w:val="multilevel"/>
    <w:tmpl w:val="2D741D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7" w15:restartNumberingAfterBreak="0">
    <w:nsid w:val="1B814BFF"/>
    <w:multiLevelType w:val="multilevel"/>
    <w:tmpl w:val="5B3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9B3F11"/>
    <w:multiLevelType w:val="multilevel"/>
    <w:tmpl w:val="457E7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9" w15:restartNumberingAfterBreak="0">
    <w:nsid w:val="1BD440FF"/>
    <w:multiLevelType w:val="multilevel"/>
    <w:tmpl w:val="769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E432CC"/>
    <w:multiLevelType w:val="multilevel"/>
    <w:tmpl w:val="061E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8F55BE"/>
    <w:multiLevelType w:val="multilevel"/>
    <w:tmpl w:val="2794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AA53CE"/>
    <w:multiLevelType w:val="multilevel"/>
    <w:tmpl w:val="8C5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BA3C0C"/>
    <w:multiLevelType w:val="multilevel"/>
    <w:tmpl w:val="C0ECD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54467F"/>
    <w:multiLevelType w:val="multilevel"/>
    <w:tmpl w:val="61B49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D7F4801"/>
    <w:multiLevelType w:val="multilevel"/>
    <w:tmpl w:val="23DC2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DC3030D"/>
    <w:multiLevelType w:val="multilevel"/>
    <w:tmpl w:val="66C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D07A9A"/>
    <w:multiLevelType w:val="multilevel"/>
    <w:tmpl w:val="7B4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6F4670"/>
    <w:multiLevelType w:val="multilevel"/>
    <w:tmpl w:val="FCD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7652F2"/>
    <w:multiLevelType w:val="multilevel"/>
    <w:tmpl w:val="A18A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EDF0A69"/>
    <w:multiLevelType w:val="multilevel"/>
    <w:tmpl w:val="FF423EC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1" w15:restartNumberingAfterBreak="0">
    <w:nsid w:val="1F13544E"/>
    <w:multiLevelType w:val="multilevel"/>
    <w:tmpl w:val="FE7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2219C3"/>
    <w:multiLevelType w:val="multilevel"/>
    <w:tmpl w:val="215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6A4AB1"/>
    <w:multiLevelType w:val="multilevel"/>
    <w:tmpl w:val="39A49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FF112EE"/>
    <w:multiLevelType w:val="multilevel"/>
    <w:tmpl w:val="AFEEE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036672E"/>
    <w:multiLevelType w:val="multilevel"/>
    <w:tmpl w:val="52E6C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621152"/>
    <w:multiLevelType w:val="multilevel"/>
    <w:tmpl w:val="761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B03D3E"/>
    <w:multiLevelType w:val="multilevel"/>
    <w:tmpl w:val="46A0D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1043ECF"/>
    <w:multiLevelType w:val="multilevel"/>
    <w:tmpl w:val="9FDE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097FAE"/>
    <w:multiLevelType w:val="multilevel"/>
    <w:tmpl w:val="1402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1211B89"/>
    <w:multiLevelType w:val="multilevel"/>
    <w:tmpl w:val="FC6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49298A"/>
    <w:multiLevelType w:val="multilevel"/>
    <w:tmpl w:val="A214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8105F7"/>
    <w:multiLevelType w:val="multilevel"/>
    <w:tmpl w:val="EF7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8A6ABF"/>
    <w:multiLevelType w:val="multilevel"/>
    <w:tmpl w:val="034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A86E13"/>
    <w:multiLevelType w:val="multilevel"/>
    <w:tmpl w:val="4022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F3178C"/>
    <w:multiLevelType w:val="multilevel"/>
    <w:tmpl w:val="1B7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03188C"/>
    <w:multiLevelType w:val="multilevel"/>
    <w:tmpl w:val="B75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071351"/>
    <w:multiLevelType w:val="multilevel"/>
    <w:tmpl w:val="6F6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0F3F12"/>
    <w:multiLevelType w:val="multilevel"/>
    <w:tmpl w:val="908E41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9" w15:restartNumberingAfterBreak="0">
    <w:nsid w:val="22695460"/>
    <w:multiLevelType w:val="multilevel"/>
    <w:tmpl w:val="81E4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2AA0822"/>
    <w:multiLevelType w:val="multilevel"/>
    <w:tmpl w:val="4F281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BD3CF4"/>
    <w:multiLevelType w:val="multilevel"/>
    <w:tmpl w:val="14CAEF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2" w15:restartNumberingAfterBreak="0">
    <w:nsid w:val="24093815"/>
    <w:multiLevelType w:val="multilevel"/>
    <w:tmpl w:val="703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284342"/>
    <w:multiLevelType w:val="multilevel"/>
    <w:tmpl w:val="E2D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911211"/>
    <w:multiLevelType w:val="multilevel"/>
    <w:tmpl w:val="8B6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A0354D"/>
    <w:multiLevelType w:val="multilevel"/>
    <w:tmpl w:val="22DE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7F2A23"/>
    <w:multiLevelType w:val="multilevel"/>
    <w:tmpl w:val="976C8A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7" w15:restartNumberingAfterBreak="0">
    <w:nsid w:val="25E624C8"/>
    <w:multiLevelType w:val="multilevel"/>
    <w:tmpl w:val="9F8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651E80"/>
    <w:multiLevelType w:val="multilevel"/>
    <w:tmpl w:val="718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8026D4"/>
    <w:multiLevelType w:val="multilevel"/>
    <w:tmpl w:val="AFD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FE19FF"/>
    <w:multiLevelType w:val="multilevel"/>
    <w:tmpl w:val="FB4C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2D33A3"/>
    <w:multiLevelType w:val="multilevel"/>
    <w:tmpl w:val="7A5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753E12"/>
    <w:multiLevelType w:val="multilevel"/>
    <w:tmpl w:val="D4880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DC2B11"/>
    <w:multiLevelType w:val="multilevel"/>
    <w:tmpl w:val="B016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8FB5292"/>
    <w:multiLevelType w:val="multilevel"/>
    <w:tmpl w:val="C34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154310"/>
    <w:multiLevelType w:val="multilevel"/>
    <w:tmpl w:val="EA8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363A80"/>
    <w:multiLevelType w:val="multilevel"/>
    <w:tmpl w:val="055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654475"/>
    <w:multiLevelType w:val="multilevel"/>
    <w:tmpl w:val="FB1E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E67570"/>
    <w:multiLevelType w:val="multilevel"/>
    <w:tmpl w:val="1C84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B3137C5"/>
    <w:multiLevelType w:val="multilevel"/>
    <w:tmpl w:val="986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355846"/>
    <w:multiLevelType w:val="multilevel"/>
    <w:tmpl w:val="93B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372412"/>
    <w:multiLevelType w:val="multilevel"/>
    <w:tmpl w:val="056EB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B3D7992"/>
    <w:multiLevelType w:val="multilevel"/>
    <w:tmpl w:val="7766E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B7B3CA9"/>
    <w:multiLevelType w:val="multilevel"/>
    <w:tmpl w:val="B13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93537B"/>
    <w:multiLevelType w:val="multilevel"/>
    <w:tmpl w:val="A3E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9A73AC"/>
    <w:multiLevelType w:val="multilevel"/>
    <w:tmpl w:val="D00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D054FE9"/>
    <w:multiLevelType w:val="multilevel"/>
    <w:tmpl w:val="D96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2D4688"/>
    <w:multiLevelType w:val="multilevel"/>
    <w:tmpl w:val="44664C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8" w15:restartNumberingAfterBreak="0">
    <w:nsid w:val="2DB36C07"/>
    <w:multiLevelType w:val="multilevel"/>
    <w:tmpl w:val="52A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703ED6"/>
    <w:multiLevelType w:val="multilevel"/>
    <w:tmpl w:val="D000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953CFD"/>
    <w:multiLevelType w:val="multilevel"/>
    <w:tmpl w:val="01FA44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1" w15:restartNumberingAfterBreak="0">
    <w:nsid w:val="2EFE0D45"/>
    <w:multiLevelType w:val="multilevel"/>
    <w:tmpl w:val="8680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946D14"/>
    <w:multiLevelType w:val="multilevel"/>
    <w:tmpl w:val="BE4AB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FFC054E"/>
    <w:multiLevelType w:val="multilevel"/>
    <w:tmpl w:val="6A36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3932D5"/>
    <w:multiLevelType w:val="multilevel"/>
    <w:tmpl w:val="B164B6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5" w15:restartNumberingAfterBreak="0">
    <w:nsid w:val="30C363CB"/>
    <w:multiLevelType w:val="multilevel"/>
    <w:tmpl w:val="44F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401825"/>
    <w:multiLevelType w:val="multilevel"/>
    <w:tmpl w:val="E2CE766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15:restartNumberingAfterBreak="0">
    <w:nsid w:val="3157084B"/>
    <w:multiLevelType w:val="multilevel"/>
    <w:tmpl w:val="A4B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584B5E"/>
    <w:multiLevelType w:val="multilevel"/>
    <w:tmpl w:val="1DDC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16B25B8"/>
    <w:multiLevelType w:val="multilevel"/>
    <w:tmpl w:val="7AF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B40531"/>
    <w:multiLevelType w:val="multilevel"/>
    <w:tmpl w:val="BE96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1E56065"/>
    <w:multiLevelType w:val="multilevel"/>
    <w:tmpl w:val="B5B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367D1F"/>
    <w:multiLevelType w:val="multilevel"/>
    <w:tmpl w:val="E2D0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0F031B"/>
    <w:multiLevelType w:val="multilevel"/>
    <w:tmpl w:val="C81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4F26A0"/>
    <w:multiLevelType w:val="multilevel"/>
    <w:tmpl w:val="164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637CBA"/>
    <w:multiLevelType w:val="multilevel"/>
    <w:tmpl w:val="58D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780D2D"/>
    <w:multiLevelType w:val="multilevel"/>
    <w:tmpl w:val="35EADCF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7" w15:restartNumberingAfterBreak="0">
    <w:nsid w:val="35360A8A"/>
    <w:multiLevelType w:val="multilevel"/>
    <w:tmpl w:val="060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3A2D3F"/>
    <w:multiLevelType w:val="multilevel"/>
    <w:tmpl w:val="F8440D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9" w15:restartNumberingAfterBreak="0">
    <w:nsid w:val="35425162"/>
    <w:multiLevelType w:val="multilevel"/>
    <w:tmpl w:val="DF625B5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35FE0E5D"/>
    <w:multiLevelType w:val="multilevel"/>
    <w:tmpl w:val="93C0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66A4EAA"/>
    <w:multiLevelType w:val="multilevel"/>
    <w:tmpl w:val="4A5A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6977A38"/>
    <w:multiLevelType w:val="multilevel"/>
    <w:tmpl w:val="0EE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A93A6E"/>
    <w:multiLevelType w:val="multilevel"/>
    <w:tmpl w:val="AB9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BB50AA"/>
    <w:multiLevelType w:val="multilevel"/>
    <w:tmpl w:val="85B84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6DA7715"/>
    <w:multiLevelType w:val="multilevel"/>
    <w:tmpl w:val="629A2D0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36E70C63"/>
    <w:multiLevelType w:val="multilevel"/>
    <w:tmpl w:val="E53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8E109D"/>
    <w:multiLevelType w:val="multilevel"/>
    <w:tmpl w:val="F5E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764E5D"/>
    <w:multiLevelType w:val="multilevel"/>
    <w:tmpl w:val="0C1CF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AB40F8"/>
    <w:multiLevelType w:val="multilevel"/>
    <w:tmpl w:val="6D7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F118F7"/>
    <w:multiLevelType w:val="multilevel"/>
    <w:tmpl w:val="F9306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A1E3ED4"/>
    <w:multiLevelType w:val="multilevel"/>
    <w:tmpl w:val="098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5E70B6"/>
    <w:multiLevelType w:val="multilevel"/>
    <w:tmpl w:val="9634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A620730"/>
    <w:multiLevelType w:val="multilevel"/>
    <w:tmpl w:val="D04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7D0284"/>
    <w:multiLevelType w:val="multilevel"/>
    <w:tmpl w:val="6F64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A8C5E41"/>
    <w:multiLevelType w:val="multilevel"/>
    <w:tmpl w:val="41F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A315D8"/>
    <w:multiLevelType w:val="multilevel"/>
    <w:tmpl w:val="85D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066219"/>
    <w:multiLevelType w:val="multilevel"/>
    <w:tmpl w:val="32C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192ECF"/>
    <w:multiLevelType w:val="multilevel"/>
    <w:tmpl w:val="0A8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4F3EE9"/>
    <w:multiLevelType w:val="multilevel"/>
    <w:tmpl w:val="6FCE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E464520"/>
    <w:multiLevelType w:val="multilevel"/>
    <w:tmpl w:val="5024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F2242A7"/>
    <w:multiLevelType w:val="multilevel"/>
    <w:tmpl w:val="776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377081"/>
    <w:multiLevelType w:val="multilevel"/>
    <w:tmpl w:val="AC8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5611D8"/>
    <w:multiLevelType w:val="multilevel"/>
    <w:tmpl w:val="9D0085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4" w15:restartNumberingAfterBreak="0">
    <w:nsid w:val="3F7D4CD4"/>
    <w:multiLevelType w:val="multilevel"/>
    <w:tmpl w:val="5DDC3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03869EE"/>
    <w:multiLevelType w:val="multilevel"/>
    <w:tmpl w:val="472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079127E"/>
    <w:multiLevelType w:val="multilevel"/>
    <w:tmpl w:val="57D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11A48F9"/>
    <w:multiLevelType w:val="multilevel"/>
    <w:tmpl w:val="865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3B2A5D"/>
    <w:multiLevelType w:val="multilevel"/>
    <w:tmpl w:val="E6D07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1D537B7"/>
    <w:multiLevelType w:val="multilevel"/>
    <w:tmpl w:val="420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A16F1E"/>
    <w:multiLevelType w:val="multilevel"/>
    <w:tmpl w:val="44607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2A628BA"/>
    <w:multiLevelType w:val="multilevel"/>
    <w:tmpl w:val="2BD4D7E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2" w15:restartNumberingAfterBreak="0">
    <w:nsid w:val="42EC0D7A"/>
    <w:multiLevelType w:val="multilevel"/>
    <w:tmpl w:val="563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2F27DBB"/>
    <w:multiLevelType w:val="multilevel"/>
    <w:tmpl w:val="7180B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320CAE"/>
    <w:multiLevelType w:val="multilevel"/>
    <w:tmpl w:val="370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5E3EFC"/>
    <w:multiLevelType w:val="multilevel"/>
    <w:tmpl w:val="2B5E20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6" w15:restartNumberingAfterBreak="0">
    <w:nsid w:val="437E793E"/>
    <w:multiLevelType w:val="multilevel"/>
    <w:tmpl w:val="1588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012004"/>
    <w:multiLevelType w:val="multilevel"/>
    <w:tmpl w:val="E05C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0F28EB"/>
    <w:multiLevelType w:val="multilevel"/>
    <w:tmpl w:val="E13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41A6207"/>
    <w:multiLevelType w:val="multilevel"/>
    <w:tmpl w:val="D644A4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0" w15:restartNumberingAfterBreak="0">
    <w:nsid w:val="44733AB3"/>
    <w:multiLevelType w:val="multilevel"/>
    <w:tmpl w:val="47980F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1" w15:restartNumberingAfterBreak="0">
    <w:nsid w:val="45A17BB4"/>
    <w:multiLevelType w:val="multilevel"/>
    <w:tmpl w:val="0A4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F32D13"/>
    <w:multiLevelType w:val="multilevel"/>
    <w:tmpl w:val="DD103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6770BE8"/>
    <w:multiLevelType w:val="multilevel"/>
    <w:tmpl w:val="E47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7A0377"/>
    <w:multiLevelType w:val="multilevel"/>
    <w:tmpl w:val="281067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5" w15:restartNumberingAfterBreak="0">
    <w:nsid w:val="46810D3F"/>
    <w:multiLevelType w:val="multilevel"/>
    <w:tmpl w:val="C84E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FE33E2"/>
    <w:multiLevelType w:val="multilevel"/>
    <w:tmpl w:val="4B820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7FA1077"/>
    <w:multiLevelType w:val="multilevel"/>
    <w:tmpl w:val="A3D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1177DB"/>
    <w:multiLevelType w:val="multilevel"/>
    <w:tmpl w:val="CA1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3D21EA"/>
    <w:multiLevelType w:val="multilevel"/>
    <w:tmpl w:val="A914DF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0" w15:restartNumberingAfterBreak="0">
    <w:nsid w:val="48BB6B2C"/>
    <w:multiLevelType w:val="multilevel"/>
    <w:tmpl w:val="9CA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951668C"/>
    <w:multiLevelType w:val="multilevel"/>
    <w:tmpl w:val="BA7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9877EAC"/>
    <w:multiLevelType w:val="multilevel"/>
    <w:tmpl w:val="DB5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AE6609"/>
    <w:multiLevelType w:val="multilevel"/>
    <w:tmpl w:val="4CC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212519"/>
    <w:multiLevelType w:val="multilevel"/>
    <w:tmpl w:val="D99E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B0A7F35"/>
    <w:multiLevelType w:val="multilevel"/>
    <w:tmpl w:val="CBD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316E71"/>
    <w:multiLevelType w:val="multilevel"/>
    <w:tmpl w:val="6B6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B694F44"/>
    <w:multiLevelType w:val="multilevel"/>
    <w:tmpl w:val="363E52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8" w15:restartNumberingAfterBreak="0">
    <w:nsid w:val="4BA2511F"/>
    <w:multiLevelType w:val="multilevel"/>
    <w:tmpl w:val="C18E1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BA708EA"/>
    <w:multiLevelType w:val="multilevel"/>
    <w:tmpl w:val="630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F248DE"/>
    <w:multiLevelType w:val="multilevel"/>
    <w:tmpl w:val="4E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441778"/>
    <w:multiLevelType w:val="multilevel"/>
    <w:tmpl w:val="FA8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FF0A6A"/>
    <w:multiLevelType w:val="multilevel"/>
    <w:tmpl w:val="8BE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D811763"/>
    <w:multiLevelType w:val="multilevel"/>
    <w:tmpl w:val="F04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E3929F3"/>
    <w:multiLevelType w:val="multilevel"/>
    <w:tmpl w:val="2E0AB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F070DF8"/>
    <w:multiLevelType w:val="multilevel"/>
    <w:tmpl w:val="4FFA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0E82292"/>
    <w:multiLevelType w:val="multilevel"/>
    <w:tmpl w:val="F7F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14227E3"/>
    <w:multiLevelType w:val="multilevel"/>
    <w:tmpl w:val="C2E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1D058E9"/>
    <w:multiLevelType w:val="multilevel"/>
    <w:tmpl w:val="3C3634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9" w15:restartNumberingAfterBreak="0">
    <w:nsid w:val="52390AD7"/>
    <w:multiLevelType w:val="multilevel"/>
    <w:tmpl w:val="110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27772C7"/>
    <w:multiLevelType w:val="multilevel"/>
    <w:tmpl w:val="1E840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27E7C10"/>
    <w:multiLevelType w:val="multilevel"/>
    <w:tmpl w:val="AE767E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2" w15:restartNumberingAfterBreak="0">
    <w:nsid w:val="528F0463"/>
    <w:multiLevelType w:val="multilevel"/>
    <w:tmpl w:val="DE7E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2B06E5C"/>
    <w:multiLevelType w:val="multilevel"/>
    <w:tmpl w:val="3FFE521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4" w15:restartNumberingAfterBreak="0">
    <w:nsid w:val="53147CB6"/>
    <w:multiLevelType w:val="multilevel"/>
    <w:tmpl w:val="6046C0D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5" w15:restartNumberingAfterBreak="0">
    <w:nsid w:val="53994FA9"/>
    <w:multiLevelType w:val="multilevel"/>
    <w:tmpl w:val="782A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40B7483"/>
    <w:multiLevelType w:val="multilevel"/>
    <w:tmpl w:val="310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47005E2"/>
    <w:multiLevelType w:val="multilevel"/>
    <w:tmpl w:val="BC7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AE3CB7"/>
    <w:multiLevelType w:val="multilevel"/>
    <w:tmpl w:val="055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B431A0"/>
    <w:multiLevelType w:val="multilevel"/>
    <w:tmpl w:val="E960A71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0" w15:restartNumberingAfterBreak="0">
    <w:nsid w:val="55DB71EA"/>
    <w:multiLevelType w:val="multilevel"/>
    <w:tmpl w:val="E6A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5F032EB"/>
    <w:multiLevelType w:val="multilevel"/>
    <w:tmpl w:val="40CADA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2" w15:restartNumberingAfterBreak="0">
    <w:nsid w:val="56205DE0"/>
    <w:multiLevelType w:val="multilevel"/>
    <w:tmpl w:val="67B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6304684"/>
    <w:multiLevelType w:val="multilevel"/>
    <w:tmpl w:val="DFF6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74F4952"/>
    <w:multiLevelType w:val="multilevel"/>
    <w:tmpl w:val="3A2E84E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5" w15:restartNumberingAfterBreak="0">
    <w:nsid w:val="579D64B2"/>
    <w:multiLevelType w:val="multilevel"/>
    <w:tmpl w:val="7A767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7ED6D24"/>
    <w:multiLevelType w:val="multilevel"/>
    <w:tmpl w:val="89F62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82F3CAF"/>
    <w:multiLevelType w:val="multilevel"/>
    <w:tmpl w:val="AA9CCE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8" w15:restartNumberingAfterBreak="0">
    <w:nsid w:val="585A309A"/>
    <w:multiLevelType w:val="multilevel"/>
    <w:tmpl w:val="8AA2EEE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9" w15:restartNumberingAfterBreak="0">
    <w:nsid w:val="587972C9"/>
    <w:multiLevelType w:val="multilevel"/>
    <w:tmpl w:val="CF0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8C544B6"/>
    <w:multiLevelType w:val="multilevel"/>
    <w:tmpl w:val="837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8D653B9"/>
    <w:multiLevelType w:val="multilevel"/>
    <w:tmpl w:val="47C26DE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2" w15:restartNumberingAfterBreak="0">
    <w:nsid w:val="58ED3B61"/>
    <w:multiLevelType w:val="multilevel"/>
    <w:tmpl w:val="8D3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3215F7"/>
    <w:multiLevelType w:val="multilevel"/>
    <w:tmpl w:val="BA6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A247193"/>
    <w:multiLevelType w:val="multilevel"/>
    <w:tmpl w:val="C78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A357B77"/>
    <w:multiLevelType w:val="multilevel"/>
    <w:tmpl w:val="A416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AF0645C"/>
    <w:multiLevelType w:val="multilevel"/>
    <w:tmpl w:val="EBE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040184"/>
    <w:multiLevelType w:val="multilevel"/>
    <w:tmpl w:val="A35A2E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8" w15:restartNumberingAfterBreak="0">
    <w:nsid w:val="5BA47F71"/>
    <w:multiLevelType w:val="multilevel"/>
    <w:tmpl w:val="D7D6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C15697E"/>
    <w:multiLevelType w:val="multilevel"/>
    <w:tmpl w:val="A7C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C5B5F43"/>
    <w:multiLevelType w:val="multilevel"/>
    <w:tmpl w:val="D19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C696C5A"/>
    <w:multiLevelType w:val="multilevel"/>
    <w:tmpl w:val="E90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CD813E2"/>
    <w:multiLevelType w:val="multilevel"/>
    <w:tmpl w:val="0266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D141C45"/>
    <w:multiLevelType w:val="multilevel"/>
    <w:tmpl w:val="88FA580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4" w15:restartNumberingAfterBreak="0">
    <w:nsid w:val="5D3F08EC"/>
    <w:multiLevelType w:val="multilevel"/>
    <w:tmpl w:val="00260C2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15:restartNumberingAfterBreak="0">
    <w:nsid w:val="5D460038"/>
    <w:multiLevelType w:val="multilevel"/>
    <w:tmpl w:val="13FE7C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6" w15:restartNumberingAfterBreak="0">
    <w:nsid w:val="5D7474C1"/>
    <w:multiLevelType w:val="multilevel"/>
    <w:tmpl w:val="E8B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DA83A5A"/>
    <w:multiLevelType w:val="multilevel"/>
    <w:tmpl w:val="9DD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DEB5DB7"/>
    <w:multiLevelType w:val="multilevel"/>
    <w:tmpl w:val="236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E663C76"/>
    <w:multiLevelType w:val="multilevel"/>
    <w:tmpl w:val="878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F2B413E"/>
    <w:multiLevelType w:val="multilevel"/>
    <w:tmpl w:val="67A4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F354D14"/>
    <w:multiLevelType w:val="multilevel"/>
    <w:tmpl w:val="9EE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F631B8C"/>
    <w:multiLevelType w:val="multilevel"/>
    <w:tmpl w:val="DBCEE7E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FF21FCD"/>
    <w:multiLevelType w:val="multilevel"/>
    <w:tmpl w:val="4B488B2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4" w15:restartNumberingAfterBreak="0">
    <w:nsid w:val="601A15C9"/>
    <w:multiLevelType w:val="multilevel"/>
    <w:tmpl w:val="0FD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13F09DC"/>
    <w:multiLevelType w:val="multilevel"/>
    <w:tmpl w:val="CA2A38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6" w15:restartNumberingAfterBreak="0">
    <w:nsid w:val="61402074"/>
    <w:multiLevelType w:val="multilevel"/>
    <w:tmpl w:val="54BAF56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15:restartNumberingAfterBreak="0">
    <w:nsid w:val="615E2234"/>
    <w:multiLevelType w:val="multilevel"/>
    <w:tmpl w:val="BCB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B10A27"/>
    <w:multiLevelType w:val="multilevel"/>
    <w:tmpl w:val="6C58CBD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9" w15:restartNumberingAfterBreak="0">
    <w:nsid w:val="621215F8"/>
    <w:multiLevelType w:val="multilevel"/>
    <w:tmpl w:val="10364B2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0" w15:restartNumberingAfterBreak="0">
    <w:nsid w:val="62204195"/>
    <w:multiLevelType w:val="multilevel"/>
    <w:tmpl w:val="641CE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2354E4B"/>
    <w:multiLevelType w:val="multilevel"/>
    <w:tmpl w:val="CE5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AB10BE"/>
    <w:multiLevelType w:val="multilevel"/>
    <w:tmpl w:val="E92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3E10546"/>
    <w:multiLevelType w:val="multilevel"/>
    <w:tmpl w:val="019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3EC252C"/>
    <w:multiLevelType w:val="multilevel"/>
    <w:tmpl w:val="9BF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4450150"/>
    <w:multiLevelType w:val="multilevel"/>
    <w:tmpl w:val="27B6C3BA"/>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6" w15:restartNumberingAfterBreak="0">
    <w:nsid w:val="65ED7EED"/>
    <w:multiLevelType w:val="multilevel"/>
    <w:tmpl w:val="48F08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61162D0"/>
    <w:multiLevelType w:val="multilevel"/>
    <w:tmpl w:val="467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63841B8"/>
    <w:multiLevelType w:val="multilevel"/>
    <w:tmpl w:val="F4A8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64953E8"/>
    <w:multiLevelType w:val="multilevel"/>
    <w:tmpl w:val="61520EE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0" w15:restartNumberingAfterBreak="0">
    <w:nsid w:val="66580AB4"/>
    <w:multiLevelType w:val="multilevel"/>
    <w:tmpl w:val="774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6CD1FCC"/>
    <w:multiLevelType w:val="multilevel"/>
    <w:tmpl w:val="F39E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6E47EBF"/>
    <w:multiLevelType w:val="multilevel"/>
    <w:tmpl w:val="5C081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7311F33"/>
    <w:multiLevelType w:val="multilevel"/>
    <w:tmpl w:val="50D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671EC1"/>
    <w:multiLevelType w:val="multilevel"/>
    <w:tmpl w:val="29F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7C1252A"/>
    <w:multiLevelType w:val="multilevel"/>
    <w:tmpl w:val="E88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7C83F46"/>
    <w:multiLevelType w:val="multilevel"/>
    <w:tmpl w:val="41C6A1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7" w15:restartNumberingAfterBreak="0">
    <w:nsid w:val="67E455A4"/>
    <w:multiLevelType w:val="multilevel"/>
    <w:tmpl w:val="82A4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81E0328"/>
    <w:multiLevelType w:val="multilevel"/>
    <w:tmpl w:val="8B50E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8473592"/>
    <w:multiLevelType w:val="multilevel"/>
    <w:tmpl w:val="DDA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8AC6996"/>
    <w:multiLevelType w:val="multilevel"/>
    <w:tmpl w:val="EB4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8B81C68"/>
    <w:multiLevelType w:val="multilevel"/>
    <w:tmpl w:val="0328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8ED2871"/>
    <w:multiLevelType w:val="multilevel"/>
    <w:tmpl w:val="473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8FA0747"/>
    <w:multiLevelType w:val="multilevel"/>
    <w:tmpl w:val="CA023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91B73D0"/>
    <w:multiLevelType w:val="multilevel"/>
    <w:tmpl w:val="9F4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9EF4AA2"/>
    <w:multiLevelType w:val="multilevel"/>
    <w:tmpl w:val="CA16483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6" w15:restartNumberingAfterBreak="0">
    <w:nsid w:val="6A9B09DD"/>
    <w:multiLevelType w:val="multilevel"/>
    <w:tmpl w:val="23667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B170FA2"/>
    <w:multiLevelType w:val="multilevel"/>
    <w:tmpl w:val="C79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C414A62"/>
    <w:multiLevelType w:val="multilevel"/>
    <w:tmpl w:val="88D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C427043"/>
    <w:multiLevelType w:val="multilevel"/>
    <w:tmpl w:val="F63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C584588"/>
    <w:multiLevelType w:val="multilevel"/>
    <w:tmpl w:val="8FFC1CB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1" w15:restartNumberingAfterBreak="0">
    <w:nsid w:val="6CC0440B"/>
    <w:multiLevelType w:val="multilevel"/>
    <w:tmpl w:val="366EA06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2" w15:restartNumberingAfterBreak="0">
    <w:nsid w:val="6CF53370"/>
    <w:multiLevelType w:val="multilevel"/>
    <w:tmpl w:val="168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D3B46AD"/>
    <w:multiLevelType w:val="multilevel"/>
    <w:tmpl w:val="38B2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D86015C"/>
    <w:multiLevelType w:val="multilevel"/>
    <w:tmpl w:val="9D1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DE3709D"/>
    <w:multiLevelType w:val="multilevel"/>
    <w:tmpl w:val="EA3A674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6" w15:restartNumberingAfterBreak="0">
    <w:nsid w:val="6E493F4A"/>
    <w:multiLevelType w:val="multilevel"/>
    <w:tmpl w:val="8A6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E546158"/>
    <w:multiLevelType w:val="multilevel"/>
    <w:tmpl w:val="56FE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E977233"/>
    <w:multiLevelType w:val="multilevel"/>
    <w:tmpl w:val="C914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F846C4B"/>
    <w:multiLevelType w:val="multilevel"/>
    <w:tmpl w:val="962EC9E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0" w15:restartNumberingAfterBreak="0">
    <w:nsid w:val="6F9B64C7"/>
    <w:multiLevelType w:val="multilevel"/>
    <w:tmpl w:val="0B7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FAA275F"/>
    <w:multiLevelType w:val="multilevel"/>
    <w:tmpl w:val="29FE4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FE33A06"/>
    <w:multiLevelType w:val="multilevel"/>
    <w:tmpl w:val="8F6E12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3" w15:restartNumberingAfterBreak="0">
    <w:nsid w:val="70850044"/>
    <w:multiLevelType w:val="multilevel"/>
    <w:tmpl w:val="CD9A45F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4" w15:restartNumberingAfterBreak="0">
    <w:nsid w:val="709721C0"/>
    <w:multiLevelType w:val="multilevel"/>
    <w:tmpl w:val="E2685C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5" w15:restartNumberingAfterBreak="0">
    <w:nsid w:val="711E52F4"/>
    <w:multiLevelType w:val="multilevel"/>
    <w:tmpl w:val="407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153453E"/>
    <w:multiLevelType w:val="multilevel"/>
    <w:tmpl w:val="1D1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18C677C"/>
    <w:multiLevelType w:val="multilevel"/>
    <w:tmpl w:val="B89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20B5415"/>
    <w:multiLevelType w:val="multilevel"/>
    <w:tmpl w:val="EA90506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9" w15:restartNumberingAfterBreak="0">
    <w:nsid w:val="72266ECA"/>
    <w:multiLevelType w:val="multilevel"/>
    <w:tmpl w:val="0A3E6E3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0" w15:restartNumberingAfterBreak="0">
    <w:nsid w:val="72D64FC9"/>
    <w:multiLevelType w:val="multilevel"/>
    <w:tmpl w:val="1BA86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30309C1"/>
    <w:multiLevelType w:val="multilevel"/>
    <w:tmpl w:val="B4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37A66A4"/>
    <w:multiLevelType w:val="multilevel"/>
    <w:tmpl w:val="BB4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37D5628"/>
    <w:multiLevelType w:val="multilevel"/>
    <w:tmpl w:val="F1061F1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4" w15:restartNumberingAfterBreak="0">
    <w:nsid w:val="73BB249F"/>
    <w:multiLevelType w:val="multilevel"/>
    <w:tmpl w:val="1ED40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414683F"/>
    <w:multiLevelType w:val="multilevel"/>
    <w:tmpl w:val="F7A409C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6" w15:restartNumberingAfterBreak="0">
    <w:nsid w:val="74553618"/>
    <w:multiLevelType w:val="multilevel"/>
    <w:tmpl w:val="FCA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46B785C"/>
    <w:multiLevelType w:val="multilevel"/>
    <w:tmpl w:val="5D482A3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8" w15:restartNumberingAfterBreak="0">
    <w:nsid w:val="74AB266E"/>
    <w:multiLevelType w:val="multilevel"/>
    <w:tmpl w:val="0394B17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9" w15:restartNumberingAfterBreak="0">
    <w:nsid w:val="74AC3D45"/>
    <w:multiLevelType w:val="multilevel"/>
    <w:tmpl w:val="76287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4BA47DA"/>
    <w:multiLevelType w:val="multilevel"/>
    <w:tmpl w:val="80720E2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1" w15:restartNumberingAfterBreak="0">
    <w:nsid w:val="74C86B45"/>
    <w:multiLevelType w:val="multilevel"/>
    <w:tmpl w:val="2340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4D67738"/>
    <w:multiLevelType w:val="multilevel"/>
    <w:tmpl w:val="C4D6FD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3" w15:restartNumberingAfterBreak="0">
    <w:nsid w:val="756A23DE"/>
    <w:multiLevelType w:val="multilevel"/>
    <w:tmpl w:val="6EC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5B568CC"/>
    <w:multiLevelType w:val="multilevel"/>
    <w:tmpl w:val="680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0F5E99"/>
    <w:multiLevelType w:val="multilevel"/>
    <w:tmpl w:val="D244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6712B51"/>
    <w:multiLevelType w:val="multilevel"/>
    <w:tmpl w:val="1520C9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7" w15:restartNumberingAfterBreak="0">
    <w:nsid w:val="76B24B88"/>
    <w:multiLevelType w:val="multilevel"/>
    <w:tmpl w:val="CCB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6BB3D6C"/>
    <w:multiLevelType w:val="multilevel"/>
    <w:tmpl w:val="4DCAD2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9" w15:restartNumberingAfterBreak="0">
    <w:nsid w:val="76BC54FF"/>
    <w:multiLevelType w:val="multilevel"/>
    <w:tmpl w:val="FFE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74735C0"/>
    <w:multiLevelType w:val="multilevel"/>
    <w:tmpl w:val="99421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8063DAB"/>
    <w:multiLevelType w:val="multilevel"/>
    <w:tmpl w:val="07DCFA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2" w15:restartNumberingAfterBreak="0">
    <w:nsid w:val="795F143B"/>
    <w:multiLevelType w:val="multilevel"/>
    <w:tmpl w:val="B5DC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99F20B4"/>
    <w:multiLevelType w:val="multilevel"/>
    <w:tmpl w:val="BA62B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9AE5C74"/>
    <w:multiLevelType w:val="multilevel"/>
    <w:tmpl w:val="305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9B97BAA"/>
    <w:multiLevelType w:val="multilevel"/>
    <w:tmpl w:val="07CA52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6" w15:restartNumberingAfterBreak="0">
    <w:nsid w:val="79D95B09"/>
    <w:multiLevelType w:val="multilevel"/>
    <w:tmpl w:val="7644A10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7" w15:restartNumberingAfterBreak="0">
    <w:nsid w:val="79E87D9C"/>
    <w:multiLevelType w:val="multilevel"/>
    <w:tmpl w:val="1DA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3E6373"/>
    <w:multiLevelType w:val="multilevel"/>
    <w:tmpl w:val="03984F6A"/>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9" w15:restartNumberingAfterBreak="0">
    <w:nsid w:val="7A474A47"/>
    <w:multiLevelType w:val="multilevel"/>
    <w:tmpl w:val="70A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A501A45"/>
    <w:multiLevelType w:val="multilevel"/>
    <w:tmpl w:val="EBB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A6C5908"/>
    <w:multiLevelType w:val="multilevel"/>
    <w:tmpl w:val="BBD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AC35305"/>
    <w:multiLevelType w:val="multilevel"/>
    <w:tmpl w:val="6FB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1C3622"/>
    <w:multiLevelType w:val="multilevel"/>
    <w:tmpl w:val="D4AA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B623597"/>
    <w:multiLevelType w:val="multilevel"/>
    <w:tmpl w:val="4A2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B647568"/>
    <w:multiLevelType w:val="multilevel"/>
    <w:tmpl w:val="DFC6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B8C732B"/>
    <w:multiLevelType w:val="multilevel"/>
    <w:tmpl w:val="FBEADD9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7" w15:restartNumberingAfterBreak="0">
    <w:nsid w:val="7C0802B4"/>
    <w:multiLevelType w:val="multilevel"/>
    <w:tmpl w:val="CAF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C0B7B09"/>
    <w:multiLevelType w:val="multilevel"/>
    <w:tmpl w:val="CD04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C621A13"/>
    <w:multiLevelType w:val="multilevel"/>
    <w:tmpl w:val="0B0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773F59"/>
    <w:multiLevelType w:val="multilevel"/>
    <w:tmpl w:val="D768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226962">
    <w:abstractNumId w:val="146"/>
  </w:num>
  <w:num w:numId="2" w16cid:durableId="2120952627">
    <w:abstractNumId w:val="358"/>
  </w:num>
  <w:num w:numId="3" w16cid:durableId="1198470355">
    <w:abstractNumId w:val="329"/>
  </w:num>
  <w:num w:numId="4" w16cid:durableId="360396773">
    <w:abstractNumId w:val="78"/>
  </w:num>
  <w:num w:numId="5" w16cid:durableId="1906530352">
    <w:abstractNumId w:val="199"/>
  </w:num>
  <w:num w:numId="6" w16cid:durableId="885526196">
    <w:abstractNumId w:val="3"/>
  </w:num>
  <w:num w:numId="7" w16cid:durableId="507598975">
    <w:abstractNumId w:val="324"/>
  </w:num>
  <w:num w:numId="8" w16cid:durableId="1397046023">
    <w:abstractNumId w:val="16"/>
  </w:num>
  <w:num w:numId="9" w16cid:durableId="1792673141">
    <w:abstractNumId w:val="108"/>
  </w:num>
  <w:num w:numId="10" w16cid:durableId="513686973">
    <w:abstractNumId w:val="231"/>
  </w:num>
  <w:num w:numId="11" w16cid:durableId="1000692737">
    <w:abstractNumId w:val="241"/>
  </w:num>
  <w:num w:numId="12" w16cid:durableId="1906181894">
    <w:abstractNumId w:val="233"/>
  </w:num>
  <w:num w:numId="13" w16cid:durableId="360861300">
    <w:abstractNumId w:val="191"/>
  </w:num>
  <w:num w:numId="14" w16cid:durableId="1300694259">
    <w:abstractNumId w:val="265"/>
  </w:num>
  <w:num w:numId="15" w16cid:durableId="439574149">
    <w:abstractNumId w:val="273"/>
  </w:num>
  <w:num w:numId="16" w16cid:durableId="839546013">
    <w:abstractNumId w:val="144"/>
  </w:num>
  <w:num w:numId="17" w16cid:durableId="400449966">
    <w:abstractNumId w:val="48"/>
  </w:num>
  <w:num w:numId="18" w16cid:durableId="862207117">
    <w:abstractNumId w:val="69"/>
  </w:num>
  <w:num w:numId="19" w16cid:durableId="444083250">
    <w:abstractNumId w:val="11"/>
  </w:num>
  <w:num w:numId="20" w16cid:durableId="116267307">
    <w:abstractNumId w:val="6"/>
  </w:num>
  <w:num w:numId="21" w16cid:durableId="1654260803">
    <w:abstractNumId w:val="25"/>
  </w:num>
  <w:num w:numId="22" w16cid:durableId="1078669148">
    <w:abstractNumId w:val="328"/>
  </w:num>
  <w:num w:numId="23" w16cid:durableId="1416628559">
    <w:abstractNumId w:val="55"/>
  </w:num>
  <w:num w:numId="24" w16cid:durableId="1460806826">
    <w:abstractNumId w:val="234"/>
  </w:num>
  <w:num w:numId="25" w16cid:durableId="1080952753">
    <w:abstractNumId w:val="340"/>
  </w:num>
  <w:num w:numId="26" w16cid:durableId="1931692203">
    <w:abstractNumId w:val="251"/>
  </w:num>
  <w:num w:numId="27" w16cid:durableId="2102332727">
    <w:abstractNumId w:val="70"/>
  </w:num>
  <w:num w:numId="28" w16cid:durableId="1888485706">
    <w:abstractNumId w:val="310"/>
  </w:num>
  <w:num w:numId="29" w16cid:durableId="2013290847">
    <w:abstractNumId w:val="338"/>
  </w:num>
  <w:num w:numId="30" w16cid:durableId="433984804">
    <w:abstractNumId w:val="315"/>
  </w:num>
  <w:num w:numId="31" w16cid:durableId="1239362057">
    <w:abstractNumId w:val="305"/>
  </w:num>
  <w:num w:numId="32" w16cid:durableId="2140756493">
    <w:abstractNumId w:val="276"/>
  </w:num>
  <w:num w:numId="33" w16cid:durableId="194735325">
    <w:abstractNumId w:val="366"/>
  </w:num>
  <w:num w:numId="34" w16cid:durableId="1431782624">
    <w:abstractNumId w:val="165"/>
  </w:num>
  <w:num w:numId="35" w16cid:durableId="84230015">
    <w:abstractNumId w:val="351"/>
  </w:num>
  <w:num w:numId="36" w16cid:durableId="1273512156">
    <w:abstractNumId w:val="7"/>
  </w:num>
  <w:num w:numId="37" w16cid:durableId="538398042">
    <w:abstractNumId w:val="76"/>
  </w:num>
  <w:num w:numId="38" w16cid:durableId="1042897530">
    <w:abstractNumId w:val="23"/>
  </w:num>
  <w:num w:numId="39" w16cid:durableId="164634983">
    <w:abstractNumId w:val="244"/>
  </w:num>
  <w:num w:numId="40" w16cid:durableId="1596935549">
    <w:abstractNumId w:val="322"/>
  </w:num>
  <w:num w:numId="41" w16cid:durableId="411126087">
    <w:abstractNumId w:val="228"/>
  </w:num>
  <w:num w:numId="42" w16cid:durableId="757405354">
    <w:abstractNumId w:val="158"/>
  </w:num>
  <w:num w:numId="43" w16cid:durableId="902528530">
    <w:abstractNumId w:val="15"/>
  </w:num>
  <w:num w:numId="44" w16cid:durableId="139614569">
    <w:abstractNumId w:val="9"/>
  </w:num>
  <w:num w:numId="45" w16cid:durableId="1650983946">
    <w:abstractNumId w:val="41"/>
  </w:num>
  <w:num w:numId="46" w16cid:durableId="2103449110">
    <w:abstractNumId w:val="348"/>
  </w:num>
  <w:num w:numId="47" w16cid:durableId="124467354">
    <w:abstractNumId w:val="217"/>
  </w:num>
  <w:num w:numId="48" w16cid:durableId="731346662">
    <w:abstractNumId w:val="285"/>
  </w:num>
  <w:num w:numId="49" w16cid:durableId="166749860">
    <w:abstractNumId w:val="289"/>
  </w:num>
  <w:num w:numId="50" w16cid:durableId="894587437">
    <w:abstractNumId w:val="248"/>
  </w:num>
  <w:num w:numId="51" w16cid:durableId="1459252347">
    <w:abstractNumId w:val="65"/>
  </w:num>
  <w:num w:numId="52" w16cid:durableId="1538931206">
    <w:abstractNumId w:val="333"/>
  </w:num>
  <w:num w:numId="53" w16cid:durableId="1427381823">
    <w:abstractNumId w:val="18"/>
  </w:num>
  <w:num w:numId="54" w16cid:durableId="356468005">
    <w:abstractNumId w:val="278"/>
  </w:num>
  <w:num w:numId="55" w16cid:durableId="202258826">
    <w:abstractNumId w:val="46"/>
  </w:num>
  <w:num w:numId="56" w16cid:durableId="1159271709">
    <w:abstractNumId w:val="319"/>
  </w:num>
  <w:num w:numId="57" w16cid:durableId="1470517644">
    <w:abstractNumId w:val="183"/>
  </w:num>
  <w:num w:numId="58" w16cid:durableId="701318955">
    <w:abstractNumId w:val="45"/>
  </w:num>
  <w:num w:numId="59" w16cid:durableId="108623466">
    <w:abstractNumId w:val="204"/>
  </w:num>
  <w:num w:numId="60" w16cid:durableId="774135479">
    <w:abstractNumId w:val="50"/>
  </w:num>
  <w:num w:numId="61" w16cid:durableId="908884259">
    <w:abstractNumId w:val="140"/>
  </w:num>
  <w:num w:numId="62" w16cid:durableId="115947374">
    <w:abstractNumId w:val="311"/>
  </w:num>
  <w:num w:numId="63" w16cid:durableId="991518624">
    <w:abstractNumId w:val="263"/>
  </w:num>
  <w:num w:numId="64" w16cid:durableId="2077822073">
    <w:abstractNumId w:val="39"/>
  </w:num>
  <w:num w:numId="65" w16cid:durableId="1705130190">
    <w:abstractNumId w:val="66"/>
  </w:num>
  <w:num w:numId="66" w16cid:durableId="1133014575">
    <w:abstractNumId w:val="337"/>
  </w:num>
  <w:num w:numId="67" w16cid:durableId="915288728">
    <w:abstractNumId w:val="264"/>
  </w:num>
  <w:num w:numId="68" w16cid:durableId="623779175">
    <w:abstractNumId w:val="239"/>
  </w:num>
  <w:num w:numId="69" w16cid:durableId="1635020327">
    <w:abstractNumId w:val="116"/>
  </w:num>
  <w:num w:numId="70" w16cid:durableId="1754737563">
    <w:abstractNumId w:val="296"/>
  </w:num>
  <w:num w:numId="71" w16cid:durableId="535850338">
    <w:abstractNumId w:val="279"/>
  </w:num>
  <w:num w:numId="72" w16cid:durableId="869806478">
    <w:abstractNumId w:val="323"/>
  </w:num>
  <w:num w:numId="73" w16cid:durableId="80108029">
    <w:abstractNumId w:val="1"/>
  </w:num>
  <w:num w:numId="74" w16cid:durableId="1702241607">
    <w:abstractNumId w:val="346"/>
  </w:num>
  <w:num w:numId="75" w16cid:durableId="2108915040">
    <w:abstractNumId w:val="47"/>
  </w:num>
  <w:num w:numId="76" w16cid:durableId="485822974">
    <w:abstractNumId w:val="342"/>
  </w:num>
  <w:num w:numId="77" w16cid:durableId="2101289251">
    <w:abstractNumId w:val="356"/>
  </w:num>
  <w:num w:numId="78" w16cid:durableId="1932742434">
    <w:abstractNumId w:val="156"/>
  </w:num>
  <w:num w:numId="79" w16cid:durableId="1642343935">
    <w:abstractNumId w:val="200"/>
  </w:num>
  <w:num w:numId="80" w16cid:durableId="705982785">
    <w:abstractNumId w:val="111"/>
  </w:num>
  <w:num w:numId="81" w16cid:durableId="1738552149">
    <w:abstractNumId w:val="247"/>
  </w:num>
  <w:num w:numId="82" w16cid:durableId="1264800569">
    <w:abstractNumId w:val="335"/>
  </w:num>
  <w:num w:numId="83" w16cid:durableId="1207259628">
    <w:abstractNumId w:val="26"/>
  </w:num>
  <w:num w:numId="84" w16cid:durableId="433717831">
    <w:abstractNumId w:val="275"/>
  </w:num>
  <w:num w:numId="85" w16cid:durableId="1323197302">
    <w:abstractNumId w:val="159"/>
  </w:num>
  <w:num w:numId="86" w16cid:durableId="165638481">
    <w:abstractNumId w:val="257"/>
  </w:num>
  <w:num w:numId="87" w16cid:durableId="1408724620">
    <w:abstractNumId w:val="4"/>
  </w:num>
  <w:num w:numId="88" w16cid:durableId="1986548238">
    <w:abstractNumId w:val="90"/>
  </w:num>
  <w:num w:numId="89" w16cid:durableId="323048618">
    <w:abstractNumId w:val="209"/>
  </w:num>
  <w:num w:numId="90" w16cid:durableId="1641573905">
    <w:abstractNumId w:val="355"/>
  </w:num>
  <w:num w:numId="91" w16cid:durableId="68508397">
    <w:abstractNumId w:val="195"/>
  </w:num>
  <w:num w:numId="92" w16cid:durableId="1361778160">
    <w:abstractNumId w:val="137"/>
  </w:num>
  <w:num w:numId="93" w16cid:durableId="1710102821">
    <w:abstractNumId w:val="83"/>
  </w:num>
  <w:num w:numId="94" w16cid:durableId="1985962575">
    <w:abstractNumId w:val="261"/>
  </w:num>
  <w:num w:numId="95" w16cid:durableId="1979146327">
    <w:abstractNumId w:val="189"/>
  </w:num>
  <w:num w:numId="96" w16cid:durableId="1120993319">
    <w:abstractNumId w:val="164"/>
  </w:num>
  <w:num w:numId="97" w16cid:durableId="1907912296">
    <w:abstractNumId w:val="17"/>
  </w:num>
  <w:num w:numId="98" w16cid:durableId="930890086">
    <w:abstractNumId w:val="218"/>
  </w:num>
  <w:num w:numId="99" w16cid:durableId="1464159167">
    <w:abstractNumId w:val="168"/>
  </w:num>
  <w:num w:numId="100" w16cid:durableId="336464617">
    <w:abstractNumId w:val="184"/>
  </w:num>
  <w:num w:numId="101" w16cid:durableId="1579438107">
    <w:abstractNumId w:val="194"/>
  </w:num>
  <w:num w:numId="102" w16cid:durableId="327440753">
    <w:abstractNumId w:val="246"/>
  </w:num>
  <w:num w:numId="103" w16cid:durableId="1476943988">
    <w:abstractNumId w:val="37"/>
  </w:num>
  <w:num w:numId="104" w16cid:durableId="1035352627">
    <w:abstractNumId w:val="281"/>
  </w:num>
  <w:num w:numId="105" w16cid:durableId="1169831525">
    <w:abstractNumId w:val="8"/>
  </w:num>
  <w:num w:numId="106" w16cid:durableId="1806043632">
    <w:abstractNumId w:val="361"/>
  </w:num>
  <w:num w:numId="107" w16cid:durableId="213002688">
    <w:abstractNumId w:val="226"/>
  </w:num>
  <w:num w:numId="108" w16cid:durableId="1387952210">
    <w:abstractNumId w:val="301"/>
  </w:num>
  <w:num w:numId="109" w16cid:durableId="2060933160">
    <w:abstractNumId w:val="143"/>
  </w:num>
  <w:num w:numId="110" w16cid:durableId="1030686001">
    <w:abstractNumId w:val="180"/>
  </w:num>
  <w:num w:numId="111" w16cid:durableId="891237239">
    <w:abstractNumId w:val="206"/>
  </w:num>
  <w:num w:numId="112" w16cid:durableId="1025180825">
    <w:abstractNumId w:val="68"/>
  </w:num>
  <w:num w:numId="113" w16cid:durableId="2023702167">
    <w:abstractNumId w:val="33"/>
  </w:num>
  <w:num w:numId="114" w16cid:durableId="617611830">
    <w:abstractNumId w:val="249"/>
  </w:num>
  <w:num w:numId="115" w16cid:durableId="375467699">
    <w:abstractNumId w:val="82"/>
  </w:num>
  <w:num w:numId="116" w16cid:durableId="443118597">
    <w:abstractNumId w:val="190"/>
  </w:num>
  <w:num w:numId="117" w16cid:durableId="988242819">
    <w:abstractNumId w:val="295"/>
  </w:num>
  <w:num w:numId="118" w16cid:durableId="877593155">
    <w:abstractNumId w:val="297"/>
  </w:num>
  <w:num w:numId="119" w16cid:durableId="167182552">
    <w:abstractNumId w:val="284"/>
  </w:num>
  <w:num w:numId="120" w16cid:durableId="1099057559">
    <w:abstractNumId w:val="64"/>
  </w:num>
  <w:num w:numId="121" w16cid:durableId="37049817">
    <w:abstractNumId w:val="326"/>
  </w:num>
  <w:num w:numId="122" w16cid:durableId="1269508058">
    <w:abstractNumId w:val="106"/>
  </w:num>
  <w:num w:numId="123" w16cid:durableId="1309628227">
    <w:abstractNumId w:val="2"/>
  </w:num>
  <w:num w:numId="124" w16cid:durableId="154106593">
    <w:abstractNumId w:val="308"/>
  </w:num>
  <w:num w:numId="125" w16cid:durableId="828594714">
    <w:abstractNumId w:val="268"/>
  </w:num>
  <w:num w:numId="126" w16cid:durableId="1265459869">
    <w:abstractNumId w:val="259"/>
  </w:num>
  <w:num w:numId="127" w16cid:durableId="1781292329">
    <w:abstractNumId w:val="343"/>
  </w:num>
  <w:num w:numId="128" w16cid:durableId="153230612">
    <w:abstractNumId w:val="118"/>
  </w:num>
  <w:num w:numId="129" w16cid:durableId="1988897082">
    <w:abstractNumId w:val="192"/>
  </w:num>
  <w:num w:numId="130" w16cid:durableId="1542090678">
    <w:abstractNumId w:val="274"/>
  </w:num>
  <w:num w:numId="131" w16cid:durableId="1548879229">
    <w:abstractNumId w:val="271"/>
  </w:num>
  <w:num w:numId="132" w16cid:durableId="666900456">
    <w:abstractNumId w:val="153"/>
  </w:num>
  <w:num w:numId="133" w16cid:durableId="1249466496">
    <w:abstractNumId w:val="110"/>
  </w:num>
  <w:num w:numId="134" w16cid:durableId="618225747">
    <w:abstractNumId w:val="306"/>
  </w:num>
  <w:num w:numId="135" w16cid:durableId="421729230">
    <w:abstractNumId w:val="336"/>
  </w:num>
  <w:num w:numId="136" w16cid:durableId="1330522511">
    <w:abstractNumId w:val="349"/>
  </w:num>
  <w:num w:numId="137" w16cid:durableId="1660380114">
    <w:abstractNumId w:val="53"/>
  </w:num>
  <w:num w:numId="138" w16cid:durableId="820536033">
    <w:abstractNumId w:val="370"/>
  </w:num>
  <w:num w:numId="139" w16cid:durableId="258635982">
    <w:abstractNumId w:val="107"/>
  </w:num>
  <w:num w:numId="140" w16cid:durableId="1431119675">
    <w:abstractNumId w:val="227"/>
  </w:num>
  <w:num w:numId="141" w16cid:durableId="1007100023">
    <w:abstractNumId w:val="360"/>
  </w:num>
  <w:num w:numId="142" w16cid:durableId="1826582003">
    <w:abstractNumId w:val="87"/>
  </w:num>
  <w:num w:numId="143" w16cid:durableId="1473257208">
    <w:abstractNumId w:val="197"/>
  </w:num>
  <w:num w:numId="144" w16cid:durableId="1435319134">
    <w:abstractNumId w:val="193"/>
  </w:num>
  <w:num w:numId="145" w16cid:durableId="1349791590">
    <w:abstractNumId w:val="169"/>
  </w:num>
  <w:num w:numId="146" w16cid:durableId="791360474">
    <w:abstractNumId w:val="97"/>
  </w:num>
  <w:num w:numId="147" w16cid:durableId="152837509">
    <w:abstractNumId w:val="293"/>
  </w:num>
  <w:num w:numId="148" w16cid:durableId="1415660892">
    <w:abstractNumId w:val="99"/>
  </w:num>
  <w:num w:numId="149" w16cid:durableId="589389127">
    <w:abstractNumId w:val="40"/>
  </w:num>
  <w:num w:numId="150" w16cid:durableId="535586204">
    <w:abstractNumId w:val="147"/>
  </w:num>
  <w:num w:numId="151" w16cid:durableId="990643120">
    <w:abstractNumId w:val="34"/>
  </w:num>
  <w:num w:numId="152" w16cid:durableId="1426266910">
    <w:abstractNumId w:val="102"/>
  </w:num>
  <w:num w:numId="153" w16cid:durableId="75245556">
    <w:abstractNumId w:val="63"/>
  </w:num>
  <w:num w:numId="154" w16cid:durableId="372534778">
    <w:abstractNumId w:val="5"/>
  </w:num>
  <w:num w:numId="155" w16cid:durableId="413554379">
    <w:abstractNumId w:val="254"/>
  </w:num>
  <w:num w:numId="156" w16cid:durableId="249506277">
    <w:abstractNumId w:val="294"/>
  </w:num>
  <w:num w:numId="157" w16cid:durableId="1768380447">
    <w:abstractNumId w:val="368"/>
  </w:num>
  <w:num w:numId="158" w16cid:durableId="1041826968">
    <w:abstractNumId w:val="288"/>
  </w:num>
  <w:num w:numId="159" w16cid:durableId="485556317">
    <w:abstractNumId w:val="256"/>
  </w:num>
  <w:num w:numId="160" w16cid:durableId="375617806">
    <w:abstractNumId w:val="170"/>
  </w:num>
  <w:num w:numId="161" w16cid:durableId="322240580">
    <w:abstractNumId w:val="287"/>
  </w:num>
  <w:num w:numId="162" w16cid:durableId="1242177114">
    <w:abstractNumId w:val="266"/>
  </w:num>
  <w:num w:numId="163" w16cid:durableId="352002042">
    <w:abstractNumId w:val="172"/>
  </w:num>
  <w:num w:numId="164" w16cid:durableId="134420397">
    <w:abstractNumId w:val="270"/>
  </w:num>
  <w:num w:numId="165" w16cid:durableId="262153302">
    <w:abstractNumId w:val="367"/>
  </w:num>
  <w:num w:numId="166" w16cid:durableId="354037160">
    <w:abstractNumId w:val="173"/>
  </w:num>
  <w:num w:numId="167" w16cid:durableId="1172993763">
    <w:abstractNumId w:val="350"/>
  </w:num>
  <w:num w:numId="168" w16cid:durableId="511920233">
    <w:abstractNumId w:val="127"/>
  </w:num>
  <w:num w:numId="169" w16cid:durableId="296104436">
    <w:abstractNumId w:val="122"/>
  </w:num>
  <w:num w:numId="170" w16cid:durableId="9335816">
    <w:abstractNumId w:val="81"/>
  </w:num>
  <w:num w:numId="171" w16cid:durableId="754328168">
    <w:abstractNumId w:val="141"/>
  </w:num>
  <w:num w:numId="172" w16cid:durableId="29765996">
    <w:abstractNumId w:val="98"/>
  </w:num>
  <w:num w:numId="173" w16cid:durableId="159663595">
    <w:abstractNumId w:val="188"/>
  </w:num>
  <w:num w:numId="174" w16cid:durableId="467826356">
    <w:abstractNumId w:val="225"/>
  </w:num>
  <w:num w:numId="175" w16cid:durableId="1428889561">
    <w:abstractNumId w:val="160"/>
  </w:num>
  <w:num w:numId="176" w16cid:durableId="1062294252">
    <w:abstractNumId w:val="318"/>
  </w:num>
  <w:num w:numId="177" w16cid:durableId="1616447270">
    <w:abstractNumId w:val="344"/>
  </w:num>
  <w:num w:numId="178" w16cid:durableId="590744464">
    <w:abstractNumId w:val="303"/>
  </w:num>
  <w:num w:numId="179" w16cid:durableId="932710403">
    <w:abstractNumId w:val="201"/>
  </w:num>
  <w:num w:numId="180" w16cid:durableId="861282956">
    <w:abstractNumId w:val="77"/>
  </w:num>
  <w:num w:numId="181" w16cid:durableId="559052672">
    <w:abstractNumId w:val="22"/>
  </w:num>
  <w:num w:numId="182" w16cid:durableId="1787656020">
    <w:abstractNumId w:val="162"/>
  </w:num>
  <w:num w:numId="183" w16cid:durableId="331297274">
    <w:abstractNumId w:val="363"/>
  </w:num>
  <w:num w:numId="184" w16cid:durableId="766267733">
    <w:abstractNumId w:val="80"/>
  </w:num>
  <w:num w:numId="185" w16cid:durableId="1201282936">
    <w:abstractNumId w:val="286"/>
  </w:num>
  <w:num w:numId="186" w16cid:durableId="80177643">
    <w:abstractNumId w:val="302"/>
  </w:num>
  <w:num w:numId="187" w16cid:durableId="1733429507">
    <w:abstractNumId w:val="262"/>
  </w:num>
  <w:num w:numId="188" w16cid:durableId="1938056796">
    <w:abstractNumId w:val="291"/>
  </w:num>
  <w:num w:numId="189" w16cid:durableId="690573869">
    <w:abstractNumId w:val="145"/>
  </w:num>
  <w:num w:numId="190" w16cid:durableId="20055020">
    <w:abstractNumId w:val="339"/>
  </w:num>
  <w:num w:numId="191" w16cid:durableId="1912274975">
    <w:abstractNumId w:val="134"/>
  </w:num>
  <w:num w:numId="192" w16cid:durableId="534587644">
    <w:abstractNumId w:val="232"/>
  </w:num>
  <w:num w:numId="193" w16cid:durableId="172036423">
    <w:abstractNumId w:val="14"/>
  </w:num>
  <w:num w:numId="194" w16cid:durableId="636034617">
    <w:abstractNumId w:val="161"/>
  </w:num>
  <w:num w:numId="195" w16cid:durableId="1344631027">
    <w:abstractNumId w:val="94"/>
  </w:num>
  <w:num w:numId="196" w16cid:durableId="818571701">
    <w:abstractNumId w:val="282"/>
  </w:num>
  <w:num w:numId="197" w16cid:durableId="607735193">
    <w:abstractNumId w:val="0"/>
  </w:num>
  <w:num w:numId="198" w16cid:durableId="2092266063">
    <w:abstractNumId w:val="120"/>
  </w:num>
  <w:num w:numId="199" w16cid:durableId="1761830217">
    <w:abstractNumId w:val="62"/>
  </w:num>
  <w:num w:numId="200" w16cid:durableId="936401349">
    <w:abstractNumId w:val="235"/>
  </w:num>
  <w:num w:numId="201" w16cid:durableId="1073355666">
    <w:abstractNumId w:val="142"/>
  </w:num>
  <w:num w:numId="202" w16cid:durableId="881601385">
    <w:abstractNumId w:val="330"/>
  </w:num>
  <w:num w:numId="203" w16cid:durableId="1928659080">
    <w:abstractNumId w:val="95"/>
  </w:num>
  <w:num w:numId="204" w16cid:durableId="1772966844">
    <w:abstractNumId w:val="84"/>
  </w:num>
  <w:num w:numId="205" w16cid:durableId="1922564126">
    <w:abstractNumId w:val="58"/>
  </w:num>
  <w:num w:numId="206" w16cid:durableId="2106224885">
    <w:abstractNumId w:val="138"/>
  </w:num>
  <w:num w:numId="207" w16cid:durableId="252906800">
    <w:abstractNumId w:val="186"/>
  </w:num>
  <w:num w:numId="208" w16cid:durableId="1843620474">
    <w:abstractNumId w:val="61"/>
  </w:num>
  <w:num w:numId="209" w16cid:durableId="1694182813">
    <w:abstractNumId w:val="52"/>
  </w:num>
  <w:num w:numId="210" w16cid:durableId="89548431">
    <w:abstractNumId w:val="71"/>
  </w:num>
  <w:num w:numId="211" w16cid:durableId="857040660">
    <w:abstractNumId w:val="214"/>
  </w:num>
  <w:num w:numId="212" w16cid:durableId="1655328915">
    <w:abstractNumId w:val="208"/>
  </w:num>
  <w:num w:numId="213" w16cid:durableId="286591416">
    <w:abstractNumId w:val="300"/>
  </w:num>
  <w:num w:numId="214" w16cid:durableId="1820338517">
    <w:abstractNumId w:val="51"/>
  </w:num>
  <w:num w:numId="215" w16cid:durableId="80179257">
    <w:abstractNumId w:val="10"/>
  </w:num>
  <w:num w:numId="216" w16cid:durableId="790560977">
    <w:abstractNumId w:val="36"/>
  </w:num>
  <w:num w:numId="217" w16cid:durableId="1080831942">
    <w:abstractNumId w:val="32"/>
  </w:num>
  <w:num w:numId="218" w16cid:durableId="1054814323">
    <w:abstractNumId w:val="12"/>
  </w:num>
  <w:num w:numId="219" w16cid:durableId="1756975096">
    <w:abstractNumId w:val="255"/>
  </w:num>
  <w:num w:numId="220" w16cid:durableId="150949281">
    <w:abstractNumId w:val="242"/>
  </w:num>
  <w:num w:numId="221" w16cid:durableId="1033530560">
    <w:abstractNumId w:val="304"/>
  </w:num>
  <w:num w:numId="222" w16cid:durableId="837039731">
    <w:abstractNumId w:val="252"/>
  </w:num>
  <w:num w:numId="223" w16cid:durableId="737826490">
    <w:abstractNumId w:val="114"/>
  </w:num>
  <w:num w:numId="224" w16cid:durableId="761101027">
    <w:abstractNumId w:val="267"/>
  </w:num>
  <w:num w:numId="225" w16cid:durableId="1819497735">
    <w:abstractNumId w:val="166"/>
  </w:num>
  <w:num w:numId="226" w16cid:durableId="1289319530">
    <w:abstractNumId w:val="129"/>
  </w:num>
  <w:num w:numId="227" w16cid:durableId="1758794469">
    <w:abstractNumId w:val="250"/>
  </w:num>
  <w:num w:numId="228" w16cid:durableId="1959098746">
    <w:abstractNumId w:val="74"/>
  </w:num>
  <w:num w:numId="229" w16cid:durableId="2067603782">
    <w:abstractNumId w:val="67"/>
  </w:num>
  <w:num w:numId="230" w16cid:durableId="646980110">
    <w:abstractNumId w:val="181"/>
  </w:num>
  <w:num w:numId="231" w16cid:durableId="1548755344">
    <w:abstractNumId w:val="149"/>
  </w:num>
  <w:num w:numId="232" w16cid:durableId="1270772120">
    <w:abstractNumId w:val="91"/>
  </w:num>
  <w:num w:numId="233" w16cid:durableId="955478138">
    <w:abstractNumId w:val="89"/>
  </w:num>
  <w:num w:numId="234" w16cid:durableId="1844854088">
    <w:abstractNumId w:val="229"/>
  </w:num>
  <w:num w:numId="235" w16cid:durableId="2442417">
    <w:abstractNumId w:val="175"/>
  </w:num>
  <w:num w:numId="236" w16cid:durableId="641690387">
    <w:abstractNumId w:val="163"/>
  </w:num>
  <w:num w:numId="237" w16cid:durableId="212428519">
    <w:abstractNumId w:val="29"/>
  </w:num>
  <w:num w:numId="238" w16cid:durableId="1150252524">
    <w:abstractNumId w:val="345"/>
  </w:num>
  <w:num w:numId="239" w16cid:durableId="987511673">
    <w:abstractNumId w:val="154"/>
  </w:num>
  <w:num w:numId="240" w16cid:durableId="1554121167">
    <w:abstractNumId w:val="203"/>
  </w:num>
  <w:num w:numId="241" w16cid:durableId="1507859767">
    <w:abstractNumId w:val="19"/>
  </w:num>
  <w:num w:numId="242" w16cid:durableId="1531383295">
    <w:abstractNumId w:val="42"/>
  </w:num>
  <w:num w:numId="243" w16cid:durableId="1648171093">
    <w:abstractNumId w:val="92"/>
  </w:num>
  <w:num w:numId="244" w16cid:durableId="1967655340">
    <w:abstractNumId w:val="73"/>
  </w:num>
  <w:num w:numId="245" w16cid:durableId="648098408">
    <w:abstractNumId w:val="220"/>
  </w:num>
  <w:num w:numId="246" w16cid:durableId="2121602590">
    <w:abstractNumId w:val="60"/>
  </w:num>
  <w:num w:numId="247" w16cid:durableId="2123306305">
    <w:abstractNumId w:val="128"/>
  </w:num>
  <w:num w:numId="248" w16cid:durableId="2010672190">
    <w:abstractNumId w:val="85"/>
  </w:num>
  <w:num w:numId="249" w16cid:durableId="1408306838">
    <w:abstractNumId w:val="198"/>
  </w:num>
  <w:num w:numId="250" w16cid:durableId="213542066">
    <w:abstractNumId w:val="221"/>
  </w:num>
  <w:num w:numId="251" w16cid:durableId="527648529">
    <w:abstractNumId w:val="224"/>
  </w:num>
  <w:num w:numId="252" w16cid:durableId="1046488961">
    <w:abstractNumId w:val="130"/>
  </w:num>
  <w:num w:numId="253" w16cid:durableId="1183082616">
    <w:abstractNumId w:val="207"/>
  </w:num>
  <w:num w:numId="254" w16cid:durableId="135295344">
    <w:abstractNumId w:val="35"/>
  </w:num>
  <w:num w:numId="255" w16cid:durableId="1569684025">
    <w:abstractNumId w:val="112"/>
  </w:num>
  <w:num w:numId="256" w16cid:durableId="1240871594">
    <w:abstractNumId w:val="150"/>
  </w:num>
  <w:num w:numId="257" w16cid:durableId="946960008">
    <w:abstractNumId w:val="327"/>
  </w:num>
  <w:num w:numId="258" w16cid:durableId="1704819281">
    <w:abstractNumId w:val="31"/>
  </w:num>
  <w:num w:numId="259" w16cid:durableId="284625357">
    <w:abstractNumId w:val="230"/>
  </w:num>
  <w:num w:numId="260" w16cid:durableId="663819352">
    <w:abstractNumId w:val="86"/>
  </w:num>
  <w:num w:numId="261" w16cid:durableId="1878004127">
    <w:abstractNumId w:val="96"/>
  </w:num>
  <w:num w:numId="262" w16cid:durableId="1117942116">
    <w:abstractNumId w:val="176"/>
  </w:num>
  <w:num w:numId="263" w16cid:durableId="650064701">
    <w:abstractNumId w:val="253"/>
  </w:num>
  <w:num w:numId="264" w16cid:durableId="1220089858">
    <w:abstractNumId w:val="260"/>
  </w:num>
  <w:num w:numId="265" w16cid:durableId="918096915">
    <w:abstractNumId w:val="124"/>
  </w:num>
  <w:num w:numId="266" w16cid:durableId="822628297">
    <w:abstractNumId w:val="280"/>
  </w:num>
  <w:num w:numId="267" w16cid:durableId="1231378828">
    <w:abstractNumId w:val="59"/>
  </w:num>
  <w:num w:numId="268" w16cid:durableId="1650211195">
    <w:abstractNumId w:val="123"/>
  </w:num>
  <w:num w:numId="269" w16cid:durableId="671950666">
    <w:abstractNumId w:val="298"/>
  </w:num>
  <w:num w:numId="270" w16cid:durableId="573245572">
    <w:abstractNumId w:val="321"/>
  </w:num>
  <w:num w:numId="271" w16cid:durableId="58675985">
    <w:abstractNumId w:val="258"/>
  </w:num>
  <w:num w:numId="272" w16cid:durableId="381028246">
    <w:abstractNumId w:val="44"/>
  </w:num>
  <w:num w:numId="273" w16cid:durableId="888223344">
    <w:abstractNumId w:val="167"/>
  </w:num>
  <w:num w:numId="274" w16cid:durableId="1835343249">
    <w:abstractNumId w:val="104"/>
  </w:num>
  <w:num w:numId="275" w16cid:durableId="386494211">
    <w:abstractNumId w:val="369"/>
  </w:num>
  <w:num w:numId="276" w16cid:durableId="559823114">
    <w:abstractNumId w:val="20"/>
  </w:num>
  <w:num w:numId="277" w16cid:durableId="353652571">
    <w:abstractNumId w:val="357"/>
  </w:num>
  <w:num w:numId="278" w16cid:durableId="1937249645">
    <w:abstractNumId w:val="30"/>
  </w:num>
  <w:num w:numId="279" w16cid:durableId="1898978402">
    <w:abstractNumId w:val="135"/>
  </w:num>
  <w:num w:numId="280" w16cid:durableId="2091191721">
    <w:abstractNumId w:val="43"/>
  </w:num>
  <w:num w:numId="281" w16cid:durableId="895121696">
    <w:abstractNumId w:val="136"/>
  </w:num>
  <w:num w:numId="282" w16cid:durableId="1502424100">
    <w:abstractNumId w:val="54"/>
  </w:num>
  <w:num w:numId="283" w16cid:durableId="90442371">
    <w:abstractNumId w:val="27"/>
  </w:num>
  <w:num w:numId="284" w16cid:durableId="1784107771">
    <w:abstractNumId w:val="359"/>
  </w:num>
  <w:num w:numId="285" w16cid:durableId="824584643">
    <w:abstractNumId w:val="79"/>
  </w:num>
  <w:num w:numId="286" w16cid:durableId="1491941963">
    <w:abstractNumId w:val="283"/>
  </w:num>
  <w:num w:numId="287" w16cid:durableId="1795638576">
    <w:abstractNumId w:val="38"/>
  </w:num>
  <w:num w:numId="288" w16cid:durableId="2114788106">
    <w:abstractNumId w:val="245"/>
  </w:num>
  <w:num w:numId="289" w16cid:durableId="269437779">
    <w:abstractNumId w:val="353"/>
  </w:num>
  <w:num w:numId="290" w16cid:durableId="2124808587">
    <w:abstractNumId w:val="334"/>
  </w:num>
  <w:num w:numId="291" w16cid:durableId="2040888283">
    <w:abstractNumId w:val="312"/>
  </w:num>
  <w:num w:numId="292" w16cid:durableId="1866208973">
    <w:abstractNumId w:val="290"/>
  </w:num>
  <w:num w:numId="293" w16cid:durableId="882132374">
    <w:abstractNumId w:val="307"/>
  </w:num>
  <w:num w:numId="294" w16cid:durableId="657080396">
    <w:abstractNumId w:val="313"/>
  </w:num>
  <w:num w:numId="295" w16cid:durableId="1058825680">
    <w:abstractNumId w:val="240"/>
  </w:num>
  <w:num w:numId="296" w16cid:durableId="151996563">
    <w:abstractNumId w:val="93"/>
  </w:num>
  <w:num w:numId="297" w16cid:durableId="1431386622">
    <w:abstractNumId w:val="292"/>
  </w:num>
  <w:num w:numId="298" w16cid:durableId="575359679">
    <w:abstractNumId w:val="28"/>
  </w:num>
  <w:num w:numId="299" w16cid:durableId="691761280">
    <w:abstractNumId w:val="178"/>
  </w:num>
  <w:num w:numId="300" w16cid:durableId="2056469175">
    <w:abstractNumId w:val="202"/>
  </w:num>
  <w:num w:numId="301" w16cid:durableId="1248080508">
    <w:abstractNumId w:val="132"/>
  </w:num>
  <w:num w:numId="302" w16cid:durableId="920797618">
    <w:abstractNumId w:val="205"/>
  </w:num>
  <w:num w:numId="303" w16cid:durableId="1231623792">
    <w:abstractNumId w:val="352"/>
  </w:num>
  <w:num w:numId="304" w16cid:durableId="658844482">
    <w:abstractNumId w:val="364"/>
  </w:num>
  <w:num w:numId="305" w16cid:durableId="1595817762">
    <w:abstractNumId w:val="212"/>
  </w:num>
  <w:num w:numId="306" w16cid:durableId="1806774086">
    <w:abstractNumId w:val="174"/>
  </w:num>
  <w:num w:numId="307" w16cid:durableId="1692606723">
    <w:abstractNumId w:val="210"/>
  </w:num>
  <w:num w:numId="308" w16cid:durableId="494566422">
    <w:abstractNumId w:val="100"/>
  </w:num>
  <w:num w:numId="309" w16cid:durableId="336352981">
    <w:abstractNumId w:val="133"/>
  </w:num>
  <w:num w:numId="310" w16cid:durableId="1015576622">
    <w:abstractNumId w:val="365"/>
  </w:num>
  <w:num w:numId="311" w16cid:durableId="133721374">
    <w:abstractNumId w:val="272"/>
  </w:num>
  <w:num w:numId="312" w16cid:durableId="1374303105">
    <w:abstractNumId w:val="325"/>
  </w:num>
  <w:num w:numId="313" w16cid:durableId="510801105">
    <w:abstractNumId w:val="75"/>
  </w:num>
  <w:num w:numId="314" w16cid:durableId="160194456">
    <w:abstractNumId w:val="196"/>
  </w:num>
  <w:num w:numId="315" w16cid:durableId="95752712">
    <w:abstractNumId w:val="113"/>
  </w:num>
  <w:num w:numId="316" w16cid:durableId="1112550099">
    <w:abstractNumId w:val="155"/>
  </w:num>
  <w:num w:numId="317" w16cid:durableId="250087049">
    <w:abstractNumId w:val="57"/>
  </w:num>
  <w:num w:numId="318" w16cid:durableId="1821262632">
    <w:abstractNumId w:val="101"/>
  </w:num>
  <w:num w:numId="319" w16cid:durableId="596057864">
    <w:abstractNumId w:val="115"/>
  </w:num>
  <w:num w:numId="320" w16cid:durableId="480928902">
    <w:abstractNumId w:val="152"/>
  </w:num>
  <w:num w:numId="321" w16cid:durableId="85157144">
    <w:abstractNumId w:val="119"/>
  </w:num>
  <w:num w:numId="322" w16cid:durableId="1071777331">
    <w:abstractNumId w:val="341"/>
  </w:num>
  <w:num w:numId="323" w16cid:durableId="1510869051">
    <w:abstractNumId w:val="216"/>
  </w:num>
  <w:num w:numId="324" w16cid:durableId="1281456917">
    <w:abstractNumId w:val="354"/>
  </w:num>
  <w:num w:numId="325" w16cid:durableId="330260565">
    <w:abstractNumId w:val="105"/>
  </w:num>
  <w:num w:numId="326" w16cid:durableId="1170410715">
    <w:abstractNumId w:val="347"/>
  </w:num>
  <w:num w:numId="327" w16cid:durableId="1456799869">
    <w:abstractNumId w:val="320"/>
  </w:num>
  <w:num w:numId="328" w16cid:durableId="2045327290">
    <w:abstractNumId w:val="362"/>
  </w:num>
  <w:num w:numId="329" w16cid:durableId="858735834">
    <w:abstractNumId w:val="117"/>
  </w:num>
  <w:num w:numId="330" w16cid:durableId="517547999">
    <w:abstractNumId w:val="88"/>
  </w:num>
  <w:num w:numId="331" w16cid:durableId="513881339">
    <w:abstractNumId w:val="269"/>
  </w:num>
  <w:num w:numId="332" w16cid:durableId="1482650044">
    <w:abstractNumId w:val="215"/>
  </w:num>
  <w:num w:numId="333" w16cid:durableId="1187060028">
    <w:abstractNumId w:val="317"/>
  </w:num>
  <w:num w:numId="334" w16cid:durableId="1428578321">
    <w:abstractNumId w:val="237"/>
  </w:num>
  <w:num w:numId="335" w16cid:durableId="1270242434">
    <w:abstractNumId w:val="121"/>
  </w:num>
  <w:num w:numId="336" w16cid:durableId="1626615708">
    <w:abstractNumId w:val="151"/>
  </w:num>
  <w:num w:numId="337" w16cid:durableId="1298031961">
    <w:abstractNumId w:val="185"/>
  </w:num>
  <w:num w:numId="338" w16cid:durableId="1032339400">
    <w:abstractNumId w:val="213"/>
  </w:num>
  <w:num w:numId="339" w16cid:durableId="387725799">
    <w:abstractNumId w:val="103"/>
  </w:num>
  <w:num w:numId="340" w16cid:durableId="1718041420">
    <w:abstractNumId w:val="49"/>
  </w:num>
  <w:num w:numId="341" w16cid:durableId="510486654">
    <w:abstractNumId w:val="179"/>
  </w:num>
  <w:num w:numId="342" w16cid:durableId="252978710">
    <w:abstractNumId w:val="182"/>
  </w:num>
  <w:num w:numId="343" w16cid:durableId="418211227">
    <w:abstractNumId w:val="211"/>
  </w:num>
  <w:num w:numId="344" w16cid:durableId="464205034">
    <w:abstractNumId w:val="157"/>
  </w:num>
  <w:num w:numId="345" w16cid:durableId="873687236">
    <w:abstractNumId w:val="177"/>
  </w:num>
  <w:num w:numId="346" w16cid:durableId="547298270">
    <w:abstractNumId w:val="299"/>
  </w:num>
  <w:num w:numId="347" w16cid:durableId="948196063">
    <w:abstractNumId w:val="187"/>
  </w:num>
  <w:num w:numId="348" w16cid:durableId="1356929497">
    <w:abstractNumId w:val="309"/>
  </w:num>
  <w:num w:numId="349" w16cid:durableId="976690745">
    <w:abstractNumId w:val="222"/>
  </w:num>
  <w:num w:numId="350" w16cid:durableId="982201724">
    <w:abstractNumId w:val="24"/>
  </w:num>
  <w:num w:numId="351" w16cid:durableId="1760522343">
    <w:abstractNumId w:val="238"/>
  </w:num>
  <w:num w:numId="352" w16cid:durableId="1350066852">
    <w:abstractNumId w:val="316"/>
  </w:num>
  <w:num w:numId="353" w16cid:durableId="26416896">
    <w:abstractNumId w:val="109"/>
  </w:num>
  <w:num w:numId="354" w16cid:durableId="412162969">
    <w:abstractNumId w:val="148"/>
  </w:num>
  <w:num w:numId="355" w16cid:durableId="1574660912">
    <w:abstractNumId w:val="331"/>
  </w:num>
  <w:num w:numId="356" w16cid:durableId="267347322">
    <w:abstractNumId w:val="243"/>
  </w:num>
  <w:num w:numId="357" w16cid:durableId="571811970">
    <w:abstractNumId w:val="13"/>
  </w:num>
  <w:num w:numId="358" w16cid:durableId="418792265">
    <w:abstractNumId w:val="219"/>
  </w:num>
  <w:num w:numId="359" w16cid:durableId="1103842149">
    <w:abstractNumId w:val="72"/>
  </w:num>
  <w:num w:numId="360" w16cid:durableId="1968462482">
    <w:abstractNumId w:val="56"/>
  </w:num>
  <w:num w:numId="361" w16cid:durableId="685056850">
    <w:abstractNumId w:val="236"/>
  </w:num>
  <w:num w:numId="362" w16cid:durableId="546451604">
    <w:abstractNumId w:val="332"/>
  </w:num>
  <w:num w:numId="363" w16cid:durableId="326137144">
    <w:abstractNumId w:val="223"/>
  </w:num>
  <w:num w:numId="364" w16cid:durableId="447706270">
    <w:abstractNumId w:val="139"/>
  </w:num>
  <w:num w:numId="365" w16cid:durableId="1032345119">
    <w:abstractNumId w:val="125"/>
  </w:num>
  <w:num w:numId="366" w16cid:durableId="1212886529">
    <w:abstractNumId w:val="21"/>
  </w:num>
  <w:num w:numId="367" w16cid:durableId="1036471974">
    <w:abstractNumId w:val="131"/>
  </w:num>
  <w:num w:numId="368" w16cid:durableId="785930648">
    <w:abstractNumId w:val="277"/>
  </w:num>
  <w:num w:numId="369" w16cid:durableId="215823134">
    <w:abstractNumId w:val="314"/>
  </w:num>
  <w:num w:numId="370" w16cid:durableId="1088232660">
    <w:abstractNumId w:val="171"/>
  </w:num>
  <w:num w:numId="371" w16cid:durableId="486552354">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70BA2"/>
    <w:rsid w:val="000B3C48"/>
    <w:rsid w:val="00110ED0"/>
    <w:rsid w:val="00122647"/>
    <w:rsid w:val="00183B38"/>
    <w:rsid w:val="0031701B"/>
    <w:rsid w:val="003C390D"/>
    <w:rsid w:val="00417876"/>
    <w:rsid w:val="004B6744"/>
    <w:rsid w:val="004D74F8"/>
    <w:rsid w:val="005144C7"/>
    <w:rsid w:val="005D4A60"/>
    <w:rsid w:val="0061129C"/>
    <w:rsid w:val="006176B3"/>
    <w:rsid w:val="00626CD5"/>
    <w:rsid w:val="006675FE"/>
    <w:rsid w:val="006D5AFF"/>
    <w:rsid w:val="0078020F"/>
    <w:rsid w:val="007A0FB6"/>
    <w:rsid w:val="00846968"/>
    <w:rsid w:val="00873E01"/>
    <w:rsid w:val="0099204F"/>
    <w:rsid w:val="009B3320"/>
    <w:rsid w:val="009F0B62"/>
    <w:rsid w:val="00A915F7"/>
    <w:rsid w:val="00B70BA2"/>
    <w:rsid w:val="00BC3924"/>
    <w:rsid w:val="00C37AD4"/>
    <w:rsid w:val="00C97257"/>
    <w:rsid w:val="00CD6289"/>
    <w:rsid w:val="00D25CB7"/>
    <w:rsid w:val="00E21F8A"/>
    <w:rsid w:val="00E337F1"/>
    <w:rsid w:val="00E67FC5"/>
    <w:rsid w:val="00EF4586"/>
    <w:rsid w:val="00EF5787"/>
    <w:rsid w:val="00F21F72"/>
    <w:rsid w:val="00F957A7"/>
    <w:rsid w:val="00F962AD"/>
    <w:rsid w:val="00FB3451"/>
    <w:rsid w:val="00FC0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56E97"/>
  <w15:docId w15:val="{67BC5E19-55C1-4FF4-9F54-512F6BE3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kern w:val="0"/>
      <w:sz w:val="27"/>
      <w:szCs w:val="27"/>
      <w:lang w:eastAsia="en-IN"/>
    </w:rPr>
  </w:style>
  <w:style w:type="paragraph" w:styleId="Heading4">
    <w:name w:val="heading 4"/>
    <w:basedOn w:val="Normal"/>
    <w:next w:val="Normal"/>
    <w:link w:val="Heading4Char"/>
    <w:uiPriority w:val="9"/>
    <w:semiHidden/>
    <w:unhideWhenUsed/>
    <w:qFormat/>
    <w:rsid w:val="00FC05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customStyle="1" w:styleId="Heading3Char">
    <w:name w:val="Heading 3 Char"/>
    <w:basedOn w:val="DefaultParagraphFont"/>
    <w:rPr>
      <w:rFonts w:ascii="Times New Roman" w:eastAsia="Times New Roman" w:hAnsi="Times New Roman" w:cs="Times New Roman"/>
      <w:b/>
      <w:bCs/>
      <w:kern w:val="0"/>
      <w:sz w:val="27"/>
      <w:szCs w:val="27"/>
      <w:lang w:eastAsia="en-IN"/>
    </w:rPr>
  </w:style>
  <w:style w:type="paragraph" w:styleId="NormalWeb">
    <w:name w:val="Normal (Web)"/>
    <w:basedOn w:val="Normal"/>
    <w:uiPriority w:val="99"/>
    <w:pPr>
      <w:spacing w:before="100" w:after="100" w:line="240" w:lineRule="auto"/>
    </w:pPr>
    <w:rPr>
      <w:rFonts w:ascii="Times New Roman" w:eastAsia="Times New Roman" w:hAnsi="Times New Roman"/>
      <w:kern w:val="0"/>
      <w:sz w:val="24"/>
      <w:szCs w:val="24"/>
      <w:lang w:eastAsia="en-IN"/>
    </w:rPr>
  </w:style>
  <w:style w:type="character" w:styleId="Strong">
    <w:name w:val="Strong"/>
    <w:basedOn w:val="DefaultParagraphFont"/>
    <w:uiPriority w:val="22"/>
    <w:qForma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bin">
    <w:name w:val="mbin"/>
    <w:basedOn w:val="DefaultParagraphFont"/>
  </w:style>
  <w:style w:type="character" w:customStyle="1" w:styleId="minner">
    <w:name w:val="minner"/>
    <w:basedOn w:val="DefaultParagraphFont"/>
  </w:style>
  <w:style w:type="character" w:customStyle="1" w:styleId="mpunct">
    <w:name w:val="mpunct"/>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delimsizing">
    <w:name w:val="delimsizing"/>
    <w:basedOn w:val="DefaultParagraphFont"/>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uiPriority w:val="99"/>
    <w:rPr>
      <w:rFonts w:ascii="Courier New" w:eastAsia="Times New Roman" w:hAnsi="Courier New" w:cs="Courier New"/>
      <w:kern w:val="0"/>
      <w:sz w:val="20"/>
      <w:szCs w:val="20"/>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operator">
    <w:name w:val="hljs-operator"/>
    <w:basedOn w:val="DefaultParagraphFont"/>
  </w:style>
  <w:style w:type="character" w:customStyle="1" w:styleId="hljs-variable">
    <w:name w:val="hljs-variable"/>
    <w:basedOn w:val="DefaultParagraphFont"/>
  </w:style>
  <w:style w:type="character" w:customStyle="1" w:styleId="hljs-builtin">
    <w:name w:val="hljs-built_in"/>
    <w:basedOn w:val="DefaultParagraphFont"/>
  </w:style>
  <w:style w:type="character" w:customStyle="1" w:styleId="hljs-punctuation">
    <w:name w:val="hljs-punctuation"/>
    <w:basedOn w:val="DefaultParagraphFont"/>
  </w:style>
  <w:style w:type="character" w:customStyle="1" w:styleId="hljs-number">
    <w:name w:val="hljs-number"/>
    <w:basedOn w:val="DefaultParagraphFont"/>
  </w:style>
  <w:style w:type="character" w:customStyle="1" w:styleId="line-clamp-1">
    <w:name w:val="line-clamp-1"/>
    <w:basedOn w:val="DefaultParagraphFont"/>
  </w:style>
  <w:style w:type="paragraph" w:styleId="z-TopofForm">
    <w:name w:val="HTML Top of Form"/>
    <w:basedOn w:val="Normal"/>
    <w:next w:val="Normal"/>
    <w:uiPriority w:val="99"/>
    <w:pPr>
      <w:pBdr>
        <w:bottom w:val="single" w:sz="6" w:space="1" w:color="000000"/>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uiPriority w:val="99"/>
    <w:rPr>
      <w:rFonts w:ascii="Arial" w:eastAsia="Times New Roman" w:hAnsi="Arial" w:cs="Arial"/>
      <w:vanish/>
      <w:kern w:val="0"/>
      <w:sz w:val="16"/>
      <w:szCs w:val="16"/>
      <w:lang w:eastAsia="en-IN"/>
    </w:rPr>
  </w:style>
  <w:style w:type="paragraph" w:styleId="z-BottomofForm">
    <w:name w:val="HTML Bottom of Form"/>
    <w:basedOn w:val="Normal"/>
    <w:next w:val="Normal"/>
    <w:uiPriority w:val="99"/>
    <w:pPr>
      <w:pBdr>
        <w:top w:val="single" w:sz="6" w:space="1" w:color="000000"/>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uiPriority w:val="99"/>
    <w:rPr>
      <w:rFonts w:ascii="Arial" w:eastAsia="Times New Roman" w:hAnsi="Arial" w:cs="Arial"/>
      <w:vanish/>
      <w:kern w:val="0"/>
      <w:sz w:val="16"/>
      <w:szCs w:val="16"/>
      <w:lang w:eastAsia="en-IN"/>
    </w:rPr>
  </w:style>
  <w:style w:type="character" w:customStyle="1" w:styleId="hljs-keyword">
    <w:name w:val="hljs-keyword"/>
    <w:basedOn w:val="DefaultParagraphFont"/>
    <w:rsid w:val="00110ED0"/>
  </w:style>
  <w:style w:type="character" w:customStyle="1" w:styleId="hljs-comment">
    <w:name w:val="hljs-comment"/>
    <w:basedOn w:val="DefaultParagraphFont"/>
    <w:rsid w:val="00110ED0"/>
  </w:style>
  <w:style w:type="character" w:customStyle="1" w:styleId="hljs-string">
    <w:name w:val="hljs-string"/>
    <w:basedOn w:val="DefaultParagraphFont"/>
    <w:rsid w:val="00110ED0"/>
  </w:style>
  <w:style w:type="paragraph" w:styleId="Header">
    <w:name w:val="header"/>
    <w:basedOn w:val="Normal"/>
    <w:link w:val="HeaderChar"/>
    <w:uiPriority w:val="99"/>
    <w:unhideWhenUsed/>
    <w:rsid w:val="006D5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AFF"/>
  </w:style>
  <w:style w:type="paragraph" w:styleId="Footer">
    <w:name w:val="footer"/>
    <w:basedOn w:val="Normal"/>
    <w:link w:val="FooterChar"/>
    <w:uiPriority w:val="99"/>
    <w:unhideWhenUsed/>
    <w:rsid w:val="006D5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AFF"/>
  </w:style>
  <w:style w:type="character" w:customStyle="1" w:styleId="Heading4Char">
    <w:name w:val="Heading 4 Char"/>
    <w:basedOn w:val="DefaultParagraphFont"/>
    <w:link w:val="Heading4"/>
    <w:uiPriority w:val="9"/>
    <w:semiHidden/>
    <w:rsid w:val="00FC05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567">
      <w:bodyDiv w:val="1"/>
      <w:marLeft w:val="0"/>
      <w:marRight w:val="0"/>
      <w:marTop w:val="0"/>
      <w:marBottom w:val="0"/>
      <w:divBdr>
        <w:top w:val="none" w:sz="0" w:space="0" w:color="auto"/>
        <w:left w:val="none" w:sz="0" w:space="0" w:color="auto"/>
        <w:bottom w:val="none" w:sz="0" w:space="0" w:color="auto"/>
        <w:right w:val="none" w:sz="0" w:space="0" w:color="auto"/>
      </w:divBdr>
    </w:div>
    <w:div w:id="29113423">
      <w:bodyDiv w:val="1"/>
      <w:marLeft w:val="0"/>
      <w:marRight w:val="0"/>
      <w:marTop w:val="0"/>
      <w:marBottom w:val="0"/>
      <w:divBdr>
        <w:top w:val="none" w:sz="0" w:space="0" w:color="auto"/>
        <w:left w:val="none" w:sz="0" w:space="0" w:color="auto"/>
        <w:bottom w:val="none" w:sz="0" w:space="0" w:color="auto"/>
        <w:right w:val="none" w:sz="0" w:space="0" w:color="auto"/>
      </w:divBdr>
    </w:div>
    <w:div w:id="51774260">
      <w:bodyDiv w:val="1"/>
      <w:marLeft w:val="0"/>
      <w:marRight w:val="0"/>
      <w:marTop w:val="0"/>
      <w:marBottom w:val="0"/>
      <w:divBdr>
        <w:top w:val="none" w:sz="0" w:space="0" w:color="auto"/>
        <w:left w:val="none" w:sz="0" w:space="0" w:color="auto"/>
        <w:bottom w:val="none" w:sz="0" w:space="0" w:color="auto"/>
        <w:right w:val="none" w:sz="0" w:space="0" w:color="auto"/>
      </w:divBdr>
    </w:div>
    <w:div w:id="86578949">
      <w:bodyDiv w:val="1"/>
      <w:marLeft w:val="0"/>
      <w:marRight w:val="0"/>
      <w:marTop w:val="0"/>
      <w:marBottom w:val="0"/>
      <w:divBdr>
        <w:top w:val="none" w:sz="0" w:space="0" w:color="auto"/>
        <w:left w:val="none" w:sz="0" w:space="0" w:color="auto"/>
        <w:bottom w:val="none" w:sz="0" w:space="0" w:color="auto"/>
        <w:right w:val="none" w:sz="0" w:space="0" w:color="auto"/>
      </w:divBdr>
      <w:divsChild>
        <w:div w:id="71002059">
          <w:marLeft w:val="0"/>
          <w:marRight w:val="0"/>
          <w:marTop w:val="0"/>
          <w:marBottom w:val="0"/>
          <w:divBdr>
            <w:top w:val="none" w:sz="0" w:space="0" w:color="auto"/>
            <w:left w:val="none" w:sz="0" w:space="0" w:color="auto"/>
            <w:bottom w:val="none" w:sz="0" w:space="0" w:color="auto"/>
            <w:right w:val="none" w:sz="0" w:space="0" w:color="auto"/>
          </w:divBdr>
          <w:divsChild>
            <w:div w:id="1218124138">
              <w:marLeft w:val="0"/>
              <w:marRight w:val="0"/>
              <w:marTop w:val="0"/>
              <w:marBottom w:val="0"/>
              <w:divBdr>
                <w:top w:val="none" w:sz="0" w:space="0" w:color="auto"/>
                <w:left w:val="none" w:sz="0" w:space="0" w:color="auto"/>
                <w:bottom w:val="none" w:sz="0" w:space="0" w:color="auto"/>
                <w:right w:val="none" w:sz="0" w:space="0" w:color="auto"/>
              </w:divBdr>
              <w:divsChild>
                <w:div w:id="1029725075">
                  <w:marLeft w:val="0"/>
                  <w:marRight w:val="0"/>
                  <w:marTop w:val="0"/>
                  <w:marBottom w:val="0"/>
                  <w:divBdr>
                    <w:top w:val="none" w:sz="0" w:space="0" w:color="auto"/>
                    <w:left w:val="none" w:sz="0" w:space="0" w:color="auto"/>
                    <w:bottom w:val="none" w:sz="0" w:space="0" w:color="auto"/>
                    <w:right w:val="none" w:sz="0" w:space="0" w:color="auto"/>
                  </w:divBdr>
                  <w:divsChild>
                    <w:div w:id="20811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1941">
      <w:bodyDiv w:val="1"/>
      <w:marLeft w:val="0"/>
      <w:marRight w:val="0"/>
      <w:marTop w:val="0"/>
      <w:marBottom w:val="0"/>
      <w:divBdr>
        <w:top w:val="none" w:sz="0" w:space="0" w:color="auto"/>
        <w:left w:val="none" w:sz="0" w:space="0" w:color="auto"/>
        <w:bottom w:val="none" w:sz="0" w:space="0" w:color="auto"/>
        <w:right w:val="none" w:sz="0" w:space="0" w:color="auto"/>
      </w:divBdr>
    </w:div>
    <w:div w:id="126288890">
      <w:bodyDiv w:val="1"/>
      <w:marLeft w:val="0"/>
      <w:marRight w:val="0"/>
      <w:marTop w:val="0"/>
      <w:marBottom w:val="0"/>
      <w:divBdr>
        <w:top w:val="none" w:sz="0" w:space="0" w:color="auto"/>
        <w:left w:val="none" w:sz="0" w:space="0" w:color="auto"/>
        <w:bottom w:val="none" w:sz="0" w:space="0" w:color="auto"/>
        <w:right w:val="none" w:sz="0" w:space="0" w:color="auto"/>
      </w:divBdr>
    </w:div>
    <w:div w:id="173225119">
      <w:bodyDiv w:val="1"/>
      <w:marLeft w:val="0"/>
      <w:marRight w:val="0"/>
      <w:marTop w:val="0"/>
      <w:marBottom w:val="0"/>
      <w:divBdr>
        <w:top w:val="none" w:sz="0" w:space="0" w:color="auto"/>
        <w:left w:val="none" w:sz="0" w:space="0" w:color="auto"/>
        <w:bottom w:val="none" w:sz="0" w:space="0" w:color="auto"/>
        <w:right w:val="none" w:sz="0" w:space="0" w:color="auto"/>
      </w:divBdr>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82138456">
      <w:bodyDiv w:val="1"/>
      <w:marLeft w:val="0"/>
      <w:marRight w:val="0"/>
      <w:marTop w:val="0"/>
      <w:marBottom w:val="0"/>
      <w:divBdr>
        <w:top w:val="none" w:sz="0" w:space="0" w:color="auto"/>
        <w:left w:val="none" w:sz="0" w:space="0" w:color="auto"/>
        <w:bottom w:val="none" w:sz="0" w:space="0" w:color="auto"/>
        <w:right w:val="none" w:sz="0" w:space="0" w:color="auto"/>
      </w:divBdr>
    </w:div>
    <w:div w:id="187642475">
      <w:bodyDiv w:val="1"/>
      <w:marLeft w:val="0"/>
      <w:marRight w:val="0"/>
      <w:marTop w:val="0"/>
      <w:marBottom w:val="0"/>
      <w:divBdr>
        <w:top w:val="none" w:sz="0" w:space="0" w:color="auto"/>
        <w:left w:val="none" w:sz="0" w:space="0" w:color="auto"/>
        <w:bottom w:val="none" w:sz="0" w:space="0" w:color="auto"/>
        <w:right w:val="none" w:sz="0" w:space="0" w:color="auto"/>
      </w:divBdr>
    </w:div>
    <w:div w:id="196167618">
      <w:bodyDiv w:val="1"/>
      <w:marLeft w:val="0"/>
      <w:marRight w:val="0"/>
      <w:marTop w:val="0"/>
      <w:marBottom w:val="0"/>
      <w:divBdr>
        <w:top w:val="none" w:sz="0" w:space="0" w:color="auto"/>
        <w:left w:val="none" w:sz="0" w:space="0" w:color="auto"/>
        <w:bottom w:val="none" w:sz="0" w:space="0" w:color="auto"/>
        <w:right w:val="none" w:sz="0" w:space="0" w:color="auto"/>
      </w:divBdr>
    </w:div>
    <w:div w:id="208691993">
      <w:bodyDiv w:val="1"/>
      <w:marLeft w:val="0"/>
      <w:marRight w:val="0"/>
      <w:marTop w:val="0"/>
      <w:marBottom w:val="0"/>
      <w:divBdr>
        <w:top w:val="none" w:sz="0" w:space="0" w:color="auto"/>
        <w:left w:val="none" w:sz="0" w:space="0" w:color="auto"/>
        <w:bottom w:val="none" w:sz="0" w:space="0" w:color="auto"/>
        <w:right w:val="none" w:sz="0" w:space="0" w:color="auto"/>
      </w:divBdr>
    </w:div>
    <w:div w:id="243609814">
      <w:bodyDiv w:val="1"/>
      <w:marLeft w:val="0"/>
      <w:marRight w:val="0"/>
      <w:marTop w:val="0"/>
      <w:marBottom w:val="0"/>
      <w:divBdr>
        <w:top w:val="none" w:sz="0" w:space="0" w:color="auto"/>
        <w:left w:val="none" w:sz="0" w:space="0" w:color="auto"/>
        <w:bottom w:val="none" w:sz="0" w:space="0" w:color="auto"/>
        <w:right w:val="none" w:sz="0" w:space="0" w:color="auto"/>
      </w:divBdr>
    </w:div>
    <w:div w:id="258296099">
      <w:bodyDiv w:val="1"/>
      <w:marLeft w:val="0"/>
      <w:marRight w:val="0"/>
      <w:marTop w:val="0"/>
      <w:marBottom w:val="0"/>
      <w:divBdr>
        <w:top w:val="none" w:sz="0" w:space="0" w:color="auto"/>
        <w:left w:val="none" w:sz="0" w:space="0" w:color="auto"/>
        <w:bottom w:val="none" w:sz="0" w:space="0" w:color="auto"/>
        <w:right w:val="none" w:sz="0" w:space="0" w:color="auto"/>
      </w:divBdr>
    </w:div>
    <w:div w:id="262299527">
      <w:bodyDiv w:val="1"/>
      <w:marLeft w:val="0"/>
      <w:marRight w:val="0"/>
      <w:marTop w:val="0"/>
      <w:marBottom w:val="0"/>
      <w:divBdr>
        <w:top w:val="none" w:sz="0" w:space="0" w:color="auto"/>
        <w:left w:val="none" w:sz="0" w:space="0" w:color="auto"/>
        <w:bottom w:val="none" w:sz="0" w:space="0" w:color="auto"/>
        <w:right w:val="none" w:sz="0" w:space="0" w:color="auto"/>
      </w:divBdr>
    </w:div>
    <w:div w:id="310670479">
      <w:bodyDiv w:val="1"/>
      <w:marLeft w:val="0"/>
      <w:marRight w:val="0"/>
      <w:marTop w:val="0"/>
      <w:marBottom w:val="0"/>
      <w:divBdr>
        <w:top w:val="none" w:sz="0" w:space="0" w:color="auto"/>
        <w:left w:val="none" w:sz="0" w:space="0" w:color="auto"/>
        <w:bottom w:val="none" w:sz="0" w:space="0" w:color="auto"/>
        <w:right w:val="none" w:sz="0" w:space="0" w:color="auto"/>
      </w:divBdr>
    </w:div>
    <w:div w:id="318578849">
      <w:bodyDiv w:val="1"/>
      <w:marLeft w:val="0"/>
      <w:marRight w:val="0"/>
      <w:marTop w:val="0"/>
      <w:marBottom w:val="0"/>
      <w:divBdr>
        <w:top w:val="none" w:sz="0" w:space="0" w:color="auto"/>
        <w:left w:val="none" w:sz="0" w:space="0" w:color="auto"/>
        <w:bottom w:val="none" w:sz="0" w:space="0" w:color="auto"/>
        <w:right w:val="none" w:sz="0" w:space="0" w:color="auto"/>
      </w:divBdr>
      <w:divsChild>
        <w:div w:id="893739830">
          <w:marLeft w:val="0"/>
          <w:marRight w:val="0"/>
          <w:marTop w:val="0"/>
          <w:marBottom w:val="0"/>
          <w:divBdr>
            <w:top w:val="none" w:sz="0" w:space="0" w:color="auto"/>
            <w:left w:val="none" w:sz="0" w:space="0" w:color="auto"/>
            <w:bottom w:val="none" w:sz="0" w:space="0" w:color="auto"/>
            <w:right w:val="none" w:sz="0" w:space="0" w:color="auto"/>
          </w:divBdr>
          <w:divsChild>
            <w:div w:id="174275282">
              <w:marLeft w:val="0"/>
              <w:marRight w:val="0"/>
              <w:marTop w:val="0"/>
              <w:marBottom w:val="0"/>
              <w:divBdr>
                <w:top w:val="none" w:sz="0" w:space="0" w:color="auto"/>
                <w:left w:val="none" w:sz="0" w:space="0" w:color="auto"/>
                <w:bottom w:val="none" w:sz="0" w:space="0" w:color="auto"/>
                <w:right w:val="none" w:sz="0" w:space="0" w:color="auto"/>
              </w:divBdr>
              <w:divsChild>
                <w:div w:id="1156260386">
                  <w:marLeft w:val="0"/>
                  <w:marRight w:val="0"/>
                  <w:marTop w:val="0"/>
                  <w:marBottom w:val="0"/>
                  <w:divBdr>
                    <w:top w:val="none" w:sz="0" w:space="0" w:color="auto"/>
                    <w:left w:val="none" w:sz="0" w:space="0" w:color="auto"/>
                    <w:bottom w:val="none" w:sz="0" w:space="0" w:color="auto"/>
                    <w:right w:val="none" w:sz="0" w:space="0" w:color="auto"/>
                  </w:divBdr>
                  <w:divsChild>
                    <w:div w:id="439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6832">
          <w:marLeft w:val="0"/>
          <w:marRight w:val="0"/>
          <w:marTop w:val="0"/>
          <w:marBottom w:val="0"/>
          <w:divBdr>
            <w:top w:val="none" w:sz="0" w:space="0" w:color="auto"/>
            <w:left w:val="none" w:sz="0" w:space="0" w:color="auto"/>
            <w:bottom w:val="none" w:sz="0" w:space="0" w:color="auto"/>
            <w:right w:val="none" w:sz="0" w:space="0" w:color="auto"/>
          </w:divBdr>
          <w:divsChild>
            <w:div w:id="2044666422">
              <w:marLeft w:val="0"/>
              <w:marRight w:val="0"/>
              <w:marTop w:val="0"/>
              <w:marBottom w:val="0"/>
              <w:divBdr>
                <w:top w:val="none" w:sz="0" w:space="0" w:color="auto"/>
                <w:left w:val="none" w:sz="0" w:space="0" w:color="auto"/>
                <w:bottom w:val="none" w:sz="0" w:space="0" w:color="auto"/>
                <w:right w:val="none" w:sz="0" w:space="0" w:color="auto"/>
              </w:divBdr>
              <w:divsChild>
                <w:div w:id="1826819323">
                  <w:marLeft w:val="0"/>
                  <w:marRight w:val="0"/>
                  <w:marTop w:val="0"/>
                  <w:marBottom w:val="0"/>
                  <w:divBdr>
                    <w:top w:val="none" w:sz="0" w:space="0" w:color="auto"/>
                    <w:left w:val="none" w:sz="0" w:space="0" w:color="auto"/>
                    <w:bottom w:val="none" w:sz="0" w:space="0" w:color="auto"/>
                    <w:right w:val="none" w:sz="0" w:space="0" w:color="auto"/>
                  </w:divBdr>
                  <w:divsChild>
                    <w:div w:id="11592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17418">
      <w:bodyDiv w:val="1"/>
      <w:marLeft w:val="0"/>
      <w:marRight w:val="0"/>
      <w:marTop w:val="0"/>
      <w:marBottom w:val="0"/>
      <w:divBdr>
        <w:top w:val="none" w:sz="0" w:space="0" w:color="auto"/>
        <w:left w:val="none" w:sz="0" w:space="0" w:color="auto"/>
        <w:bottom w:val="none" w:sz="0" w:space="0" w:color="auto"/>
        <w:right w:val="none" w:sz="0" w:space="0" w:color="auto"/>
      </w:divBdr>
      <w:divsChild>
        <w:div w:id="1490976043">
          <w:marLeft w:val="0"/>
          <w:marRight w:val="0"/>
          <w:marTop w:val="0"/>
          <w:marBottom w:val="0"/>
          <w:divBdr>
            <w:top w:val="none" w:sz="0" w:space="0" w:color="auto"/>
            <w:left w:val="none" w:sz="0" w:space="0" w:color="auto"/>
            <w:bottom w:val="none" w:sz="0" w:space="0" w:color="auto"/>
            <w:right w:val="none" w:sz="0" w:space="0" w:color="auto"/>
          </w:divBdr>
          <w:divsChild>
            <w:div w:id="1367020311">
              <w:marLeft w:val="0"/>
              <w:marRight w:val="0"/>
              <w:marTop w:val="0"/>
              <w:marBottom w:val="0"/>
              <w:divBdr>
                <w:top w:val="none" w:sz="0" w:space="0" w:color="auto"/>
                <w:left w:val="none" w:sz="0" w:space="0" w:color="auto"/>
                <w:bottom w:val="none" w:sz="0" w:space="0" w:color="auto"/>
                <w:right w:val="none" w:sz="0" w:space="0" w:color="auto"/>
              </w:divBdr>
              <w:divsChild>
                <w:div w:id="385761290">
                  <w:marLeft w:val="0"/>
                  <w:marRight w:val="0"/>
                  <w:marTop w:val="0"/>
                  <w:marBottom w:val="0"/>
                  <w:divBdr>
                    <w:top w:val="none" w:sz="0" w:space="0" w:color="auto"/>
                    <w:left w:val="none" w:sz="0" w:space="0" w:color="auto"/>
                    <w:bottom w:val="none" w:sz="0" w:space="0" w:color="auto"/>
                    <w:right w:val="none" w:sz="0" w:space="0" w:color="auto"/>
                  </w:divBdr>
                  <w:divsChild>
                    <w:div w:id="658385707">
                      <w:marLeft w:val="0"/>
                      <w:marRight w:val="0"/>
                      <w:marTop w:val="0"/>
                      <w:marBottom w:val="0"/>
                      <w:divBdr>
                        <w:top w:val="none" w:sz="0" w:space="0" w:color="auto"/>
                        <w:left w:val="none" w:sz="0" w:space="0" w:color="auto"/>
                        <w:bottom w:val="none" w:sz="0" w:space="0" w:color="auto"/>
                        <w:right w:val="none" w:sz="0" w:space="0" w:color="auto"/>
                      </w:divBdr>
                      <w:divsChild>
                        <w:div w:id="1104106299">
                          <w:marLeft w:val="0"/>
                          <w:marRight w:val="0"/>
                          <w:marTop w:val="0"/>
                          <w:marBottom w:val="0"/>
                          <w:divBdr>
                            <w:top w:val="none" w:sz="0" w:space="0" w:color="auto"/>
                            <w:left w:val="none" w:sz="0" w:space="0" w:color="auto"/>
                            <w:bottom w:val="none" w:sz="0" w:space="0" w:color="auto"/>
                            <w:right w:val="none" w:sz="0" w:space="0" w:color="auto"/>
                          </w:divBdr>
                          <w:divsChild>
                            <w:div w:id="322704410">
                              <w:marLeft w:val="0"/>
                              <w:marRight w:val="0"/>
                              <w:marTop w:val="0"/>
                              <w:marBottom w:val="0"/>
                              <w:divBdr>
                                <w:top w:val="none" w:sz="0" w:space="0" w:color="auto"/>
                                <w:left w:val="none" w:sz="0" w:space="0" w:color="auto"/>
                                <w:bottom w:val="none" w:sz="0" w:space="0" w:color="auto"/>
                                <w:right w:val="none" w:sz="0" w:space="0" w:color="auto"/>
                              </w:divBdr>
                              <w:divsChild>
                                <w:div w:id="672293562">
                                  <w:marLeft w:val="0"/>
                                  <w:marRight w:val="0"/>
                                  <w:marTop w:val="0"/>
                                  <w:marBottom w:val="0"/>
                                  <w:divBdr>
                                    <w:top w:val="none" w:sz="0" w:space="0" w:color="auto"/>
                                    <w:left w:val="none" w:sz="0" w:space="0" w:color="auto"/>
                                    <w:bottom w:val="none" w:sz="0" w:space="0" w:color="auto"/>
                                    <w:right w:val="none" w:sz="0" w:space="0" w:color="auto"/>
                                  </w:divBdr>
                                  <w:divsChild>
                                    <w:div w:id="2016027915">
                                      <w:marLeft w:val="0"/>
                                      <w:marRight w:val="0"/>
                                      <w:marTop w:val="0"/>
                                      <w:marBottom w:val="0"/>
                                      <w:divBdr>
                                        <w:top w:val="none" w:sz="0" w:space="0" w:color="auto"/>
                                        <w:left w:val="none" w:sz="0" w:space="0" w:color="auto"/>
                                        <w:bottom w:val="none" w:sz="0" w:space="0" w:color="auto"/>
                                        <w:right w:val="none" w:sz="0" w:space="0" w:color="auto"/>
                                      </w:divBdr>
                                      <w:divsChild>
                                        <w:div w:id="1270963940">
                                          <w:marLeft w:val="0"/>
                                          <w:marRight w:val="0"/>
                                          <w:marTop w:val="0"/>
                                          <w:marBottom w:val="0"/>
                                          <w:divBdr>
                                            <w:top w:val="none" w:sz="0" w:space="0" w:color="auto"/>
                                            <w:left w:val="none" w:sz="0" w:space="0" w:color="auto"/>
                                            <w:bottom w:val="none" w:sz="0" w:space="0" w:color="auto"/>
                                            <w:right w:val="none" w:sz="0" w:space="0" w:color="auto"/>
                                          </w:divBdr>
                                          <w:divsChild>
                                            <w:div w:id="2036231722">
                                              <w:marLeft w:val="0"/>
                                              <w:marRight w:val="0"/>
                                              <w:marTop w:val="0"/>
                                              <w:marBottom w:val="0"/>
                                              <w:divBdr>
                                                <w:top w:val="none" w:sz="0" w:space="0" w:color="auto"/>
                                                <w:left w:val="none" w:sz="0" w:space="0" w:color="auto"/>
                                                <w:bottom w:val="none" w:sz="0" w:space="0" w:color="auto"/>
                                                <w:right w:val="none" w:sz="0" w:space="0" w:color="auto"/>
                                              </w:divBdr>
                                              <w:divsChild>
                                                <w:div w:id="1253394287">
                                                  <w:marLeft w:val="0"/>
                                                  <w:marRight w:val="0"/>
                                                  <w:marTop w:val="0"/>
                                                  <w:marBottom w:val="0"/>
                                                  <w:divBdr>
                                                    <w:top w:val="none" w:sz="0" w:space="0" w:color="auto"/>
                                                    <w:left w:val="none" w:sz="0" w:space="0" w:color="auto"/>
                                                    <w:bottom w:val="none" w:sz="0" w:space="0" w:color="auto"/>
                                                    <w:right w:val="none" w:sz="0" w:space="0" w:color="auto"/>
                                                  </w:divBdr>
                                                  <w:divsChild>
                                                    <w:div w:id="1989892064">
                                                      <w:marLeft w:val="0"/>
                                                      <w:marRight w:val="0"/>
                                                      <w:marTop w:val="0"/>
                                                      <w:marBottom w:val="0"/>
                                                      <w:divBdr>
                                                        <w:top w:val="none" w:sz="0" w:space="0" w:color="auto"/>
                                                        <w:left w:val="none" w:sz="0" w:space="0" w:color="auto"/>
                                                        <w:bottom w:val="none" w:sz="0" w:space="0" w:color="auto"/>
                                                        <w:right w:val="none" w:sz="0" w:space="0" w:color="auto"/>
                                                      </w:divBdr>
                                                      <w:divsChild>
                                                        <w:div w:id="1541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00187">
                                              <w:marLeft w:val="0"/>
                                              <w:marRight w:val="0"/>
                                              <w:marTop w:val="0"/>
                                              <w:marBottom w:val="0"/>
                                              <w:divBdr>
                                                <w:top w:val="none" w:sz="0" w:space="0" w:color="auto"/>
                                                <w:left w:val="none" w:sz="0" w:space="0" w:color="auto"/>
                                                <w:bottom w:val="none" w:sz="0" w:space="0" w:color="auto"/>
                                                <w:right w:val="none" w:sz="0" w:space="0" w:color="auto"/>
                                              </w:divBdr>
                                              <w:divsChild>
                                                <w:div w:id="982587489">
                                                  <w:marLeft w:val="0"/>
                                                  <w:marRight w:val="0"/>
                                                  <w:marTop w:val="0"/>
                                                  <w:marBottom w:val="0"/>
                                                  <w:divBdr>
                                                    <w:top w:val="none" w:sz="0" w:space="0" w:color="auto"/>
                                                    <w:left w:val="none" w:sz="0" w:space="0" w:color="auto"/>
                                                    <w:bottom w:val="none" w:sz="0" w:space="0" w:color="auto"/>
                                                    <w:right w:val="none" w:sz="0" w:space="0" w:color="auto"/>
                                                  </w:divBdr>
                                                  <w:divsChild>
                                                    <w:div w:id="1407846282">
                                                      <w:marLeft w:val="0"/>
                                                      <w:marRight w:val="0"/>
                                                      <w:marTop w:val="0"/>
                                                      <w:marBottom w:val="0"/>
                                                      <w:divBdr>
                                                        <w:top w:val="none" w:sz="0" w:space="0" w:color="auto"/>
                                                        <w:left w:val="none" w:sz="0" w:space="0" w:color="auto"/>
                                                        <w:bottom w:val="none" w:sz="0" w:space="0" w:color="auto"/>
                                                        <w:right w:val="none" w:sz="0" w:space="0" w:color="auto"/>
                                                      </w:divBdr>
                                                      <w:divsChild>
                                                        <w:div w:id="1644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644749">
          <w:marLeft w:val="0"/>
          <w:marRight w:val="0"/>
          <w:marTop w:val="0"/>
          <w:marBottom w:val="0"/>
          <w:divBdr>
            <w:top w:val="none" w:sz="0" w:space="0" w:color="auto"/>
            <w:left w:val="none" w:sz="0" w:space="0" w:color="auto"/>
            <w:bottom w:val="none" w:sz="0" w:space="0" w:color="auto"/>
            <w:right w:val="none" w:sz="0" w:space="0" w:color="auto"/>
          </w:divBdr>
          <w:divsChild>
            <w:div w:id="353002411">
              <w:marLeft w:val="0"/>
              <w:marRight w:val="0"/>
              <w:marTop w:val="0"/>
              <w:marBottom w:val="0"/>
              <w:divBdr>
                <w:top w:val="none" w:sz="0" w:space="0" w:color="auto"/>
                <w:left w:val="none" w:sz="0" w:space="0" w:color="auto"/>
                <w:bottom w:val="none" w:sz="0" w:space="0" w:color="auto"/>
                <w:right w:val="none" w:sz="0" w:space="0" w:color="auto"/>
              </w:divBdr>
              <w:divsChild>
                <w:div w:id="112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09990">
      <w:bodyDiv w:val="1"/>
      <w:marLeft w:val="0"/>
      <w:marRight w:val="0"/>
      <w:marTop w:val="0"/>
      <w:marBottom w:val="0"/>
      <w:divBdr>
        <w:top w:val="none" w:sz="0" w:space="0" w:color="auto"/>
        <w:left w:val="none" w:sz="0" w:space="0" w:color="auto"/>
        <w:bottom w:val="none" w:sz="0" w:space="0" w:color="auto"/>
        <w:right w:val="none" w:sz="0" w:space="0" w:color="auto"/>
      </w:divBdr>
      <w:divsChild>
        <w:div w:id="560751309">
          <w:marLeft w:val="0"/>
          <w:marRight w:val="0"/>
          <w:marTop w:val="0"/>
          <w:marBottom w:val="0"/>
          <w:divBdr>
            <w:top w:val="none" w:sz="0" w:space="0" w:color="auto"/>
            <w:left w:val="none" w:sz="0" w:space="0" w:color="auto"/>
            <w:bottom w:val="none" w:sz="0" w:space="0" w:color="auto"/>
            <w:right w:val="none" w:sz="0" w:space="0" w:color="auto"/>
          </w:divBdr>
          <w:divsChild>
            <w:div w:id="2010449004">
              <w:marLeft w:val="0"/>
              <w:marRight w:val="0"/>
              <w:marTop w:val="0"/>
              <w:marBottom w:val="0"/>
              <w:divBdr>
                <w:top w:val="none" w:sz="0" w:space="0" w:color="auto"/>
                <w:left w:val="none" w:sz="0" w:space="0" w:color="auto"/>
                <w:bottom w:val="none" w:sz="0" w:space="0" w:color="auto"/>
                <w:right w:val="none" w:sz="0" w:space="0" w:color="auto"/>
              </w:divBdr>
              <w:divsChild>
                <w:div w:id="2006862676">
                  <w:marLeft w:val="0"/>
                  <w:marRight w:val="0"/>
                  <w:marTop w:val="0"/>
                  <w:marBottom w:val="0"/>
                  <w:divBdr>
                    <w:top w:val="none" w:sz="0" w:space="0" w:color="auto"/>
                    <w:left w:val="none" w:sz="0" w:space="0" w:color="auto"/>
                    <w:bottom w:val="none" w:sz="0" w:space="0" w:color="auto"/>
                    <w:right w:val="none" w:sz="0" w:space="0" w:color="auto"/>
                  </w:divBdr>
                  <w:divsChild>
                    <w:div w:id="917061072">
                      <w:marLeft w:val="0"/>
                      <w:marRight w:val="0"/>
                      <w:marTop w:val="0"/>
                      <w:marBottom w:val="0"/>
                      <w:divBdr>
                        <w:top w:val="none" w:sz="0" w:space="0" w:color="auto"/>
                        <w:left w:val="none" w:sz="0" w:space="0" w:color="auto"/>
                        <w:bottom w:val="none" w:sz="0" w:space="0" w:color="auto"/>
                        <w:right w:val="none" w:sz="0" w:space="0" w:color="auto"/>
                      </w:divBdr>
                      <w:divsChild>
                        <w:div w:id="1645546705">
                          <w:marLeft w:val="0"/>
                          <w:marRight w:val="0"/>
                          <w:marTop w:val="0"/>
                          <w:marBottom w:val="0"/>
                          <w:divBdr>
                            <w:top w:val="none" w:sz="0" w:space="0" w:color="auto"/>
                            <w:left w:val="none" w:sz="0" w:space="0" w:color="auto"/>
                            <w:bottom w:val="none" w:sz="0" w:space="0" w:color="auto"/>
                            <w:right w:val="none" w:sz="0" w:space="0" w:color="auto"/>
                          </w:divBdr>
                          <w:divsChild>
                            <w:div w:id="1715234806">
                              <w:marLeft w:val="0"/>
                              <w:marRight w:val="0"/>
                              <w:marTop w:val="0"/>
                              <w:marBottom w:val="0"/>
                              <w:divBdr>
                                <w:top w:val="none" w:sz="0" w:space="0" w:color="auto"/>
                                <w:left w:val="none" w:sz="0" w:space="0" w:color="auto"/>
                                <w:bottom w:val="none" w:sz="0" w:space="0" w:color="auto"/>
                                <w:right w:val="none" w:sz="0" w:space="0" w:color="auto"/>
                              </w:divBdr>
                              <w:divsChild>
                                <w:div w:id="468019603">
                                  <w:marLeft w:val="0"/>
                                  <w:marRight w:val="0"/>
                                  <w:marTop w:val="0"/>
                                  <w:marBottom w:val="0"/>
                                  <w:divBdr>
                                    <w:top w:val="none" w:sz="0" w:space="0" w:color="auto"/>
                                    <w:left w:val="none" w:sz="0" w:space="0" w:color="auto"/>
                                    <w:bottom w:val="none" w:sz="0" w:space="0" w:color="auto"/>
                                    <w:right w:val="none" w:sz="0" w:space="0" w:color="auto"/>
                                  </w:divBdr>
                                  <w:divsChild>
                                    <w:div w:id="810901351">
                                      <w:marLeft w:val="0"/>
                                      <w:marRight w:val="0"/>
                                      <w:marTop w:val="0"/>
                                      <w:marBottom w:val="0"/>
                                      <w:divBdr>
                                        <w:top w:val="none" w:sz="0" w:space="0" w:color="auto"/>
                                        <w:left w:val="none" w:sz="0" w:space="0" w:color="auto"/>
                                        <w:bottom w:val="none" w:sz="0" w:space="0" w:color="auto"/>
                                        <w:right w:val="none" w:sz="0" w:space="0" w:color="auto"/>
                                      </w:divBdr>
                                      <w:divsChild>
                                        <w:div w:id="462964178">
                                          <w:marLeft w:val="0"/>
                                          <w:marRight w:val="0"/>
                                          <w:marTop w:val="0"/>
                                          <w:marBottom w:val="0"/>
                                          <w:divBdr>
                                            <w:top w:val="none" w:sz="0" w:space="0" w:color="auto"/>
                                            <w:left w:val="none" w:sz="0" w:space="0" w:color="auto"/>
                                            <w:bottom w:val="none" w:sz="0" w:space="0" w:color="auto"/>
                                            <w:right w:val="none" w:sz="0" w:space="0" w:color="auto"/>
                                          </w:divBdr>
                                          <w:divsChild>
                                            <w:div w:id="1122923275">
                                              <w:marLeft w:val="0"/>
                                              <w:marRight w:val="0"/>
                                              <w:marTop w:val="0"/>
                                              <w:marBottom w:val="0"/>
                                              <w:divBdr>
                                                <w:top w:val="none" w:sz="0" w:space="0" w:color="auto"/>
                                                <w:left w:val="none" w:sz="0" w:space="0" w:color="auto"/>
                                                <w:bottom w:val="none" w:sz="0" w:space="0" w:color="auto"/>
                                                <w:right w:val="none" w:sz="0" w:space="0" w:color="auto"/>
                                              </w:divBdr>
                                              <w:divsChild>
                                                <w:div w:id="129827959">
                                                  <w:marLeft w:val="0"/>
                                                  <w:marRight w:val="0"/>
                                                  <w:marTop w:val="0"/>
                                                  <w:marBottom w:val="0"/>
                                                  <w:divBdr>
                                                    <w:top w:val="none" w:sz="0" w:space="0" w:color="auto"/>
                                                    <w:left w:val="none" w:sz="0" w:space="0" w:color="auto"/>
                                                    <w:bottom w:val="none" w:sz="0" w:space="0" w:color="auto"/>
                                                    <w:right w:val="none" w:sz="0" w:space="0" w:color="auto"/>
                                                  </w:divBdr>
                                                  <w:divsChild>
                                                    <w:div w:id="440807337">
                                                      <w:marLeft w:val="0"/>
                                                      <w:marRight w:val="0"/>
                                                      <w:marTop w:val="0"/>
                                                      <w:marBottom w:val="0"/>
                                                      <w:divBdr>
                                                        <w:top w:val="none" w:sz="0" w:space="0" w:color="auto"/>
                                                        <w:left w:val="none" w:sz="0" w:space="0" w:color="auto"/>
                                                        <w:bottom w:val="none" w:sz="0" w:space="0" w:color="auto"/>
                                                        <w:right w:val="none" w:sz="0" w:space="0" w:color="auto"/>
                                                      </w:divBdr>
                                                      <w:divsChild>
                                                        <w:div w:id="10807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209">
                                              <w:marLeft w:val="0"/>
                                              <w:marRight w:val="0"/>
                                              <w:marTop w:val="0"/>
                                              <w:marBottom w:val="0"/>
                                              <w:divBdr>
                                                <w:top w:val="none" w:sz="0" w:space="0" w:color="auto"/>
                                                <w:left w:val="none" w:sz="0" w:space="0" w:color="auto"/>
                                                <w:bottom w:val="none" w:sz="0" w:space="0" w:color="auto"/>
                                                <w:right w:val="none" w:sz="0" w:space="0" w:color="auto"/>
                                              </w:divBdr>
                                              <w:divsChild>
                                                <w:div w:id="1438599751">
                                                  <w:marLeft w:val="0"/>
                                                  <w:marRight w:val="0"/>
                                                  <w:marTop w:val="0"/>
                                                  <w:marBottom w:val="0"/>
                                                  <w:divBdr>
                                                    <w:top w:val="none" w:sz="0" w:space="0" w:color="auto"/>
                                                    <w:left w:val="none" w:sz="0" w:space="0" w:color="auto"/>
                                                    <w:bottom w:val="none" w:sz="0" w:space="0" w:color="auto"/>
                                                    <w:right w:val="none" w:sz="0" w:space="0" w:color="auto"/>
                                                  </w:divBdr>
                                                  <w:divsChild>
                                                    <w:div w:id="1717074284">
                                                      <w:marLeft w:val="0"/>
                                                      <w:marRight w:val="0"/>
                                                      <w:marTop w:val="0"/>
                                                      <w:marBottom w:val="0"/>
                                                      <w:divBdr>
                                                        <w:top w:val="none" w:sz="0" w:space="0" w:color="auto"/>
                                                        <w:left w:val="none" w:sz="0" w:space="0" w:color="auto"/>
                                                        <w:bottom w:val="none" w:sz="0" w:space="0" w:color="auto"/>
                                                        <w:right w:val="none" w:sz="0" w:space="0" w:color="auto"/>
                                                      </w:divBdr>
                                                      <w:divsChild>
                                                        <w:div w:id="274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754528">
          <w:marLeft w:val="0"/>
          <w:marRight w:val="0"/>
          <w:marTop w:val="0"/>
          <w:marBottom w:val="0"/>
          <w:divBdr>
            <w:top w:val="none" w:sz="0" w:space="0" w:color="auto"/>
            <w:left w:val="none" w:sz="0" w:space="0" w:color="auto"/>
            <w:bottom w:val="none" w:sz="0" w:space="0" w:color="auto"/>
            <w:right w:val="none" w:sz="0" w:space="0" w:color="auto"/>
          </w:divBdr>
          <w:divsChild>
            <w:div w:id="1900944604">
              <w:marLeft w:val="0"/>
              <w:marRight w:val="0"/>
              <w:marTop w:val="0"/>
              <w:marBottom w:val="0"/>
              <w:divBdr>
                <w:top w:val="none" w:sz="0" w:space="0" w:color="auto"/>
                <w:left w:val="none" w:sz="0" w:space="0" w:color="auto"/>
                <w:bottom w:val="none" w:sz="0" w:space="0" w:color="auto"/>
                <w:right w:val="none" w:sz="0" w:space="0" w:color="auto"/>
              </w:divBdr>
              <w:divsChild>
                <w:div w:id="2001078459">
                  <w:marLeft w:val="0"/>
                  <w:marRight w:val="0"/>
                  <w:marTop w:val="0"/>
                  <w:marBottom w:val="0"/>
                  <w:divBdr>
                    <w:top w:val="none" w:sz="0" w:space="0" w:color="auto"/>
                    <w:left w:val="none" w:sz="0" w:space="0" w:color="auto"/>
                    <w:bottom w:val="none" w:sz="0" w:space="0" w:color="auto"/>
                    <w:right w:val="none" w:sz="0" w:space="0" w:color="auto"/>
                  </w:divBdr>
                </w:div>
              </w:divsChild>
            </w:div>
            <w:div w:id="7448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9491">
      <w:bodyDiv w:val="1"/>
      <w:marLeft w:val="0"/>
      <w:marRight w:val="0"/>
      <w:marTop w:val="0"/>
      <w:marBottom w:val="0"/>
      <w:divBdr>
        <w:top w:val="none" w:sz="0" w:space="0" w:color="auto"/>
        <w:left w:val="none" w:sz="0" w:space="0" w:color="auto"/>
        <w:bottom w:val="none" w:sz="0" w:space="0" w:color="auto"/>
        <w:right w:val="none" w:sz="0" w:space="0" w:color="auto"/>
      </w:divBdr>
    </w:div>
    <w:div w:id="378827266">
      <w:bodyDiv w:val="1"/>
      <w:marLeft w:val="0"/>
      <w:marRight w:val="0"/>
      <w:marTop w:val="0"/>
      <w:marBottom w:val="0"/>
      <w:divBdr>
        <w:top w:val="none" w:sz="0" w:space="0" w:color="auto"/>
        <w:left w:val="none" w:sz="0" w:space="0" w:color="auto"/>
        <w:bottom w:val="none" w:sz="0" w:space="0" w:color="auto"/>
        <w:right w:val="none" w:sz="0" w:space="0" w:color="auto"/>
      </w:divBdr>
    </w:div>
    <w:div w:id="470367607">
      <w:bodyDiv w:val="1"/>
      <w:marLeft w:val="0"/>
      <w:marRight w:val="0"/>
      <w:marTop w:val="0"/>
      <w:marBottom w:val="0"/>
      <w:divBdr>
        <w:top w:val="none" w:sz="0" w:space="0" w:color="auto"/>
        <w:left w:val="none" w:sz="0" w:space="0" w:color="auto"/>
        <w:bottom w:val="none" w:sz="0" w:space="0" w:color="auto"/>
        <w:right w:val="none" w:sz="0" w:space="0" w:color="auto"/>
      </w:divBdr>
    </w:div>
    <w:div w:id="515969471">
      <w:bodyDiv w:val="1"/>
      <w:marLeft w:val="0"/>
      <w:marRight w:val="0"/>
      <w:marTop w:val="0"/>
      <w:marBottom w:val="0"/>
      <w:divBdr>
        <w:top w:val="none" w:sz="0" w:space="0" w:color="auto"/>
        <w:left w:val="none" w:sz="0" w:space="0" w:color="auto"/>
        <w:bottom w:val="none" w:sz="0" w:space="0" w:color="auto"/>
        <w:right w:val="none" w:sz="0" w:space="0" w:color="auto"/>
      </w:divBdr>
    </w:div>
    <w:div w:id="541095315">
      <w:bodyDiv w:val="1"/>
      <w:marLeft w:val="0"/>
      <w:marRight w:val="0"/>
      <w:marTop w:val="0"/>
      <w:marBottom w:val="0"/>
      <w:divBdr>
        <w:top w:val="none" w:sz="0" w:space="0" w:color="auto"/>
        <w:left w:val="none" w:sz="0" w:space="0" w:color="auto"/>
        <w:bottom w:val="none" w:sz="0" w:space="0" w:color="auto"/>
        <w:right w:val="none" w:sz="0" w:space="0" w:color="auto"/>
      </w:divBdr>
    </w:div>
    <w:div w:id="564876290">
      <w:bodyDiv w:val="1"/>
      <w:marLeft w:val="0"/>
      <w:marRight w:val="0"/>
      <w:marTop w:val="0"/>
      <w:marBottom w:val="0"/>
      <w:divBdr>
        <w:top w:val="none" w:sz="0" w:space="0" w:color="auto"/>
        <w:left w:val="none" w:sz="0" w:space="0" w:color="auto"/>
        <w:bottom w:val="none" w:sz="0" w:space="0" w:color="auto"/>
        <w:right w:val="none" w:sz="0" w:space="0" w:color="auto"/>
      </w:divBdr>
      <w:divsChild>
        <w:div w:id="451630420">
          <w:marLeft w:val="0"/>
          <w:marRight w:val="0"/>
          <w:marTop w:val="0"/>
          <w:marBottom w:val="0"/>
          <w:divBdr>
            <w:top w:val="none" w:sz="0" w:space="0" w:color="auto"/>
            <w:left w:val="none" w:sz="0" w:space="0" w:color="auto"/>
            <w:bottom w:val="none" w:sz="0" w:space="0" w:color="auto"/>
            <w:right w:val="none" w:sz="0" w:space="0" w:color="auto"/>
          </w:divBdr>
          <w:divsChild>
            <w:div w:id="1630477468">
              <w:marLeft w:val="0"/>
              <w:marRight w:val="0"/>
              <w:marTop w:val="0"/>
              <w:marBottom w:val="0"/>
              <w:divBdr>
                <w:top w:val="none" w:sz="0" w:space="0" w:color="auto"/>
                <w:left w:val="none" w:sz="0" w:space="0" w:color="auto"/>
                <w:bottom w:val="none" w:sz="0" w:space="0" w:color="auto"/>
                <w:right w:val="none" w:sz="0" w:space="0" w:color="auto"/>
              </w:divBdr>
              <w:divsChild>
                <w:div w:id="1776947567">
                  <w:marLeft w:val="0"/>
                  <w:marRight w:val="0"/>
                  <w:marTop w:val="0"/>
                  <w:marBottom w:val="0"/>
                  <w:divBdr>
                    <w:top w:val="none" w:sz="0" w:space="0" w:color="auto"/>
                    <w:left w:val="none" w:sz="0" w:space="0" w:color="auto"/>
                    <w:bottom w:val="none" w:sz="0" w:space="0" w:color="auto"/>
                    <w:right w:val="none" w:sz="0" w:space="0" w:color="auto"/>
                  </w:divBdr>
                </w:div>
              </w:divsChild>
            </w:div>
            <w:div w:id="2118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9528">
      <w:bodyDiv w:val="1"/>
      <w:marLeft w:val="0"/>
      <w:marRight w:val="0"/>
      <w:marTop w:val="0"/>
      <w:marBottom w:val="0"/>
      <w:divBdr>
        <w:top w:val="none" w:sz="0" w:space="0" w:color="auto"/>
        <w:left w:val="none" w:sz="0" w:space="0" w:color="auto"/>
        <w:bottom w:val="none" w:sz="0" w:space="0" w:color="auto"/>
        <w:right w:val="none" w:sz="0" w:space="0" w:color="auto"/>
      </w:divBdr>
    </w:div>
    <w:div w:id="623846306">
      <w:bodyDiv w:val="1"/>
      <w:marLeft w:val="0"/>
      <w:marRight w:val="0"/>
      <w:marTop w:val="0"/>
      <w:marBottom w:val="0"/>
      <w:divBdr>
        <w:top w:val="none" w:sz="0" w:space="0" w:color="auto"/>
        <w:left w:val="none" w:sz="0" w:space="0" w:color="auto"/>
        <w:bottom w:val="none" w:sz="0" w:space="0" w:color="auto"/>
        <w:right w:val="none" w:sz="0" w:space="0" w:color="auto"/>
      </w:divBdr>
    </w:div>
    <w:div w:id="630093437">
      <w:bodyDiv w:val="1"/>
      <w:marLeft w:val="0"/>
      <w:marRight w:val="0"/>
      <w:marTop w:val="0"/>
      <w:marBottom w:val="0"/>
      <w:divBdr>
        <w:top w:val="none" w:sz="0" w:space="0" w:color="auto"/>
        <w:left w:val="none" w:sz="0" w:space="0" w:color="auto"/>
        <w:bottom w:val="none" w:sz="0" w:space="0" w:color="auto"/>
        <w:right w:val="none" w:sz="0" w:space="0" w:color="auto"/>
      </w:divBdr>
    </w:div>
    <w:div w:id="661785133">
      <w:bodyDiv w:val="1"/>
      <w:marLeft w:val="0"/>
      <w:marRight w:val="0"/>
      <w:marTop w:val="0"/>
      <w:marBottom w:val="0"/>
      <w:divBdr>
        <w:top w:val="none" w:sz="0" w:space="0" w:color="auto"/>
        <w:left w:val="none" w:sz="0" w:space="0" w:color="auto"/>
        <w:bottom w:val="none" w:sz="0" w:space="0" w:color="auto"/>
        <w:right w:val="none" w:sz="0" w:space="0" w:color="auto"/>
      </w:divBdr>
    </w:div>
    <w:div w:id="664086134">
      <w:bodyDiv w:val="1"/>
      <w:marLeft w:val="0"/>
      <w:marRight w:val="0"/>
      <w:marTop w:val="0"/>
      <w:marBottom w:val="0"/>
      <w:divBdr>
        <w:top w:val="none" w:sz="0" w:space="0" w:color="auto"/>
        <w:left w:val="none" w:sz="0" w:space="0" w:color="auto"/>
        <w:bottom w:val="none" w:sz="0" w:space="0" w:color="auto"/>
        <w:right w:val="none" w:sz="0" w:space="0" w:color="auto"/>
      </w:divBdr>
    </w:div>
    <w:div w:id="688289541">
      <w:bodyDiv w:val="1"/>
      <w:marLeft w:val="0"/>
      <w:marRight w:val="0"/>
      <w:marTop w:val="0"/>
      <w:marBottom w:val="0"/>
      <w:divBdr>
        <w:top w:val="none" w:sz="0" w:space="0" w:color="auto"/>
        <w:left w:val="none" w:sz="0" w:space="0" w:color="auto"/>
        <w:bottom w:val="none" w:sz="0" w:space="0" w:color="auto"/>
        <w:right w:val="none" w:sz="0" w:space="0" w:color="auto"/>
      </w:divBdr>
    </w:div>
    <w:div w:id="694306411">
      <w:bodyDiv w:val="1"/>
      <w:marLeft w:val="0"/>
      <w:marRight w:val="0"/>
      <w:marTop w:val="0"/>
      <w:marBottom w:val="0"/>
      <w:divBdr>
        <w:top w:val="none" w:sz="0" w:space="0" w:color="auto"/>
        <w:left w:val="none" w:sz="0" w:space="0" w:color="auto"/>
        <w:bottom w:val="none" w:sz="0" w:space="0" w:color="auto"/>
        <w:right w:val="none" w:sz="0" w:space="0" w:color="auto"/>
      </w:divBdr>
    </w:div>
    <w:div w:id="730930613">
      <w:bodyDiv w:val="1"/>
      <w:marLeft w:val="0"/>
      <w:marRight w:val="0"/>
      <w:marTop w:val="0"/>
      <w:marBottom w:val="0"/>
      <w:divBdr>
        <w:top w:val="none" w:sz="0" w:space="0" w:color="auto"/>
        <w:left w:val="none" w:sz="0" w:space="0" w:color="auto"/>
        <w:bottom w:val="none" w:sz="0" w:space="0" w:color="auto"/>
        <w:right w:val="none" w:sz="0" w:space="0" w:color="auto"/>
      </w:divBdr>
    </w:div>
    <w:div w:id="746466066">
      <w:bodyDiv w:val="1"/>
      <w:marLeft w:val="0"/>
      <w:marRight w:val="0"/>
      <w:marTop w:val="0"/>
      <w:marBottom w:val="0"/>
      <w:divBdr>
        <w:top w:val="none" w:sz="0" w:space="0" w:color="auto"/>
        <w:left w:val="none" w:sz="0" w:space="0" w:color="auto"/>
        <w:bottom w:val="none" w:sz="0" w:space="0" w:color="auto"/>
        <w:right w:val="none" w:sz="0" w:space="0" w:color="auto"/>
      </w:divBdr>
    </w:div>
    <w:div w:id="751775246">
      <w:bodyDiv w:val="1"/>
      <w:marLeft w:val="0"/>
      <w:marRight w:val="0"/>
      <w:marTop w:val="0"/>
      <w:marBottom w:val="0"/>
      <w:divBdr>
        <w:top w:val="none" w:sz="0" w:space="0" w:color="auto"/>
        <w:left w:val="none" w:sz="0" w:space="0" w:color="auto"/>
        <w:bottom w:val="none" w:sz="0" w:space="0" w:color="auto"/>
        <w:right w:val="none" w:sz="0" w:space="0" w:color="auto"/>
      </w:divBdr>
    </w:div>
    <w:div w:id="758331645">
      <w:bodyDiv w:val="1"/>
      <w:marLeft w:val="0"/>
      <w:marRight w:val="0"/>
      <w:marTop w:val="0"/>
      <w:marBottom w:val="0"/>
      <w:divBdr>
        <w:top w:val="none" w:sz="0" w:space="0" w:color="auto"/>
        <w:left w:val="none" w:sz="0" w:space="0" w:color="auto"/>
        <w:bottom w:val="none" w:sz="0" w:space="0" w:color="auto"/>
        <w:right w:val="none" w:sz="0" w:space="0" w:color="auto"/>
      </w:divBdr>
    </w:div>
    <w:div w:id="762073966">
      <w:bodyDiv w:val="1"/>
      <w:marLeft w:val="0"/>
      <w:marRight w:val="0"/>
      <w:marTop w:val="0"/>
      <w:marBottom w:val="0"/>
      <w:divBdr>
        <w:top w:val="none" w:sz="0" w:space="0" w:color="auto"/>
        <w:left w:val="none" w:sz="0" w:space="0" w:color="auto"/>
        <w:bottom w:val="none" w:sz="0" w:space="0" w:color="auto"/>
        <w:right w:val="none" w:sz="0" w:space="0" w:color="auto"/>
      </w:divBdr>
    </w:div>
    <w:div w:id="797454635">
      <w:bodyDiv w:val="1"/>
      <w:marLeft w:val="0"/>
      <w:marRight w:val="0"/>
      <w:marTop w:val="0"/>
      <w:marBottom w:val="0"/>
      <w:divBdr>
        <w:top w:val="none" w:sz="0" w:space="0" w:color="auto"/>
        <w:left w:val="none" w:sz="0" w:space="0" w:color="auto"/>
        <w:bottom w:val="none" w:sz="0" w:space="0" w:color="auto"/>
        <w:right w:val="none" w:sz="0" w:space="0" w:color="auto"/>
      </w:divBdr>
    </w:div>
    <w:div w:id="900598813">
      <w:bodyDiv w:val="1"/>
      <w:marLeft w:val="0"/>
      <w:marRight w:val="0"/>
      <w:marTop w:val="0"/>
      <w:marBottom w:val="0"/>
      <w:divBdr>
        <w:top w:val="none" w:sz="0" w:space="0" w:color="auto"/>
        <w:left w:val="none" w:sz="0" w:space="0" w:color="auto"/>
        <w:bottom w:val="none" w:sz="0" w:space="0" w:color="auto"/>
        <w:right w:val="none" w:sz="0" w:space="0" w:color="auto"/>
      </w:divBdr>
    </w:div>
    <w:div w:id="927808343">
      <w:bodyDiv w:val="1"/>
      <w:marLeft w:val="0"/>
      <w:marRight w:val="0"/>
      <w:marTop w:val="0"/>
      <w:marBottom w:val="0"/>
      <w:divBdr>
        <w:top w:val="none" w:sz="0" w:space="0" w:color="auto"/>
        <w:left w:val="none" w:sz="0" w:space="0" w:color="auto"/>
        <w:bottom w:val="none" w:sz="0" w:space="0" w:color="auto"/>
        <w:right w:val="none" w:sz="0" w:space="0" w:color="auto"/>
      </w:divBdr>
      <w:divsChild>
        <w:div w:id="1279526695">
          <w:marLeft w:val="0"/>
          <w:marRight w:val="0"/>
          <w:marTop w:val="0"/>
          <w:marBottom w:val="0"/>
          <w:divBdr>
            <w:top w:val="none" w:sz="0" w:space="0" w:color="auto"/>
            <w:left w:val="none" w:sz="0" w:space="0" w:color="auto"/>
            <w:bottom w:val="none" w:sz="0" w:space="0" w:color="auto"/>
            <w:right w:val="none" w:sz="0" w:space="0" w:color="auto"/>
          </w:divBdr>
          <w:divsChild>
            <w:div w:id="1497068027">
              <w:marLeft w:val="0"/>
              <w:marRight w:val="0"/>
              <w:marTop w:val="0"/>
              <w:marBottom w:val="0"/>
              <w:divBdr>
                <w:top w:val="none" w:sz="0" w:space="0" w:color="auto"/>
                <w:left w:val="none" w:sz="0" w:space="0" w:color="auto"/>
                <w:bottom w:val="none" w:sz="0" w:space="0" w:color="auto"/>
                <w:right w:val="none" w:sz="0" w:space="0" w:color="auto"/>
              </w:divBdr>
              <w:divsChild>
                <w:div w:id="1902135323">
                  <w:marLeft w:val="0"/>
                  <w:marRight w:val="0"/>
                  <w:marTop w:val="0"/>
                  <w:marBottom w:val="0"/>
                  <w:divBdr>
                    <w:top w:val="none" w:sz="0" w:space="0" w:color="auto"/>
                    <w:left w:val="none" w:sz="0" w:space="0" w:color="auto"/>
                    <w:bottom w:val="none" w:sz="0" w:space="0" w:color="auto"/>
                    <w:right w:val="none" w:sz="0" w:space="0" w:color="auto"/>
                  </w:divBdr>
                  <w:divsChild>
                    <w:div w:id="580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4107">
          <w:marLeft w:val="0"/>
          <w:marRight w:val="0"/>
          <w:marTop w:val="0"/>
          <w:marBottom w:val="0"/>
          <w:divBdr>
            <w:top w:val="none" w:sz="0" w:space="0" w:color="auto"/>
            <w:left w:val="none" w:sz="0" w:space="0" w:color="auto"/>
            <w:bottom w:val="none" w:sz="0" w:space="0" w:color="auto"/>
            <w:right w:val="none" w:sz="0" w:space="0" w:color="auto"/>
          </w:divBdr>
          <w:divsChild>
            <w:div w:id="903106988">
              <w:marLeft w:val="0"/>
              <w:marRight w:val="0"/>
              <w:marTop w:val="0"/>
              <w:marBottom w:val="0"/>
              <w:divBdr>
                <w:top w:val="none" w:sz="0" w:space="0" w:color="auto"/>
                <w:left w:val="none" w:sz="0" w:space="0" w:color="auto"/>
                <w:bottom w:val="none" w:sz="0" w:space="0" w:color="auto"/>
                <w:right w:val="none" w:sz="0" w:space="0" w:color="auto"/>
              </w:divBdr>
              <w:divsChild>
                <w:div w:id="1120566632">
                  <w:marLeft w:val="0"/>
                  <w:marRight w:val="0"/>
                  <w:marTop w:val="0"/>
                  <w:marBottom w:val="0"/>
                  <w:divBdr>
                    <w:top w:val="none" w:sz="0" w:space="0" w:color="auto"/>
                    <w:left w:val="none" w:sz="0" w:space="0" w:color="auto"/>
                    <w:bottom w:val="none" w:sz="0" w:space="0" w:color="auto"/>
                    <w:right w:val="none" w:sz="0" w:space="0" w:color="auto"/>
                  </w:divBdr>
                  <w:divsChild>
                    <w:div w:id="15763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01246">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sChild>
        <w:div w:id="1240016837">
          <w:marLeft w:val="0"/>
          <w:marRight w:val="0"/>
          <w:marTop w:val="0"/>
          <w:marBottom w:val="0"/>
          <w:divBdr>
            <w:top w:val="none" w:sz="0" w:space="0" w:color="auto"/>
            <w:left w:val="none" w:sz="0" w:space="0" w:color="auto"/>
            <w:bottom w:val="none" w:sz="0" w:space="0" w:color="auto"/>
            <w:right w:val="none" w:sz="0" w:space="0" w:color="auto"/>
          </w:divBdr>
          <w:divsChild>
            <w:div w:id="1414546549">
              <w:marLeft w:val="0"/>
              <w:marRight w:val="0"/>
              <w:marTop w:val="0"/>
              <w:marBottom w:val="0"/>
              <w:divBdr>
                <w:top w:val="none" w:sz="0" w:space="0" w:color="auto"/>
                <w:left w:val="none" w:sz="0" w:space="0" w:color="auto"/>
                <w:bottom w:val="none" w:sz="0" w:space="0" w:color="auto"/>
                <w:right w:val="none" w:sz="0" w:space="0" w:color="auto"/>
              </w:divBdr>
              <w:divsChild>
                <w:div w:id="1442452387">
                  <w:marLeft w:val="0"/>
                  <w:marRight w:val="0"/>
                  <w:marTop w:val="0"/>
                  <w:marBottom w:val="0"/>
                  <w:divBdr>
                    <w:top w:val="none" w:sz="0" w:space="0" w:color="auto"/>
                    <w:left w:val="none" w:sz="0" w:space="0" w:color="auto"/>
                    <w:bottom w:val="none" w:sz="0" w:space="0" w:color="auto"/>
                    <w:right w:val="none" w:sz="0" w:space="0" w:color="auto"/>
                  </w:divBdr>
                </w:div>
              </w:divsChild>
            </w:div>
            <w:div w:id="1575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1278">
      <w:bodyDiv w:val="1"/>
      <w:marLeft w:val="0"/>
      <w:marRight w:val="0"/>
      <w:marTop w:val="0"/>
      <w:marBottom w:val="0"/>
      <w:divBdr>
        <w:top w:val="none" w:sz="0" w:space="0" w:color="auto"/>
        <w:left w:val="none" w:sz="0" w:space="0" w:color="auto"/>
        <w:bottom w:val="none" w:sz="0" w:space="0" w:color="auto"/>
        <w:right w:val="none" w:sz="0" w:space="0" w:color="auto"/>
      </w:divBdr>
      <w:divsChild>
        <w:div w:id="1645548646">
          <w:marLeft w:val="0"/>
          <w:marRight w:val="0"/>
          <w:marTop w:val="0"/>
          <w:marBottom w:val="0"/>
          <w:divBdr>
            <w:top w:val="none" w:sz="0" w:space="0" w:color="auto"/>
            <w:left w:val="none" w:sz="0" w:space="0" w:color="auto"/>
            <w:bottom w:val="none" w:sz="0" w:space="0" w:color="auto"/>
            <w:right w:val="none" w:sz="0" w:space="0" w:color="auto"/>
          </w:divBdr>
          <w:divsChild>
            <w:div w:id="1280261610">
              <w:marLeft w:val="0"/>
              <w:marRight w:val="0"/>
              <w:marTop w:val="0"/>
              <w:marBottom w:val="0"/>
              <w:divBdr>
                <w:top w:val="none" w:sz="0" w:space="0" w:color="auto"/>
                <w:left w:val="none" w:sz="0" w:space="0" w:color="auto"/>
                <w:bottom w:val="none" w:sz="0" w:space="0" w:color="auto"/>
                <w:right w:val="none" w:sz="0" w:space="0" w:color="auto"/>
              </w:divBdr>
              <w:divsChild>
                <w:div w:id="1180465042">
                  <w:marLeft w:val="0"/>
                  <w:marRight w:val="0"/>
                  <w:marTop w:val="0"/>
                  <w:marBottom w:val="0"/>
                  <w:divBdr>
                    <w:top w:val="none" w:sz="0" w:space="0" w:color="auto"/>
                    <w:left w:val="none" w:sz="0" w:space="0" w:color="auto"/>
                    <w:bottom w:val="none" w:sz="0" w:space="0" w:color="auto"/>
                    <w:right w:val="none" w:sz="0" w:space="0" w:color="auto"/>
                  </w:divBdr>
                  <w:divsChild>
                    <w:div w:id="511140733">
                      <w:marLeft w:val="0"/>
                      <w:marRight w:val="0"/>
                      <w:marTop w:val="0"/>
                      <w:marBottom w:val="0"/>
                      <w:divBdr>
                        <w:top w:val="none" w:sz="0" w:space="0" w:color="auto"/>
                        <w:left w:val="none" w:sz="0" w:space="0" w:color="auto"/>
                        <w:bottom w:val="none" w:sz="0" w:space="0" w:color="auto"/>
                        <w:right w:val="none" w:sz="0" w:space="0" w:color="auto"/>
                      </w:divBdr>
                      <w:divsChild>
                        <w:div w:id="2139563738">
                          <w:marLeft w:val="0"/>
                          <w:marRight w:val="0"/>
                          <w:marTop w:val="0"/>
                          <w:marBottom w:val="0"/>
                          <w:divBdr>
                            <w:top w:val="none" w:sz="0" w:space="0" w:color="auto"/>
                            <w:left w:val="none" w:sz="0" w:space="0" w:color="auto"/>
                            <w:bottom w:val="none" w:sz="0" w:space="0" w:color="auto"/>
                            <w:right w:val="none" w:sz="0" w:space="0" w:color="auto"/>
                          </w:divBdr>
                          <w:divsChild>
                            <w:div w:id="700474371">
                              <w:marLeft w:val="0"/>
                              <w:marRight w:val="0"/>
                              <w:marTop w:val="0"/>
                              <w:marBottom w:val="0"/>
                              <w:divBdr>
                                <w:top w:val="none" w:sz="0" w:space="0" w:color="auto"/>
                                <w:left w:val="none" w:sz="0" w:space="0" w:color="auto"/>
                                <w:bottom w:val="none" w:sz="0" w:space="0" w:color="auto"/>
                                <w:right w:val="none" w:sz="0" w:space="0" w:color="auto"/>
                              </w:divBdr>
                              <w:divsChild>
                                <w:div w:id="643046446">
                                  <w:marLeft w:val="0"/>
                                  <w:marRight w:val="0"/>
                                  <w:marTop w:val="0"/>
                                  <w:marBottom w:val="0"/>
                                  <w:divBdr>
                                    <w:top w:val="none" w:sz="0" w:space="0" w:color="auto"/>
                                    <w:left w:val="none" w:sz="0" w:space="0" w:color="auto"/>
                                    <w:bottom w:val="none" w:sz="0" w:space="0" w:color="auto"/>
                                    <w:right w:val="none" w:sz="0" w:space="0" w:color="auto"/>
                                  </w:divBdr>
                                  <w:divsChild>
                                    <w:div w:id="331372468">
                                      <w:marLeft w:val="0"/>
                                      <w:marRight w:val="0"/>
                                      <w:marTop w:val="0"/>
                                      <w:marBottom w:val="0"/>
                                      <w:divBdr>
                                        <w:top w:val="none" w:sz="0" w:space="0" w:color="auto"/>
                                        <w:left w:val="none" w:sz="0" w:space="0" w:color="auto"/>
                                        <w:bottom w:val="none" w:sz="0" w:space="0" w:color="auto"/>
                                        <w:right w:val="none" w:sz="0" w:space="0" w:color="auto"/>
                                      </w:divBdr>
                                      <w:divsChild>
                                        <w:div w:id="954675768">
                                          <w:marLeft w:val="0"/>
                                          <w:marRight w:val="0"/>
                                          <w:marTop w:val="0"/>
                                          <w:marBottom w:val="0"/>
                                          <w:divBdr>
                                            <w:top w:val="none" w:sz="0" w:space="0" w:color="auto"/>
                                            <w:left w:val="none" w:sz="0" w:space="0" w:color="auto"/>
                                            <w:bottom w:val="none" w:sz="0" w:space="0" w:color="auto"/>
                                            <w:right w:val="none" w:sz="0" w:space="0" w:color="auto"/>
                                          </w:divBdr>
                                          <w:divsChild>
                                            <w:div w:id="182207328">
                                              <w:marLeft w:val="0"/>
                                              <w:marRight w:val="0"/>
                                              <w:marTop w:val="0"/>
                                              <w:marBottom w:val="0"/>
                                              <w:divBdr>
                                                <w:top w:val="none" w:sz="0" w:space="0" w:color="auto"/>
                                                <w:left w:val="none" w:sz="0" w:space="0" w:color="auto"/>
                                                <w:bottom w:val="none" w:sz="0" w:space="0" w:color="auto"/>
                                                <w:right w:val="none" w:sz="0" w:space="0" w:color="auto"/>
                                              </w:divBdr>
                                              <w:divsChild>
                                                <w:div w:id="191455195">
                                                  <w:marLeft w:val="0"/>
                                                  <w:marRight w:val="0"/>
                                                  <w:marTop w:val="0"/>
                                                  <w:marBottom w:val="0"/>
                                                  <w:divBdr>
                                                    <w:top w:val="none" w:sz="0" w:space="0" w:color="auto"/>
                                                    <w:left w:val="none" w:sz="0" w:space="0" w:color="auto"/>
                                                    <w:bottom w:val="none" w:sz="0" w:space="0" w:color="auto"/>
                                                    <w:right w:val="none" w:sz="0" w:space="0" w:color="auto"/>
                                                  </w:divBdr>
                                                  <w:divsChild>
                                                    <w:div w:id="186991144">
                                                      <w:marLeft w:val="0"/>
                                                      <w:marRight w:val="0"/>
                                                      <w:marTop w:val="0"/>
                                                      <w:marBottom w:val="0"/>
                                                      <w:divBdr>
                                                        <w:top w:val="none" w:sz="0" w:space="0" w:color="auto"/>
                                                        <w:left w:val="none" w:sz="0" w:space="0" w:color="auto"/>
                                                        <w:bottom w:val="none" w:sz="0" w:space="0" w:color="auto"/>
                                                        <w:right w:val="none" w:sz="0" w:space="0" w:color="auto"/>
                                                      </w:divBdr>
                                                      <w:divsChild>
                                                        <w:div w:id="2921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1157">
                                              <w:marLeft w:val="0"/>
                                              <w:marRight w:val="0"/>
                                              <w:marTop w:val="0"/>
                                              <w:marBottom w:val="0"/>
                                              <w:divBdr>
                                                <w:top w:val="none" w:sz="0" w:space="0" w:color="auto"/>
                                                <w:left w:val="none" w:sz="0" w:space="0" w:color="auto"/>
                                                <w:bottom w:val="none" w:sz="0" w:space="0" w:color="auto"/>
                                                <w:right w:val="none" w:sz="0" w:space="0" w:color="auto"/>
                                              </w:divBdr>
                                              <w:divsChild>
                                                <w:div w:id="320812654">
                                                  <w:marLeft w:val="0"/>
                                                  <w:marRight w:val="0"/>
                                                  <w:marTop w:val="0"/>
                                                  <w:marBottom w:val="0"/>
                                                  <w:divBdr>
                                                    <w:top w:val="none" w:sz="0" w:space="0" w:color="auto"/>
                                                    <w:left w:val="none" w:sz="0" w:space="0" w:color="auto"/>
                                                    <w:bottom w:val="none" w:sz="0" w:space="0" w:color="auto"/>
                                                    <w:right w:val="none" w:sz="0" w:space="0" w:color="auto"/>
                                                  </w:divBdr>
                                                  <w:divsChild>
                                                    <w:div w:id="1050377432">
                                                      <w:marLeft w:val="0"/>
                                                      <w:marRight w:val="0"/>
                                                      <w:marTop w:val="0"/>
                                                      <w:marBottom w:val="0"/>
                                                      <w:divBdr>
                                                        <w:top w:val="none" w:sz="0" w:space="0" w:color="auto"/>
                                                        <w:left w:val="none" w:sz="0" w:space="0" w:color="auto"/>
                                                        <w:bottom w:val="none" w:sz="0" w:space="0" w:color="auto"/>
                                                        <w:right w:val="none" w:sz="0" w:space="0" w:color="auto"/>
                                                      </w:divBdr>
                                                      <w:divsChild>
                                                        <w:div w:id="13743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2839076">
          <w:marLeft w:val="0"/>
          <w:marRight w:val="0"/>
          <w:marTop w:val="0"/>
          <w:marBottom w:val="0"/>
          <w:divBdr>
            <w:top w:val="none" w:sz="0" w:space="0" w:color="auto"/>
            <w:left w:val="none" w:sz="0" w:space="0" w:color="auto"/>
            <w:bottom w:val="none" w:sz="0" w:space="0" w:color="auto"/>
            <w:right w:val="none" w:sz="0" w:space="0" w:color="auto"/>
          </w:divBdr>
          <w:divsChild>
            <w:div w:id="262345971">
              <w:marLeft w:val="0"/>
              <w:marRight w:val="0"/>
              <w:marTop w:val="0"/>
              <w:marBottom w:val="0"/>
              <w:divBdr>
                <w:top w:val="none" w:sz="0" w:space="0" w:color="auto"/>
                <w:left w:val="none" w:sz="0" w:space="0" w:color="auto"/>
                <w:bottom w:val="none" w:sz="0" w:space="0" w:color="auto"/>
                <w:right w:val="none" w:sz="0" w:space="0" w:color="auto"/>
              </w:divBdr>
              <w:divsChild>
                <w:div w:id="1404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9895">
      <w:bodyDiv w:val="1"/>
      <w:marLeft w:val="0"/>
      <w:marRight w:val="0"/>
      <w:marTop w:val="0"/>
      <w:marBottom w:val="0"/>
      <w:divBdr>
        <w:top w:val="none" w:sz="0" w:space="0" w:color="auto"/>
        <w:left w:val="none" w:sz="0" w:space="0" w:color="auto"/>
        <w:bottom w:val="none" w:sz="0" w:space="0" w:color="auto"/>
        <w:right w:val="none" w:sz="0" w:space="0" w:color="auto"/>
      </w:divBdr>
    </w:div>
    <w:div w:id="1101142787">
      <w:bodyDiv w:val="1"/>
      <w:marLeft w:val="0"/>
      <w:marRight w:val="0"/>
      <w:marTop w:val="0"/>
      <w:marBottom w:val="0"/>
      <w:divBdr>
        <w:top w:val="none" w:sz="0" w:space="0" w:color="auto"/>
        <w:left w:val="none" w:sz="0" w:space="0" w:color="auto"/>
        <w:bottom w:val="none" w:sz="0" w:space="0" w:color="auto"/>
        <w:right w:val="none" w:sz="0" w:space="0" w:color="auto"/>
      </w:divBdr>
    </w:div>
    <w:div w:id="1159156838">
      <w:bodyDiv w:val="1"/>
      <w:marLeft w:val="0"/>
      <w:marRight w:val="0"/>
      <w:marTop w:val="0"/>
      <w:marBottom w:val="0"/>
      <w:divBdr>
        <w:top w:val="none" w:sz="0" w:space="0" w:color="auto"/>
        <w:left w:val="none" w:sz="0" w:space="0" w:color="auto"/>
        <w:bottom w:val="none" w:sz="0" w:space="0" w:color="auto"/>
        <w:right w:val="none" w:sz="0" w:space="0" w:color="auto"/>
      </w:divBdr>
      <w:divsChild>
        <w:div w:id="487282322">
          <w:marLeft w:val="0"/>
          <w:marRight w:val="0"/>
          <w:marTop w:val="0"/>
          <w:marBottom w:val="0"/>
          <w:divBdr>
            <w:top w:val="none" w:sz="0" w:space="0" w:color="auto"/>
            <w:left w:val="none" w:sz="0" w:space="0" w:color="auto"/>
            <w:bottom w:val="none" w:sz="0" w:space="0" w:color="auto"/>
            <w:right w:val="none" w:sz="0" w:space="0" w:color="auto"/>
          </w:divBdr>
          <w:divsChild>
            <w:div w:id="364015898">
              <w:marLeft w:val="0"/>
              <w:marRight w:val="0"/>
              <w:marTop w:val="0"/>
              <w:marBottom w:val="0"/>
              <w:divBdr>
                <w:top w:val="none" w:sz="0" w:space="0" w:color="auto"/>
                <w:left w:val="none" w:sz="0" w:space="0" w:color="auto"/>
                <w:bottom w:val="none" w:sz="0" w:space="0" w:color="auto"/>
                <w:right w:val="none" w:sz="0" w:space="0" w:color="auto"/>
              </w:divBdr>
              <w:divsChild>
                <w:div w:id="2064987030">
                  <w:marLeft w:val="0"/>
                  <w:marRight w:val="0"/>
                  <w:marTop w:val="0"/>
                  <w:marBottom w:val="0"/>
                  <w:divBdr>
                    <w:top w:val="none" w:sz="0" w:space="0" w:color="auto"/>
                    <w:left w:val="none" w:sz="0" w:space="0" w:color="auto"/>
                    <w:bottom w:val="none" w:sz="0" w:space="0" w:color="auto"/>
                    <w:right w:val="none" w:sz="0" w:space="0" w:color="auto"/>
                  </w:divBdr>
                  <w:divsChild>
                    <w:div w:id="197860711">
                      <w:marLeft w:val="0"/>
                      <w:marRight w:val="0"/>
                      <w:marTop w:val="0"/>
                      <w:marBottom w:val="0"/>
                      <w:divBdr>
                        <w:top w:val="none" w:sz="0" w:space="0" w:color="auto"/>
                        <w:left w:val="none" w:sz="0" w:space="0" w:color="auto"/>
                        <w:bottom w:val="none" w:sz="0" w:space="0" w:color="auto"/>
                        <w:right w:val="none" w:sz="0" w:space="0" w:color="auto"/>
                      </w:divBdr>
                      <w:divsChild>
                        <w:div w:id="2019849685">
                          <w:marLeft w:val="0"/>
                          <w:marRight w:val="0"/>
                          <w:marTop w:val="0"/>
                          <w:marBottom w:val="0"/>
                          <w:divBdr>
                            <w:top w:val="none" w:sz="0" w:space="0" w:color="auto"/>
                            <w:left w:val="none" w:sz="0" w:space="0" w:color="auto"/>
                            <w:bottom w:val="none" w:sz="0" w:space="0" w:color="auto"/>
                            <w:right w:val="none" w:sz="0" w:space="0" w:color="auto"/>
                          </w:divBdr>
                          <w:divsChild>
                            <w:div w:id="2128310368">
                              <w:marLeft w:val="0"/>
                              <w:marRight w:val="0"/>
                              <w:marTop w:val="0"/>
                              <w:marBottom w:val="0"/>
                              <w:divBdr>
                                <w:top w:val="none" w:sz="0" w:space="0" w:color="auto"/>
                                <w:left w:val="none" w:sz="0" w:space="0" w:color="auto"/>
                                <w:bottom w:val="none" w:sz="0" w:space="0" w:color="auto"/>
                                <w:right w:val="none" w:sz="0" w:space="0" w:color="auto"/>
                              </w:divBdr>
                              <w:divsChild>
                                <w:div w:id="2130469855">
                                  <w:marLeft w:val="0"/>
                                  <w:marRight w:val="0"/>
                                  <w:marTop w:val="0"/>
                                  <w:marBottom w:val="0"/>
                                  <w:divBdr>
                                    <w:top w:val="none" w:sz="0" w:space="0" w:color="auto"/>
                                    <w:left w:val="none" w:sz="0" w:space="0" w:color="auto"/>
                                    <w:bottom w:val="none" w:sz="0" w:space="0" w:color="auto"/>
                                    <w:right w:val="none" w:sz="0" w:space="0" w:color="auto"/>
                                  </w:divBdr>
                                </w:div>
                              </w:divsChild>
                            </w:div>
                            <w:div w:id="13188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42698">
          <w:marLeft w:val="0"/>
          <w:marRight w:val="0"/>
          <w:marTop w:val="0"/>
          <w:marBottom w:val="0"/>
          <w:divBdr>
            <w:top w:val="none" w:sz="0" w:space="0" w:color="auto"/>
            <w:left w:val="none" w:sz="0" w:space="0" w:color="auto"/>
            <w:bottom w:val="none" w:sz="0" w:space="0" w:color="auto"/>
            <w:right w:val="none" w:sz="0" w:space="0" w:color="auto"/>
          </w:divBdr>
          <w:divsChild>
            <w:div w:id="1615671125">
              <w:marLeft w:val="0"/>
              <w:marRight w:val="0"/>
              <w:marTop w:val="0"/>
              <w:marBottom w:val="0"/>
              <w:divBdr>
                <w:top w:val="none" w:sz="0" w:space="0" w:color="auto"/>
                <w:left w:val="none" w:sz="0" w:space="0" w:color="auto"/>
                <w:bottom w:val="none" w:sz="0" w:space="0" w:color="auto"/>
                <w:right w:val="none" w:sz="0" w:space="0" w:color="auto"/>
              </w:divBdr>
              <w:divsChild>
                <w:div w:id="1228497329">
                  <w:marLeft w:val="0"/>
                  <w:marRight w:val="0"/>
                  <w:marTop w:val="0"/>
                  <w:marBottom w:val="0"/>
                  <w:divBdr>
                    <w:top w:val="none" w:sz="0" w:space="0" w:color="auto"/>
                    <w:left w:val="none" w:sz="0" w:space="0" w:color="auto"/>
                    <w:bottom w:val="none" w:sz="0" w:space="0" w:color="auto"/>
                    <w:right w:val="none" w:sz="0" w:space="0" w:color="auto"/>
                  </w:divBdr>
                  <w:divsChild>
                    <w:div w:id="8705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4772">
      <w:bodyDiv w:val="1"/>
      <w:marLeft w:val="0"/>
      <w:marRight w:val="0"/>
      <w:marTop w:val="0"/>
      <w:marBottom w:val="0"/>
      <w:divBdr>
        <w:top w:val="none" w:sz="0" w:space="0" w:color="auto"/>
        <w:left w:val="none" w:sz="0" w:space="0" w:color="auto"/>
        <w:bottom w:val="none" w:sz="0" w:space="0" w:color="auto"/>
        <w:right w:val="none" w:sz="0" w:space="0" w:color="auto"/>
      </w:divBdr>
    </w:div>
    <w:div w:id="1255360331">
      <w:bodyDiv w:val="1"/>
      <w:marLeft w:val="0"/>
      <w:marRight w:val="0"/>
      <w:marTop w:val="0"/>
      <w:marBottom w:val="0"/>
      <w:divBdr>
        <w:top w:val="none" w:sz="0" w:space="0" w:color="auto"/>
        <w:left w:val="none" w:sz="0" w:space="0" w:color="auto"/>
        <w:bottom w:val="none" w:sz="0" w:space="0" w:color="auto"/>
        <w:right w:val="none" w:sz="0" w:space="0" w:color="auto"/>
      </w:divBdr>
    </w:div>
    <w:div w:id="1285233394">
      <w:bodyDiv w:val="1"/>
      <w:marLeft w:val="0"/>
      <w:marRight w:val="0"/>
      <w:marTop w:val="0"/>
      <w:marBottom w:val="0"/>
      <w:divBdr>
        <w:top w:val="none" w:sz="0" w:space="0" w:color="auto"/>
        <w:left w:val="none" w:sz="0" w:space="0" w:color="auto"/>
        <w:bottom w:val="none" w:sz="0" w:space="0" w:color="auto"/>
        <w:right w:val="none" w:sz="0" w:space="0" w:color="auto"/>
      </w:divBdr>
    </w:div>
    <w:div w:id="1367178583">
      <w:bodyDiv w:val="1"/>
      <w:marLeft w:val="0"/>
      <w:marRight w:val="0"/>
      <w:marTop w:val="0"/>
      <w:marBottom w:val="0"/>
      <w:divBdr>
        <w:top w:val="none" w:sz="0" w:space="0" w:color="auto"/>
        <w:left w:val="none" w:sz="0" w:space="0" w:color="auto"/>
        <w:bottom w:val="none" w:sz="0" w:space="0" w:color="auto"/>
        <w:right w:val="none" w:sz="0" w:space="0" w:color="auto"/>
      </w:divBdr>
    </w:div>
    <w:div w:id="1512835849">
      <w:bodyDiv w:val="1"/>
      <w:marLeft w:val="0"/>
      <w:marRight w:val="0"/>
      <w:marTop w:val="0"/>
      <w:marBottom w:val="0"/>
      <w:divBdr>
        <w:top w:val="none" w:sz="0" w:space="0" w:color="auto"/>
        <w:left w:val="none" w:sz="0" w:space="0" w:color="auto"/>
        <w:bottom w:val="none" w:sz="0" w:space="0" w:color="auto"/>
        <w:right w:val="none" w:sz="0" w:space="0" w:color="auto"/>
      </w:divBdr>
    </w:div>
    <w:div w:id="1517647339">
      <w:bodyDiv w:val="1"/>
      <w:marLeft w:val="0"/>
      <w:marRight w:val="0"/>
      <w:marTop w:val="0"/>
      <w:marBottom w:val="0"/>
      <w:divBdr>
        <w:top w:val="none" w:sz="0" w:space="0" w:color="auto"/>
        <w:left w:val="none" w:sz="0" w:space="0" w:color="auto"/>
        <w:bottom w:val="none" w:sz="0" w:space="0" w:color="auto"/>
        <w:right w:val="none" w:sz="0" w:space="0" w:color="auto"/>
      </w:divBdr>
    </w:div>
    <w:div w:id="1574437733">
      <w:bodyDiv w:val="1"/>
      <w:marLeft w:val="0"/>
      <w:marRight w:val="0"/>
      <w:marTop w:val="0"/>
      <w:marBottom w:val="0"/>
      <w:divBdr>
        <w:top w:val="none" w:sz="0" w:space="0" w:color="auto"/>
        <w:left w:val="none" w:sz="0" w:space="0" w:color="auto"/>
        <w:bottom w:val="none" w:sz="0" w:space="0" w:color="auto"/>
        <w:right w:val="none" w:sz="0" w:space="0" w:color="auto"/>
      </w:divBdr>
      <w:divsChild>
        <w:div w:id="582448771">
          <w:marLeft w:val="0"/>
          <w:marRight w:val="0"/>
          <w:marTop w:val="0"/>
          <w:marBottom w:val="0"/>
          <w:divBdr>
            <w:top w:val="none" w:sz="0" w:space="0" w:color="auto"/>
            <w:left w:val="none" w:sz="0" w:space="0" w:color="auto"/>
            <w:bottom w:val="none" w:sz="0" w:space="0" w:color="auto"/>
            <w:right w:val="none" w:sz="0" w:space="0" w:color="auto"/>
          </w:divBdr>
          <w:divsChild>
            <w:div w:id="1495730448">
              <w:marLeft w:val="0"/>
              <w:marRight w:val="0"/>
              <w:marTop w:val="0"/>
              <w:marBottom w:val="0"/>
              <w:divBdr>
                <w:top w:val="none" w:sz="0" w:space="0" w:color="auto"/>
                <w:left w:val="none" w:sz="0" w:space="0" w:color="auto"/>
                <w:bottom w:val="none" w:sz="0" w:space="0" w:color="auto"/>
                <w:right w:val="none" w:sz="0" w:space="0" w:color="auto"/>
              </w:divBdr>
              <w:divsChild>
                <w:div w:id="1774938188">
                  <w:marLeft w:val="0"/>
                  <w:marRight w:val="0"/>
                  <w:marTop w:val="0"/>
                  <w:marBottom w:val="0"/>
                  <w:divBdr>
                    <w:top w:val="none" w:sz="0" w:space="0" w:color="auto"/>
                    <w:left w:val="none" w:sz="0" w:space="0" w:color="auto"/>
                    <w:bottom w:val="none" w:sz="0" w:space="0" w:color="auto"/>
                    <w:right w:val="none" w:sz="0" w:space="0" w:color="auto"/>
                  </w:divBdr>
                  <w:divsChild>
                    <w:div w:id="1131558755">
                      <w:marLeft w:val="0"/>
                      <w:marRight w:val="0"/>
                      <w:marTop w:val="0"/>
                      <w:marBottom w:val="0"/>
                      <w:divBdr>
                        <w:top w:val="none" w:sz="0" w:space="0" w:color="auto"/>
                        <w:left w:val="none" w:sz="0" w:space="0" w:color="auto"/>
                        <w:bottom w:val="none" w:sz="0" w:space="0" w:color="auto"/>
                        <w:right w:val="none" w:sz="0" w:space="0" w:color="auto"/>
                      </w:divBdr>
                      <w:divsChild>
                        <w:div w:id="1387609664">
                          <w:marLeft w:val="0"/>
                          <w:marRight w:val="0"/>
                          <w:marTop w:val="0"/>
                          <w:marBottom w:val="0"/>
                          <w:divBdr>
                            <w:top w:val="none" w:sz="0" w:space="0" w:color="auto"/>
                            <w:left w:val="none" w:sz="0" w:space="0" w:color="auto"/>
                            <w:bottom w:val="none" w:sz="0" w:space="0" w:color="auto"/>
                            <w:right w:val="none" w:sz="0" w:space="0" w:color="auto"/>
                          </w:divBdr>
                          <w:divsChild>
                            <w:div w:id="2100903215">
                              <w:marLeft w:val="0"/>
                              <w:marRight w:val="0"/>
                              <w:marTop w:val="0"/>
                              <w:marBottom w:val="0"/>
                              <w:divBdr>
                                <w:top w:val="none" w:sz="0" w:space="0" w:color="auto"/>
                                <w:left w:val="none" w:sz="0" w:space="0" w:color="auto"/>
                                <w:bottom w:val="none" w:sz="0" w:space="0" w:color="auto"/>
                                <w:right w:val="none" w:sz="0" w:space="0" w:color="auto"/>
                              </w:divBdr>
                              <w:divsChild>
                                <w:div w:id="49500836">
                                  <w:marLeft w:val="0"/>
                                  <w:marRight w:val="0"/>
                                  <w:marTop w:val="0"/>
                                  <w:marBottom w:val="0"/>
                                  <w:divBdr>
                                    <w:top w:val="none" w:sz="0" w:space="0" w:color="auto"/>
                                    <w:left w:val="none" w:sz="0" w:space="0" w:color="auto"/>
                                    <w:bottom w:val="none" w:sz="0" w:space="0" w:color="auto"/>
                                    <w:right w:val="none" w:sz="0" w:space="0" w:color="auto"/>
                                  </w:divBdr>
                                  <w:divsChild>
                                    <w:div w:id="1543446083">
                                      <w:marLeft w:val="0"/>
                                      <w:marRight w:val="0"/>
                                      <w:marTop w:val="0"/>
                                      <w:marBottom w:val="0"/>
                                      <w:divBdr>
                                        <w:top w:val="none" w:sz="0" w:space="0" w:color="auto"/>
                                        <w:left w:val="none" w:sz="0" w:space="0" w:color="auto"/>
                                        <w:bottom w:val="none" w:sz="0" w:space="0" w:color="auto"/>
                                        <w:right w:val="none" w:sz="0" w:space="0" w:color="auto"/>
                                      </w:divBdr>
                                      <w:divsChild>
                                        <w:div w:id="1970164607">
                                          <w:marLeft w:val="0"/>
                                          <w:marRight w:val="0"/>
                                          <w:marTop w:val="0"/>
                                          <w:marBottom w:val="0"/>
                                          <w:divBdr>
                                            <w:top w:val="none" w:sz="0" w:space="0" w:color="auto"/>
                                            <w:left w:val="none" w:sz="0" w:space="0" w:color="auto"/>
                                            <w:bottom w:val="none" w:sz="0" w:space="0" w:color="auto"/>
                                            <w:right w:val="none" w:sz="0" w:space="0" w:color="auto"/>
                                          </w:divBdr>
                                          <w:divsChild>
                                            <w:div w:id="1647583315">
                                              <w:marLeft w:val="0"/>
                                              <w:marRight w:val="0"/>
                                              <w:marTop w:val="0"/>
                                              <w:marBottom w:val="0"/>
                                              <w:divBdr>
                                                <w:top w:val="none" w:sz="0" w:space="0" w:color="auto"/>
                                                <w:left w:val="none" w:sz="0" w:space="0" w:color="auto"/>
                                                <w:bottom w:val="none" w:sz="0" w:space="0" w:color="auto"/>
                                                <w:right w:val="none" w:sz="0" w:space="0" w:color="auto"/>
                                              </w:divBdr>
                                              <w:divsChild>
                                                <w:div w:id="245190277">
                                                  <w:marLeft w:val="0"/>
                                                  <w:marRight w:val="0"/>
                                                  <w:marTop w:val="0"/>
                                                  <w:marBottom w:val="0"/>
                                                  <w:divBdr>
                                                    <w:top w:val="none" w:sz="0" w:space="0" w:color="auto"/>
                                                    <w:left w:val="none" w:sz="0" w:space="0" w:color="auto"/>
                                                    <w:bottom w:val="none" w:sz="0" w:space="0" w:color="auto"/>
                                                    <w:right w:val="none" w:sz="0" w:space="0" w:color="auto"/>
                                                  </w:divBdr>
                                                  <w:divsChild>
                                                    <w:div w:id="402945740">
                                                      <w:marLeft w:val="0"/>
                                                      <w:marRight w:val="0"/>
                                                      <w:marTop w:val="0"/>
                                                      <w:marBottom w:val="0"/>
                                                      <w:divBdr>
                                                        <w:top w:val="none" w:sz="0" w:space="0" w:color="auto"/>
                                                        <w:left w:val="none" w:sz="0" w:space="0" w:color="auto"/>
                                                        <w:bottom w:val="none" w:sz="0" w:space="0" w:color="auto"/>
                                                        <w:right w:val="none" w:sz="0" w:space="0" w:color="auto"/>
                                                      </w:divBdr>
                                                      <w:divsChild>
                                                        <w:div w:id="1672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6116">
                                              <w:marLeft w:val="0"/>
                                              <w:marRight w:val="0"/>
                                              <w:marTop w:val="0"/>
                                              <w:marBottom w:val="0"/>
                                              <w:divBdr>
                                                <w:top w:val="none" w:sz="0" w:space="0" w:color="auto"/>
                                                <w:left w:val="none" w:sz="0" w:space="0" w:color="auto"/>
                                                <w:bottom w:val="none" w:sz="0" w:space="0" w:color="auto"/>
                                                <w:right w:val="none" w:sz="0" w:space="0" w:color="auto"/>
                                              </w:divBdr>
                                              <w:divsChild>
                                                <w:div w:id="433131526">
                                                  <w:marLeft w:val="0"/>
                                                  <w:marRight w:val="0"/>
                                                  <w:marTop w:val="0"/>
                                                  <w:marBottom w:val="0"/>
                                                  <w:divBdr>
                                                    <w:top w:val="none" w:sz="0" w:space="0" w:color="auto"/>
                                                    <w:left w:val="none" w:sz="0" w:space="0" w:color="auto"/>
                                                    <w:bottom w:val="none" w:sz="0" w:space="0" w:color="auto"/>
                                                    <w:right w:val="none" w:sz="0" w:space="0" w:color="auto"/>
                                                  </w:divBdr>
                                                  <w:divsChild>
                                                    <w:div w:id="548299553">
                                                      <w:marLeft w:val="0"/>
                                                      <w:marRight w:val="0"/>
                                                      <w:marTop w:val="0"/>
                                                      <w:marBottom w:val="0"/>
                                                      <w:divBdr>
                                                        <w:top w:val="none" w:sz="0" w:space="0" w:color="auto"/>
                                                        <w:left w:val="none" w:sz="0" w:space="0" w:color="auto"/>
                                                        <w:bottom w:val="none" w:sz="0" w:space="0" w:color="auto"/>
                                                        <w:right w:val="none" w:sz="0" w:space="0" w:color="auto"/>
                                                      </w:divBdr>
                                                      <w:divsChild>
                                                        <w:div w:id="3762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770060">
          <w:marLeft w:val="0"/>
          <w:marRight w:val="0"/>
          <w:marTop w:val="0"/>
          <w:marBottom w:val="0"/>
          <w:divBdr>
            <w:top w:val="none" w:sz="0" w:space="0" w:color="auto"/>
            <w:left w:val="none" w:sz="0" w:space="0" w:color="auto"/>
            <w:bottom w:val="none" w:sz="0" w:space="0" w:color="auto"/>
            <w:right w:val="none" w:sz="0" w:space="0" w:color="auto"/>
          </w:divBdr>
          <w:divsChild>
            <w:div w:id="722947058">
              <w:marLeft w:val="0"/>
              <w:marRight w:val="0"/>
              <w:marTop w:val="0"/>
              <w:marBottom w:val="0"/>
              <w:divBdr>
                <w:top w:val="none" w:sz="0" w:space="0" w:color="auto"/>
                <w:left w:val="none" w:sz="0" w:space="0" w:color="auto"/>
                <w:bottom w:val="none" w:sz="0" w:space="0" w:color="auto"/>
                <w:right w:val="none" w:sz="0" w:space="0" w:color="auto"/>
              </w:divBdr>
              <w:divsChild>
                <w:div w:id="5594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26654">
      <w:bodyDiv w:val="1"/>
      <w:marLeft w:val="0"/>
      <w:marRight w:val="0"/>
      <w:marTop w:val="0"/>
      <w:marBottom w:val="0"/>
      <w:divBdr>
        <w:top w:val="none" w:sz="0" w:space="0" w:color="auto"/>
        <w:left w:val="none" w:sz="0" w:space="0" w:color="auto"/>
        <w:bottom w:val="none" w:sz="0" w:space="0" w:color="auto"/>
        <w:right w:val="none" w:sz="0" w:space="0" w:color="auto"/>
      </w:divBdr>
    </w:div>
    <w:div w:id="1644773297">
      <w:bodyDiv w:val="1"/>
      <w:marLeft w:val="0"/>
      <w:marRight w:val="0"/>
      <w:marTop w:val="0"/>
      <w:marBottom w:val="0"/>
      <w:divBdr>
        <w:top w:val="none" w:sz="0" w:space="0" w:color="auto"/>
        <w:left w:val="none" w:sz="0" w:space="0" w:color="auto"/>
        <w:bottom w:val="none" w:sz="0" w:space="0" w:color="auto"/>
        <w:right w:val="none" w:sz="0" w:space="0" w:color="auto"/>
      </w:divBdr>
    </w:div>
    <w:div w:id="1700010938">
      <w:bodyDiv w:val="1"/>
      <w:marLeft w:val="0"/>
      <w:marRight w:val="0"/>
      <w:marTop w:val="0"/>
      <w:marBottom w:val="0"/>
      <w:divBdr>
        <w:top w:val="none" w:sz="0" w:space="0" w:color="auto"/>
        <w:left w:val="none" w:sz="0" w:space="0" w:color="auto"/>
        <w:bottom w:val="none" w:sz="0" w:space="0" w:color="auto"/>
        <w:right w:val="none" w:sz="0" w:space="0" w:color="auto"/>
      </w:divBdr>
    </w:div>
    <w:div w:id="1795634368">
      <w:bodyDiv w:val="1"/>
      <w:marLeft w:val="0"/>
      <w:marRight w:val="0"/>
      <w:marTop w:val="0"/>
      <w:marBottom w:val="0"/>
      <w:divBdr>
        <w:top w:val="none" w:sz="0" w:space="0" w:color="auto"/>
        <w:left w:val="none" w:sz="0" w:space="0" w:color="auto"/>
        <w:bottom w:val="none" w:sz="0" w:space="0" w:color="auto"/>
        <w:right w:val="none" w:sz="0" w:space="0" w:color="auto"/>
      </w:divBdr>
    </w:div>
    <w:div w:id="1820996483">
      <w:bodyDiv w:val="1"/>
      <w:marLeft w:val="0"/>
      <w:marRight w:val="0"/>
      <w:marTop w:val="0"/>
      <w:marBottom w:val="0"/>
      <w:divBdr>
        <w:top w:val="none" w:sz="0" w:space="0" w:color="auto"/>
        <w:left w:val="none" w:sz="0" w:space="0" w:color="auto"/>
        <w:bottom w:val="none" w:sz="0" w:space="0" w:color="auto"/>
        <w:right w:val="none" w:sz="0" w:space="0" w:color="auto"/>
      </w:divBdr>
    </w:div>
    <w:div w:id="1838223532">
      <w:bodyDiv w:val="1"/>
      <w:marLeft w:val="0"/>
      <w:marRight w:val="0"/>
      <w:marTop w:val="0"/>
      <w:marBottom w:val="0"/>
      <w:divBdr>
        <w:top w:val="none" w:sz="0" w:space="0" w:color="auto"/>
        <w:left w:val="none" w:sz="0" w:space="0" w:color="auto"/>
        <w:bottom w:val="none" w:sz="0" w:space="0" w:color="auto"/>
        <w:right w:val="none" w:sz="0" w:space="0" w:color="auto"/>
      </w:divBdr>
    </w:div>
    <w:div w:id="1848709501">
      <w:bodyDiv w:val="1"/>
      <w:marLeft w:val="0"/>
      <w:marRight w:val="0"/>
      <w:marTop w:val="0"/>
      <w:marBottom w:val="0"/>
      <w:divBdr>
        <w:top w:val="none" w:sz="0" w:space="0" w:color="auto"/>
        <w:left w:val="none" w:sz="0" w:space="0" w:color="auto"/>
        <w:bottom w:val="none" w:sz="0" w:space="0" w:color="auto"/>
        <w:right w:val="none" w:sz="0" w:space="0" w:color="auto"/>
      </w:divBdr>
    </w:div>
    <w:div w:id="1880118469">
      <w:bodyDiv w:val="1"/>
      <w:marLeft w:val="0"/>
      <w:marRight w:val="0"/>
      <w:marTop w:val="0"/>
      <w:marBottom w:val="0"/>
      <w:divBdr>
        <w:top w:val="none" w:sz="0" w:space="0" w:color="auto"/>
        <w:left w:val="none" w:sz="0" w:space="0" w:color="auto"/>
        <w:bottom w:val="none" w:sz="0" w:space="0" w:color="auto"/>
        <w:right w:val="none" w:sz="0" w:space="0" w:color="auto"/>
      </w:divBdr>
      <w:divsChild>
        <w:div w:id="1452474400">
          <w:marLeft w:val="0"/>
          <w:marRight w:val="0"/>
          <w:marTop w:val="0"/>
          <w:marBottom w:val="0"/>
          <w:divBdr>
            <w:top w:val="none" w:sz="0" w:space="0" w:color="auto"/>
            <w:left w:val="none" w:sz="0" w:space="0" w:color="auto"/>
            <w:bottom w:val="none" w:sz="0" w:space="0" w:color="auto"/>
            <w:right w:val="none" w:sz="0" w:space="0" w:color="auto"/>
          </w:divBdr>
          <w:divsChild>
            <w:div w:id="47654603">
              <w:marLeft w:val="0"/>
              <w:marRight w:val="0"/>
              <w:marTop w:val="0"/>
              <w:marBottom w:val="0"/>
              <w:divBdr>
                <w:top w:val="none" w:sz="0" w:space="0" w:color="auto"/>
                <w:left w:val="none" w:sz="0" w:space="0" w:color="auto"/>
                <w:bottom w:val="none" w:sz="0" w:space="0" w:color="auto"/>
                <w:right w:val="none" w:sz="0" w:space="0" w:color="auto"/>
              </w:divBdr>
              <w:divsChild>
                <w:div w:id="243881333">
                  <w:marLeft w:val="0"/>
                  <w:marRight w:val="0"/>
                  <w:marTop w:val="0"/>
                  <w:marBottom w:val="0"/>
                  <w:divBdr>
                    <w:top w:val="none" w:sz="0" w:space="0" w:color="auto"/>
                    <w:left w:val="none" w:sz="0" w:space="0" w:color="auto"/>
                    <w:bottom w:val="none" w:sz="0" w:space="0" w:color="auto"/>
                    <w:right w:val="none" w:sz="0" w:space="0" w:color="auto"/>
                  </w:divBdr>
                  <w:divsChild>
                    <w:div w:id="786776129">
                      <w:marLeft w:val="0"/>
                      <w:marRight w:val="0"/>
                      <w:marTop w:val="0"/>
                      <w:marBottom w:val="0"/>
                      <w:divBdr>
                        <w:top w:val="none" w:sz="0" w:space="0" w:color="auto"/>
                        <w:left w:val="none" w:sz="0" w:space="0" w:color="auto"/>
                        <w:bottom w:val="none" w:sz="0" w:space="0" w:color="auto"/>
                        <w:right w:val="none" w:sz="0" w:space="0" w:color="auto"/>
                      </w:divBdr>
                      <w:divsChild>
                        <w:div w:id="1725988197">
                          <w:marLeft w:val="0"/>
                          <w:marRight w:val="0"/>
                          <w:marTop w:val="0"/>
                          <w:marBottom w:val="0"/>
                          <w:divBdr>
                            <w:top w:val="none" w:sz="0" w:space="0" w:color="auto"/>
                            <w:left w:val="none" w:sz="0" w:space="0" w:color="auto"/>
                            <w:bottom w:val="none" w:sz="0" w:space="0" w:color="auto"/>
                            <w:right w:val="none" w:sz="0" w:space="0" w:color="auto"/>
                          </w:divBdr>
                          <w:divsChild>
                            <w:div w:id="1361122418">
                              <w:marLeft w:val="0"/>
                              <w:marRight w:val="0"/>
                              <w:marTop w:val="0"/>
                              <w:marBottom w:val="0"/>
                              <w:divBdr>
                                <w:top w:val="none" w:sz="0" w:space="0" w:color="auto"/>
                                <w:left w:val="none" w:sz="0" w:space="0" w:color="auto"/>
                                <w:bottom w:val="none" w:sz="0" w:space="0" w:color="auto"/>
                                <w:right w:val="none" w:sz="0" w:space="0" w:color="auto"/>
                              </w:divBdr>
                              <w:divsChild>
                                <w:div w:id="824853751">
                                  <w:marLeft w:val="0"/>
                                  <w:marRight w:val="0"/>
                                  <w:marTop w:val="0"/>
                                  <w:marBottom w:val="0"/>
                                  <w:divBdr>
                                    <w:top w:val="none" w:sz="0" w:space="0" w:color="auto"/>
                                    <w:left w:val="none" w:sz="0" w:space="0" w:color="auto"/>
                                    <w:bottom w:val="none" w:sz="0" w:space="0" w:color="auto"/>
                                    <w:right w:val="none" w:sz="0" w:space="0" w:color="auto"/>
                                  </w:divBdr>
                                  <w:divsChild>
                                    <w:div w:id="1211267886">
                                      <w:marLeft w:val="0"/>
                                      <w:marRight w:val="0"/>
                                      <w:marTop w:val="0"/>
                                      <w:marBottom w:val="0"/>
                                      <w:divBdr>
                                        <w:top w:val="none" w:sz="0" w:space="0" w:color="auto"/>
                                        <w:left w:val="none" w:sz="0" w:space="0" w:color="auto"/>
                                        <w:bottom w:val="none" w:sz="0" w:space="0" w:color="auto"/>
                                        <w:right w:val="none" w:sz="0" w:space="0" w:color="auto"/>
                                      </w:divBdr>
                                      <w:divsChild>
                                        <w:div w:id="847019272">
                                          <w:marLeft w:val="0"/>
                                          <w:marRight w:val="0"/>
                                          <w:marTop w:val="0"/>
                                          <w:marBottom w:val="0"/>
                                          <w:divBdr>
                                            <w:top w:val="none" w:sz="0" w:space="0" w:color="auto"/>
                                            <w:left w:val="none" w:sz="0" w:space="0" w:color="auto"/>
                                            <w:bottom w:val="none" w:sz="0" w:space="0" w:color="auto"/>
                                            <w:right w:val="none" w:sz="0" w:space="0" w:color="auto"/>
                                          </w:divBdr>
                                          <w:divsChild>
                                            <w:div w:id="1034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693268">
          <w:marLeft w:val="0"/>
          <w:marRight w:val="0"/>
          <w:marTop w:val="0"/>
          <w:marBottom w:val="0"/>
          <w:divBdr>
            <w:top w:val="none" w:sz="0" w:space="0" w:color="auto"/>
            <w:left w:val="none" w:sz="0" w:space="0" w:color="auto"/>
            <w:bottom w:val="none" w:sz="0" w:space="0" w:color="auto"/>
            <w:right w:val="none" w:sz="0" w:space="0" w:color="auto"/>
          </w:divBdr>
          <w:divsChild>
            <w:div w:id="605426548">
              <w:marLeft w:val="0"/>
              <w:marRight w:val="0"/>
              <w:marTop w:val="0"/>
              <w:marBottom w:val="0"/>
              <w:divBdr>
                <w:top w:val="none" w:sz="0" w:space="0" w:color="auto"/>
                <w:left w:val="none" w:sz="0" w:space="0" w:color="auto"/>
                <w:bottom w:val="none" w:sz="0" w:space="0" w:color="auto"/>
                <w:right w:val="none" w:sz="0" w:space="0" w:color="auto"/>
              </w:divBdr>
              <w:divsChild>
                <w:div w:id="1975405467">
                  <w:marLeft w:val="0"/>
                  <w:marRight w:val="0"/>
                  <w:marTop w:val="0"/>
                  <w:marBottom w:val="0"/>
                  <w:divBdr>
                    <w:top w:val="none" w:sz="0" w:space="0" w:color="auto"/>
                    <w:left w:val="none" w:sz="0" w:space="0" w:color="auto"/>
                    <w:bottom w:val="none" w:sz="0" w:space="0" w:color="auto"/>
                    <w:right w:val="none" w:sz="0" w:space="0" w:color="auto"/>
                  </w:divBdr>
                  <w:divsChild>
                    <w:div w:id="833570943">
                      <w:marLeft w:val="0"/>
                      <w:marRight w:val="0"/>
                      <w:marTop w:val="0"/>
                      <w:marBottom w:val="0"/>
                      <w:divBdr>
                        <w:top w:val="none" w:sz="0" w:space="0" w:color="auto"/>
                        <w:left w:val="none" w:sz="0" w:space="0" w:color="auto"/>
                        <w:bottom w:val="none" w:sz="0" w:space="0" w:color="auto"/>
                        <w:right w:val="none" w:sz="0" w:space="0" w:color="auto"/>
                      </w:divBdr>
                      <w:divsChild>
                        <w:div w:id="1510636927">
                          <w:marLeft w:val="0"/>
                          <w:marRight w:val="0"/>
                          <w:marTop w:val="0"/>
                          <w:marBottom w:val="0"/>
                          <w:divBdr>
                            <w:top w:val="none" w:sz="0" w:space="0" w:color="auto"/>
                            <w:left w:val="none" w:sz="0" w:space="0" w:color="auto"/>
                            <w:bottom w:val="none" w:sz="0" w:space="0" w:color="auto"/>
                            <w:right w:val="none" w:sz="0" w:space="0" w:color="auto"/>
                          </w:divBdr>
                          <w:divsChild>
                            <w:div w:id="2067877462">
                              <w:marLeft w:val="0"/>
                              <w:marRight w:val="0"/>
                              <w:marTop w:val="0"/>
                              <w:marBottom w:val="0"/>
                              <w:divBdr>
                                <w:top w:val="none" w:sz="0" w:space="0" w:color="auto"/>
                                <w:left w:val="none" w:sz="0" w:space="0" w:color="auto"/>
                                <w:bottom w:val="none" w:sz="0" w:space="0" w:color="auto"/>
                                <w:right w:val="none" w:sz="0" w:space="0" w:color="auto"/>
                              </w:divBdr>
                              <w:divsChild>
                                <w:div w:id="1892232115">
                                  <w:marLeft w:val="0"/>
                                  <w:marRight w:val="0"/>
                                  <w:marTop w:val="0"/>
                                  <w:marBottom w:val="0"/>
                                  <w:divBdr>
                                    <w:top w:val="none" w:sz="0" w:space="0" w:color="auto"/>
                                    <w:left w:val="none" w:sz="0" w:space="0" w:color="auto"/>
                                    <w:bottom w:val="none" w:sz="0" w:space="0" w:color="auto"/>
                                    <w:right w:val="none" w:sz="0" w:space="0" w:color="auto"/>
                                  </w:divBdr>
                                  <w:divsChild>
                                    <w:div w:id="14490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42169">
                      <w:marLeft w:val="0"/>
                      <w:marRight w:val="0"/>
                      <w:marTop w:val="0"/>
                      <w:marBottom w:val="0"/>
                      <w:divBdr>
                        <w:top w:val="none" w:sz="0" w:space="0" w:color="auto"/>
                        <w:left w:val="none" w:sz="0" w:space="0" w:color="auto"/>
                        <w:bottom w:val="none" w:sz="0" w:space="0" w:color="auto"/>
                        <w:right w:val="none" w:sz="0" w:space="0" w:color="auto"/>
                      </w:divBdr>
                      <w:divsChild>
                        <w:div w:id="1991666932">
                          <w:marLeft w:val="0"/>
                          <w:marRight w:val="0"/>
                          <w:marTop w:val="0"/>
                          <w:marBottom w:val="0"/>
                          <w:divBdr>
                            <w:top w:val="none" w:sz="0" w:space="0" w:color="auto"/>
                            <w:left w:val="none" w:sz="0" w:space="0" w:color="auto"/>
                            <w:bottom w:val="none" w:sz="0" w:space="0" w:color="auto"/>
                            <w:right w:val="none" w:sz="0" w:space="0" w:color="auto"/>
                          </w:divBdr>
                          <w:divsChild>
                            <w:div w:id="1610746096">
                              <w:marLeft w:val="0"/>
                              <w:marRight w:val="0"/>
                              <w:marTop w:val="0"/>
                              <w:marBottom w:val="0"/>
                              <w:divBdr>
                                <w:top w:val="none" w:sz="0" w:space="0" w:color="auto"/>
                                <w:left w:val="none" w:sz="0" w:space="0" w:color="auto"/>
                                <w:bottom w:val="none" w:sz="0" w:space="0" w:color="auto"/>
                                <w:right w:val="none" w:sz="0" w:space="0" w:color="auto"/>
                              </w:divBdr>
                              <w:divsChild>
                                <w:div w:id="238758681">
                                  <w:marLeft w:val="0"/>
                                  <w:marRight w:val="0"/>
                                  <w:marTop w:val="0"/>
                                  <w:marBottom w:val="0"/>
                                  <w:divBdr>
                                    <w:top w:val="none" w:sz="0" w:space="0" w:color="auto"/>
                                    <w:left w:val="none" w:sz="0" w:space="0" w:color="auto"/>
                                    <w:bottom w:val="none" w:sz="0" w:space="0" w:color="auto"/>
                                    <w:right w:val="none" w:sz="0" w:space="0" w:color="auto"/>
                                  </w:divBdr>
                                  <w:divsChild>
                                    <w:div w:id="1066495805">
                                      <w:marLeft w:val="0"/>
                                      <w:marRight w:val="0"/>
                                      <w:marTop w:val="0"/>
                                      <w:marBottom w:val="0"/>
                                      <w:divBdr>
                                        <w:top w:val="none" w:sz="0" w:space="0" w:color="auto"/>
                                        <w:left w:val="none" w:sz="0" w:space="0" w:color="auto"/>
                                        <w:bottom w:val="none" w:sz="0" w:space="0" w:color="auto"/>
                                        <w:right w:val="none" w:sz="0" w:space="0" w:color="auto"/>
                                      </w:divBdr>
                                      <w:divsChild>
                                        <w:div w:id="14958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909835">
      <w:bodyDiv w:val="1"/>
      <w:marLeft w:val="0"/>
      <w:marRight w:val="0"/>
      <w:marTop w:val="0"/>
      <w:marBottom w:val="0"/>
      <w:divBdr>
        <w:top w:val="none" w:sz="0" w:space="0" w:color="auto"/>
        <w:left w:val="none" w:sz="0" w:space="0" w:color="auto"/>
        <w:bottom w:val="none" w:sz="0" w:space="0" w:color="auto"/>
        <w:right w:val="none" w:sz="0" w:space="0" w:color="auto"/>
      </w:divBdr>
    </w:div>
    <w:div w:id="1910722521">
      <w:bodyDiv w:val="1"/>
      <w:marLeft w:val="0"/>
      <w:marRight w:val="0"/>
      <w:marTop w:val="0"/>
      <w:marBottom w:val="0"/>
      <w:divBdr>
        <w:top w:val="none" w:sz="0" w:space="0" w:color="auto"/>
        <w:left w:val="none" w:sz="0" w:space="0" w:color="auto"/>
        <w:bottom w:val="none" w:sz="0" w:space="0" w:color="auto"/>
        <w:right w:val="none" w:sz="0" w:space="0" w:color="auto"/>
      </w:divBdr>
    </w:div>
    <w:div w:id="1971979364">
      <w:bodyDiv w:val="1"/>
      <w:marLeft w:val="0"/>
      <w:marRight w:val="0"/>
      <w:marTop w:val="0"/>
      <w:marBottom w:val="0"/>
      <w:divBdr>
        <w:top w:val="none" w:sz="0" w:space="0" w:color="auto"/>
        <w:left w:val="none" w:sz="0" w:space="0" w:color="auto"/>
        <w:bottom w:val="none" w:sz="0" w:space="0" w:color="auto"/>
        <w:right w:val="none" w:sz="0" w:space="0" w:color="auto"/>
      </w:divBdr>
    </w:div>
    <w:div w:id="2103407518">
      <w:bodyDiv w:val="1"/>
      <w:marLeft w:val="0"/>
      <w:marRight w:val="0"/>
      <w:marTop w:val="0"/>
      <w:marBottom w:val="0"/>
      <w:divBdr>
        <w:top w:val="none" w:sz="0" w:space="0" w:color="auto"/>
        <w:left w:val="none" w:sz="0" w:space="0" w:color="auto"/>
        <w:bottom w:val="none" w:sz="0" w:space="0" w:color="auto"/>
        <w:right w:val="none" w:sz="0" w:space="0" w:color="auto"/>
      </w:divBdr>
      <w:divsChild>
        <w:div w:id="1999844532">
          <w:marLeft w:val="0"/>
          <w:marRight w:val="0"/>
          <w:marTop w:val="0"/>
          <w:marBottom w:val="0"/>
          <w:divBdr>
            <w:top w:val="none" w:sz="0" w:space="0" w:color="auto"/>
            <w:left w:val="none" w:sz="0" w:space="0" w:color="auto"/>
            <w:bottom w:val="none" w:sz="0" w:space="0" w:color="auto"/>
            <w:right w:val="none" w:sz="0" w:space="0" w:color="auto"/>
          </w:divBdr>
          <w:divsChild>
            <w:div w:id="258175878">
              <w:marLeft w:val="0"/>
              <w:marRight w:val="0"/>
              <w:marTop w:val="0"/>
              <w:marBottom w:val="0"/>
              <w:divBdr>
                <w:top w:val="none" w:sz="0" w:space="0" w:color="auto"/>
                <w:left w:val="none" w:sz="0" w:space="0" w:color="auto"/>
                <w:bottom w:val="none" w:sz="0" w:space="0" w:color="auto"/>
                <w:right w:val="none" w:sz="0" w:space="0" w:color="auto"/>
              </w:divBdr>
              <w:divsChild>
                <w:div w:id="2101752899">
                  <w:marLeft w:val="0"/>
                  <w:marRight w:val="0"/>
                  <w:marTop w:val="0"/>
                  <w:marBottom w:val="0"/>
                  <w:divBdr>
                    <w:top w:val="none" w:sz="0" w:space="0" w:color="auto"/>
                    <w:left w:val="none" w:sz="0" w:space="0" w:color="auto"/>
                    <w:bottom w:val="none" w:sz="0" w:space="0" w:color="auto"/>
                    <w:right w:val="none" w:sz="0" w:space="0" w:color="auto"/>
                  </w:divBdr>
                  <w:divsChild>
                    <w:div w:id="1682969698">
                      <w:marLeft w:val="0"/>
                      <w:marRight w:val="0"/>
                      <w:marTop w:val="0"/>
                      <w:marBottom w:val="0"/>
                      <w:divBdr>
                        <w:top w:val="none" w:sz="0" w:space="0" w:color="auto"/>
                        <w:left w:val="none" w:sz="0" w:space="0" w:color="auto"/>
                        <w:bottom w:val="none" w:sz="0" w:space="0" w:color="auto"/>
                        <w:right w:val="none" w:sz="0" w:space="0" w:color="auto"/>
                      </w:divBdr>
                      <w:divsChild>
                        <w:div w:id="1451247120">
                          <w:marLeft w:val="0"/>
                          <w:marRight w:val="0"/>
                          <w:marTop w:val="0"/>
                          <w:marBottom w:val="0"/>
                          <w:divBdr>
                            <w:top w:val="none" w:sz="0" w:space="0" w:color="auto"/>
                            <w:left w:val="none" w:sz="0" w:space="0" w:color="auto"/>
                            <w:bottom w:val="none" w:sz="0" w:space="0" w:color="auto"/>
                            <w:right w:val="none" w:sz="0" w:space="0" w:color="auto"/>
                          </w:divBdr>
                          <w:divsChild>
                            <w:div w:id="679281949">
                              <w:marLeft w:val="0"/>
                              <w:marRight w:val="0"/>
                              <w:marTop w:val="0"/>
                              <w:marBottom w:val="0"/>
                              <w:divBdr>
                                <w:top w:val="none" w:sz="0" w:space="0" w:color="auto"/>
                                <w:left w:val="none" w:sz="0" w:space="0" w:color="auto"/>
                                <w:bottom w:val="none" w:sz="0" w:space="0" w:color="auto"/>
                                <w:right w:val="none" w:sz="0" w:space="0" w:color="auto"/>
                              </w:divBdr>
                              <w:divsChild>
                                <w:div w:id="839779192">
                                  <w:marLeft w:val="0"/>
                                  <w:marRight w:val="0"/>
                                  <w:marTop w:val="0"/>
                                  <w:marBottom w:val="0"/>
                                  <w:divBdr>
                                    <w:top w:val="none" w:sz="0" w:space="0" w:color="auto"/>
                                    <w:left w:val="none" w:sz="0" w:space="0" w:color="auto"/>
                                    <w:bottom w:val="none" w:sz="0" w:space="0" w:color="auto"/>
                                    <w:right w:val="none" w:sz="0" w:space="0" w:color="auto"/>
                                  </w:divBdr>
                                </w:div>
                              </w:divsChild>
                            </w:div>
                            <w:div w:id="708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126</Pages>
  <Words>40109</Words>
  <Characters>233842</Characters>
  <Application>Microsoft Office Word</Application>
  <DocSecurity>0</DocSecurity>
  <Lines>5083</Lines>
  <Paragraphs>3382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dc:description/>
  <cp:lastModifiedBy>Mukesh Prajapati</cp:lastModifiedBy>
  <cp:revision>4</cp:revision>
  <dcterms:created xsi:type="dcterms:W3CDTF">2024-06-18T11:24:00Z</dcterms:created>
  <dcterms:modified xsi:type="dcterms:W3CDTF">2024-06-18T11:30:00Z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c4d46ade-0a90-4580-80fd-db25a0a77e8f</vt:lpwstr>
  </property>
</Properties>
</file>